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Sandoll 고딕Neo3 02 Light" w:eastAsia="Sandoll 고딕Neo3 02 Light" w:hAnsi="Sandoll 고딕Neo3 02 Light"/>
          <w:sz w:val="16"/>
        </w:rPr>
        <w:id w:val="-1724750495"/>
        <w:docPartObj>
          <w:docPartGallery w:val="Cover Pages"/>
          <w:docPartUnique/>
        </w:docPartObj>
      </w:sdtPr>
      <w:sdtEndPr/>
      <w:sdtContent>
        <w:p w14:paraId="6D131D6E" w14:textId="45F2FF58" w:rsidR="00631025" w:rsidRPr="00D638DA" w:rsidRDefault="00D04B76" w:rsidP="005D6841">
          <w:pPr>
            <w:spacing w:before="0" w:after="0"/>
            <w:rPr>
              <w:rFonts w:ascii="Sandoll 고딕Neo3 02 Light" w:eastAsia="Sandoll 고딕Neo3 02 Light" w:hAnsi="Sandoll 고딕Neo3 02 Light"/>
              <w:sz w:val="16"/>
            </w:rPr>
          </w:pPr>
          <w:r w:rsidRPr="00D638DA">
            <w:rPr>
              <w:rFonts w:ascii="Sandoll 고딕Neo3 02 Light" w:eastAsia="Sandoll 고딕Neo3 02 Light" w:hAnsi="Sandoll 고딕Neo3 02 Light" w:cstheme="majorBidi"/>
              <w:noProof/>
              <w:sz w:val="56"/>
              <w:szCs w:val="76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0" wp14:anchorId="75631D66" wp14:editId="7D782418">
                    <wp:simplePos x="0" y="0"/>
                    <wp:positionH relativeFrom="margin">
                      <wp:posOffset>-166370</wp:posOffset>
                    </wp:positionH>
                    <wp:positionV relativeFrom="topMargin">
                      <wp:posOffset>647592</wp:posOffset>
                    </wp:positionV>
                    <wp:extent cx="6248400" cy="1285875"/>
                    <wp:effectExtent l="0" t="0" r="0" b="1905"/>
                    <wp:wrapTopAndBottom/>
                    <wp:docPr id="3" name="텍스트 상자 3" descr="회사 연락처 정보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248400" cy="12858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59D97B" w14:textId="035E5F43" w:rsidR="001E2734" w:rsidRPr="007843F5" w:rsidRDefault="001E2734" w:rsidP="001E2734">
                                <w:pPr>
                                  <w:spacing w:after="0"/>
                                  <w:rPr>
                                    <w:rFonts w:ascii="Sandoll 고딕Neo3 02 Light" w:eastAsia="Sandoll 고딕Neo3 02 Light" w:hAnsi="Sandoll 고딕Neo3 02 Light"/>
                                    <w:sz w:val="32"/>
                                    <w:szCs w:val="40"/>
                                  </w:rPr>
                                </w:pPr>
                                <w:r w:rsidRPr="007843F5">
                                  <w:rPr>
                                    <w:rFonts w:ascii="Sandoll 고딕Neo3 02 Light" w:eastAsia="Sandoll 고딕Neo3 02 Light" w:hAnsi="Sandoll 고딕Neo3 02 Light" w:hint="eastAsia"/>
                                    <w:sz w:val="32"/>
                                    <w:szCs w:val="40"/>
                                  </w:rPr>
                                  <w:t>소프트웨어학부</w:t>
                                </w:r>
                              </w:p>
                              <w:p w14:paraId="3BD3180F" w14:textId="7FE95B20" w:rsidR="00631025" w:rsidRPr="007843F5" w:rsidRDefault="001E2734" w:rsidP="001E2734">
                                <w:pPr>
                                  <w:spacing w:after="0"/>
                                  <w:rPr>
                                    <w:rFonts w:ascii="Sandoll 고딕Neo3 02 Light" w:eastAsia="Sandoll 고딕Neo3 02 Light" w:hAnsi="Sandoll 고딕Neo3 02 Light"/>
                                    <w:sz w:val="32"/>
                                    <w:szCs w:val="40"/>
                                  </w:rPr>
                                </w:pPr>
                                <w:r w:rsidRPr="007843F5">
                                  <w:rPr>
                                    <w:rFonts w:ascii="Sandoll 고딕Neo3 02 Light" w:eastAsia="Sandoll 고딕Neo3 02 Light" w:hAnsi="Sandoll 고딕Neo3 02 Light" w:hint="eastAsia"/>
                                    <w:sz w:val="32"/>
                                    <w:szCs w:val="40"/>
                                  </w:rPr>
                                  <w:t>2</w:t>
                                </w:r>
                                <w:r w:rsidRPr="007843F5">
                                  <w:rPr>
                                    <w:rFonts w:ascii="Sandoll 고딕Neo3 02 Light" w:eastAsia="Sandoll 고딕Neo3 02 Light" w:hAnsi="Sandoll 고딕Neo3 02 Light"/>
                                    <w:sz w:val="32"/>
                                    <w:szCs w:val="40"/>
                                  </w:rPr>
                                  <w:t xml:space="preserve">0185144 </w:t>
                                </w:r>
                                <w:r w:rsidRPr="007843F5">
                                  <w:rPr>
                                    <w:rFonts w:ascii="Sandoll 고딕Neo3 02 Light" w:eastAsia="Sandoll 고딕Neo3 02 Light" w:hAnsi="Sandoll 고딕Neo3 02 Light" w:hint="eastAsia"/>
                                    <w:sz w:val="32"/>
                                    <w:szCs w:val="40"/>
                                  </w:rPr>
                                  <w:t>이나경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80400</wp14:pctWidth>
                    </wp14:sizeRelH>
                    <wp14:sizeRelV relativeFrom="page">
                      <wp14:pctHeight>15000</wp14:pctHeight>
                    </wp14:sizeRelV>
                  </wp:anchor>
                </w:drawing>
              </mc:Choice>
              <mc:Fallback>
                <w:pict>
                  <v:shapetype w14:anchorId="75631D66" id="_x0000_t202" coordsize="21600,21600" o:spt="202" path="m,l,21600r21600,l21600,xe">
                    <v:stroke joinstyle="miter"/>
                    <v:path gradientshapeok="t" o:connecttype="rect"/>
                  </v:shapetype>
                  <v:shape id="텍스트 상자 3" o:spid="_x0000_s1026" type="#_x0000_t202" alt="회사 연락처 정보" style="position:absolute;margin-left:-13.1pt;margin-top:51pt;width:492pt;height:101.25pt;z-index:251660288;visibility:visible;mso-wrap-style:square;mso-width-percent:804;mso-height-percent:150;mso-wrap-distance-left:9pt;mso-wrap-distance-top:0;mso-wrap-distance-right:9pt;mso-wrap-distance-bottom:0;mso-position-horizontal:absolute;mso-position-horizontal-relative:margin;mso-position-vertical:absolute;mso-position-vertical-relative:top-margin-area;mso-width-percent:804;mso-height-percent:1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" o:allowincell="f" o:allowoverlap="f" filled="f" stroked="f" strokeweight=".5pt">
                    <v:textbox style="mso-fit-shape-to-text:t" inset="0,0,0,0">
                      <w:txbxContent>
                        <w:p w14:paraId="3659D97B" w14:textId="035E5F43" w:rsidR="001E2734" w:rsidRPr="007843F5" w:rsidRDefault="001E2734" w:rsidP="001E2734">
                          <w:pPr>
                            <w:spacing w:after="0"/>
                            <w:rPr>
                              <w:rFonts w:ascii="Sandoll 고딕Neo3 02 Light" w:eastAsia="Sandoll 고딕Neo3 02 Light" w:hAnsi="Sandoll 고딕Neo3 02 Light"/>
                              <w:sz w:val="32"/>
                              <w:szCs w:val="40"/>
                            </w:rPr>
                          </w:pPr>
                          <w:r w:rsidRPr="007843F5">
                            <w:rPr>
                              <w:rFonts w:ascii="Sandoll 고딕Neo3 02 Light" w:eastAsia="Sandoll 고딕Neo3 02 Light" w:hAnsi="Sandoll 고딕Neo3 02 Light" w:hint="eastAsia"/>
                              <w:sz w:val="32"/>
                              <w:szCs w:val="40"/>
                            </w:rPr>
                            <w:t>소프트웨어학부</w:t>
                          </w:r>
                        </w:p>
                        <w:p w14:paraId="3BD3180F" w14:textId="7FE95B20" w:rsidR="00631025" w:rsidRPr="007843F5" w:rsidRDefault="001E2734" w:rsidP="001E2734">
                          <w:pPr>
                            <w:spacing w:after="0"/>
                            <w:rPr>
                              <w:rFonts w:ascii="Sandoll 고딕Neo3 02 Light" w:eastAsia="Sandoll 고딕Neo3 02 Light" w:hAnsi="Sandoll 고딕Neo3 02 Light"/>
                              <w:sz w:val="32"/>
                              <w:szCs w:val="40"/>
                            </w:rPr>
                          </w:pPr>
                          <w:r w:rsidRPr="007843F5">
                            <w:rPr>
                              <w:rFonts w:ascii="Sandoll 고딕Neo3 02 Light" w:eastAsia="Sandoll 고딕Neo3 02 Light" w:hAnsi="Sandoll 고딕Neo3 02 Light" w:hint="eastAsia"/>
                              <w:sz w:val="32"/>
                              <w:szCs w:val="40"/>
                            </w:rPr>
                            <w:t>2</w:t>
                          </w:r>
                          <w:r w:rsidRPr="007843F5">
                            <w:rPr>
                              <w:rFonts w:ascii="Sandoll 고딕Neo3 02 Light" w:eastAsia="Sandoll 고딕Neo3 02 Light" w:hAnsi="Sandoll 고딕Neo3 02 Light"/>
                              <w:sz w:val="32"/>
                              <w:szCs w:val="40"/>
                            </w:rPr>
                            <w:t xml:space="preserve">0185144 </w:t>
                          </w:r>
                          <w:r w:rsidRPr="007843F5">
                            <w:rPr>
                              <w:rFonts w:ascii="Sandoll 고딕Neo3 02 Light" w:eastAsia="Sandoll 고딕Neo3 02 Light" w:hAnsi="Sandoll 고딕Neo3 02 Light" w:hint="eastAsia"/>
                              <w:sz w:val="32"/>
                              <w:szCs w:val="40"/>
                            </w:rPr>
                            <w:t>이나경</w:t>
                          </w:r>
                        </w:p>
                      </w:txbxContent>
                    </v:textbox>
                    <w10:wrap type="topAndBottom" anchorx="margin" anchory="margin"/>
                  </v:shape>
                </w:pict>
              </mc:Fallback>
            </mc:AlternateContent>
          </w:r>
          <w:r w:rsidR="00860FF4" w:rsidRPr="00D638DA">
            <w:rPr>
              <w:rFonts w:ascii="Sandoll 고딕Neo3 02 Light" w:eastAsia="Sandoll 고딕Neo3 02 Light" w:hAnsi="Sandoll 고딕Neo3 02 Light"/>
              <w:noProof/>
              <w:sz w:val="16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8D5149C" wp14:editId="048828B0">
                    <wp:simplePos x="0" y="0"/>
                    <mc:AlternateContent>
                      <mc:Choice Requires="wp14">
                        <wp:positionH relativeFrom="page">
                          <wp14:pctPosHOffset>9300</wp14:pctPosHOffset>
                        </wp:positionH>
                      </mc:Choice>
                      <mc:Fallback>
                        <wp:positionH relativeFrom="page">
                          <wp:posOffset>702945</wp:posOffset>
                        </wp:positionH>
                      </mc:Fallback>
                    </mc:AlternateContent>
                    <wp:positionV relativeFrom="margin">
                      <wp:align>bottom</wp:align>
                    </wp:positionV>
                    <wp:extent cx="5791200" cy="6210300"/>
                    <wp:effectExtent l="0" t="0" r="12700" b="11430"/>
                    <wp:wrapTopAndBottom/>
                    <wp:docPr id="6" name="텍스트 상자 6" descr="제목, 부제 및 요약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91200" cy="62103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AA0C849" w14:textId="0A49F78A" w:rsidR="00631025" w:rsidRPr="001E2734" w:rsidRDefault="005E5079" w:rsidP="001E2734">
                                <w:pPr>
                                  <w:pStyle w:val="affffb"/>
                                  <w:ind w:left="0"/>
                                  <w:rPr>
                                    <w:rFonts w:ascii="Sandoll 고딕Neo3 02 Light" w:eastAsia="Sandoll 고딕Neo3 02 Light" w:hAnsi="Sandoll 고딕Neo3 02 Light"/>
                                  </w:rPr>
                                </w:pPr>
                                <w:sdt>
                                  <w:sdtPr>
                                    <w:rPr>
                                      <w:rFonts w:ascii="Sandoll 고딕Neo3 02 Light" w:eastAsia="Sandoll 고딕Neo3 02 Light" w:hAnsi="Sandoll 고딕Neo3 02 Light"/>
                                    </w:rPr>
                                    <w:alias w:val="제목"/>
                                    <w:tag w:val=""/>
                                    <w:id w:val="-585406"/>
                                    <w:placeholder>
                                      <w:docPart w:val="FF9171E1DFB5476A9FEFCAEC8D1D7CF0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04B76">
                                      <w:rPr>
                                        <w:rFonts w:ascii="Sandoll 고딕Neo3 02 Light" w:eastAsia="Sandoll 고딕Neo3 02 Light" w:hAnsi="Sandoll 고딕Neo3 02 Light" w:hint="eastAsia"/>
                                      </w:rPr>
                                      <w:t>보고서</w:t>
                                    </w:r>
                                  </w:sdtContent>
                                </w:sdt>
                              </w:p>
                              <w:p w14:paraId="5E8BE5FF" w14:textId="34EAA773" w:rsidR="00631025" w:rsidRPr="001E2734" w:rsidRDefault="00860FF4" w:rsidP="00D04B76">
                                <w:pPr>
                                  <w:pStyle w:val="affff2"/>
                                  <w:rPr>
                                    <w:rFonts w:ascii="Sandoll 고딕Neo3 02 Light" w:eastAsia="Sandoll 고딕Neo3 02 Light" w:hAnsi="Sandoll 고딕Neo3 02 Light"/>
                                  </w:rPr>
                                </w:pPr>
                                <w:r w:rsidRPr="001E2734">
                                  <w:rPr>
                                    <w:rFonts w:ascii="Sandoll 고딕Neo3 02 Light" w:eastAsia="Sandoll 고딕Neo3 02 Light" w:hAnsi="Sandoll 고딕Neo3 02 Light"/>
                                    <w:lang w:val="ko-KR"/>
                                  </w:rPr>
                                  <w:t xml:space="preserve"> </w:t>
                                </w:r>
                                <w:r w:rsidR="00D04B76">
                                  <w:rPr>
                                    <w:rFonts w:ascii="Sandoll 고딕Neo3 02 Light" w:eastAsia="Sandoll 고딕Neo3 02 Light" w:hAnsi="Sandoll 고딕Neo3 02 Light"/>
                                  </w:rPr>
                                  <w:t xml:space="preserve">2022 </w:t>
                                </w:r>
                                <w:r w:rsidR="00D04B76">
                                  <w:rPr>
                                    <w:rFonts w:ascii="Sandoll 고딕Neo3 02 Light" w:eastAsia="Sandoll 고딕Neo3 02 Light" w:hAnsi="Sandoll 고딕Neo3 02 Light" w:hint="eastAsia"/>
                                  </w:rPr>
                                  <w:t>S</w:t>
                                </w:r>
                                <w:r w:rsidR="00D04B76">
                                  <w:rPr>
                                    <w:rFonts w:ascii="Sandoll 고딕Neo3 02 Light" w:eastAsia="Sandoll 고딕Neo3 02 Light" w:hAnsi="Sandoll 고딕Neo3 02 Light"/>
                                  </w:rPr>
                                  <w:t xml:space="preserve">E </w:t>
                                </w:r>
                                <w:r w:rsidR="00D04B76">
                                  <w:rPr>
                                    <w:rFonts w:ascii="Sandoll 고딕Neo3 02 Light" w:eastAsia="Sandoll 고딕Neo3 02 Light" w:hAnsi="Sandoll 고딕Neo3 02 Light" w:hint="eastAsia"/>
                                  </w:rPr>
                                  <w:t>T</w:t>
                                </w:r>
                                <w:r w:rsidR="00D04B76">
                                  <w:rPr>
                                    <w:rFonts w:ascii="Sandoll 고딕Neo3 02 Light" w:eastAsia="Sandoll 고딕Neo3 02 Light" w:hAnsi="Sandoll 고딕Neo3 02 Light"/>
                                  </w:rPr>
                                  <w:t>ERM PROJECT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85000</wp14:pctHeight>
                    </wp14:sizeRelV>
                  </wp:anchor>
                </w:drawing>
              </mc:Choice>
              <mc:Fallback>
                <w:pict>
                  <v:shape w14:anchorId="78D5149C" id="텍스트 상자 6" o:spid="_x0000_s1027" type="#_x0000_t202" alt="제목, 부제 및 요약" style="position:absolute;margin-left:0;margin-top:0;width:456pt;height:489pt;z-index:251659264;visibility:visible;mso-wrap-style:square;mso-width-percent:1000;mso-height-percent:850;mso-left-percent:93;mso-wrap-distance-left:9pt;mso-wrap-distance-top:0;mso-wrap-distance-right:9pt;mso-wrap-distance-bottom:0;mso-position-horizontal-relative:page;mso-position-vertical:bottom;mso-position-vertical-relative:margin;mso-width-percent:1000;mso-height-percent:850;mso-left-percent:93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" filled="f" stroked="f" strokeweight=".5pt">
                    <v:textbox inset="0,0,0,0">
                      <w:txbxContent>
                        <w:p w14:paraId="2AA0C849" w14:textId="0A49F78A" w:rsidR="00631025" w:rsidRPr="001E2734" w:rsidRDefault="005E5079" w:rsidP="001E2734">
                          <w:pPr>
                            <w:pStyle w:val="affffb"/>
                            <w:ind w:left="0"/>
                            <w:rPr>
                              <w:rFonts w:ascii="Sandoll 고딕Neo3 02 Light" w:eastAsia="Sandoll 고딕Neo3 02 Light" w:hAnsi="Sandoll 고딕Neo3 02 Light"/>
                            </w:rPr>
                          </w:pPr>
                          <w:sdt>
                            <w:sdtPr>
                              <w:rPr>
                                <w:rFonts w:ascii="Sandoll 고딕Neo3 02 Light" w:eastAsia="Sandoll 고딕Neo3 02 Light" w:hAnsi="Sandoll 고딕Neo3 02 Light"/>
                              </w:rPr>
                              <w:alias w:val="제목"/>
                              <w:tag w:val=""/>
                              <w:id w:val="-585406"/>
                              <w:placeholder>
                                <w:docPart w:val="FF9171E1DFB5476A9FEFCAEC8D1D7CF0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D04B76">
                                <w:rPr>
                                  <w:rFonts w:ascii="Sandoll 고딕Neo3 02 Light" w:eastAsia="Sandoll 고딕Neo3 02 Light" w:hAnsi="Sandoll 고딕Neo3 02 Light" w:hint="eastAsia"/>
                                </w:rPr>
                                <w:t>보고서</w:t>
                              </w:r>
                            </w:sdtContent>
                          </w:sdt>
                        </w:p>
                        <w:p w14:paraId="5E8BE5FF" w14:textId="34EAA773" w:rsidR="00631025" w:rsidRPr="001E2734" w:rsidRDefault="00860FF4" w:rsidP="00D04B76">
                          <w:pPr>
                            <w:pStyle w:val="affff2"/>
                            <w:rPr>
                              <w:rFonts w:ascii="Sandoll 고딕Neo3 02 Light" w:eastAsia="Sandoll 고딕Neo3 02 Light" w:hAnsi="Sandoll 고딕Neo3 02 Light"/>
                            </w:rPr>
                          </w:pPr>
                          <w:r w:rsidRPr="001E2734">
                            <w:rPr>
                              <w:rFonts w:ascii="Sandoll 고딕Neo3 02 Light" w:eastAsia="Sandoll 고딕Neo3 02 Light" w:hAnsi="Sandoll 고딕Neo3 02 Light"/>
                              <w:lang w:val="ko-KR"/>
                            </w:rPr>
                            <w:t xml:space="preserve"> </w:t>
                          </w:r>
                          <w:r w:rsidR="00D04B76">
                            <w:rPr>
                              <w:rFonts w:ascii="Sandoll 고딕Neo3 02 Light" w:eastAsia="Sandoll 고딕Neo3 02 Light" w:hAnsi="Sandoll 고딕Neo3 02 Light"/>
                            </w:rPr>
                            <w:t xml:space="preserve">2022 </w:t>
                          </w:r>
                          <w:r w:rsidR="00D04B76">
                            <w:rPr>
                              <w:rFonts w:ascii="Sandoll 고딕Neo3 02 Light" w:eastAsia="Sandoll 고딕Neo3 02 Light" w:hAnsi="Sandoll 고딕Neo3 02 Light" w:hint="eastAsia"/>
                            </w:rPr>
                            <w:t>S</w:t>
                          </w:r>
                          <w:r w:rsidR="00D04B76">
                            <w:rPr>
                              <w:rFonts w:ascii="Sandoll 고딕Neo3 02 Light" w:eastAsia="Sandoll 고딕Neo3 02 Light" w:hAnsi="Sandoll 고딕Neo3 02 Light"/>
                            </w:rPr>
                            <w:t xml:space="preserve">E </w:t>
                          </w:r>
                          <w:r w:rsidR="00D04B76">
                            <w:rPr>
                              <w:rFonts w:ascii="Sandoll 고딕Neo3 02 Light" w:eastAsia="Sandoll 고딕Neo3 02 Light" w:hAnsi="Sandoll 고딕Neo3 02 Light" w:hint="eastAsia"/>
                            </w:rPr>
                            <w:t>T</w:t>
                          </w:r>
                          <w:r w:rsidR="00D04B76">
                            <w:rPr>
                              <w:rFonts w:ascii="Sandoll 고딕Neo3 02 Light" w:eastAsia="Sandoll 고딕Neo3 02 Light" w:hAnsi="Sandoll 고딕Neo3 02 Light"/>
                            </w:rPr>
                            <w:t>ERM PROJECT</w:t>
                          </w:r>
                        </w:p>
                      </w:txbxContent>
                    </v:textbox>
                    <w10:wrap type="topAndBottom" anchorx="page" anchory="margin"/>
                  </v:shape>
                </w:pict>
              </mc:Fallback>
            </mc:AlternateContent>
          </w:r>
          <w:r w:rsidR="00860FF4" w:rsidRPr="00D638DA">
            <w:rPr>
              <w:rFonts w:ascii="Sandoll 고딕Neo3 02 Light" w:eastAsia="Sandoll 고딕Neo3 02 Light" w:hAnsi="Sandoll 고딕Neo3 02 Light"/>
              <w:sz w:val="16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595959" w:themeColor="text1" w:themeTint="A6"/>
          <w:kern w:val="20"/>
          <w:sz w:val="20"/>
          <w:szCs w:val="20"/>
          <w:lang w:val="ko-KR"/>
        </w:rPr>
        <w:id w:val="-7294563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3776AF" w14:textId="7A2B4D59" w:rsidR="00D638DA" w:rsidRDefault="00D638DA" w:rsidP="005D6841">
          <w:pPr>
            <w:pStyle w:val="TOC"/>
            <w:spacing w:before="0"/>
          </w:pPr>
          <w:r>
            <w:rPr>
              <w:lang w:val="ko-KR"/>
            </w:rPr>
            <w:t>내용</w:t>
          </w:r>
        </w:p>
        <w:p w14:paraId="31CF80D4" w14:textId="189D2CC8" w:rsidR="00FC412D" w:rsidRDefault="00D638DA">
          <w:pPr>
            <w:pStyle w:val="1f3"/>
            <w:rPr>
              <w:noProof/>
              <w:color w:val="auto"/>
              <w:kern w:val="2"/>
              <w:sz w:val="20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721248" w:history="1">
            <w:r w:rsidR="00FC412D" w:rsidRPr="00B0474F">
              <w:rPr>
                <w:rStyle w:val="affa"/>
                <w:rFonts w:ascii="Sandoll 고딕Neo3 02 Light" w:eastAsia="Sandoll 고딕Neo3 02 Light" w:hAnsi="Sandoll 고딕Neo3 02 Light"/>
                <w:noProof/>
                <w:lang w:val="ko-KR"/>
              </w:rPr>
              <w:t>여는 말</w:t>
            </w:r>
            <w:r w:rsidR="00FC412D">
              <w:rPr>
                <w:noProof/>
                <w:webHidden/>
              </w:rPr>
              <w:tab/>
            </w:r>
            <w:r w:rsidR="00FC412D">
              <w:rPr>
                <w:noProof/>
                <w:webHidden/>
              </w:rPr>
              <w:fldChar w:fldCharType="begin"/>
            </w:r>
            <w:r w:rsidR="00FC412D">
              <w:rPr>
                <w:noProof/>
                <w:webHidden/>
              </w:rPr>
              <w:instrText xml:space="preserve"> PAGEREF _Toc105721248 \h </w:instrText>
            </w:r>
            <w:r w:rsidR="00FC412D">
              <w:rPr>
                <w:noProof/>
                <w:webHidden/>
              </w:rPr>
            </w:r>
            <w:r w:rsidR="00FC412D">
              <w:rPr>
                <w:noProof/>
                <w:webHidden/>
              </w:rPr>
              <w:fldChar w:fldCharType="separate"/>
            </w:r>
            <w:r w:rsidR="00FC412D">
              <w:rPr>
                <w:noProof/>
                <w:webHidden/>
              </w:rPr>
              <w:t>1</w:t>
            </w:r>
            <w:r w:rsidR="00FC412D">
              <w:rPr>
                <w:noProof/>
                <w:webHidden/>
              </w:rPr>
              <w:fldChar w:fldCharType="end"/>
            </w:r>
          </w:hyperlink>
        </w:p>
        <w:p w14:paraId="008E1365" w14:textId="2C792FD3" w:rsidR="00FC412D" w:rsidRDefault="00FC412D">
          <w:pPr>
            <w:pStyle w:val="1f3"/>
            <w:rPr>
              <w:noProof/>
              <w:color w:val="auto"/>
              <w:kern w:val="2"/>
              <w:sz w:val="20"/>
              <w:szCs w:val="22"/>
            </w:rPr>
          </w:pPr>
          <w:hyperlink w:anchor="_Toc105721249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</w:rPr>
              <w:t>수행과제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ABD04" w14:textId="1DF7C626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50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  <w:lang w:val="ko-KR"/>
              </w:rPr>
              <w:t>요구 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22C8E" w14:textId="1C9DD888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51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  <w:lang w:val="ko-KR"/>
              </w:rPr>
              <w:t>게임 특징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40A52" w14:textId="2C8A96A9" w:rsidR="00FC412D" w:rsidRDefault="00FC412D">
          <w:pPr>
            <w:pStyle w:val="1f3"/>
            <w:rPr>
              <w:noProof/>
              <w:color w:val="auto"/>
              <w:kern w:val="2"/>
              <w:sz w:val="20"/>
              <w:szCs w:val="22"/>
            </w:rPr>
          </w:pPr>
          <w:hyperlink w:anchor="_Toc105721252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</w:rPr>
              <w:t>INCEPTION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CB140" w14:textId="3DBA1095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53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  <w:lang w:val="ko-KR"/>
              </w:rPr>
              <w:t>핵심개념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8A655" w14:textId="11115E85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54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</w:rPr>
              <w:t>Use-Case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21307" w14:textId="6B6CF089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55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  <w:lang w:val="ko-KR"/>
              </w:rPr>
              <w:t>Brief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0A8AA" w14:textId="35922D20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56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</w:rPr>
              <w:t>Supplementary Specification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379A5" w14:textId="030178F3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57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</w:rPr>
              <w:t>Glossary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E7A66" w14:textId="06B7719D" w:rsidR="00FC412D" w:rsidRDefault="00FC412D">
          <w:pPr>
            <w:pStyle w:val="1f3"/>
            <w:rPr>
              <w:noProof/>
              <w:color w:val="auto"/>
              <w:kern w:val="2"/>
              <w:sz w:val="20"/>
              <w:szCs w:val="22"/>
            </w:rPr>
          </w:pPr>
          <w:hyperlink w:anchor="_Toc105721258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</w:rPr>
              <w:t>ELABORATION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A4B28" w14:textId="3F4A17E2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59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  <w:lang w:val="ko-KR"/>
              </w:rPr>
              <w:t>핵심개념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22EE7" w14:textId="7429AF86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60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</w:rPr>
              <w:t>Full-Dressed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E0093" w14:textId="4C4C2F74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61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</w:rPr>
              <w:t>Domain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8EB21" w14:textId="7A819204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62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</w:rPr>
              <w:t>System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14832" w14:textId="763040CE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63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</w:rPr>
              <w:t>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BA611" w14:textId="506E3CE0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64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</w:rPr>
              <w:t>operation contracts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EB66A" w14:textId="2C27C9A3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65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8CAFD" w14:textId="34B7D688" w:rsidR="00FC412D" w:rsidRDefault="00FC412D">
          <w:pPr>
            <w:pStyle w:val="1f3"/>
            <w:rPr>
              <w:noProof/>
              <w:color w:val="auto"/>
              <w:kern w:val="2"/>
              <w:sz w:val="20"/>
              <w:szCs w:val="22"/>
            </w:rPr>
          </w:pPr>
          <w:hyperlink w:anchor="_Toc105721266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</w:rPr>
              <w:t>ELABORATION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01483" w14:textId="69D7A63F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67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  <w:lang w:val="ko-KR"/>
              </w:rPr>
              <w:t>핵심개념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FE62C" w14:textId="6EECC2A3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68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</w:rPr>
              <w:t>Full-Dressed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DCDC5" w14:textId="7B111AE4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69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</w:rPr>
              <w:t>Domain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BE9B7" w14:textId="6877B8AD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70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</w:rPr>
              <w:t>System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1E1BC" w14:textId="3CA57C60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71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</w:rPr>
              <w:t>operation contracts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D8B04" w14:textId="591407CE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72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</w:rPr>
              <w:t>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AE840" w14:textId="377F4389" w:rsidR="00FC412D" w:rsidRDefault="00FC412D">
          <w:pPr>
            <w:pStyle w:val="1f3"/>
            <w:rPr>
              <w:noProof/>
              <w:color w:val="auto"/>
              <w:kern w:val="2"/>
              <w:sz w:val="20"/>
              <w:szCs w:val="22"/>
            </w:rPr>
          </w:pPr>
          <w:hyperlink w:anchor="_Toc105721273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</w:rPr>
              <w:t>ELABORATION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CCA40" w14:textId="065D8DC3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74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  <w:lang w:val="ko-KR"/>
              </w:rPr>
              <w:t>핵심개념.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7BB6A" w14:textId="105250E5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75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</w:rPr>
              <w:t>Full-Dressed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D93E5" w14:textId="63F2D62B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76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</w:rPr>
              <w:t>System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F8F7B" w14:textId="3BC8599B" w:rsidR="00FC412D" w:rsidRDefault="00FC412D">
          <w:pPr>
            <w:pStyle w:val="2fb"/>
            <w:tabs>
              <w:tab w:val="right" w:leader="underscore" w:pos="8873"/>
            </w:tabs>
            <w:rPr>
              <w:noProof/>
              <w:color w:val="auto"/>
              <w:kern w:val="2"/>
              <w:szCs w:val="22"/>
            </w:rPr>
          </w:pPr>
          <w:hyperlink w:anchor="_Toc105721277" w:history="1">
            <w:r w:rsidRPr="00B0474F">
              <w:rPr>
                <w:rStyle w:val="affa"/>
                <w:rFonts w:ascii="Sandoll 고딕Neo3 02 Light" w:eastAsia="Sandoll 고딕Neo3 02 Light" w:hAnsi="Sandoll 고딕Neo3 02 Light"/>
                <w:noProof/>
              </w:rPr>
              <w:t>operation contracts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_Toc105721277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0D432" w14:textId="782052F9" w:rsidR="00D638DA" w:rsidRDefault="00D638DA" w:rsidP="005D6841">
          <w:pPr>
            <w:spacing w:before="0" w:after="0"/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78214342" w14:textId="77777777" w:rsidR="00631025" w:rsidRPr="00D638DA" w:rsidRDefault="00631025" w:rsidP="005D6841">
      <w:pPr>
        <w:spacing w:before="0" w:after="0"/>
        <w:rPr>
          <w:rFonts w:ascii="Sandoll 고딕Neo3 02 Light" w:eastAsia="Sandoll 고딕Neo3 02 Light" w:hAnsi="Sandoll 고딕Neo3 02 Light"/>
          <w:sz w:val="16"/>
        </w:rPr>
        <w:sectPr w:rsidR="00631025" w:rsidRPr="00D638DA">
          <w:headerReference w:type="default" r:id="rId11"/>
          <w:pgSz w:w="11907" w:h="16839" w:code="1"/>
          <w:pgMar w:top="2678" w:right="1512" w:bottom="1913" w:left="1512" w:header="918" w:footer="708" w:gutter="0"/>
          <w:pgNumType w:start="0"/>
          <w:cols w:space="720"/>
          <w:titlePg/>
          <w:docGrid w:linePitch="360"/>
        </w:sectPr>
      </w:pPr>
    </w:p>
    <w:p w14:paraId="2F1E29B9" w14:textId="671E0376" w:rsidR="00631025" w:rsidRPr="00D638DA" w:rsidRDefault="008D22AF" w:rsidP="005D6841">
      <w:pPr>
        <w:pStyle w:val="1"/>
        <w:spacing w:after="0"/>
        <w:rPr>
          <w:rFonts w:ascii="Sandoll 고딕Neo3 02 Light" w:eastAsia="Sandoll 고딕Neo3 02 Light" w:hAnsi="Sandoll 고딕Neo3 02 Light"/>
          <w:sz w:val="28"/>
        </w:rPr>
      </w:pPr>
      <w:bookmarkStart w:id="0" w:name="_Toc105721248"/>
      <w:r w:rsidRPr="00D638DA">
        <w:rPr>
          <w:rFonts w:ascii="Sandoll 고딕Neo3 02 Light" w:eastAsia="Sandoll 고딕Neo3 02 Light" w:hAnsi="Sandoll 고딕Neo3 02 Light" w:hint="eastAsia"/>
          <w:sz w:val="28"/>
          <w:lang w:val="ko-KR"/>
        </w:rPr>
        <w:lastRenderedPageBreak/>
        <w:t>여는 말</w:t>
      </w:r>
      <w:bookmarkEnd w:id="0"/>
    </w:p>
    <w:p w14:paraId="6871706D" w14:textId="7C36BA76" w:rsidR="008D22AF" w:rsidRPr="00D638DA" w:rsidRDefault="008D22AF" w:rsidP="005D6841">
      <w:pPr>
        <w:spacing w:before="0" w:after="0"/>
        <w:rPr>
          <w:rFonts w:ascii="Sandoll 고딕Neo3 02 Light" w:eastAsia="Sandoll 고딕Neo3 02 Light" w:hAnsi="Sandoll 고딕Neo3 02 Light"/>
          <w:szCs w:val="22"/>
        </w:rPr>
      </w:pPr>
      <w:r w:rsidRPr="00D638DA">
        <w:rPr>
          <w:rFonts w:ascii="Sandoll 고딕Neo3 02 Light" w:eastAsia="Sandoll 고딕Neo3 02 Light" w:hAnsi="Sandoll 고딕Neo3 02 Light" w:hint="eastAsia"/>
          <w:szCs w:val="22"/>
        </w:rPr>
        <w:t>소프트웨어 공학 강의의 중간고사 대체과제로 게임을 만들게 되었습니다.</w:t>
      </w:r>
    </w:p>
    <w:p w14:paraId="5A9C3E85" w14:textId="64A54A19" w:rsidR="008D22AF" w:rsidRPr="00D638DA" w:rsidRDefault="008D22AF" w:rsidP="005D6841">
      <w:pPr>
        <w:spacing w:before="0" w:after="0"/>
        <w:rPr>
          <w:rFonts w:ascii="Sandoll 고딕Neo3 02 Light" w:eastAsia="Sandoll 고딕Neo3 02 Light" w:hAnsi="Sandoll 고딕Neo3 02 Light"/>
          <w:szCs w:val="22"/>
        </w:rPr>
      </w:pPr>
      <w:r w:rsidRPr="00D638DA">
        <w:rPr>
          <w:rFonts w:ascii="Sandoll 고딕Neo3 02 Light" w:eastAsia="Sandoll 고딕Neo3 02 Light" w:hAnsi="Sandoll 고딕Neo3 02 Light" w:hint="eastAsia"/>
          <w:szCs w:val="22"/>
        </w:rPr>
        <w:t>평소 게임을 좋아하여,</w:t>
      </w:r>
      <w:r w:rsidRPr="00D638DA">
        <w:rPr>
          <w:rFonts w:ascii="Sandoll 고딕Neo3 02 Light" w:eastAsia="Sandoll 고딕Neo3 02 Light" w:hAnsi="Sandoll 고딕Neo3 02 Light"/>
          <w:szCs w:val="22"/>
        </w:rPr>
        <w:t xml:space="preserve"> </w:t>
      </w:r>
      <w:r w:rsidRPr="00D638DA">
        <w:rPr>
          <w:rFonts w:ascii="Sandoll 고딕Neo3 02 Light" w:eastAsia="Sandoll 고딕Neo3 02 Light" w:hAnsi="Sandoll 고딕Neo3 02 Light" w:hint="eastAsia"/>
          <w:szCs w:val="22"/>
        </w:rPr>
        <w:t xml:space="preserve">많을 때는 하루 </w:t>
      </w:r>
      <w:r w:rsidRPr="00D638DA">
        <w:rPr>
          <w:rFonts w:ascii="Sandoll 고딕Neo3 02 Light" w:eastAsia="Sandoll 고딕Neo3 02 Light" w:hAnsi="Sandoll 고딕Neo3 02 Light"/>
          <w:szCs w:val="22"/>
        </w:rPr>
        <w:t>16</w:t>
      </w:r>
      <w:r w:rsidRPr="00D638DA">
        <w:rPr>
          <w:rFonts w:ascii="Sandoll 고딕Neo3 02 Light" w:eastAsia="Sandoll 고딕Neo3 02 Light" w:hAnsi="Sandoll 고딕Neo3 02 Light" w:hint="eastAsia"/>
          <w:szCs w:val="22"/>
        </w:rPr>
        <w:t xml:space="preserve">시간씩 게임하며 </w:t>
      </w:r>
      <w:r w:rsidRPr="00D638DA">
        <w:rPr>
          <w:rFonts w:ascii="Sandoll 고딕Neo3 02 Light" w:eastAsia="Sandoll 고딕Neo3 02 Light" w:hAnsi="Sandoll 고딕Neo3 02 Light"/>
          <w:szCs w:val="22"/>
        </w:rPr>
        <w:t>‘</w:t>
      </w:r>
      <w:r w:rsidRPr="00D638DA">
        <w:rPr>
          <w:rFonts w:ascii="Sandoll 고딕Neo3 02 Light" w:eastAsia="Sandoll 고딕Neo3 02 Light" w:hAnsi="Sandoll 고딕Neo3 02 Light" w:hint="eastAsia"/>
          <w:szCs w:val="22"/>
        </w:rPr>
        <w:t xml:space="preserve">게임은 어떻게 </w:t>
      </w:r>
      <w:proofErr w:type="spellStart"/>
      <w:proofErr w:type="gramStart"/>
      <w:r w:rsidRPr="00D638DA">
        <w:rPr>
          <w:rFonts w:ascii="Sandoll 고딕Neo3 02 Light" w:eastAsia="Sandoll 고딕Neo3 02 Light" w:hAnsi="Sandoll 고딕Neo3 02 Light" w:hint="eastAsia"/>
          <w:szCs w:val="22"/>
        </w:rPr>
        <w:t>만드는걸까</w:t>
      </w:r>
      <w:proofErr w:type="spellEnd"/>
      <w:proofErr w:type="gramEnd"/>
      <w:r w:rsidRPr="00D638DA">
        <w:rPr>
          <w:rFonts w:ascii="Sandoll 고딕Neo3 02 Light" w:eastAsia="Sandoll 고딕Neo3 02 Light" w:hAnsi="Sandoll 고딕Neo3 02 Light" w:hint="eastAsia"/>
          <w:szCs w:val="22"/>
        </w:rPr>
        <w:t>?</w:t>
      </w:r>
      <w:r w:rsidRPr="00D638DA">
        <w:rPr>
          <w:rFonts w:ascii="Sandoll 고딕Neo3 02 Light" w:eastAsia="Sandoll 고딕Neo3 02 Light" w:hAnsi="Sandoll 고딕Neo3 02 Light"/>
          <w:szCs w:val="22"/>
        </w:rPr>
        <w:t xml:space="preserve">’ </w:t>
      </w:r>
      <w:r w:rsidRPr="00D638DA">
        <w:rPr>
          <w:rFonts w:ascii="Sandoll 고딕Neo3 02 Light" w:eastAsia="Sandoll 고딕Neo3 02 Light" w:hAnsi="Sandoll 고딕Neo3 02 Light" w:hint="eastAsia"/>
          <w:szCs w:val="22"/>
        </w:rPr>
        <w:t>라고 막연히 생각만 해오던 제가,</w:t>
      </w:r>
      <w:r w:rsidRPr="00D638DA">
        <w:rPr>
          <w:rFonts w:ascii="Sandoll 고딕Neo3 02 Light" w:eastAsia="Sandoll 고딕Neo3 02 Light" w:hAnsi="Sandoll 고딕Neo3 02 Light"/>
          <w:szCs w:val="22"/>
        </w:rPr>
        <w:t xml:space="preserve"> </w:t>
      </w:r>
      <w:r w:rsidRPr="00D638DA">
        <w:rPr>
          <w:rFonts w:ascii="Sandoll 고딕Neo3 02 Light" w:eastAsia="Sandoll 고딕Neo3 02 Light" w:hAnsi="Sandoll 고딕Neo3 02 Light" w:hint="eastAsia"/>
          <w:szCs w:val="22"/>
        </w:rPr>
        <w:t>직접 만들게 되니 감회가 새롭습니다.</w:t>
      </w:r>
    </w:p>
    <w:p w14:paraId="3418A063" w14:textId="2FCDC0BF" w:rsidR="008D22AF" w:rsidRPr="00D638DA" w:rsidRDefault="008D22AF" w:rsidP="005D6841">
      <w:pPr>
        <w:spacing w:before="0" w:after="0"/>
        <w:rPr>
          <w:rFonts w:ascii="Sandoll 고딕Neo3 02 Light" w:eastAsia="Sandoll 고딕Neo3 02 Light" w:hAnsi="Sandoll 고딕Neo3 02 Light"/>
          <w:szCs w:val="22"/>
        </w:rPr>
      </w:pPr>
    </w:p>
    <w:p w14:paraId="03681D82" w14:textId="0A856440" w:rsidR="008D22AF" w:rsidRPr="00D638DA" w:rsidRDefault="008D22AF" w:rsidP="005D6841">
      <w:pPr>
        <w:spacing w:before="0" w:after="0"/>
        <w:rPr>
          <w:rFonts w:ascii="Sandoll 고딕Neo3 02 Light" w:eastAsia="Sandoll 고딕Neo3 02 Light" w:hAnsi="Sandoll 고딕Neo3 02 Light"/>
          <w:szCs w:val="22"/>
        </w:rPr>
      </w:pPr>
      <w:r w:rsidRPr="00D638DA">
        <w:rPr>
          <w:rFonts w:ascii="Sandoll 고딕Neo3 02 Light" w:eastAsia="Sandoll 고딕Neo3 02 Light" w:hAnsi="Sandoll 고딕Neo3 02 Light" w:hint="eastAsia"/>
          <w:szCs w:val="22"/>
        </w:rPr>
        <w:t xml:space="preserve">소프트웨어 공학에 대해 처음 배우면서 어떤 프로그램을 </w:t>
      </w:r>
      <w:proofErr w:type="spellStart"/>
      <w:r w:rsidRPr="00D638DA">
        <w:rPr>
          <w:rFonts w:ascii="Sandoll 고딕Neo3 02 Light" w:eastAsia="Sandoll 고딕Neo3 02 Light" w:hAnsi="Sandoll 고딕Neo3 02 Light" w:hint="eastAsia"/>
          <w:szCs w:val="22"/>
        </w:rPr>
        <w:t>체게적으로</w:t>
      </w:r>
      <w:proofErr w:type="spellEnd"/>
      <w:r w:rsidRPr="00D638DA">
        <w:rPr>
          <w:rFonts w:ascii="Sandoll 고딕Neo3 02 Light" w:eastAsia="Sandoll 고딕Neo3 02 Light" w:hAnsi="Sandoll 고딕Neo3 02 Light" w:hint="eastAsia"/>
          <w:szCs w:val="22"/>
        </w:rPr>
        <w:t xml:space="preserve"> </w:t>
      </w:r>
      <w:proofErr w:type="spellStart"/>
      <w:r w:rsidRPr="00D638DA">
        <w:rPr>
          <w:rFonts w:ascii="Sandoll 고딕Neo3 02 Light" w:eastAsia="Sandoll 고딕Neo3 02 Light" w:hAnsi="Sandoll 고딕Neo3 02 Light" w:hint="eastAsia"/>
          <w:szCs w:val="22"/>
        </w:rPr>
        <w:t>짠다는게</w:t>
      </w:r>
      <w:proofErr w:type="spellEnd"/>
      <w:r w:rsidRPr="00D638DA">
        <w:rPr>
          <w:rFonts w:ascii="Sandoll 고딕Neo3 02 Light" w:eastAsia="Sandoll 고딕Neo3 02 Light" w:hAnsi="Sandoll 고딕Neo3 02 Light" w:hint="eastAsia"/>
          <w:szCs w:val="22"/>
        </w:rPr>
        <w:t xml:space="preserve"> 얼마나 중요한지 조금씩 알아가고 있지만</w:t>
      </w:r>
      <w:r w:rsidRPr="00D638DA">
        <w:rPr>
          <w:rFonts w:ascii="Sandoll 고딕Neo3 02 Light" w:eastAsia="Sandoll 고딕Neo3 02 Light" w:hAnsi="Sandoll 고딕Neo3 02 Light"/>
          <w:szCs w:val="22"/>
        </w:rPr>
        <w:t xml:space="preserve">, </w:t>
      </w:r>
      <w:r w:rsidRPr="00D638DA">
        <w:rPr>
          <w:rFonts w:ascii="Sandoll 고딕Neo3 02 Light" w:eastAsia="Sandoll 고딕Neo3 02 Light" w:hAnsi="Sandoll 고딕Neo3 02 Light" w:hint="eastAsia"/>
          <w:szCs w:val="22"/>
        </w:rPr>
        <w:t xml:space="preserve">아직 많이 미숙하여 어떻게 해야 알맞고 적절하게 </w:t>
      </w:r>
      <w:proofErr w:type="gramStart"/>
      <w:r w:rsidRPr="00D638DA">
        <w:rPr>
          <w:rFonts w:ascii="Sandoll 고딕Neo3 02 Light" w:eastAsia="Sandoll 고딕Neo3 02 Light" w:hAnsi="Sandoll 고딕Neo3 02 Light" w:hint="eastAsia"/>
          <w:szCs w:val="22"/>
        </w:rPr>
        <w:t>디자인 되는지</w:t>
      </w:r>
      <w:proofErr w:type="gramEnd"/>
      <w:r w:rsidRPr="00D638DA">
        <w:rPr>
          <w:rFonts w:ascii="Sandoll 고딕Neo3 02 Light" w:eastAsia="Sandoll 고딕Neo3 02 Light" w:hAnsi="Sandoll 고딕Neo3 02 Light"/>
          <w:szCs w:val="22"/>
        </w:rPr>
        <w:t xml:space="preserve"> </w:t>
      </w:r>
      <w:r w:rsidR="006B6D18" w:rsidRPr="00D638DA">
        <w:rPr>
          <w:rFonts w:ascii="Sandoll 고딕Neo3 02 Light" w:eastAsia="Sandoll 고딕Neo3 02 Light" w:hAnsi="Sandoll 고딕Neo3 02 Light" w:hint="eastAsia"/>
          <w:szCs w:val="22"/>
        </w:rPr>
        <w:t>알기는 어려운 것 같습니다.</w:t>
      </w:r>
    </w:p>
    <w:p w14:paraId="3A638F4B" w14:textId="187CF1E3" w:rsidR="006B6D18" w:rsidRPr="00D638DA" w:rsidRDefault="006B6D18" w:rsidP="005D6841">
      <w:pPr>
        <w:spacing w:before="0" w:after="0"/>
        <w:rPr>
          <w:rFonts w:ascii="Sandoll 고딕Neo3 02 Light" w:eastAsia="Sandoll 고딕Neo3 02 Light" w:hAnsi="Sandoll 고딕Neo3 02 Light"/>
          <w:szCs w:val="22"/>
        </w:rPr>
      </w:pPr>
    </w:p>
    <w:p w14:paraId="0C584971" w14:textId="3EE2C3FC" w:rsidR="006B6D18" w:rsidRPr="00D638DA" w:rsidRDefault="006B6D18" w:rsidP="005D6841">
      <w:pPr>
        <w:spacing w:before="0" w:after="0"/>
        <w:rPr>
          <w:rFonts w:ascii="Sandoll 고딕Neo3 02 Light" w:eastAsia="Sandoll 고딕Neo3 02 Light" w:hAnsi="Sandoll 고딕Neo3 02 Light"/>
          <w:szCs w:val="22"/>
        </w:rPr>
      </w:pPr>
      <w:r w:rsidRPr="00D638DA">
        <w:rPr>
          <w:rFonts w:ascii="Sandoll 고딕Neo3 02 Light" w:eastAsia="Sandoll 고딕Neo3 02 Light" w:hAnsi="Sandoll 고딕Neo3 02 Light" w:hint="eastAsia"/>
          <w:szCs w:val="22"/>
        </w:rPr>
        <w:t>그래도 이러한 과제를 통해 한번이라도 더 경험해보고 생각할 수 있다는 것이 좋았던 경험이었습니다.</w:t>
      </w:r>
    </w:p>
    <w:p w14:paraId="1C856DDF" w14:textId="45D4B6E3" w:rsidR="006B6D18" w:rsidRPr="00D638DA" w:rsidRDefault="006B6D18" w:rsidP="005D6841">
      <w:pPr>
        <w:spacing w:before="0" w:after="0"/>
        <w:rPr>
          <w:rFonts w:ascii="Sandoll 고딕Neo3 02 Light" w:eastAsia="Sandoll 고딕Neo3 02 Light" w:hAnsi="Sandoll 고딕Neo3 02 Light"/>
          <w:szCs w:val="22"/>
        </w:rPr>
      </w:pPr>
    </w:p>
    <w:p w14:paraId="0C79091F" w14:textId="429F8C1A" w:rsidR="006B6D18" w:rsidRPr="00D638DA" w:rsidRDefault="008203D4" w:rsidP="005D6841">
      <w:pPr>
        <w:spacing w:before="0" w:after="0"/>
        <w:rPr>
          <w:rFonts w:ascii="Sandoll 고딕Neo3 02 Light" w:eastAsia="Sandoll 고딕Neo3 02 Light" w:hAnsi="Sandoll 고딕Neo3 02 Light"/>
          <w:szCs w:val="22"/>
        </w:rPr>
      </w:pPr>
      <w:r w:rsidRPr="00D638DA">
        <w:rPr>
          <w:rFonts w:ascii="Sandoll 고딕Neo3 02 Light" w:eastAsia="Sandoll 고딕Neo3 02 Light" w:hAnsi="Sandoll 고딕Neo3 02 Light" w:hint="eastAsia"/>
          <w:szCs w:val="22"/>
        </w:rPr>
        <w:t>해당 보고서는,</w:t>
      </w:r>
      <w:r w:rsidRPr="00D638DA">
        <w:rPr>
          <w:rFonts w:ascii="Sandoll 고딕Neo3 02 Light" w:eastAsia="Sandoll 고딕Neo3 02 Light" w:hAnsi="Sandoll 고딕Neo3 02 Light"/>
          <w:szCs w:val="22"/>
        </w:rPr>
        <w:t xml:space="preserve"> </w:t>
      </w:r>
      <w:r w:rsidRPr="00D638DA">
        <w:rPr>
          <w:rFonts w:ascii="Sandoll 고딕Neo3 02 Light" w:eastAsia="Sandoll 고딕Neo3 02 Light" w:hAnsi="Sandoll 고딕Neo3 02 Light" w:hint="eastAsia"/>
          <w:szCs w:val="22"/>
        </w:rPr>
        <w:t xml:space="preserve">크게 </w:t>
      </w:r>
      <w:r w:rsidRPr="00D638DA">
        <w:rPr>
          <w:rFonts w:ascii="Sandoll 고딕Neo3 02 Light" w:eastAsia="Sandoll 고딕Neo3 02 Light" w:hAnsi="Sandoll 고딕Neo3 02 Light"/>
          <w:szCs w:val="22"/>
        </w:rPr>
        <w:t>Inception</w:t>
      </w:r>
      <w:r w:rsidRPr="00D638DA">
        <w:rPr>
          <w:rFonts w:ascii="Sandoll 고딕Neo3 02 Light" w:eastAsia="Sandoll 고딕Neo3 02 Light" w:hAnsi="Sandoll 고딕Neo3 02 Light" w:hint="eastAsia"/>
          <w:szCs w:val="22"/>
        </w:rPr>
        <w:t xml:space="preserve">과 </w:t>
      </w:r>
      <w:r w:rsidRPr="00D638DA">
        <w:rPr>
          <w:rFonts w:ascii="Sandoll 고딕Neo3 02 Light" w:eastAsia="Sandoll 고딕Neo3 02 Light" w:hAnsi="Sandoll 고딕Neo3 02 Light"/>
          <w:szCs w:val="22"/>
        </w:rPr>
        <w:t xml:space="preserve">Elaboration </w:t>
      </w:r>
      <w:r w:rsidRPr="00D638DA">
        <w:rPr>
          <w:rFonts w:ascii="Sandoll 고딕Neo3 02 Light" w:eastAsia="Sandoll 고딕Neo3 02 Light" w:hAnsi="Sandoll 고딕Neo3 02 Light" w:hint="eastAsia"/>
          <w:szCs w:val="22"/>
        </w:rPr>
        <w:t xml:space="preserve">파트로 </w:t>
      </w:r>
      <w:proofErr w:type="spellStart"/>
      <w:r w:rsidRPr="00D638DA">
        <w:rPr>
          <w:rFonts w:ascii="Sandoll 고딕Neo3 02 Light" w:eastAsia="Sandoll 고딕Neo3 02 Light" w:hAnsi="Sandoll 고딕Neo3 02 Light" w:hint="eastAsia"/>
          <w:szCs w:val="22"/>
        </w:rPr>
        <w:t>나뉘어져있으며</w:t>
      </w:r>
      <w:proofErr w:type="spellEnd"/>
      <w:r w:rsidRPr="00D638DA">
        <w:rPr>
          <w:rFonts w:ascii="Sandoll 고딕Neo3 02 Light" w:eastAsia="Sandoll 고딕Neo3 02 Light" w:hAnsi="Sandoll 고딕Neo3 02 Light" w:hint="eastAsia"/>
          <w:szCs w:val="22"/>
        </w:rPr>
        <w:t>,</w:t>
      </w:r>
      <w:r w:rsidRPr="00D638DA">
        <w:rPr>
          <w:rFonts w:ascii="Sandoll 고딕Neo3 02 Light" w:eastAsia="Sandoll 고딕Neo3 02 Light" w:hAnsi="Sandoll 고딕Neo3 02 Light"/>
          <w:szCs w:val="22"/>
        </w:rPr>
        <w:t xml:space="preserve"> </w:t>
      </w:r>
      <w:r w:rsidRPr="00D638DA">
        <w:rPr>
          <w:rFonts w:ascii="Sandoll 고딕Neo3 02 Light" w:eastAsia="Sandoll 고딕Neo3 02 Light" w:hAnsi="Sandoll 고딕Neo3 02 Light" w:hint="eastAsia"/>
          <w:szCs w:val="22"/>
        </w:rPr>
        <w:t>각 단계에서 요구되는</w:t>
      </w:r>
      <w:r w:rsidRPr="00D638DA">
        <w:rPr>
          <w:rFonts w:ascii="Sandoll 고딕Neo3 02 Light" w:eastAsia="Sandoll 고딕Neo3 02 Light" w:hAnsi="Sandoll 고딕Neo3 02 Light"/>
          <w:szCs w:val="22"/>
        </w:rPr>
        <w:t>(</w:t>
      </w:r>
      <w:r w:rsidRPr="00D638DA">
        <w:rPr>
          <w:rFonts w:ascii="Sandoll 고딕Neo3 02 Light" w:eastAsia="Sandoll 고딕Neo3 02 Light" w:hAnsi="Sandoll 고딕Neo3 02 Light" w:hint="eastAsia"/>
          <w:szCs w:val="22"/>
        </w:rPr>
        <w:t>할 것이라 예상되는)</w:t>
      </w:r>
      <w:r w:rsidRPr="00D638DA">
        <w:rPr>
          <w:rFonts w:ascii="Sandoll 고딕Neo3 02 Light" w:eastAsia="Sandoll 고딕Neo3 02 Light" w:hAnsi="Sandoll 고딕Neo3 02 Light"/>
          <w:szCs w:val="22"/>
        </w:rPr>
        <w:t xml:space="preserve"> </w:t>
      </w:r>
      <w:r w:rsidRPr="00D638DA">
        <w:rPr>
          <w:rFonts w:ascii="Sandoll 고딕Neo3 02 Light" w:eastAsia="Sandoll 고딕Neo3 02 Light" w:hAnsi="Sandoll 고딕Neo3 02 Light" w:hint="eastAsia"/>
          <w:szCs w:val="22"/>
        </w:rPr>
        <w:t>행동들을 수행하며 작성되었습니다.</w:t>
      </w:r>
    </w:p>
    <w:p w14:paraId="6011E5E8" w14:textId="29ADDEB5" w:rsidR="008203D4" w:rsidRPr="00D638DA" w:rsidRDefault="008203D4" w:rsidP="005D6841">
      <w:pPr>
        <w:spacing w:before="0" w:after="0"/>
        <w:rPr>
          <w:rFonts w:ascii="Sandoll 고딕Neo3 02 Light" w:eastAsia="Sandoll 고딕Neo3 02 Light" w:hAnsi="Sandoll 고딕Neo3 02 Light"/>
          <w:szCs w:val="22"/>
        </w:rPr>
      </w:pPr>
    </w:p>
    <w:p w14:paraId="0E458F0A" w14:textId="7BDC4541" w:rsidR="008203D4" w:rsidRPr="00D638DA" w:rsidRDefault="008203D4" w:rsidP="005D6841">
      <w:pPr>
        <w:spacing w:before="0" w:after="0"/>
        <w:rPr>
          <w:rFonts w:ascii="Sandoll 고딕Neo3 02 Light" w:eastAsia="Sandoll 고딕Neo3 02 Light" w:hAnsi="Sandoll 고딕Neo3 02 Light"/>
          <w:szCs w:val="22"/>
        </w:rPr>
      </w:pPr>
      <w:r w:rsidRPr="00D638DA">
        <w:rPr>
          <w:rFonts w:ascii="Sandoll 고딕Neo3 02 Light" w:eastAsia="Sandoll 고딕Neo3 02 Light" w:hAnsi="Sandoll 고딕Neo3 02 Light" w:hint="eastAsia"/>
          <w:szCs w:val="22"/>
        </w:rPr>
        <w:t xml:space="preserve">모든 산출물의 최종본들은 마지막 </w:t>
      </w:r>
      <w:r w:rsidRPr="00D638DA">
        <w:rPr>
          <w:rFonts w:ascii="Sandoll 고딕Neo3 02 Light" w:eastAsia="Sandoll 고딕Neo3 02 Light" w:hAnsi="Sandoll 고딕Neo3 02 Light"/>
          <w:szCs w:val="22"/>
        </w:rPr>
        <w:t xml:space="preserve">Artifact </w:t>
      </w:r>
      <w:r w:rsidRPr="00D638DA">
        <w:rPr>
          <w:rFonts w:ascii="Sandoll 고딕Neo3 02 Light" w:eastAsia="Sandoll 고딕Neo3 02 Light" w:hAnsi="Sandoll 고딕Neo3 02 Light" w:hint="eastAsia"/>
          <w:szCs w:val="22"/>
        </w:rPr>
        <w:t>파트에서 확인하실 수 있습니다.</w:t>
      </w:r>
    </w:p>
    <w:p w14:paraId="17F891CE" w14:textId="79C1E953" w:rsidR="006B6D18" w:rsidRPr="00D638DA" w:rsidRDefault="0043224A" w:rsidP="005D6841">
      <w:pPr>
        <w:pStyle w:val="1"/>
        <w:spacing w:after="0"/>
        <w:rPr>
          <w:rFonts w:ascii="Sandoll 고딕Neo3 02 Light" w:eastAsia="Sandoll 고딕Neo3 02 Light" w:hAnsi="Sandoll 고딕Neo3 02 Light"/>
          <w:sz w:val="28"/>
        </w:rPr>
      </w:pPr>
      <w:bookmarkStart w:id="1" w:name="_Toc105721249"/>
      <w:r w:rsidRPr="00D638DA">
        <w:rPr>
          <w:rFonts w:ascii="Sandoll 고딕Neo3 02 Light" w:eastAsia="Sandoll 고딕Neo3 02 Light" w:hAnsi="Sandoll 고딕Neo3 02 Light" w:hint="eastAsia"/>
          <w:sz w:val="28"/>
        </w:rPr>
        <w:lastRenderedPageBreak/>
        <w:t>수행</w:t>
      </w:r>
      <w:r w:rsidR="006B6D18" w:rsidRPr="00D638DA">
        <w:rPr>
          <w:rFonts w:ascii="Sandoll 고딕Neo3 02 Light" w:eastAsia="Sandoll 고딕Neo3 02 Light" w:hAnsi="Sandoll 고딕Neo3 02 Light" w:hint="eastAsia"/>
          <w:sz w:val="28"/>
        </w:rPr>
        <w:t>과제</w:t>
      </w:r>
      <w:bookmarkEnd w:id="1"/>
    </w:p>
    <w:p w14:paraId="5B58FA27" w14:textId="53A23325" w:rsidR="00631025" w:rsidRPr="00D638DA" w:rsidRDefault="006B6D18" w:rsidP="005D6841">
      <w:pPr>
        <w:spacing w:before="0" w:after="0"/>
        <w:rPr>
          <w:rFonts w:ascii="Sandoll 고딕Neo3 02 Light" w:eastAsia="Sandoll 고딕Neo3 02 Light" w:hAnsi="Sandoll 고딕Neo3 02 Light"/>
          <w:szCs w:val="22"/>
        </w:rPr>
      </w:pPr>
      <w:r w:rsidRPr="00D638DA">
        <w:rPr>
          <w:rFonts w:ascii="Sandoll 고딕Neo3 02 Light" w:eastAsia="Sandoll 고딕Neo3 02 Light" w:hAnsi="Sandoll 고딕Neo3 02 Light"/>
          <w:szCs w:val="22"/>
        </w:rPr>
        <w:t>OOAD</w:t>
      </w:r>
      <w:r w:rsidRPr="00D638DA">
        <w:rPr>
          <w:rFonts w:ascii="Sandoll 고딕Neo3 02 Light" w:eastAsia="Sandoll 고딕Neo3 02 Light" w:hAnsi="Sandoll 고딕Neo3 02 Light" w:hint="eastAsia"/>
          <w:szCs w:val="22"/>
        </w:rPr>
        <w:t xml:space="preserve">기법을 이용해 </w:t>
      </w:r>
      <w:r w:rsidRPr="00D638DA">
        <w:rPr>
          <w:rFonts w:ascii="Sandoll 고딕Neo3 02 Light" w:eastAsia="Sandoll 고딕Neo3 02 Light" w:hAnsi="Sandoll 고딕Neo3 02 Light"/>
          <w:szCs w:val="22"/>
        </w:rPr>
        <w:t>2~4</w:t>
      </w:r>
      <w:r w:rsidRPr="00D638DA">
        <w:rPr>
          <w:rFonts w:ascii="Sandoll 고딕Neo3 02 Light" w:eastAsia="Sandoll 고딕Neo3 02 Light" w:hAnsi="Sandoll 고딕Neo3 02 Light" w:hint="eastAsia"/>
          <w:szCs w:val="22"/>
        </w:rPr>
        <w:t xml:space="preserve">명이 규칙에 따라 </w:t>
      </w:r>
      <w:r w:rsidRPr="00D638DA">
        <w:rPr>
          <w:rFonts w:ascii="Sandoll 고딕Neo3 02 Light" w:eastAsia="Sandoll 고딕Neo3 02 Light" w:hAnsi="Sandoll 고딕Neo3 02 Light"/>
          <w:szCs w:val="22"/>
        </w:rPr>
        <w:t xml:space="preserve">Bridge </w:t>
      </w:r>
      <w:r w:rsidRPr="00D638DA">
        <w:rPr>
          <w:rFonts w:ascii="Sandoll 고딕Neo3 02 Light" w:eastAsia="Sandoll 고딕Neo3 02 Light" w:hAnsi="Sandoll 고딕Neo3 02 Light" w:hint="eastAsia"/>
          <w:szCs w:val="22"/>
        </w:rPr>
        <w:t>보드 게임을 개발하는 것</w:t>
      </w:r>
    </w:p>
    <w:p w14:paraId="1090EB16" w14:textId="2D2DB6BC" w:rsidR="006B6D18" w:rsidRPr="00D638DA" w:rsidRDefault="008203D4" w:rsidP="005D6841">
      <w:pPr>
        <w:pStyle w:val="21"/>
        <w:spacing w:before="0" w:after="0"/>
        <w:rPr>
          <w:rFonts w:ascii="Sandoll 고딕Neo3 02 Light" w:eastAsia="Sandoll 고딕Neo3 02 Light" w:hAnsi="Sandoll 고딕Neo3 02 Light" w:cstheme="minorBidi"/>
          <w:sz w:val="18"/>
          <w:szCs w:val="22"/>
        </w:rPr>
      </w:pPr>
      <w:bookmarkStart w:id="2" w:name="_Toc105721250"/>
      <w:r w:rsidRPr="00D638DA">
        <w:rPr>
          <w:rFonts w:ascii="Sandoll 고딕Neo3 02 Light" w:eastAsia="Sandoll 고딕Neo3 02 Light" w:hAnsi="Sandoll 고딕Neo3 02 Light" w:hint="eastAsia"/>
          <w:sz w:val="20"/>
          <w:lang w:val="ko-KR"/>
        </w:rPr>
        <w:t>요구 기능</w:t>
      </w:r>
      <w:bookmarkEnd w:id="2"/>
    </w:p>
    <w:p w14:paraId="44C2E487" w14:textId="78294A9C" w:rsidR="008203D4" w:rsidRPr="00D638DA" w:rsidRDefault="008203D4" w:rsidP="005D6841">
      <w:pPr>
        <w:pStyle w:val="afff5"/>
        <w:numPr>
          <w:ilvl w:val="0"/>
          <w:numId w:val="24"/>
        </w:numPr>
        <w:spacing w:before="0" w:after="0"/>
        <w:rPr>
          <w:rFonts w:ascii="Sandoll 고딕Neo3 02 Light" w:eastAsia="Sandoll 고딕Neo3 02 Light" w:hAnsi="Sandoll 고딕Neo3 02 Light"/>
          <w:szCs w:val="22"/>
        </w:rPr>
      </w:pPr>
      <w:r w:rsidRPr="00D638DA">
        <w:rPr>
          <w:rFonts w:ascii="Sandoll 고딕Neo3 02 Light" w:eastAsia="Sandoll 고딕Neo3 02 Light" w:hAnsi="Sandoll 고딕Neo3 02 Light" w:hint="eastAsia"/>
          <w:szCs w:val="22"/>
        </w:rPr>
        <w:t>지도 로드 기능</w:t>
      </w:r>
    </w:p>
    <w:p w14:paraId="63204412" w14:textId="6C4D340D" w:rsidR="008203D4" w:rsidRPr="00D638DA" w:rsidRDefault="008203D4" w:rsidP="005D6841">
      <w:pPr>
        <w:pStyle w:val="afff5"/>
        <w:numPr>
          <w:ilvl w:val="0"/>
          <w:numId w:val="24"/>
        </w:numPr>
        <w:spacing w:before="0" w:after="0"/>
        <w:rPr>
          <w:rFonts w:ascii="Sandoll 고딕Neo3 02 Light" w:eastAsia="Sandoll 고딕Neo3 02 Light" w:hAnsi="Sandoll 고딕Neo3 02 Light"/>
          <w:szCs w:val="22"/>
        </w:rPr>
      </w:pPr>
      <w:r w:rsidRPr="00D638DA">
        <w:rPr>
          <w:rFonts w:ascii="Sandoll 고딕Neo3 02 Light" w:eastAsia="Sandoll 고딕Neo3 02 Light" w:hAnsi="Sandoll 고딕Neo3 02 Light" w:hint="eastAsia"/>
          <w:szCs w:val="22"/>
        </w:rPr>
        <w:t>플레이 기능</w:t>
      </w:r>
    </w:p>
    <w:p w14:paraId="35F22F64" w14:textId="1B8E9766" w:rsidR="007619B6" w:rsidRPr="00C91790" w:rsidRDefault="008203D4" w:rsidP="005D6841">
      <w:pPr>
        <w:pStyle w:val="afff5"/>
        <w:numPr>
          <w:ilvl w:val="0"/>
          <w:numId w:val="24"/>
        </w:numPr>
        <w:spacing w:before="0" w:after="0"/>
        <w:rPr>
          <w:rFonts w:ascii="Sandoll 고딕Neo3 02 Light" w:eastAsia="Sandoll 고딕Neo3 02 Light" w:hAnsi="Sandoll 고딕Neo3 02 Light" w:hint="eastAsia"/>
          <w:szCs w:val="22"/>
        </w:rPr>
      </w:pPr>
      <w:r w:rsidRPr="00D638DA">
        <w:rPr>
          <w:rFonts w:ascii="Sandoll 고딕Neo3 02 Light" w:eastAsia="Sandoll 고딕Neo3 02 Light" w:hAnsi="Sandoll 고딕Neo3 02 Light" w:hint="eastAsia"/>
          <w:szCs w:val="22"/>
        </w:rPr>
        <w:t xml:space="preserve">유저 인터페이스 </w:t>
      </w:r>
      <w:r w:rsidRPr="00D638DA">
        <w:rPr>
          <w:rFonts w:ascii="Sandoll 고딕Neo3 02 Light" w:eastAsia="Sandoll 고딕Neo3 02 Light" w:hAnsi="Sandoll 고딕Neo3 02 Light"/>
          <w:szCs w:val="22"/>
        </w:rPr>
        <w:t>(</w:t>
      </w:r>
      <w:proofErr w:type="gramStart"/>
      <w:r w:rsidRPr="00D638DA">
        <w:rPr>
          <w:rFonts w:ascii="Sandoll 고딕Neo3 02 Light" w:eastAsia="Sandoll 고딕Neo3 02 Light" w:hAnsi="Sandoll 고딕Neo3 02 Light"/>
          <w:szCs w:val="22"/>
        </w:rPr>
        <w:t xml:space="preserve">GUI/ </w:t>
      </w:r>
      <w:r w:rsidRPr="00D638DA">
        <w:rPr>
          <w:rFonts w:ascii="Sandoll 고딕Neo3 02 Light" w:eastAsia="Sandoll 고딕Neo3 02 Light" w:hAnsi="Sandoll 고딕Neo3 02 Light" w:hint="eastAsia"/>
          <w:szCs w:val="22"/>
        </w:rPr>
        <w:t>콘솔</w:t>
      </w:r>
      <w:proofErr w:type="gramEnd"/>
      <w:r w:rsidR="001A30D8" w:rsidRPr="00D638DA">
        <w:rPr>
          <w:rFonts w:ascii="Sandoll 고딕Neo3 02 Light" w:eastAsia="Sandoll 고딕Neo3 02 Light" w:hAnsi="Sandoll 고딕Neo3 02 Light" w:hint="eastAsia"/>
          <w:szCs w:val="22"/>
        </w:rPr>
        <w:t>)</w:t>
      </w:r>
    </w:p>
    <w:p w14:paraId="5F8504B3" w14:textId="6903822F" w:rsidR="007619B6" w:rsidRPr="00D638DA" w:rsidRDefault="007619B6" w:rsidP="005D6841">
      <w:pPr>
        <w:pStyle w:val="21"/>
        <w:spacing w:before="0" w:after="0"/>
        <w:rPr>
          <w:rFonts w:ascii="Sandoll 고딕Neo3 02 Light" w:eastAsia="Sandoll 고딕Neo3 02 Light" w:hAnsi="Sandoll 고딕Neo3 02 Light"/>
          <w:sz w:val="20"/>
          <w:lang w:val="ko-KR"/>
        </w:rPr>
      </w:pPr>
      <w:bookmarkStart w:id="3" w:name="_Toc105721251"/>
      <w:r w:rsidRPr="00D638DA">
        <w:rPr>
          <w:rFonts w:ascii="Sandoll 고딕Neo3 02 Light" w:eastAsia="Sandoll 고딕Neo3 02 Light" w:hAnsi="Sandoll 고딕Neo3 02 Light" w:hint="eastAsia"/>
          <w:sz w:val="20"/>
          <w:lang w:val="ko-KR"/>
        </w:rPr>
        <w:t>게임 특징</w:t>
      </w:r>
      <w:bookmarkEnd w:id="3"/>
    </w:p>
    <w:p w14:paraId="46A62D26" w14:textId="308D6A3A" w:rsidR="007619B6" w:rsidRPr="00D638DA" w:rsidRDefault="007619B6" w:rsidP="005D6841">
      <w:pPr>
        <w:pStyle w:val="a"/>
        <w:spacing w:before="0" w:after="0"/>
        <w:rPr>
          <w:rFonts w:ascii="Sandoll 고딕Neo3 02 Light" w:eastAsia="Sandoll 고딕Neo3 02 Light" w:hAnsi="Sandoll 고딕Neo3 02 Light"/>
        </w:rPr>
      </w:pPr>
      <w:r w:rsidRPr="00D638DA">
        <w:rPr>
          <w:rFonts w:ascii="Sandoll 고딕Neo3 02 Light" w:eastAsia="Sandoll 고딕Neo3 02 Light" w:hAnsi="Sandoll 고딕Neo3 02 Light" w:hint="eastAsia"/>
          <w:lang w:val="ko-KR"/>
        </w:rPr>
        <w:t>게임 시작 전</w:t>
      </w:r>
    </w:p>
    <w:p w14:paraId="66F1BAD0" w14:textId="77777777" w:rsidR="007619B6" w:rsidRPr="00D638DA" w:rsidRDefault="007619B6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 w:rsidRPr="00D638DA">
        <w:rPr>
          <w:rFonts w:ascii="Sandoll 고딕Neo3 02 Light" w:eastAsia="Sandoll 고딕Neo3 02 Light" w:hAnsi="Sandoll 고딕Neo3 02 Light" w:hint="eastAsia"/>
        </w:rPr>
        <w:t>-</w:t>
      </w:r>
      <w:r w:rsidRPr="00D638DA">
        <w:rPr>
          <w:rFonts w:ascii="Sandoll 고딕Neo3 02 Light" w:eastAsia="Sandoll 고딕Neo3 02 Light" w:hAnsi="Sandoll 고딕Neo3 02 Light" w:hint="eastAsia"/>
        </w:rPr>
        <w:tab/>
        <w:t>해당 게임은 처음에 게임에 대한 정보를 입력한 뒤, 게임이 시작하는 방식입니다.</w:t>
      </w:r>
    </w:p>
    <w:p w14:paraId="6298B5F8" w14:textId="77777777" w:rsidR="007619B6" w:rsidRPr="00D638DA" w:rsidRDefault="007619B6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 w:rsidRPr="00D638DA">
        <w:rPr>
          <w:rFonts w:ascii="Sandoll 고딕Neo3 02 Light" w:eastAsia="Sandoll 고딕Neo3 02 Light" w:hAnsi="Sandoll 고딕Neo3 02 Light" w:hint="eastAsia"/>
        </w:rPr>
        <w:t>-</w:t>
      </w:r>
      <w:r w:rsidRPr="00D638DA">
        <w:rPr>
          <w:rFonts w:ascii="Sandoll 고딕Neo3 02 Light" w:eastAsia="Sandoll 고딕Neo3 02 Light" w:hAnsi="Sandoll 고딕Neo3 02 Light" w:hint="eastAsia"/>
        </w:rPr>
        <w:tab/>
        <w:t xml:space="preserve">따라서 게임이 시작되기 전, </w:t>
      </w:r>
      <w:proofErr w:type="spellStart"/>
      <w:r w:rsidRPr="00D638DA">
        <w:rPr>
          <w:rFonts w:ascii="Sandoll 고딕Neo3 02 Light" w:eastAsia="Sandoll 고딕Neo3 02 Light" w:hAnsi="Sandoll 고딕Neo3 02 Light" w:hint="eastAsia"/>
        </w:rPr>
        <w:t>메인화면에서</w:t>
      </w:r>
      <w:proofErr w:type="spellEnd"/>
      <w:r w:rsidRPr="00D638DA">
        <w:rPr>
          <w:rFonts w:ascii="Sandoll 고딕Neo3 02 Light" w:eastAsia="Sandoll 고딕Neo3 02 Light" w:hAnsi="Sandoll 고딕Neo3 02 Light" w:hint="eastAsia"/>
        </w:rPr>
        <w:t xml:space="preserve"> Host가 게임을 엽니다.</w:t>
      </w:r>
    </w:p>
    <w:p w14:paraId="3C30F90E" w14:textId="1789E754" w:rsidR="007619B6" w:rsidRPr="00D638DA" w:rsidRDefault="007619B6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 w:rsidRPr="00D638DA">
        <w:rPr>
          <w:rFonts w:ascii="Sandoll 고딕Neo3 02 Light" w:eastAsia="Sandoll 고딕Neo3 02 Light" w:hAnsi="Sandoll 고딕Neo3 02 Light" w:hint="eastAsia"/>
        </w:rPr>
        <w:t>-</w:t>
      </w:r>
      <w:r w:rsidRPr="00D638DA">
        <w:rPr>
          <w:rFonts w:ascii="Sandoll 고딕Neo3 02 Light" w:eastAsia="Sandoll 고딕Neo3 02 Light" w:hAnsi="Sandoll 고딕Neo3 02 Light" w:hint="eastAsia"/>
        </w:rPr>
        <w:tab/>
        <w:t>해당 호스트는 게임 시작 후 Player 중 한 명이 됩니다.</w:t>
      </w:r>
    </w:p>
    <w:p w14:paraId="4AEFDED0" w14:textId="406A5D74" w:rsidR="007619B6" w:rsidRPr="00D638DA" w:rsidRDefault="007619B6" w:rsidP="005D6841">
      <w:pPr>
        <w:spacing w:before="0" w:after="0"/>
        <w:ind w:left="760"/>
        <w:rPr>
          <w:rFonts w:ascii="Sandoll 고딕Neo3 02 Light" w:eastAsia="Sandoll 고딕Neo3 02 Light" w:hAnsi="Sandoll 고딕Neo3 02 Light"/>
        </w:rPr>
      </w:pPr>
    </w:p>
    <w:p w14:paraId="6DA633AA" w14:textId="30570FDD" w:rsidR="007619B6" w:rsidRPr="00D638DA" w:rsidRDefault="007619B6" w:rsidP="005D6841">
      <w:pPr>
        <w:pStyle w:val="a"/>
        <w:spacing w:before="0" w:after="0"/>
        <w:rPr>
          <w:rFonts w:ascii="Sandoll 고딕Neo3 02 Light" w:eastAsia="Sandoll 고딕Neo3 02 Light" w:hAnsi="Sandoll 고딕Neo3 02 Light"/>
        </w:rPr>
      </w:pPr>
      <w:r w:rsidRPr="00D638DA">
        <w:rPr>
          <w:rFonts w:ascii="Sandoll 고딕Neo3 02 Light" w:eastAsia="Sandoll 고딕Neo3 02 Light" w:hAnsi="Sandoll 고딕Neo3 02 Light" w:hint="eastAsia"/>
          <w:lang w:val="ko-KR"/>
        </w:rPr>
        <w:t>게임 중</w:t>
      </w:r>
    </w:p>
    <w:p w14:paraId="2FCD1212" w14:textId="12A920D9" w:rsidR="007619B6" w:rsidRPr="00D638DA" w:rsidRDefault="007619B6" w:rsidP="005D6841">
      <w:pPr>
        <w:pStyle w:val="a"/>
        <w:numPr>
          <w:ilvl w:val="0"/>
          <w:numId w:val="24"/>
        </w:numPr>
        <w:spacing w:before="0" w:after="0"/>
        <w:rPr>
          <w:rFonts w:ascii="Sandoll 고딕Neo3 02 Light" w:eastAsia="Sandoll 고딕Neo3 02 Light" w:hAnsi="Sandoll 고딕Neo3 02 Light"/>
        </w:rPr>
      </w:pPr>
      <w:r w:rsidRPr="00D638DA">
        <w:rPr>
          <w:rFonts w:ascii="Sandoll 고딕Neo3 02 Light" w:eastAsia="Sandoll 고딕Neo3 02 Light" w:hAnsi="Sandoll 고딕Neo3 02 Light" w:hint="eastAsia"/>
        </w:rPr>
        <w:t>게임시작 전,</w:t>
      </w:r>
      <w:r w:rsidRPr="00D638DA">
        <w:rPr>
          <w:rFonts w:ascii="Sandoll 고딕Neo3 02 Light" w:eastAsia="Sandoll 고딕Neo3 02 Light" w:hAnsi="Sandoll 고딕Neo3 02 Light"/>
        </w:rPr>
        <w:t xml:space="preserve"> Host</w:t>
      </w:r>
      <w:r w:rsidRPr="00D638DA">
        <w:rPr>
          <w:rFonts w:ascii="Sandoll 고딕Neo3 02 Light" w:eastAsia="Sandoll 고딕Neo3 02 Light" w:hAnsi="Sandoll 고딕Neo3 02 Light" w:hint="eastAsia"/>
        </w:rPr>
        <w:t>가 게임을 열 때 정한 P</w:t>
      </w:r>
      <w:r w:rsidRPr="00D638DA">
        <w:rPr>
          <w:rFonts w:ascii="Sandoll 고딕Neo3 02 Light" w:eastAsia="Sandoll 고딕Neo3 02 Light" w:hAnsi="Sandoll 고딕Neo3 02 Light"/>
        </w:rPr>
        <w:t>lay</w:t>
      </w:r>
      <w:r w:rsidRPr="00D638DA">
        <w:rPr>
          <w:rFonts w:ascii="Sandoll 고딕Neo3 02 Light" w:eastAsia="Sandoll 고딕Neo3 02 Light" w:hAnsi="Sandoll 고딕Neo3 02 Light" w:hint="eastAsia"/>
        </w:rPr>
        <w:t>e</w:t>
      </w:r>
      <w:r w:rsidRPr="00D638DA">
        <w:rPr>
          <w:rFonts w:ascii="Sandoll 고딕Neo3 02 Light" w:eastAsia="Sandoll 고딕Neo3 02 Light" w:hAnsi="Sandoll 고딕Neo3 02 Light"/>
        </w:rPr>
        <w:t>r</w:t>
      </w:r>
      <w:r w:rsidRPr="00D638DA">
        <w:rPr>
          <w:rFonts w:ascii="Sandoll 고딕Neo3 02 Light" w:eastAsia="Sandoll 고딕Neo3 02 Light" w:hAnsi="Sandoll 고딕Neo3 02 Light" w:hint="eastAsia"/>
        </w:rPr>
        <w:t xml:space="preserve">의 수만큼의 </w:t>
      </w:r>
      <w:r w:rsidRPr="00D638DA">
        <w:rPr>
          <w:rFonts w:ascii="Sandoll 고딕Neo3 02 Light" w:eastAsia="Sandoll 고딕Neo3 02 Light" w:hAnsi="Sandoll 고딕Neo3 02 Light"/>
        </w:rPr>
        <w:t>Player</w:t>
      </w:r>
      <w:r w:rsidRPr="00D638DA">
        <w:rPr>
          <w:rFonts w:ascii="Sandoll 고딕Neo3 02 Light" w:eastAsia="Sandoll 고딕Neo3 02 Light" w:hAnsi="Sandoll 고딕Neo3 02 Light" w:hint="eastAsia"/>
        </w:rPr>
        <w:t>가 생성됩니다.</w:t>
      </w:r>
    </w:p>
    <w:p w14:paraId="693B007F" w14:textId="49D822B4" w:rsidR="007619B6" w:rsidRPr="00D638DA" w:rsidRDefault="007619B6" w:rsidP="005D6841">
      <w:pPr>
        <w:pStyle w:val="a"/>
        <w:numPr>
          <w:ilvl w:val="0"/>
          <w:numId w:val="24"/>
        </w:numPr>
        <w:spacing w:before="0" w:after="0"/>
        <w:rPr>
          <w:rFonts w:ascii="Sandoll 고딕Neo3 02 Light" w:eastAsia="Sandoll 고딕Neo3 02 Light" w:hAnsi="Sandoll 고딕Neo3 02 Light"/>
        </w:rPr>
      </w:pPr>
      <w:r w:rsidRPr="00D638DA">
        <w:rPr>
          <w:rFonts w:ascii="Sandoll 고딕Neo3 02 Light" w:eastAsia="Sandoll 고딕Neo3 02 Light" w:hAnsi="Sandoll 고딕Neo3 02 Light" w:hint="eastAsia"/>
        </w:rPr>
        <w:t>단 P</w:t>
      </w:r>
      <w:r w:rsidRPr="00D638DA">
        <w:rPr>
          <w:rFonts w:ascii="Sandoll 고딕Neo3 02 Light" w:eastAsia="Sandoll 고딕Neo3 02 Light" w:hAnsi="Sandoll 고딕Neo3 02 Light"/>
        </w:rPr>
        <w:t xml:space="preserve">layer </w:t>
      </w:r>
      <w:r w:rsidRPr="00D638DA">
        <w:rPr>
          <w:rFonts w:ascii="Sandoll 고딕Neo3 02 Light" w:eastAsia="Sandoll 고딕Neo3 02 Light" w:hAnsi="Sandoll 고딕Neo3 02 Light" w:hint="eastAsia"/>
        </w:rPr>
        <w:t xml:space="preserve">수는 </w:t>
      </w:r>
      <w:r w:rsidRPr="00D638DA">
        <w:rPr>
          <w:rFonts w:ascii="Sandoll 고딕Neo3 02 Light" w:eastAsia="Sandoll 고딕Neo3 02 Light" w:hAnsi="Sandoll 고딕Neo3 02 Light"/>
        </w:rPr>
        <w:t>2</w:t>
      </w:r>
      <w:r w:rsidRPr="00D638DA">
        <w:rPr>
          <w:rFonts w:ascii="Sandoll 고딕Neo3 02 Light" w:eastAsia="Sandoll 고딕Neo3 02 Light" w:hAnsi="Sandoll 고딕Neo3 02 Light" w:hint="eastAsia"/>
        </w:rPr>
        <w:t xml:space="preserve">명 이상 </w:t>
      </w:r>
      <w:r w:rsidRPr="00D638DA">
        <w:rPr>
          <w:rFonts w:ascii="Sandoll 고딕Neo3 02 Light" w:eastAsia="Sandoll 고딕Neo3 02 Light" w:hAnsi="Sandoll 고딕Neo3 02 Light"/>
        </w:rPr>
        <w:t>4</w:t>
      </w:r>
      <w:r w:rsidRPr="00D638DA">
        <w:rPr>
          <w:rFonts w:ascii="Sandoll 고딕Neo3 02 Light" w:eastAsia="Sandoll 고딕Neo3 02 Light" w:hAnsi="Sandoll 고딕Neo3 02 Light" w:hint="eastAsia"/>
        </w:rPr>
        <w:t>명 이하라고 가정합니다.</w:t>
      </w:r>
      <w:r w:rsidRPr="00D638DA">
        <w:rPr>
          <w:rFonts w:ascii="Sandoll 고딕Neo3 02 Light" w:eastAsia="Sandoll 고딕Neo3 02 Light" w:hAnsi="Sandoll 고딕Neo3 02 Light"/>
        </w:rPr>
        <w:t xml:space="preserve"> </w:t>
      </w:r>
      <w:r w:rsidRPr="00D638DA">
        <w:rPr>
          <w:rFonts w:ascii="Sandoll 고딕Neo3 02 Light" w:eastAsia="Sandoll 고딕Neo3 02 Light" w:hAnsi="Sandoll 고딕Neo3 02 Light" w:hint="eastAsia"/>
        </w:rPr>
        <w:t xml:space="preserve">이는 게임이 길어져 지루해지는 것을 </w:t>
      </w:r>
      <w:proofErr w:type="spellStart"/>
      <w:r w:rsidRPr="00D638DA">
        <w:rPr>
          <w:rFonts w:ascii="Sandoll 고딕Neo3 02 Light" w:eastAsia="Sandoll 고딕Neo3 02 Light" w:hAnsi="Sandoll 고딕Neo3 02 Light" w:hint="eastAsia"/>
        </w:rPr>
        <w:t>막기위함입니다</w:t>
      </w:r>
      <w:proofErr w:type="spellEnd"/>
      <w:r w:rsidRPr="00D638DA">
        <w:rPr>
          <w:rFonts w:ascii="Sandoll 고딕Neo3 02 Light" w:eastAsia="Sandoll 고딕Neo3 02 Light" w:hAnsi="Sandoll 고딕Neo3 02 Light"/>
        </w:rPr>
        <w:t>.</w:t>
      </w:r>
    </w:p>
    <w:p w14:paraId="178EFEAD" w14:textId="090E0595" w:rsidR="007619B6" w:rsidRPr="00D638DA" w:rsidRDefault="007619B6" w:rsidP="005D6841">
      <w:pPr>
        <w:pStyle w:val="a"/>
        <w:numPr>
          <w:ilvl w:val="0"/>
          <w:numId w:val="24"/>
        </w:numPr>
        <w:spacing w:before="0" w:after="0"/>
        <w:rPr>
          <w:rFonts w:ascii="Sandoll 고딕Neo3 02 Light" w:eastAsia="Sandoll 고딕Neo3 02 Light" w:hAnsi="Sandoll 고딕Neo3 02 Light"/>
        </w:rPr>
      </w:pPr>
      <w:r w:rsidRPr="00D638DA">
        <w:rPr>
          <w:rFonts w:ascii="Sandoll 고딕Neo3 02 Light" w:eastAsia="Sandoll 고딕Neo3 02 Light" w:hAnsi="Sandoll 고딕Neo3 02 Light" w:hint="eastAsia"/>
        </w:rPr>
        <w:t>각 P</w:t>
      </w:r>
      <w:r w:rsidRPr="00D638DA">
        <w:rPr>
          <w:rFonts w:ascii="Sandoll 고딕Neo3 02 Light" w:eastAsia="Sandoll 고딕Neo3 02 Light" w:hAnsi="Sandoll 고딕Neo3 02 Light"/>
        </w:rPr>
        <w:t>layer</w:t>
      </w:r>
      <w:r w:rsidRPr="00D638DA">
        <w:rPr>
          <w:rFonts w:ascii="Sandoll 고딕Neo3 02 Light" w:eastAsia="Sandoll 고딕Neo3 02 Light" w:hAnsi="Sandoll 고딕Neo3 02 Light" w:hint="eastAsia"/>
        </w:rPr>
        <w:t xml:space="preserve">는 이름을 가지며 시작 전 각자 </w:t>
      </w:r>
      <w:r w:rsidRPr="00D638DA">
        <w:rPr>
          <w:rFonts w:ascii="Sandoll 고딕Neo3 02 Light" w:eastAsia="Sandoll 고딕Neo3 02 Light" w:hAnsi="Sandoll 고딕Neo3 02 Light" w:hint="eastAsia"/>
          <w:b/>
          <w:bCs/>
        </w:rPr>
        <w:t>주사위를 굴려 본인의 순서를 정합니다</w:t>
      </w:r>
      <w:r w:rsidRPr="00D638DA">
        <w:rPr>
          <w:rFonts w:ascii="Sandoll 고딕Neo3 02 Light" w:eastAsia="Sandoll 고딕Neo3 02 Light" w:hAnsi="Sandoll 고딕Neo3 02 Light" w:hint="eastAsia"/>
        </w:rPr>
        <w:t>.</w:t>
      </w:r>
    </w:p>
    <w:p w14:paraId="63CCF3F5" w14:textId="2C562878" w:rsidR="007619B6" w:rsidRPr="00D638DA" w:rsidRDefault="007619B6" w:rsidP="005D6841">
      <w:pPr>
        <w:pStyle w:val="a"/>
        <w:numPr>
          <w:ilvl w:val="0"/>
          <w:numId w:val="24"/>
        </w:numPr>
        <w:spacing w:before="0" w:after="0"/>
        <w:rPr>
          <w:rFonts w:ascii="Sandoll 고딕Neo3 02 Light" w:eastAsia="Sandoll 고딕Neo3 02 Light" w:hAnsi="Sandoll 고딕Neo3 02 Light"/>
        </w:rPr>
      </w:pPr>
      <w:r w:rsidRPr="00D638DA">
        <w:rPr>
          <w:rFonts w:ascii="Sandoll 고딕Neo3 02 Light" w:eastAsia="Sandoll 고딕Neo3 02 Light" w:hAnsi="Sandoll 고딕Neo3 02 Light" w:hint="eastAsia"/>
        </w:rPr>
        <w:t xml:space="preserve">플레이 규칙에 따라 게임을 </w:t>
      </w:r>
      <w:proofErr w:type="gramStart"/>
      <w:r w:rsidRPr="00D638DA">
        <w:rPr>
          <w:rFonts w:ascii="Sandoll 고딕Neo3 02 Light" w:eastAsia="Sandoll 고딕Neo3 02 Light" w:hAnsi="Sandoll 고딕Neo3 02 Light" w:hint="eastAsia"/>
        </w:rPr>
        <w:t>진행 합니다</w:t>
      </w:r>
      <w:proofErr w:type="gramEnd"/>
      <w:r w:rsidRPr="00D638DA">
        <w:rPr>
          <w:rFonts w:ascii="Sandoll 고딕Neo3 02 Light" w:eastAsia="Sandoll 고딕Neo3 02 Light" w:hAnsi="Sandoll 고딕Neo3 02 Light"/>
        </w:rPr>
        <w:t>.</w:t>
      </w:r>
    </w:p>
    <w:p w14:paraId="48B7F849" w14:textId="6CC74CF1" w:rsidR="007619B6" w:rsidRPr="00D638DA" w:rsidRDefault="007619B6" w:rsidP="005D6841">
      <w:pPr>
        <w:pStyle w:val="a"/>
        <w:numPr>
          <w:ilvl w:val="0"/>
          <w:numId w:val="24"/>
        </w:numPr>
        <w:spacing w:before="0" w:after="0"/>
        <w:rPr>
          <w:rFonts w:ascii="Sandoll 고딕Neo3 02 Light" w:eastAsia="Sandoll 고딕Neo3 02 Light" w:hAnsi="Sandoll 고딕Neo3 02 Light"/>
        </w:rPr>
      </w:pPr>
      <w:r w:rsidRPr="00D638DA">
        <w:rPr>
          <w:rFonts w:ascii="Sandoll 고딕Neo3 02 Light" w:eastAsia="Sandoll 고딕Neo3 02 Light" w:hAnsi="Sandoll 고딕Neo3 02 Light" w:hint="eastAsia"/>
        </w:rPr>
        <w:t>게임 중에는 게임을 중단하거나 종료할 수 없습니다.</w:t>
      </w:r>
    </w:p>
    <w:p w14:paraId="628EBFB4" w14:textId="7790D712" w:rsidR="007619B6" w:rsidRPr="00D638DA" w:rsidRDefault="007619B6" w:rsidP="005D6841">
      <w:pPr>
        <w:pStyle w:val="a"/>
        <w:numPr>
          <w:ilvl w:val="0"/>
          <w:numId w:val="24"/>
        </w:numPr>
        <w:spacing w:before="0" w:after="0"/>
        <w:rPr>
          <w:rFonts w:ascii="Sandoll 고딕Neo3 02 Light" w:eastAsia="Sandoll 고딕Neo3 02 Light" w:hAnsi="Sandoll 고딕Neo3 02 Light"/>
        </w:rPr>
      </w:pPr>
      <w:proofErr w:type="spellStart"/>
      <w:r w:rsidRPr="00D638DA">
        <w:rPr>
          <w:rFonts w:ascii="Sandoll 고딕Neo3 02 Light" w:eastAsia="Sandoll 고딕Neo3 02 Light" w:hAnsi="Sandoll 고딕Neo3 02 Light" w:hint="eastAsia"/>
        </w:rPr>
        <w:t>한명의</w:t>
      </w:r>
      <w:proofErr w:type="spellEnd"/>
      <w:r w:rsidRPr="00D638DA">
        <w:rPr>
          <w:rFonts w:ascii="Sandoll 고딕Neo3 02 Light" w:eastAsia="Sandoll 고딕Neo3 02 Light" w:hAnsi="Sandoll 고딕Neo3 02 Light" w:hint="eastAsia"/>
        </w:rPr>
        <w:t xml:space="preserve"> P</w:t>
      </w:r>
      <w:r w:rsidRPr="00D638DA">
        <w:rPr>
          <w:rFonts w:ascii="Sandoll 고딕Neo3 02 Light" w:eastAsia="Sandoll 고딕Neo3 02 Light" w:hAnsi="Sandoll 고딕Neo3 02 Light"/>
        </w:rPr>
        <w:t>layer</w:t>
      </w:r>
      <w:r w:rsidRPr="00D638DA">
        <w:rPr>
          <w:rFonts w:ascii="Sandoll 고딕Neo3 02 Light" w:eastAsia="Sandoll 고딕Neo3 02 Light" w:hAnsi="Sandoll 고딕Neo3 02 Light" w:hint="eastAsia"/>
        </w:rPr>
        <w:t>만 M</w:t>
      </w:r>
      <w:r w:rsidRPr="00D638DA">
        <w:rPr>
          <w:rFonts w:ascii="Sandoll 고딕Neo3 02 Light" w:eastAsia="Sandoll 고딕Neo3 02 Light" w:hAnsi="Sandoll 고딕Neo3 02 Light"/>
        </w:rPr>
        <w:t>ap</w:t>
      </w:r>
      <w:r w:rsidRPr="00D638DA">
        <w:rPr>
          <w:rFonts w:ascii="Sandoll 고딕Neo3 02 Light" w:eastAsia="Sandoll 고딕Neo3 02 Light" w:hAnsi="Sandoll 고딕Neo3 02 Light" w:hint="eastAsia"/>
        </w:rPr>
        <w:t>에 남을 경우 게임이 종료됩니다.</w:t>
      </w:r>
    </w:p>
    <w:p w14:paraId="0A97C79A" w14:textId="77777777" w:rsidR="007619B6" w:rsidRPr="00D638DA" w:rsidRDefault="007619B6" w:rsidP="005D6841">
      <w:pPr>
        <w:pStyle w:val="a"/>
        <w:numPr>
          <w:ilvl w:val="0"/>
          <w:numId w:val="0"/>
        </w:numPr>
        <w:spacing w:before="0" w:after="0"/>
        <w:ind w:left="760"/>
        <w:rPr>
          <w:rFonts w:ascii="Sandoll 고딕Neo3 02 Light" w:eastAsia="Sandoll 고딕Neo3 02 Light" w:hAnsi="Sandoll 고딕Neo3 02 Light"/>
        </w:rPr>
      </w:pPr>
    </w:p>
    <w:p w14:paraId="195D4C43" w14:textId="0B6D6253" w:rsidR="007619B6" w:rsidRPr="00D638DA" w:rsidRDefault="007619B6" w:rsidP="005D6841">
      <w:pPr>
        <w:pStyle w:val="a"/>
        <w:spacing w:before="0" w:after="0"/>
        <w:rPr>
          <w:rFonts w:ascii="Sandoll 고딕Neo3 02 Light" w:eastAsia="Sandoll 고딕Neo3 02 Light" w:hAnsi="Sandoll 고딕Neo3 02 Light"/>
        </w:rPr>
      </w:pPr>
      <w:r w:rsidRPr="00D638DA">
        <w:rPr>
          <w:rFonts w:ascii="Sandoll 고딕Neo3 02 Light" w:eastAsia="Sandoll 고딕Neo3 02 Light" w:hAnsi="Sandoll 고딕Neo3 02 Light" w:hint="eastAsia"/>
        </w:rPr>
        <w:t>게임 종료 후</w:t>
      </w:r>
    </w:p>
    <w:p w14:paraId="49D532AC" w14:textId="77777777" w:rsidR="00D638DA" w:rsidRDefault="00D638DA" w:rsidP="005D6841">
      <w:pPr>
        <w:pStyle w:val="a"/>
        <w:numPr>
          <w:ilvl w:val="0"/>
          <w:numId w:val="24"/>
        </w:numPr>
        <w:spacing w:before="0" w:after="0"/>
        <w:rPr>
          <w:rFonts w:ascii="Sandoll 고딕Neo3 02 Light" w:eastAsia="Sandoll 고딕Neo3 02 Light" w:hAnsi="Sandoll 고딕Neo3 02 Light"/>
        </w:rPr>
      </w:pPr>
      <w:proofErr w:type="spellStart"/>
      <w:r w:rsidRPr="00D638DA">
        <w:rPr>
          <w:rFonts w:ascii="Sandoll 고딕Neo3 02 Light" w:eastAsia="Sandoll 고딕Neo3 02 Light" w:hAnsi="Sandoll 고딕Neo3 02 Light" w:hint="eastAsia"/>
        </w:rPr>
        <w:t>한명의</w:t>
      </w:r>
      <w:proofErr w:type="spellEnd"/>
      <w:r w:rsidRPr="00D638DA">
        <w:rPr>
          <w:rFonts w:ascii="Sandoll 고딕Neo3 02 Light" w:eastAsia="Sandoll 고딕Neo3 02 Light" w:hAnsi="Sandoll 고딕Neo3 02 Light" w:hint="eastAsia"/>
        </w:rPr>
        <w:t xml:space="preserve"> P</w:t>
      </w:r>
      <w:r w:rsidRPr="00D638DA">
        <w:rPr>
          <w:rFonts w:ascii="Sandoll 고딕Neo3 02 Light" w:eastAsia="Sandoll 고딕Neo3 02 Light" w:hAnsi="Sandoll 고딕Neo3 02 Light"/>
        </w:rPr>
        <w:t>layer</w:t>
      </w:r>
      <w:r w:rsidRPr="00D638DA">
        <w:rPr>
          <w:rFonts w:ascii="Sandoll 고딕Neo3 02 Light" w:eastAsia="Sandoll 고딕Neo3 02 Light" w:hAnsi="Sandoll 고딕Neo3 02 Light" w:hint="eastAsia"/>
        </w:rPr>
        <w:t>만 M</w:t>
      </w:r>
      <w:r w:rsidRPr="00D638DA">
        <w:rPr>
          <w:rFonts w:ascii="Sandoll 고딕Neo3 02 Light" w:eastAsia="Sandoll 고딕Neo3 02 Light" w:hAnsi="Sandoll 고딕Neo3 02 Light"/>
        </w:rPr>
        <w:t>ap</w:t>
      </w:r>
      <w:r w:rsidRPr="00D638DA">
        <w:rPr>
          <w:rFonts w:ascii="Sandoll 고딕Neo3 02 Light" w:eastAsia="Sandoll 고딕Neo3 02 Light" w:hAnsi="Sandoll 고딕Neo3 02 Light" w:hint="eastAsia"/>
        </w:rPr>
        <w:t>에 남을 경우 게임이 종료됩니</w:t>
      </w:r>
      <w:r>
        <w:rPr>
          <w:rFonts w:ascii="Sandoll 고딕Neo3 02 Light" w:eastAsia="Sandoll 고딕Neo3 02 Light" w:hAnsi="Sandoll 고딕Neo3 02 Light" w:hint="eastAsia"/>
        </w:rPr>
        <w:t>다.</w:t>
      </w:r>
    </w:p>
    <w:p w14:paraId="1F9EAA1C" w14:textId="3DA33DFA" w:rsidR="00D638DA" w:rsidRDefault="00D638DA" w:rsidP="005D6841">
      <w:pPr>
        <w:pStyle w:val="a"/>
        <w:numPr>
          <w:ilvl w:val="0"/>
          <w:numId w:val="24"/>
        </w:numPr>
        <w:spacing w:before="0" w:after="0"/>
        <w:rPr>
          <w:rFonts w:ascii="Sandoll 고딕Neo3 02 Light" w:eastAsia="Sandoll 고딕Neo3 02 Light" w:hAnsi="Sandoll 고딕Neo3 02 Light"/>
        </w:rPr>
      </w:pPr>
      <w:r w:rsidRPr="00D638DA">
        <w:rPr>
          <w:rFonts w:ascii="Sandoll 고딕Neo3 02 Light" w:eastAsia="Sandoll 고딕Neo3 02 Light" w:hAnsi="Sandoll 고딕Neo3 02 Light" w:hint="eastAsia"/>
        </w:rPr>
        <w:t>승자가 정해지며 화면에 표시됩니다.</w:t>
      </w:r>
    </w:p>
    <w:p w14:paraId="3A8D87E5" w14:textId="77777777" w:rsidR="00D638DA" w:rsidRDefault="00D638DA" w:rsidP="005D6841">
      <w:pPr>
        <w:pStyle w:val="a"/>
        <w:numPr>
          <w:ilvl w:val="0"/>
          <w:numId w:val="0"/>
        </w:numPr>
        <w:spacing w:before="0" w:after="0"/>
        <w:ind w:left="760"/>
        <w:rPr>
          <w:rFonts w:ascii="Sandoll 고딕Neo3 02 Light" w:eastAsia="Sandoll 고딕Neo3 02 Light" w:hAnsi="Sandoll 고딕Neo3 02 Light"/>
        </w:rPr>
      </w:pPr>
    </w:p>
    <w:p w14:paraId="0DC7634F" w14:textId="77777777" w:rsidR="00D638DA" w:rsidRDefault="00D638DA" w:rsidP="005D6841">
      <w:pPr>
        <w:pStyle w:val="a"/>
        <w:spacing w:before="0" w:after="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>메인 화면</w:t>
      </w:r>
    </w:p>
    <w:p w14:paraId="263B1842" w14:textId="5C1F739D" w:rsidR="00D638DA" w:rsidRPr="00D638DA" w:rsidRDefault="00D638DA" w:rsidP="005D6841">
      <w:pPr>
        <w:pStyle w:val="a"/>
        <w:numPr>
          <w:ilvl w:val="0"/>
          <w:numId w:val="24"/>
        </w:numPr>
        <w:spacing w:before="0" w:after="0"/>
        <w:rPr>
          <w:rFonts w:ascii="Sandoll 고딕Neo3 02 Light" w:eastAsia="Sandoll 고딕Neo3 02 Light" w:hAnsi="Sandoll 고딕Neo3 02 Light"/>
        </w:rPr>
        <w:sectPr w:rsidR="00D638DA" w:rsidRPr="00D638DA">
          <w:headerReference w:type="default" r:id="rId12"/>
          <w:footerReference w:type="default" r:id="rId13"/>
          <w:pgSz w:w="11907" w:h="16839" w:code="1"/>
          <w:pgMar w:top="2678" w:right="1512" w:bottom="1913" w:left="1512" w:header="918" w:footer="708" w:gutter="0"/>
          <w:pgNumType w:start="1"/>
          <w:cols w:space="720"/>
          <w:docGrid w:linePitch="360"/>
        </w:sectPr>
      </w:pPr>
      <w:r w:rsidRPr="00D638DA">
        <w:rPr>
          <w:rFonts w:ascii="Sandoll 고딕Neo3 02 Light" w:eastAsia="Sandoll 고딕Neo3 02 Light" w:hAnsi="Sandoll 고딕Neo3 02 Light" w:hint="eastAsia"/>
        </w:rPr>
        <w:t>게임을 시작하거나, Host가 열었던 게임 결과 기록들을 확인할 수 있습니다.</w:t>
      </w:r>
    </w:p>
    <w:p w14:paraId="32256661" w14:textId="77777777" w:rsidR="007619B6" w:rsidRPr="00D638DA" w:rsidRDefault="007619B6" w:rsidP="005D6841">
      <w:pPr>
        <w:pStyle w:val="1"/>
        <w:spacing w:after="0"/>
        <w:rPr>
          <w:rFonts w:ascii="Sandoll 고딕Neo3 02 Light" w:eastAsia="Sandoll 고딕Neo3 02 Light" w:hAnsi="Sandoll 고딕Neo3 02 Light"/>
          <w:sz w:val="28"/>
        </w:rPr>
      </w:pPr>
      <w:bookmarkStart w:id="4" w:name="_Toc105721252"/>
      <w:r w:rsidRPr="00D638DA">
        <w:rPr>
          <w:rFonts w:ascii="Sandoll 고딕Neo3 02 Light" w:eastAsia="Sandoll 고딕Neo3 02 Light" w:hAnsi="Sandoll 고딕Neo3 02 Light" w:hint="eastAsia"/>
          <w:sz w:val="28"/>
        </w:rPr>
        <w:lastRenderedPageBreak/>
        <w:t>I</w:t>
      </w:r>
      <w:r w:rsidRPr="00D638DA">
        <w:rPr>
          <w:rFonts w:ascii="Sandoll 고딕Neo3 02 Light" w:eastAsia="Sandoll 고딕Neo3 02 Light" w:hAnsi="Sandoll 고딕Neo3 02 Light"/>
          <w:sz w:val="28"/>
        </w:rPr>
        <w:t>NCEPTION</w:t>
      </w:r>
      <w:bookmarkEnd w:id="4"/>
    </w:p>
    <w:p w14:paraId="5FD56F6E" w14:textId="77777777" w:rsidR="007619B6" w:rsidRPr="00D638DA" w:rsidRDefault="007619B6" w:rsidP="005D6841">
      <w:pPr>
        <w:pStyle w:val="21"/>
        <w:spacing w:before="0" w:after="0"/>
        <w:rPr>
          <w:rFonts w:ascii="Sandoll 고딕Neo3 02 Light" w:eastAsia="Sandoll 고딕Neo3 02 Light" w:hAnsi="Sandoll 고딕Neo3 02 Light" w:cstheme="minorBidi"/>
          <w:sz w:val="20"/>
        </w:rPr>
      </w:pPr>
      <w:bookmarkStart w:id="5" w:name="_Toc105721253"/>
      <w:r w:rsidRPr="00D638DA">
        <w:rPr>
          <w:rFonts w:ascii="Sandoll 고딕Neo3 02 Light" w:eastAsia="Sandoll 고딕Neo3 02 Light" w:hAnsi="Sandoll 고딕Neo3 02 Light" w:hint="eastAsia"/>
          <w:sz w:val="20"/>
          <w:lang w:val="ko-KR"/>
        </w:rPr>
        <w:t>핵심개념</w:t>
      </w:r>
      <w:bookmarkEnd w:id="5"/>
    </w:p>
    <w:p w14:paraId="1A20B7CA" w14:textId="77777777" w:rsidR="007619B6" w:rsidRPr="00D638DA" w:rsidRDefault="007619B6" w:rsidP="005D6841">
      <w:pPr>
        <w:pStyle w:val="a"/>
        <w:spacing w:before="0" w:after="0"/>
        <w:rPr>
          <w:rFonts w:ascii="Sandoll 고딕Neo3 02 Light" w:eastAsia="Sandoll 고딕Neo3 02 Light" w:hAnsi="Sandoll 고딕Neo3 02 Light"/>
        </w:rPr>
      </w:pPr>
      <w:proofErr w:type="spellStart"/>
      <w:r w:rsidRPr="00D638DA">
        <w:rPr>
          <w:rFonts w:ascii="Sandoll 고딕Neo3 02 Light" w:eastAsia="Sandoll 고딕Neo3 02 Light" w:hAnsi="Sandoll 고딕Neo3 02 Light"/>
          <w:lang w:val="ko-KR"/>
        </w:rPr>
        <w:t>Waterfall</w:t>
      </w:r>
      <w:proofErr w:type="spellEnd"/>
      <w:r w:rsidRPr="00D638DA">
        <w:rPr>
          <w:rFonts w:ascii="Sandoll 고딕Neo3 02 Light" w:eastAsia="Sandoll 고딕Neo3 02 Light" w:hAnsi="Sandoll 고딕Neo3 02 Light"/>
          <w:lang w:val="ko-KR"/>
        </w:rPr>
        <w:t xml:space="preserve"> </w:t>
      </w:r>
      <w:r w:rsidRPr="00D638DA">
        <w:rPr>
          <w:rFonts w:ascii="Sandoll 고딕Neo3 02 Light" w:eastAsia="Sandoll 고딕Neo3 02 Light" w:hAnsi="Sandoll 고딕Neo3 02 Light" w:hint="eastAsia"/>
          <w:lang w:val="ko-KR"/>
        </w:rPr>
        <w:t>방식처럼 하나의 설계를 전부 끝낸 후 다음 단계를 진행하는 것이 아닌,</w:t>
      </w:r>
      <w:r w:rsidRPr="00D638DA">
        <w:rPr>
          <w:rFonts w:ascii="Sandoll 고딕Neo3 02 Light" w:eastAsia="Sandoll 고딕Neo3 02 Light" w:hAnsi="Sandoll 고딕Neo3 02 Light"/>
          <w:lang w:val="ko-KR"/>
        </w:rPr>
        <w:t xml:space="preserve"> </w:t>
      </w:r>
      <w:r w:rsidRPr="00D638DA">
        <w:rPr>
          <w:rFonts w:ascii="Sandoll 고딕Neo3 02 Light" w:eastAsia="Sandoll 고딕Neo3 02 Light" w:hAnsi="Sandoll 고딕Neo3 02 Light" w:hint="eastAsia"/>
          <w:lang w:val="ko-KR"/>
        </w:rPr>
        <w:t>프로젝트의 플랜을 수립하며 점진적으로 완성해 나가야 합니다.</w:t>
      </w:r>
    </w:p>
    <w:p w14:paraId="74377847" w14:textId="77777777" w:rsidR="007619B6" w:rsidRPr="00D638DA" w:rsidRDefault="007619B6" w:rsidP="005D6841">
      <w:pPr>
        <w:pStyle w:val="a"/>
        <w:spacing w:before="0" w:after="0"/>
        <w:rPr>
          <w:rFonts w:ascii="Sandoll 고딕Neo3 02 Light" w:eastAsia="Sandoll 고딕Neo3 02 Light" w:hAnsi="Sandoll 고딕Neo3 02 Light"/>
        </w:rPr>
      </w:pPr>
      <w:r w:rsidRPr="00D638DA">
        <w:rPr>
          <w:rFonts w:ascii="Sandoll 고딕Neo3 02 Light" w:eastAsia="Sandoll 고딕Neo3 02 Light" w:hAnsi="Sandoll 고딕Neo3 02 Light" w:hint="eastAsia"/>
        </w:rPr>
        <w:t>I</w:t>
      </w:r>
      <w:r w:rsidRPr="00D638DA">
        <w:rPr>
          <w:rFonts w:ascii="Sandoll 고딕Neo3 02 Light" w:eastAsia="Sandoll 고딕Neo3 02 Light" w:hAnsi="Sandoll 고딕Neo3 02 Light"/>
        </w:rPr>
        <w:t>nception</w:t>
      </w:r>
      <w:r w:rsidRPr="00D638DA">
        <w:rPr>
          <w:rFonts w:ascii="Sandoll 고딕Neo3 02 Light" w:eastAsia="Sandoll 고딕Neo3 02 Light" w:hAnsi="Sandoll 고딕Neo3 02 Light" w:hint="eastAsia"/>
        </w:rPr>
        <w:t>은 본격적인 반복(</w:t>
      </w:r>
      <w:r w:rsidRPr="00D638DA">
        <w:rPr>
          <w:rFonts w:ascii="Sandoll 고딕Neo3 02 Light" w:eastAsia="Sandoll 고딕Neo3 02 Light" w:hAnsi="Sandoll 고딕Neo3 02 Light"/>
        </w:rPr>
        <w:t>Elaboration)</w:t>
      </w:r>
      <w:r w:rsidRPr="00D638DA">
        <w:rPr>
          <w:rFonts w:ascii="Sandoll 고딕Neo3 02 Light" w:eastAsia="Sandoll 고딕Neo3 02 Light" w:hAnsi="Sandoll 고딕Neo3 02 Light" w:hint="eastAsia"/>
        </w:rPr>
        <w:t>이 시작되기 전의 단계입니다.</w:t>
      </w:r>
    </w:p>
    <w:p w14:paraId="0F0E28F8" w14:textId="0F4E3AD5" w:rsidR="007619B6" w:rsidRDefault="007619B6" w:rsidP="005D6841">
      <w:pPr>
        <w:pStyle w:val="a"/>
        <w:spacing w:before="0" w:after="0"/>
        <w:rPr>
          <w:rFonts w:ascii="Sandoll 고딕Neo3 02 Light" w:eastAsia="Sandoll 고딕Neo3 02 Light" w:hAnsi="Sandoll 고딕Neo3 02 Light"/>
        </w:rPr>
      </w:pPr>
      <w:r w:rsidRPr="00D638DA">
        <w:rPr>
          <w:rFonts w:ascii="Sandoll 고딕Neo3 02 Light" w:eastAsia="Sandoll 고딕Neo3 02 Light" w:hAnsi="Sandoll 고딕Neo3 02 Light" w:hint="eastAsia"/>
        </w:rPr>
        <w:t xml:space="preserve">그렇다 하더라도 대부분의 요구사항 분석은 해당 단계에서 </w:t>
      </w:r>
      <w:proofErr w:type="spellStart"/>
      <w:r w:rsidRPr="00D638DA">
        <w:rPr>
          <w:rFonts w:ascii="Sandoll 고딕Neo3 02 Light" w:eastAsia="Sandoll 고딕Neo3 02 Light" w:hAnsi="Sandoll 고딕Neo3 02 Light" w:hint="eastAsia"/>
        </w:rPr>
        <w:t>끝나야합니다</w:t>
      </w:r>
      <w:proofErr w:type="spellEnd"/>
      <w:r w:rsidRPr="00D638DA">
        <w:rPr>
          <w:rFonts w:ascii="Sandoll 고딕Neo3 02 Light" w:eastAsia="Sandoll 고딕Neo3 02 Light" w:hAnsi="Sandoll 고딕Neo3 02 Light" w:hint="eastAsia"/>
        </w:rPr>
        <w:t>.</w:t>
      </w:r>
    </w:p>
    <w:p w14:paraId="4733B114" w14:textId="77777777" w:rsidR="00195B01" w:rsidRPr="00D638DA" w:rsidRDefault="00195B01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</w:p>
    <w:p w14:paraId="2D46583C" w14:textId="327254AD" w:rsidR="007619B6" w:rsidRPr="00D638DA" w:rsidRDefault="007619B6" w:rsidP="005D6841">
      <w:pPr>
        <w:pStyle w:val="affffe"/>
        <w:spacing w:before="0" w:after="0"/>
        <w:rPr>
          <w:rFonts w:ascii="Sandoll 고딕Neo3 02 Light" w:eastAsia="Sandoll 고딕Neo3 02 Light" w:hAnsi="Sandoll 고딕Neo3 02 Light"/>
          <w:sz w:val="20"/>
        </w:rPr>
      </w:pPr>
      <w:r w:rsidRPr="00D638DA">
        <w:rPr>
          <w:rFonts w:ascii="Sandoll 고딕Neo3 02 Light" w:eastAsia="Sandoll 고딕Neo3 02 Light" w:hAnsi="Sandoll 고딕Neo3 02 Light" w:hint="eastAsia"/>
          <w:sz w:val="20"/>
        </w:rPr>
        <w:t>INCEPTION 단계에서 시작되는 ARTIFACT 목록</w:t>
      </w:r>
    </w:p>
    <w:tbl>
      <w:tblPr>
        <w:tblStyle w:val="afffff0"/>
        <w:tblW w:w="5000" w:type="pct"/>
        <w:tblLook w:val="04A0" w:firstRow="1" w:lastRow="0" w:firstColumn="1" w:lastColumn="0" w:noHBand="0" w:noVBand="1"/>
        <w:tblDescription w:val="예제 표"/>
      </w:tblPr>
      <w:tblGrid>
        <w:gridCol w:w="7513"/>
        <w:gridCol w:w="1370"/>
      </w:tblGrid>
      <w:tr w:rsidR="005908E4" w:rsidRPr="00D638DA" w14:paraId="500F75F8" w14:textId="22562D65" w:rsidTr="005908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nil"/>
              <w:left w:val="nil"/>
              <w:bottom w:val="single" w:sz="4" w:space="0" w:color="D9D9D9" w:themeColor="background1" w:themeShade="D9"/>
              <w:right w:val="nil"/>
            </w:tcBorders>
          </w:tcPr>
          <w:p w14:paraId="7EB3BABA" w14:textId="77777777" w:rsidR="005908E4" w:rsidRPr="00D638DA" w:rsidRDefault="005908E4" w:rsidP="005D6841">
            <w:pPr>
              <w:spacing w:before="0"/>
              <w:rPr>
                <w:rFonts w:ascii="Sandoll 고딕Neo3 02 Light" w:eastAsia="Sandoll 고딕Neo3 02 Light" w:hAnsi="Sandoll 고딕Neo3 02 Light"/>
                <w:sz w:val="20"/>
              </w:rPr>
            </w:pPr>
            <w:r w:rsidRPr="00D638DA">
              <w:rPr>
                <w:rFonts w:ascii="Sandoll 고딕Neo3 02 Light" w:eastAsia="Sandoll 고딕Neo3 02 Light" w:hAnsi="Sandoll 고딕Neo3 02 Light" w:hint="eastAsia"/>
                <w:sz w:val="20"/>
              </w:rPr>
              <w:t>a</w:t>
            </w:r>
            <w:r w:rsidRPr="00D638DA">
              <w:rPr>
                <w:rFonts w:ascii="Sandoll 고딕Neo3 02 Light" w:eastAsia="Sandoll 고딕Neo3 02 Light" w:hAnsi="Sandoll 고딕Neo3 02 Light"/>
                <w:sz w:val="20"/>
              </w:rPr>
              <w:t>RTIFACT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5F183875" w14:textId="6A5FAC8F" w:rsidR="005908E4" w:rsidRPr="00D638DA" w:rsidRDefault="005908E4" w:rsidP="005D6841">
            <w:pPr>
              <w:spacing w:before="0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작성 여부</w:t>
            </w:r>
          </w:p>
        </w:tc>
      </w:tr>
      <w:tr w:rsidR="005908E4" w:rsidRPr="00D638DA" w14:paraId="79181914" w14:textId="3F3AC642" w:rsidTr="005908E4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dotted" w:sz="8" w:space="0" w:color="7E97AD" w:themeColor="accent1"/>
              <w:left w:val="nil"/>
              <w:bottom w:val="single" w:sz="4" w:space="0" w:color="D9D9D9" w:themeColor="background1" w:themeShade="D9"/>
              <w:right w:val="nil"/>
            </w:tcBorders>
          </w:tcPr>
          <w:p w14:paraId="7C2D836E" w14:textId="77777777" w:rsidR="005908E4" w:rsidRPr="00D638DA" w:rsidRDefault="005908E4" w:rsidP="005D6841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  <w:b w:val="0"/>
              </w:rPr>
            </w:pPr>
            <w:r w:rsidRPr="00D638DA">
              <w:rPr>
                <w:rFonts w:ascii="Sandoll 고딕Neo3 02 Light" w:eastAsia="Sandoll 고딕Neo3 02 Light" w:hAnsi="Sandoll 고딕Neo3 02 Light" w:hint="eastAsia"/>
              </w:rPr>
              <w:t>V</w:t>
            </w:r>
            <w:r w:rsidRPr="00D638DA">
              <w:rPr>
                <w:rFonts w:ascii="Sandoll 고딕Neo3 02 Light" w:eastAsia="Sandoll 고딕Neo3 02 Light" w:hAnsi="Sandoll 고딕Neo3 02 Light"/>
              </w:rPr>
              <w:t>ision and business Case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4CD49F14" w14:textId="736BDE3C" w:rsidR="005908E4" w:rsidRPr="005908E4" w:rsidRDefault="005908E4" w:rsidP="005D6841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  <w:b/>
              </w:rPr>
            </w:pPr>
            <w:r w:rsidRPr="005908E4">
              <w:rPr>
                <w:rFonts w:ascii="Sandoll 고딕Neo3 02 Light" w:eastAsia="Sandoll 고딕Neo3 02 Light" w:hAnsi="Sandoll 고딕Neo3 02 Light" w:hint="eastAsia"/>
                <w:b/>
              </w:rPr>
              <w:t>X</w:t>
            </w:r>
          </w:p>
        </w:tc>
      </w:tr>
      <w:tr w:rsidR="005908E4" w:rsidRPr="00D638DA" w14:paraId="55F80807" w14:textId="13E79896" w:rsidTr="005908E4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2C8719DD" w14:textId="77777777" w:rsidR="005908E4" w:rsidRPr="00D638DA" w:rsidRDefault="005908E4" w:rsidP="005D6841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</w:rPr>
            </w:pPr>
            <w:r w:rsidRPr="00D638DA">
              <w:rPr>
                <w:rFonts w:ascii="Sandoll 고딕Neo3 02 Light" w:eastAsia="Sandoll 고딕Neo3 02 Light" w:hAnsi="Sandoll 고딕Neo3 02 Light" w:hint="eastAsia"/>
              </w:rPr>
              <w:t>U</w:t>
            </w:r>
            <w:r w:rsidRPr="00D638DA">
              <w:rPr>
                <w:rFonts w:ascii="Sandoll 고딕Neo3 02 Light" w:eastAsia="Sandoll 고딕Neo3 02 Light" w:hAnsi="Sandoll 고딕Neo3 02 Light"/>
              </w:rPr>
              <w:t>se-case Model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36D56F8F" w14:textId="0C39A068" w:rsidR="005908E4" w:rsidRPr="005908E4" w:rsidRDefault="005908E4" w:rsidP="005D6841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 w:rsidRPr="005908E4">
              <w:rPr>
                <w:rFonts w:ascii="Sandoll 고딕Neo3 02 Light" w:eastAsia="Sandoll 고딕Neo3 02 Light" w:hAnsi="Sandoll 고딕Neo3 02 Light" w:hint="eastAsia"/>
              </w:rPr>
              <w:t>V</w:t>
            </w:r>
          </w:p>
        </w:tc>
      </w:tr>
      <w:tr w:rsidR="005908E4" w:rsidRPr="00D638DA" w14:paraId="17735A70" w14:textId="35259C36" w:rsidTr="005908E4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2758DF18" w14:textId="77777777" w:rsidR="005908E4" w:rsidRPr="00D638DA" w:rsidRDefault="005908E4" w:rsidP="005D6841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</w:rPr>
            </w:pPr>
            <w:r w:rsidRPr="00D638DA">
              <w:rPr>
                <w:rFonts w:ascii="Sandoll 고딕Neo3 02 Light" w:eastAsia="Sandoll 고딕Neo3 02 Light" w:hAnsi="Sandoll 고딕Neo3 02 Light" w:hint="eastAsia"/>
              </w:rPr>
              <w:t>S</w:t>
            </w:r>
            <w:r w:rsidRPr="00D638DA">
              <w:rPr>
                <w:rFonts w:ascii="Sandoll 고딕Neo3 02 Light" w:eastAsia="Sandoll 고딕Neo3 02 Light" w:hAnsi="Sandoll 고딕Neo3 02 Light"/>
              </w:rPr>
              <w:t>upplementary Specification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7EE6A698" w14:textId="19CB6BF5" w:rsidR="005908E4" w:rsidRPr="005908E4" w:rsidRDefault="005908E4" w:rsidP="005D6841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 w:rsidRPr="005908E4">
              <w:rPr>
                <w:rFonts w:ascii="Sandoll 고딕Neo3 02 Light" w:eastAsia="Sandoll 고딕Neo3 02 Light" w:hAnsi="Sandoll 고딕Neo3 02 Light" w:hint="eastAsia"/>
              </w:rPr>
              <w:t>V</w:t>
            </w:r>
          </w:p>
        </w:tc>
      </w:tr>
      <w:tr w:rsidR="005908E4" w:rsidRPr="00D638DA" w14:paraId="0E65B0BC" w14:textId="71921365" w:rsidTr="005908E4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3F612F70" w14:textId="77777777" w:rsidR="005908E4" w:rsidRPr="00D638DA" w:rsidRDefault="005908E4" w:rsidP="005D6841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</w:rPr>
            </w:pPr>
            <w:r w:rsidRPr="00D638DA">
              <w:rPr>
                <w:rFonts w:ascii="Sandoll 고딕Neo3 02 Light" w:eastAsia="Sandoll 고딕Neo3 02 Light" w:hAnsi="Sandoll 고딕Neo3 02 Light" w:hint="eastAsia"/>
              </w:rPr>
              <w:t>G</w:t>
            </w:r>
            <w:r w:rsidRPr="00D638DA">
              <w:rPr>
                <w:rFonts w:ascii="Sandoll 고딕Neo3 02 Light" w:eastAsia="Sandoll 고딕Neo3 02 Light" w:hAnsi="Sandoll 고딕Neo3 02 Light"/>
              </w:rPr>
              <w:t>lossary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0BFF0567" w14:textId="2BF955FF" w:rsidR="005908E4" w:rsidRPr="005908E4" w:rsidRDefault="005908E4" w:rsidP="005D6841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 w:rsidRPr="005908E4">
              <w:rPr>
                <w:rFonts w:ascii="Sandoll 고딕Neo3 02 Light" w:eastAsia="Sandoll 고딕Neo3 02 Light" w:hAnsi="Sandoll 고딕Neo3 02 Light" w:hint="eastAsia"/>
              </w:rPr>
              <w:t>V</w:t>
            </w:r>
          </w:p>
        </w:tc>
      </w:tr>
      <w:tr w:rsidR="005908E4" w:rsidRPr="00D638DA" w14:paraId="3BD345DE" w14:textId="517EEFB2" w:rsidTr="005908E4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6E39D5FD" w14:textId="77777777" w:rsidR="005908E4" w:rsidRPr="00D638DA" w:rsidRDefault="005908E4" w:rsidP="005D6841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</w:rPr>
            </w:pPr>
            <w:r w:rsidRPr="00D638DA">
              <w:rPr>
                <w:rFonts w:ascii="Sandoll 고딕Neo3 02 Light" w:eastAsia="Sandoll 고딕Neo3 02 Light" w:hAnsi="Sandoll 고딕Neo3 02 Light" w:hint="eastAsia"/>
              </w:rPr>
              <w:t>R</w:t>
            </w:r>
            <w:r w:rsidRPr="00D638DA">
              <w:rPr>
                <w:rFonts w:ascii="Sandoll 고딕Neo3 02 Light" w:eastAsia="Sandoll 고딕Neo3 02 Light" w:hAnsi="Sandoll 고딕Neo3 02 Light"/>
              </w:rPr>
              <w:t>isk List &amp; Risk Management Plan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0DBE711C" w14:textId="1764CFC3" w:rsidR="005908E4" w:rsidRPr="005908E4" w:rsidRDefault="005908E4" w:rsidP="005D6841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 w:rsidRPr="005908E4">
              <w:rPr>
                <w:rFonts w:ascii="Sandoll 고딕Neo3 02 Light" w:eastAsia="Sandoll 고딕Neo3 02 Light" w:hAnsi="Sandoll 고딕Neo3 02 Light" w:hint="eastAsia"/>
              </w:rPr>
              <w:t>X</w:t>
            </w:r>
          </w:p>
        </w:tc>
      </w:tr>
      <w:tr w:rsidR="005908E4" w:rsidRPr="00D638DA" w14:paraId="4193DB2B" w14:textId="5E05F2CC" w:rsidTr="005908E4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332C3256" w14:textId="77777777" w:rsidR="005908E4" w:rsidRPr="00D638DA" w:rsidRDefault="005908E4" w:rsidP="005D6841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</w:rPr>
            </w:pPr>
            <w:r w:rsidRPr="00D638DA">
              <w:rPr>
                <w:rFonts w:ascii="Sandoll 고딕Neo3 02 Light" w:eastAsia="Sandoll 고딕Neo3 02 Light" w:hAnsi="Sandoll 고딕Neo3 02 Light"/>
              </w:rPr>
              <w:t>Prototypes and proof-of-concepts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25405BB8" w14:textId="11832131" w:rsidR="005908E4" w:rsidRPr="005908E4" w:rsidRDefault="005908E4" w:rsidP="005D6841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 w:rsidRPr="005908E4">
              <w:rPr>
                <w:rFonts w:ascii="Sandoll 고딕Neo3 02 Light" w:eastAsia="Sandoll 고딕Neo3 02 Light" w:hAnsi="Sandoll 고딕Neo3 02 Light" w:hint="eastAsia"/>
              </w:rPr>
              <w:t>X</w:t>
            </w:r>
          </w:p>
        </w:tc>
      </w:tr>
      <w:tr w:rsidR="005908E4" w:rsidRPr="00D638DA" w14:paraId="587EB8BF" w14:textId="310B72FE" w:rsidTr="005908E4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604BD6DD" w14:textId="77777777" w:rsidR="005908E4" w:rsidRPr="00D638DA" w:rsidRDefault="005908E4" w:rsidP="005D6841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</w:rPr>
            </w:pPr>
            <w:r w:rsidRPr="00D638DA">
              <w:rPr>
                <w:rFonts w:ascii="Sandoll 고딕Neo3 02 Light" w:eastAsia="Sandoll 고딕Neo3 02 Light" w:hAnsi="Sandoll 고딕Neo3 02 Light" w:hint="eastAsia"/>
              </w:rPr>
              <w:t>I</w:t>
            </w:r>
            <w:r w:rsidRPr="00D638DA">
              <w:rPr>
                <w:rFonts w:ascii="Sandoll 고딕Neo3 02 Light" w:eastAsia="Sandoll 고딕Neo3 02 Light" w:hAnsi="Sandoll 고딕Neo3 02 Light"/>
              </w:rPr>
              <w:t>teration Plan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1F474940" w14:textId="6E9D14DD" w:rsidR="005908E4" w:rsidRPr="005908E4" w:rsidRDefault="005908E4" w:rsidP="005D6841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 w:rsidRPr="005908E4">
              <w:rPr>
                <w:rFonts w:ascii="Sandoll 고딕Neo3 02 Light" w:eastAsia="Sandoll 고딕Neo3 02 Light" w:hAnsi="Sandoll 고딕Neo3 02 Light" w:hint="eastAsia"/>
              </w:rPr>
              <w:t>X</w:t>
            </w:r>
          </w:p>
        </w:tc>
      </w:tr>
      <w:tr w:rsidR="005908E4" w:rsidRPr="00D638DA" w14:paraId="7347A62B" w14:textId="0CD1E0F6" w:rsidTr="005908E4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108256C6" w14:textId="77777777" w:rsidR="005908E4" w:rsidRPr="00D638DA" w:rsidRDefault="005908E4" w:rsidP="005D6841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</w:rPr>
            </w:pPr>
            <w:r w:rsidRPr="00D638DA">
              <w:rPr>
                <w:rFonts w:ascii="Sandoll 고딕Neo3 02 Light" w:eastAsia="Sandoll 고딕Neo3 02 Light" w:hAnsi="Sandoll 고딕Neo3 02 Light" w:hint="eastAsia"/>
              </w:rPr>
              <w:t>P</w:t>
            </w:r>
            <w:r w:rsidRPr="00D638DA">
              <w:rPr>
                <w:rFonts w:ascii="Sandoll 고딕Neo3 02 Light" w:eastAsia="Sandoll 고딕Neo3 02 Light" w:hAnsi="Sandoll 고딕Neo3 02 Light"/>
              </w:rPr>
              <w:t>hase Plan and Software Development Plan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6AB0067F" w14:textId="1B3647BE" w:rsidR="005908E4" w:rsidRPr="005908E4" w:rsidRDefault="005908E4" w:rsidP="005D6841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 w:rsidRPr="005908E4">
              <w:rPr>
                <w:rFonts w:ascii="Sandoll 고딕Neo3 02 Light" w:eastAsia="Sandoll 고딕Neo3 02 Light" w:hAnsi="Sandoll 고딕Neo3 02 Light" w:hint="eastAsia"/>
              </w:rPr>
              <w:t>X</w:t>
            </w:r>
          </w:p>
        </w:tc>
      </w:tr>
      <w:tr w:rsidR="005908E4" w:rsidRPr="00D638DA" w14:paraId="170B50D1" w14:textId="7DF61AC3" w:rsidTr="005908E4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1EBEC153" w14:textId="77777777" w:rsidR="005908E4" w:rsidRPr="00D638DA" w:rsidRDefault="005908E4" w:rsidP="005D6841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</w:rPr>
            </w:pPr>
            <w:r w:rsidRPr="00D638DA">
              <w:rPr>
                <w:rFonts w:ascii="Sandoll 고딕Neo3 02 Light" w:eastAsia="Sandoll 고딕Neo3 02 Light" w:hAnsi="Sandoll 고딕Neo3 02 Light" w:hint="eastAsia"/>
              </w:rPr>
              <w:t>D</w:t>
            </w:r>
            <w:r w:rsidRPr="00D638DA">
              <w:rPr>
                <w:rFonts w:ascii="Sandoll 고딕Neo3 02 Light" w:eastAsia="Sandoll 고딕Neo3 02 Light" w:hAnsi="Sandoll 고딕Neo3 02 Light"/>
              </w:rPr>
              <w:t>evelopment case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656DA8DE" w14:textId="0C6AF568" w:rsidR="005908E4" w:rsidRPr="005908E4" w:rsidRDefault="005908E4" w:rsidP="005D6841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 w:rsidRPr="005908E4">
              <w:rPr>
                <w:rFonts w:ascii="Sandoll 고딕Neo3 02 Light" w:eastAsia="Sandoll 고딕Neo3 02 Light" w:hAnsi="Sandoll 고딕Neo3 02 Light" w:hint="eastAsia"/>
              </w:rPr>
              <w:t>X</w:t>
            </w:r>
          </w:p>
        </w:tc>
      </w:tr>
      <w:tr w:rsidR="005908E4" w:rsidRPr="00D638DA" w14:paraId="24E980AB" w14:textId="3AF43A92" w:rsidTr="005908E4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single" w:sz="4" w:space="0" w:color="D9D9D9" w:themeColor="background1" w:themeShade="D9"/>
              <w:left w:val="nil"/>
              <w:bottom w:val="nil"/>
              <w:right w:val="nil"/>
            </w:tcBorders>
          </w:tcPr>
          <w:p w14:paraId="2828163A" w14:textId="77777777" w:rsidR="005908E4" w:rsidRPr="00D638DA" w:rsidRDefault="005908E4" w:rsidP="005D6841">
            <w:pPr>
              <w:spacing w:before="0"/>
              <w:rPr>
                <w:rFonts w:ascii="Sandoll 고딕Neo3 02 Light" w:eastAsia="Sandoll 고딕Neo3 02 Light" w:hAnsi="Sandoll 고딕Neo3 02 Light"/>
              </w:rPr>
            </w:pP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nil"/>
              <w:right w:val="nil"/>
            </w:tcBorders>
          </w:tcPr>
          <w:p w14:paraId="4677B86C" w14:textId="77777777" w:rsidR="005908E4" w:rsidRPr="00D638DA" w:rsidRDefault="005908E4" w:rsidP="005D684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</w:p>
        </w:tc>
      </w:tr>
    </w:tbl>
    <w:p w14:paraId="13226E43" w14:textId="71AADD2F" w:rsidR="008203D4" w:rsidRPr="00D638DA" w:rsidRDefault="008203D4" w:rsidP="005D6841">
      <w:pPr>
        <w:spacing w:before="0" w:after="0"/>
        <w:rPr>
          <w:rFonts w:ascii="Sandoll 고딕Neo3 02 Light" w:eastAsia="Sandoll 고딕Neo3 02 Light" w:hAnsi="Sandoll 고딕Neo3 02 Light"/>
          <w:szCs w:val="22"/>
        </w:rPr>
      </w:pPr>
    </w:p>
    <w:p w14:paraId="1DE04F8D" w14:textId="77777777" w:rsidR="00D638DA" w:rsidRDefault="00D638DA" w:rsidP="005D6841">
      <w:pPr>
        <w:spacing w:before="0" w:after="0"/>
        <w:rPr>
          <w:rFonts w:ascii="Sandoll 고딕Neo3 02 Light" w:eastAsia="Sandoll 고딕Neo3 02 Light" w:hAnsi="Sandoll 고딕Neo3 02 Light" w:cstheme="majorBidi"/>
          <w:caps/>
          <w:color w:val="577188" w:themeColor="accent1" w:themeShade="BF"/>
          <w:lang w:val="ko-KR"/>
          <w14:ligatures w14:val="standardContextual"/>
        </w:rPr>
      </w:pPr>
      <w:r>
        <w:rPr>
          <w:rFonts w:ascii="Sandoll 고딕Neo3 02 Light" w:eastAsia="Sandoll 고딕Neo3 02 Light" w:hAnsi="Sandoll 고딕Neo3 02 Light"/>
          <w:lang w:val="ko-KR"/>
        </w:rPr>
        <w:br w:type="page"/>
      </w:r>
    </w:p>
    <w:p w14:paraId="54978D31" w14:textId="11940AB9" w:rsidR="00631025" w:rsidRPr="00D638DA" w:rsidRDefault="00D638DA" w:rsidP="005D6841">
      <w:pPr>
        <w:pStyle w:val="21"/>
        <w:spacing w:before="0" w:after="0"/>
        <w:rPr>
          <w:rFonts w:ascii="Sandoll 고딕Neo3 02 Light" w:eastAsia="Sandoll 고딕Neo3 02 Light" w:hAnsi="Sandoll 고딕Neo3 02 Light" w:cstheme="minorBidi"/>
          <w:sz w:val="20"/>
        </w:rPr>
      </w:pPr>
      <w:bookmarkStart w:id="6" w:name="_Toc105721254"/>
      <w:r>
        <w:rPr>
          <w:rFonts w:ascii="Sandoll 고딕Neo3 02 Light" w:eastAsia="Sandoll 고딕Neo3 02 Light" w:hAnsi="Sandoll 고딕Neo3 02 Light" w:cstheme="minorBidi" w:hint="eastAsia"/>
          <w:sz w:val="20"/>
        </w:rPr>
        <w:lastRenderedPageBreak/>
        <w:t>U</w:t>
      </w:r>
      <w:r>
        <w:rPr>
          <w:rFonts w:ascii="Sandoll 고딕Neo3 02 Light" w:eastAsia="Sandoll 고딕Neo3 02 Light" w:hAnsi="Sandoll 고딕Neo3 02 Light" w:cstheme="minorBidi"/>
          <w:sz w:val="20"/>
        </w:rPr>
        <w:t>se-Case Diagram</w:t>
      </w:r>
      <w:bookmarkEnd w:id="6"/>
    </w:p>
    <w:p w14:paraId="1770EEF2" w14:textId="722BD77C" w:rsidR="00EB3D32" w:rsidRDefault="006A4576" w:rsidP="005D6841">
      <w:pPr>
        <w:spacing w:before="0" w:after="0"/>
        <w:jc w:val="center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/>
          <w:noProof/>
          <w:sz w:val="16"/>
        </w:rPr>
        <w:drawing>
          <wp:inline distT="0" distB="0" distL="0" distR="0" wp14:anchorId="5DE3CD63" wp14:editId="7499D27E">
            <wp:extent cx="5230635" cy="5718810"/>
            <wp:effectExtent l="0" t="0" r="825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0"/>
                    <a:stretch/>
                  </pic:blipFill>
                  <pic:spPr bwMode="auto">
                    <a:xfrm>
                      <a:off x="0" y="0"/>
                      <a:ext cx="5230635" cy="571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6BE14" w14:textId="77777777" w:rsidR="00EB3D32" w:rsidRDefault="00EB3D32" w:rsidP="005D6841">
      <w:pPr>
        <w:spacing w:before="0" w:after="0"/>
        <w:rPr>
          <w:rFonts w:ascii="Sandoll 고딕Neo3 02 Light" w:eastAsia="Sandoll 고딕Neo3 02 Light" w:hAnsi="Sandoll 고딕Neo3 02 Light"/>
        </w:rPr>
      </w:pPr>
    </w:p>
    <w:p w14:paraId="225F9CEF" w14:textId="77777777" w:rsidR="00B35B7B" w:rsidRDefault="00B35B7B" w:rsidP="005D6841">
      <w:pPr>
        <w:spacing w:before="0" w:after="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/>
        </w:rPr>
        <w:br w:type="page"/>
      </w:r>
    </w:p>
    <w:p w14:paraId="6D5A1C8B" w14:textId="56C011F4" w:rsidR="00EB3D32" w:rsidRDefault="00D638DA" w:rsidP="005D6841">
      <w:pPr>
        <w:spacing w:before="0" w:after="0"/>
        <w:rPr>
          <w:rFonts w:ascii="Sandoll 고딕Neo3 02 Light" w:eastAsia="Sandoll 고딕Neo3 02 Light" w:hAnsi="Sandoll 고딕Neo3 02 Light"/>
          <w:lang w:val="ko-KR"/>
        </w:rPr>
      </w:pPr>
      <w:proofErr w:type="gramStart"/>
      <w:r w:rsidRPr="00CC30AB">
        <w:rPr>
          <w:rFonts w:ascii="Sandoll 고딕Neo3 02 Light" w:eastAsia="Sandoll 고딕Neo3 02 Light" w:hAnsi="Sandoll 고딕Neo3 02 Light"/>
        </w:rPr>
        <w:lastRenderedPageBreak/>
        <w:t xml:space="preserve">Host </w:t>
      </w:r>
      <w:r w:rsidRPr="00CC30AB">
        <w:rPr>
          <w:rFonts w:ascii="Sandoll 고딕Neo3 02 Light" w:eastAsia="Sandoll 고딕Neo3 02 Light" w:hAnsi="Sandoll 고딕Neo3 02 Light" w:hint="eastAsia"/>
        </w:rPr>
        <w:t>는</w:t>
      </w:r>
      <w:proofErr w:type="gramEnd"/>
      <w:r w:rsidRPr="00CC30AB">
        <w:rPr>
          <w:rFonts w:ascii="Sandoll 고딕Neo3 02 Light" w:eastAsia="Sandoll 고딕Neo3 02 Light" w:hAnsi="Sandoll 고딕Neo3 02 Light" w:hint="eastAsia"/>
        </w:rPr>
        <w:t xml:space="preserve"> 게임</w:t>
      </w:r>
      <w:r w:rsidR="00CC30AB" w:rsidRPr="00CC30AB">
        <w:rPr>
          <w:rFonts w:ascii="Sandoll 고딕Neo3 02 Light" w:eastAsia="Sandoll 고딕Neo3 02 Light" w:hAnsi="Sandoll 고딕Neo3 02 Light" w:hint="eastAsia"/>
        </w:rPr>
        <w:t>을 시작하는 A</w:t>
      </w:r>
      <w:r w:rsidR="00CC30AB" w:rsidRPr="00CC30AB">
        <w:rPr>
          <w:rFonts w:ascii="Sandoll 고딕Neo3 02 Light" w:eastAsia="Sandoll 고딕Neo3 02 Light" w:hAnsi="Sandoll 고딕Neo3 02 Light"/>
        </w:rPr>
        <w:t>ctor</w:t>
      </w:r>
      <w:r w:rsidR="00CC30AB" w:rsidRPr="00CC30AB">
        <w:rPr>
          <w:rFonts w:ascii="Sandoll 고딕Neo3 02 Light" w:eastAsia="Sandoll 고딕Neo3 02 Light" w:hAnsi="Sandoll 고딕Neo3 02 Light" w:hint="eastAsia"/>
        </w:rPr>
        <w:t>이며,</w:t>
      </w:r>
      <w:r w:rsidR="00CC30AB" w:rsidRPr="00CC30AB">
        <w:rPr>
          <w:rFonts w:ascii="Sandoll 고딕Neo3 02 Light" w:eastAsia="Sandoll 고딕Neo3 02 Light" w:hAnsi="Sandoll 고딕Neo3 02 Light"/>
        </w:rPr>
        <w:t xml:space="preserve"> </w:t>
      </w:r>
      <w:r w:rsidR="00CC30AB" w:rsidRPr="00CC30AB">
        <w:rPr>
          <w:rFonts w:ascii="Sandoll 고딕Neo3 02 Light" w:eastAsia="Sandoll 고딕Neo3 02 Light" w:hAnsi="Sandoll 고딕Neo3 02 Light" w:hint="eastAsia"/>
        </w:rPr>
        <w:t>해당 A</w:t>
      </w:r>
      <w:r w:rsidR="00CC30AB" w:rsidRPr="00CC30AB">
        <w:rPr>
          <w:rFonts w:ascii="Sandoll 고딕Neo3 02 Light" w:eastAsia="Sandoll 고딕Neo3 02 Light" w:hAnsi="Sandoll 고딕Neo3 02 Light"/>
        </w:rPr>
        <w:t>ctor</w:t>
      </w:r>
      <w:r w:rsidR="00CC30AB" w:rsidRPr="00CC30AB">
        <w:rPr>
          <w:rFonts w:ascii="Sandoll 고딕Neo3 02 Light" w:eastAsia="Sandoll 고딕Neo3 02 Light" w:hAnsi="Sandoll 고딕Neo3 02 Light" w:hint="eastAsia"/>
        </w:rPr>
        <w:t xml:space="preserve">은 추후 게임을 </w:t>
      </w:r>
      <w:r w:rsidR="00CC30AB" w:rsidRPr="00CC30AB">
        <w:rPr>
          <w:rFonts w:ascii="Sandoll 고딕Neo3 02 Light" w:eastAsia="Sandoll 고딕Neo3 02 Light" w:hAnsi="Sandoll 고딕Neo3 02 Light"/>
        </w:rPr>
        <w:t>Play</w:t>
      </w:r>
      <w:r w:rsidR="00CC30AB" w:rsidRPr="00CC30AB">
        <w:rPr>
          <w:rFonts w:ascii="Sandoll 고딕Neo3 02 Light" w:eastAsia="Sandoll 고딕Neo3 02 Light" w:hAnsi="Sandoll 고딕Neo3 02 Light" w:hint="eastAsia"/>
        </w:rPr>
        <w:t xml:space="preserve">하는 </w:t>
      </w:r>
      <w:r w:rsidR="00CC30AB" w:rsidRPr="00CC30AB">
        <w:rPr>
          <w:rFonts w:ascii="Sandoll 고딕Neo3 02 Light" w:eastAsia="Sandoll 고딕Neo3 02 Light" w:hAnsi="Sandoll 고딕Neo3 02 Light"/>
        </w:rPr>
        <w:t>Playe</w:t>
      </w:r>
      <w:r w:rsidR="00CC30AB" w:rsidRPr="00CC30AB">
        <w:rPr>
          <w:rFonts w:ascii="Sandoll 고딕Neo3 02 Light" w:eastAsia="Sandoll 고딕Neo3 02 Light" w:hAnsi="Sandoll 고딕Neo3 02 Light" w:hint="eastAsia"/>
        </w:rPr>
        <w:t>r의 일원으로써 행동합니다.</w:t>
      </w:r>
    </w:p>
    <w:p w14:paraId="217D917D" w14:textId="77777777" w:rsidR="00B35B7B" w:rsidRPr="00B35B7B" w:rsidRDefault="00B35B7B" w:rsidP="005D6841">
      <w:pPr>
        <w:spacing w:before="0" w:after="0"/>
        <w:rPr>
          <w:rFonts w:ascii="Sandoll 고딕Neo3 02 Light" w:eastAsia="Sandoll 고딕Neo3 02 Light" w:hAnsi="Sandoll 고딕Neo3 02 Light"/>
        </w:rPr>
      </w:pPr>
    </w:p>
    <w:p w14:paraId="2CA69230" w14:textId="6FA6CED8" w:rsidR="00CC30AB" w:rsidRPr="00CC30AB" w:rsidRDefault="00CC30AB" w:rsidP="005D6841">
      <w:pPr>
        <w:pStyle w:val="a"/>
        <w:spacing w:before="0" w:after="0"/>
        <w:rPr>
          <w:rFonts w:ascii="Sandoll 고딕Neo3 02 Light" w:eastAsia="Sandoll 고딕Neo3 02 Light" w:hAnsi="Sandoll 고딕Neo3 02 Light"/>
        </w:rPr>
      </w:pPr>
      <w:proofErr w:type="spellStart"/>
      <w:r w:rsidRPr="00CC30AB">
        <w:rPr>
          <w:rFonts w:ascii="Sandoll 고딕Neo3 02 Light" w:eastAsia="Sandoll 고딕Neo3 02 Light" w:hAnsi="Sandoll 고딕Neo3 02 Light" w:hint="eastAsia"/>
          <w:lang w:val="ko-KR"/>
        </w:rPr>
        <w:t>H</w:t>
      </w:r>
      <w:r w:rsidRPr="00CC30AB">
        <w:rPr>
          <w:rFonts w:ascii="Sandoll 고딕Neo3 02 Light" w:eastAsia="Sandoll 고딕Neo3 02 Light" w:hAnsi="Sandoll 고딕Neo3 02 Light"/>
          <w:lang w:val="ko-KR"/>
        </w:rPr>
        <w:t>ost</w:t>
      </w:r>
      <w:r w:rsidRPr="00CC30AB">
        <w:rPr>
          <w:rFonts w:ascii="Sandoll 고딕Neo3 02 Light" w:eastAsia="Sandoll 고딕Neo3 02 Light" w:hAnsi="Sandoll 고딕Neo3 02 Light" w:hint="eastAsia"/>
          <w:lang w:val="ko-KR"/>
        </w:rPr>
        <w:t>를</w:t>
      </w:r>
      <w:proofErr w:type="spellEnd"/>
      <w:r w:rsidRPr="00CC30AB">
        <w:rPr>
          <w:rFonts w:ascii="Sandoll 고딕Neo3 02 Light" w:eastAsia="Sandoll 고딕Neo3 02 Light" w:hAnsi="Sandoll 고딕Neo3 02 Light" w:hint="eastAsia"/>
          <w:lang w:val="ko-KR"/>
        </w:rPr>
        <w:t xml:space="preserve"> 분리한 이유?</w:t>
      </w:r>
    </w:p>
    <w:p w14:paraId="6462FA73" w14:textId="17CA7582" w:rsidR="00CC30AB" w:rsidRPr="00CC30AB" w:rsidRDefault="00CC30AB" w:rsidP="005D6841">
      <w:pPr>
        <w:spacing w:before="0" w:after="0"/>
        <w:ind w:firstLine="360"/>
        <w:rPr>
          <w:rFonts w:ascii="Sandoll 고딕Neo3 02 Light" w:eastAsia="Sandoll 고딕Neo3 02 Light" w:hAnsi="Sandoll 고딕Neo3 02 Light"/>
        </w:rPr>
      </w:pPr>
      <w:r w:rsidRPr="00CC30AB">
        <w:rPr>
          <w:rFonts w:ascii="Sandoll 고딕Neo3 02 Light" w:eastAsia="Sandoll 고딕Neo3 02 Light" w:hAnsi="Sandoll 고딕Neo3 02 Light" w:hint="eastAsia"/>
        </w:rPr>
        <w:t>H</w:t>
      </w:r>
      <w:r w:rsidRPr="00CC30AB">
        <w:rPr>
          <w:rFonts w:ascii="Sandoll 고딕Neo3 02 Light" w:eastAsia="Sandoll 고딕Neo3 02 Light" w:hAnsi="Sandoll 고딕Neo3 02 Light"/>
        </w:rPr>
        <w:t>ost</w:t>
      </w:r>
      <w:r w:rsidRPr="00CC30AB">
        <w:rPr>
          <w:rFonts w:ascii="Sandoll 고딕Neo3 02 Light" w:eastAsia="Sandoll 고딕Neo3 02 Light" w:hAnsi="Sandoll 고딕Neo3 02 Light" w:hint="eastAsia"/>
        </w:rPr>
        <w:t>를 분리한 이유는,</w:t>
      </w:r>
      <w:r w:rsidRPr="00CC30AB">
        <w:rPr>
          <w:rFonts w:ascii="Sandoll 고딕Neo3 02 Light" w:eastAsia="Sandoll 고딕Neo3 02 Light" w:hAnsi="Sandoll 고딕Neo3 02 Light"/>
        </w:rPr>
        <w:t xml:space="preserve"> </w:t>
      </w:r>
      <w:r w:rsidRPr="00CC30AB">
        <w:rPr>
          <w:rFonts w:ascii="Sandoll 고딕Neo3 02 Light" w:eastAsia="Sandoll 고딕Neo3 02 Light" w:hAnsi="Sandoll 고딕Neo3 02 Light" w:hint="eastAsia"/>
        </w:rPr>
        <w:t>P</w:t>
      </w:r>
      <w:r w:rsidRPr="00CC30AB">
        <w:rPr>
          <w:rFonts w:ascii="Sandoll 고딕Neo3 02 Light" w:eastAsia="Sandoll 고딕Neo3 02 Light" w:hAnsi="Sandoll 고딕Neo3 02 Light"/>
        </w:rPr>
        <w:t>layer</w:t>
      </w:r>
      <w:r w:rsidRPr="00CC30AB">
        <w:rPr>
          <w:rFonts w:ascii="Sandoll 고딕Neo3 02 Light" w:eastAsia="Sandoll 고딕Neo3 02 Light" w:hAnsi="Sandoll 고딕Neo3 02 Light" w:hint="eastAsia"/>
        </w:rPr>
        <w:t>는 하지 못하지만</w:t>
      </w:r>
      <w:r w:rsidRPr="00CC30AB">
        <w:rPr>
          <w:rFonts w:ascii="Sandoll 고딕Neo3 02 Light" w:eastAsia="Sandoll 고딕Neo3 02 Light" w:hAnsi="Sandoll 고딕Neo3 02 Light"/>
        </w:rPr>
        <w:t xml:space="preserve"> Host</w:t>
      </w:r>
      <w:r w:rsidRPr="00CC30AB">
        <w:rPr>
          <w:rFonts w:ascii="Sandoll 고딕Neo3 02 Light" w:eastAsia="Sandoll 고딕Neo3 02 Light" w:hAnsi="Sandoll 고딕Neo3 02 Light" w:hint="eastAsia"/>
        </w:rPr>
        <w:t>로써 할 수 있는 특정 기능들이 있기 때문입니다.</w:t>
      </w:r>
    </w:p>
    <w:p w14:paraId="47AB6463" w14:textId="0FCBC829" w:rsidR="00CC30AB" w:rsidRPr="00CC30AB" w:rsidRDefault="00CC30AB" w:rsidP="005D6841">
      <w:pPr>
        <w:spacing w:before="0" w:after="0"/>
        <w:ind w:left="360"/>
        <w:rPr>
          <w:rFonts w:ascii="Sandoll 고딕Neo3 02 Light" w:eastAsia="Sandoll 고딕Neo3 02 Light" w:hAnsi="Sandoll 고딕Neo3 02 Light"/>
        </w:rPr>
      </w:pPr>
      <w:r w:rsidRPr="00CC30AB">
        <w:rPr>
          <w:rFonts w:ascii="Sandoll 고딕Neo3 02 Light" w:eastAsia="Sandoll 고딕Neo3 02 Light" w:hAnsi="Sandoll 고딕Neo3 02 Light" w:hint="eastAsia"/>
        </w:rPr>
        <w:t xml:space="preserve">그들은 </w:t>
      </w:r>
      <w:proofErr w:type="spellStart"/>
      <w:r w:rsidRPr="00CC30AB">
        <w:rPr>
          <w:rFonts w:ascii="Sandoll 고딕Neo3 02 Light" w:eastAsia="Sandoll 고딕Neo3 02 Light" w:hAnsi="Sandoll 고딕Neo3 02 Light" w:hint="eastAsia"/>
        </w:rPr>
        <w:t>메인화면</w:t>
      </w:r>
      <w:proofErr w:type="spellEnd"/>
      <w:r w:rsidRPr="00CC30AB">
        <w:rPr>
          <w:rFonts w:ascii="Sandoll 고딕Neo3 02 Light" w:eastAsia="Sandoll 고딕Neo3 02 Light" w:hAnsi="Sandoll 고딕Neo3 02 Light" w:hint="eastAsia"/>
        </w:rPr>
        <w:t>(</w:t>
      </w:r>
      <w:r w:rsidRPr="00CC30AB">
        <w:rPr>
          <w:rFonts w:ascii="Sandoll 고딕Neo3 02 Light" w:eastAsia="Sandoll 고딕Neo3 02 Light" w:hAnsi="Sandoll 고딕Neo3 02 Light"/>
        </w:rPr>
        <w:t>Player</w:t>
      </w:r>
      <w:r w:rsidRPr="00CC30AB">
        <w:rPr>
          <w:rFonts w:ascii="Sandoll 고딕Neo3 02 Light" w:eastAsia="Sandoll 고딕Neo3 02 Light" w:hAnsi="Sandoll 고딕Neo3 02 Light" w:hint="eastAsia"/>
        </w:rPr>
        <w:t>이 존재하지 않음)에서 게임을 만들거나,</w:t>
      </w:r>
      <w:r w:rsidRPr="00CC30AB">
        <w:rPr>
          <w:rFonts w:ascii="Sandoll 고딕Neo3 02 Light" w:eastAsia="Sandoll 고딕Neo3 02 Light" w:hAnsi="Sandoll 고딕Neo3 02 Light"/>
        </w:rPr>
        <w:t xml:space="preserve"> </w:t>
      </w:r>
      <w:r w:rsidRPr="00CC30AB">
        <w:rPr>
          <w:rFonts w:ascii="Sandoll 고딕Neo3 02 Light" w:eastAsia="Sandoll 고딕Neo3 02 Light" w:hAnsi="Sandoll 고딕Neo3 02 Light" w:hint="eastAsia"/>
        </w:rPr>
        <w:t>진행했던 게임들의 결과에 대해 확인할 수 있습니다.</w:t>
      </w:r>
    </w:p>
    <w:p w14:paraId="21EC52B7" w14:textId="1BAA2FD5" w:rsidR="00CC30AB" w:rsidRDefault="00CC30AB" w:rsidP="005D6841">
      <w:pPr>
        <w:spacing w:before="0" w:after="0"/>
        <w:ind w:left="360"/>
        <w:rPr>
          <w:rFonts w:ascii="Sandoll 고딕Neo3 02 Light" w:eastAsia="Sandoll 고딕Neo3 02 Light" w:hAnsi="Sandoll 고딕Neo3 02 Light"/>
        </w:rPr>
      </w:pPr>
      <w:r w:rsidRPr="00CC30AB">
        <w:rPr>
          <w:rFonts w:ascii="Sandoll 고딕Neo3 02 Light" w:eastAsia="Sandoll 고딕Neo3 02 Light" w:hAnsi="Sandoll 고딕Neo3 02 Light" w:hint="eastAsia"/>
        </w:rPr>
        <w:t xml:space="preserve">단순히 </w:t>
      </w:r>
      <w:r w:rsidRPr="00CC30AB">
        <w:rPr>
          <w:rFonts w:ascii="Sandoll 고딕Neo3 02 Light" w:eastAsia="Sandoll 고딕Neo3 02 Light" w:hAnsi="Sandoll 고딕Neo3 02 Light"/>
        </w:rPr>
        <w:t>Player</w:t>
      </w:r>
      <w:r w:rsidRPr="00CC30AB">
        <w:rPr>
          <w:rFonts w:ascii="Sandoll 고딕Neo3 02 Light" w:eastAsia="Sandoll 고딕Neo3 02 Light" w:hAnsi="Sandoll 고딕Neo3 02 Light" w:hint="eastAsia"/>
        </w:rPr>
        <w:t xml:space="preserve">들이 게임을 하고자 하는 </w:t>
      </w:r>
      <w:r w:rsidRPr="00CC30AB">
        <w:rPr>
          <w:rFonts w:ascii="Sandoll 고딕Neo3 02 Light" w:eastAsia="Sandoll 고딕Neo3 02 Light" w:hAnsi="Sandoll 고딕Neo3 02 Light"/>
        </w:rPr>
        <w:t>Actor</w:t>
      </w:r>
      <w:r w:rsidRPr="00CC30AB">
        <w:rPr>
          <w:rFonts w:ascii="Sandoll 고딕Neo3 02 Light" w:eastAsia="Sandoll 고딕Neo3 02 Light" w:hAnsi="Sandoll 고딕Neo3 02 Light" w:hint="eastAsia"/>
        </w:rPr>
        <w:t>라면,</w:t>
      </w:r>
      <w:r w:rsidRPr="00CC30AB">
        <w:rPr>
          <w:rFonts w:ascii="Sandoll 고딕Neo3 02 Light" w:eastAsia="Sandoll 고딕Neo3 02 Light" w:hAnsi="Sandoll 고딕Neo3 02 Light"/>
        </w:rPr>
        <w:t xml:space="preserve"> Host</w:t>
      </w:r>
      <w:r w:rsidRPr="00CC30AB">
        <w:rPr>
          <w:rFonts w:ascii="Sandoll 고딕Neo3 02 Light" w:eastAsia="Sandoll 고딕Neo3 02 Light" w:hAnsi="Sandoll 고딕Neo3 02 Light" w:hint="eastAsia"/>
        </w:rPr>
        <w:t xml:space="preserve">는 게임을 하는 것을 넘어 처음에 게임을 </w:t>
      </w:r>
      <w:proofErr w:type="spellStart"/>
      <w:r w:rsidRPr="00CC30AB">
        <w:rPr>
          <w:rFonts w:ascii="Sandoll 고딕Neo3 02 Light" w:eastAsia="Sandoll 고딕Neo3 02 Light" w:hAnsi="Sandoll 고딕Neo3 02 Light" w:hint="eastAsia"/>
        </w:rPr>
        <w:t>게획</w:t>
      </w:r>
      <w:proofErr w:type="spellEnd"/>
      <w:r w:rsidR="00EB3D32">
        <w:rPr>
          <w:rFonts w:ascii="Sandoll 고딕Neo3 02 Light" w:eastAsia="Sandoll 고딕Neo3 02 Light" w:hAnsi="Sandoll 고딕Neo3 02 Light" w:hint="eastAsia"/>
        </w:rPr>
        <w:t>(M</w:t>
      </w:r>
      <w:r w:rsidR="00EB3D32">
        <w:rPr>
          <w:rFonts w:ascii="Sandoll 고딕Neo3 02 Light" w:eastAsia="Sandoll 고딕Neo3 02 Light" w:hAnsi="Sandoll 고딕Neo3 02 Light"/>
        </w:rPr>
        <w:t>ake Game)</w:t>
      </w:r>
      <w:r w:rsidRPr="00CC30AB">
        <w:rPr>
          <w:rFonts w:ascii="Sandoll 고딕Neo3 02 Light" w:eastAsia="Sandoll 고딕Neo3 02 Light" w:hAnsi="Sandoll 고딕Neo3 02 Light" w:hint="eastAsia"/>
        </w:rPr>
        <w:t>하고,</w:t>
      </w:r>
      <w:r w:rsidRPr="00CC30AB">
        <w:rPr>
          <w:rFonts w:ascii="Sandoll 고딕Neo3 02 Light" w:eastAsia="Sandoll 고딕Neo3 02 Light" w:hAnsi="Sandoll 고딕Neo3 02 Light"/>
        </w:rPr>
        <w:t xml:space="preserve"> </w:t>
      </w:r>
      <w:r w:rsidRPr="00CC30AB">
        <w:rPr>
          <w:rFonts w:ascii="Sandoll 고딕Neo3 02 Light" w:eastAsia="Sandoll 고딕Neo3 02 Light" w:hAnsi="Sandoll 고딕Neo3 02 Light" w:hint="eastAsia"/>
        </w:rPr>
        <w:t>후에 게임에 대해 돌아보고</w:t>
      </w:r>
      <w:r w:rsidR="00EB3D32">
        <w:rPr>
          <w:rFonts w:ascii="Sandoll 고딕Neo3 02 Light" w:eastAsia="Sandoll 고딕Neo3 02 Light" w:hAnsi="Sandoll 고딕Neo3 02 Light" w:hint="eastAsia"/>
        </w:rPr>
        <w:t>(</w:t>
      </w:r>
      <w:r w:rsidR="00EB3D32">
        <w:rPr>
          <w:rFonts w:ascii="Sandoll 고딕Neo3 02 Light" w:eastAsia="Sandoll 고딕Neo3 02 Light" w:hAnsi="Sandoll 고딕Neo3 02 Light"/>
        </w:rPr>
        <w:t>Show Results)</w:t>
      </w:r>
      <w:r w:rsidRPr="00CC30AB">
        <w:rPr>
          <w:rFonts w:ascii="Sandoll 고딕Neo3 02 Light" w:eastAsia="Sandoll 고딕Neo3 02 Light" w:hAnsi="Sandoll 고딕Neo3 02 Light" w:hint="eastAsia"/>
        </w:rPr>
        <w:t xml:space="preserve"> 싶어할 가능성이 있는 </w:t>
      </w:r>
      <w:r w:rsidRPr="00CC30AB">
        <w:rPr>
          <w:rFonts w:ascii="Sandoll 고딕Neo3 02 Light" w:eastAsia="Sandoll 고딕Neo3 02 Light" w:hAnsi="Sandoll 고딕Neo3 02 Light"/>
        </w:rPr>
        <w:t>Actor</w:t>
      </w:r>
      <w:r w:rsidRPr="00CC30AB">
        <w:rPr>
          <w:rFonts w:ascii="Sandoll 고딕Neo3 02 Light" w:eastAsia="Sandoll 고딕Neo3 02 Light" w:hAnsi="Sandoll 고딕Neo3 02 Light" w:hint="eastAsia"/>
        </w:rPr>
        <w:t>입니다.</w:t>
      </w:r>
    </w:p>
    <w:p w14:paraId="3E509313" w14:textId="77777777" w:rsidR="00EB3D32" w:rsidRPr="00EB3D32" w:rsidRDefault="00EB3D32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</w:p>
    <w:p w14:paraId="365B4ED7" w14:textId="3505E5E0" w:rsidR="00CC30AB" w:rsidRPr="00CC30AB" w:rsidRDefault="00CC30AB" w:rsidP="005D6841">
      <w:pPr>
        <w:pStyle w:val="a"/>
        <w:spacing w:before="0" w:after="0"/>
        <w:rPr>
          <w:rFonts w:ascii="Sandoll 고딕Neo3 02 Light" w:eastAsia="Sandoll 고딕Neo3 02 Light" w:hAnsi="Sandoll 고딕Neo3 02 Light"/>
        </w:rPr>
      </w:pPr>
      <w:proofErr w:type="spellStart"/>
      <w:r>
        <w:rPr>
          <w:rFonts w:ascii="Sandoll 고딕Neo3 02 Light" w:eastAsia="Sandoll 고딕Neo3 02 Light" w:hAnsi="Sandoll 고딕Neo3 02 Light" w:hint="eastAsia"/>
          <w:lang w:val="ko-KR"/>
        </w:rPr>
        <w:t>P</w:t>
      </w:r>
      <w:r>
        <w:rPr>
          <w:rFonts w:ascii="Sandoll 고딕Neo3 02 Light" w:eastAsia="Sandoll 고딕Neo3 02 Light" w:hAnsi="Sandoll 고딕Neo3 02 Light"/>
          <w:lang w:val="ko-KR"/>
        </w:rPr>
        <w:t>layer</w:t>
      </w:r>
      <w:proofErr w:type="spellEnd"/>
      <w:r>
        <w:rPr>
          <w:rFonts w:ascii="Sandoll 고딕Neo3 02 Light" w:eastAsia="Sandoll 고딕Neo3 02 Light" w:hAnsi="Sandoll 고딕Neo3 02 Light"/>
          <w:lang w:val="ko-KR"/>
        </w:rPr>
        <w:t>?</w:t>
      </w:r>
    </w:p>
    <w:p w14:paraId="55CF30F9" w14:textId="3D81F14A" w:rsidR="00CC30AB" w:rsidRDefault="00CC30AB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 xml:space="preserve">이들은 게임의 일원으로 참여하여 </w:t>
      </w:r>
      <w:r w:rsidR="00200C69">
        <w:rPr>
          <w:rFonts w:ascii="Sandoll 고딕Neo3 02 Light" w:eastAsia="Sandoll 고딕Neo3 02 Light" w:hAnsi="Sandoll 고딕Neo3 02 Light" w:hint="eastAsia"/>
        </w:rPr>
        <w:t xml:space="preserve">직접 게임을 </w:t>
      </w:r>
      <w:proofErr w:type="spellStart"/>
      <w:r w:rsidR="00200C69">
        <w:rPr>
          <w:rFonts w:ascii="Sandoll 고딕Neo3 02 Light" w:eastAsia="Sandoll 고딕Neo3 02 Light" w:hAnsi="Sandoll 고딕Neo3 02 Light" w:hint="eastAsia"/>
        </w:rPr>
        <w:t>플레이하고싶어하는</w:t>
      </w:r>
      <w:proofErr w:type="spellEnd"/>
      <w:r w:rsidR="00200C69">
        <w:rPr>
          <w:rFonts w:ascii="Sandoll 고딕Neo3 02 Light" w:eastAsia="Sandoll 고딕Neo3 02 Light" w:hAnsi="Sandoll 고딕Neo3 02 Light" w:hint="eastAsia"/>
        </w:rPr>
        <w:t xml:space="preserve"> </w:t>
      </w:r>
      <w:r w:rsidR="00200C69">
        <w:rPr>
          <w:rFonts w:ascii="Sandoll 고딕Neo3 02 Light" w:eastAsia="Sandoll 고딕Neo3 02 Light" w:hAnsi="Sandoll 고딕Neo3 02 Light"/>
        </w:rPr>
        <w:t>Actor</w:t>
      </w:r>
      <w:r w:rsidR="00200C69">
        <w:rPr>
          <w:rFonts w:ascii="Sandoll 고딕Neo3 02 Light" w:eastAsia="Sandoll 고딕Neo3 02 Light" w:hAnsi="Sandoll 고딕Neo3 02 Light" w:hint="eastAsia"/>
        </w:rPr>
        <w:t>입니다.</w:t>
      </w:r>
    </w:p>
    <w:p w14:paraId="3D128A29" w14:textId="4F929986" w:rsidR="00200C69" w:rsidRDefault="00200C69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>이들의 주 목표는 게임을 플레이하는 것이며</w:t>
      </w:r>
      <w:r>
        <w:rPr>
          <w:rFonts w:ascii="Sandoll 고딕Neo3 02 Light" w:eastAsia="Sandoll 고딕Neo3 02 Light" w:hAnsi="Sandoll 고딕Neo3 02 Light"/>
        </w:rPr>
        <w:t xml:space="preserve">, </w:t>
      </w:r>
      <w:r>
        <w:rPr>
          <w:rFonts w:ascii="Sandoll 고딕Neo3 02 Light" w:eastAsia="Sandoll 고딕Neo3 02 Light" w:hAnsi="Sandoll 고딕Neo3 02 Light" w:hint="eastAsia"/>
        </w:rPr>
        <w:t>당연히 게임 내에 어떠한 오류도 생성되지 않기를 원할 것입니다.</w:t>
      </w:r>
    </w:p>
    <w:p w14:paraId="46189B59" w14:textId="6AF9B586" w:rsidR="00200C69" w:rsidRDefault="00200C69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>이들은 자신만의 전략을 세워 게임에서 이기기 위해 최선을 다할 것입니다.</w:t>
      </w:r>
    </w:p>
    <w:p w14:paraId="08B5C9E6" w14:textId="63F36981" w:rsidR="00EB3D32" w:rsidRPr="00CC30AB" w:rsidRDefault="00EB3D32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>물론 통신 기능은 지원하지 않으므로,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 xml:space="preserve">하나의 디스플레이에서 플레이하여 </w:t>
      </w:r>
      <w:proofErr w:type="spellStart"/>
      <w:r>
        <w:rPr>
          <w:rFonts w:ascii="Sandoll 고딕Neo3 02 Light" w:eastAsia="Sandoll 고딕Neo3 02 Light" w:hAnsi="Sandoll 고딕Neo3 02 Light" w:hint="eastAsia"/>
        </w:rPr>
        <w:t>플레이어간의</w:t>
      </w:r>
      <w:proofErr w:type="spellEnd"/>
      <w:r>
        <w:rPr>
          <w:rFonts w:ascii="Sandoll 고딕Neo3 02 Light" w:eastAsia="Sandoll 고딕Neo3 02 Light" w:hAnsi="Sandoll 고딕Neo3 02 Light" w:hint="eastAsia"/>
        </w:rPr>
        <w:t xml:space="preserve"> 뚜렷한 차이 및 경계는 옅을 것입니다.</w:t>
      </w:r>
    </w:p>
    <w:p w14:paraId="29B723A0" w14:textId="77777777" w:rsidR="00200C69" w:rsidRDefault="00200C69" w:rsidP="005D6841">
      <w:pPr>
        <w:spacing w:before="0" w:after="0"/>
        <w:jc w:val="center"/>
        <w:rPr>
          <w:rFonts w:ascii="Sandoll 고딕Neo3 02 Light" w:eastAsia="Sandoll 고딕Neo3 02 Light" w:hAnsi="Sandoll 고딕Neo3 02 Light"/>
          <w:sz w:val="16"/>
        </w:rPr>
      </w:pPr>
    </w:p>
    <w:p w14:paraId="7E8C39AC" w14:textId="77777777" w:rsidR="00200C69" w:rsidRDefault="00200C69" w:rsidP="005D6841">
      <w:pPr>
        <w:spacing w:before="0" w:after="0"/>
        <w:jc w:val="center"/>
        <w:rPr>
          <w:rFonts w:ascii="Sandoll 고딕Neo3 02 Light" w:eastAsia="Sandoll 고딕Neo3 02 Light" w:hAnsi="Sandoll 고딕Neo3 02 Light"/>
          <w:sz w:val="16"/>
        </w:rPr>
      </w:pPr>
    </w:p>
    <w:p w14:paraId="22786315" w14:textId="3F422617" w:rsidR="007619B6" w:rsidRPr="00D638DA" w:rsidRDefault="00200C69" w:rsidP="005D6841">
      <w:pPr>
        <w:spacing w:before="0" w:after="0"/>
        <w:rPr>
          <w:rFonts w:ascii="Sandoll 고딕Neo3 02 Light" w:eastAsia="Sandoll 고딕Neo3 02 Light" w:hAnsi="Sandoll 고딕Neo3 02 Light"/>
          <w:sz w:val="16"/>
        </w:rPr>
      </w:pPr>
      <w:r>
        <w:rPr>
          <w:rFonts w:ascii="Sandoll 고딕Neo3 02 Light" w:eastAsia="Sandoll 고딕Neo3 02 Light" w:hAnsi="Sandoll 고딕Neo3 02 Light"/>
          <w:sz w:val="16"/>
        </w:rPr>
        <w:br w:type="page"/>
      </w:r>
    </w:p>
    <w:p w14:paraId="5A4E3CE0" w14:textId="41C1745A" w:rsidR="000012F4" w:rsidRPr="007843F5" w:rsidRDefault="000012F4" w:rsidP="005D6841">
      <w:pPr>
        <w:pStyle w:val="21"/>
        <w:spacing w:before="0" w:after="0"/>
        <w:rPr>
          <w:rFonts w:ascii="Sandoll 고딕Neo3 02 Light" w:eastAsia="Sandoll 고딕Neo3 02 Light" w:hAnsi="Sandoll 고딕Neo3 02 Light"/>
          <w:sz w:val="20"/>
          <w:lang w:val="ko-KR"/>
        </w:rPr>
      </w:pPr>
      <w:bookmarkStart w:id="7" w:name="_Toc105721255"/>
      <w:r>
        <w:rPr>
          <w:rFonts w:ascii="Sandoll 고딕Neo3 02 Light" w:eastAsia="Sandoll 고딕Neo3 02 Light" w:hAnsi="Sandoll 고딕Neo3 02 Light" w:hint="eastAsia"/>
          <w:sz w:val="20"/>
          <w:lang w:val="ko-KR"/>
        </w:rPr>
        <w:lastRenderedPageBreak/>
        <w:t>B</w:t>
      </w:r>
      <w:r>
        <w:rPr>
          <w:rFonts w:ascii="Sandoll 고딕Neo3 02 Light" w:eastAsia="Sandoll 고딕Neo3 02 Light" w:hAnsi="Sandoll 고딕Neo3 02 Light"/>
          <w:sz w:val="20"/>
          <w:lang w:val="ko-KR"/>
        </w:rPr>
        <w:t>rief Use case</w:t>
      </w:r>
      <w:bookmarkEnd w:id="7"/>
    </w:p>
    <w:p w14:paraId="59F582FB" w14:textId="5BD2C196" w:rsidR="000012F4" w:rsidRPr="001766BB" w:rsidRDefault="0064170A" w:rsidP="005D6841">
      <w:pPr>
        <w:pStyle w:val="a"/>
        <w:spacing w:before="0" w:after="0"/>
        <w:rPr>
          <w:rFonts w:ascii="Sandoll 고딕Neo3 02 Light" w:eastAsia="Sandoll 고딕Neo3 02 Light" w:hAnsi="Sandoll 고딕Neo3 02 Light"/>
        </w:rPr>
      </w:pPr>
      <w:proofErr w:type="spellStart"/>
      <w:r>
        <w:rPr>
          <w:rFonts w:ascii="Sandoll 고딕Neo3 02 Light" w:eastAsia="Sandoll 고딕Neo3 02 Light" w:hAnsi="Sandoll 고딕Neo3 02 Light"/>
          <w:lang w:val="ko-KR"/>
        </w:rPr>
        <w:t>Make</w:t>
      </w:r>
      <w:proofErr w:type="spellEnd"/>
      <w:r w:rsidR="001766BB">
        <w:rPr>
          <w:rFonts w:ascii="Sandoll 고딕Neo3 02 Light" w:eastAsia="Sandoll 고딕Neo3 02 Light" w:hAnsi="Sandoll 고딕Neo3 02 Light"/>
          <w:lang w:val="ko-KR"/>
        </w:rPr>
        <w:t xml:space="preserve"> </w:t>
      </w:r>
      <w:proofErr w:type="spellStart"/>
      <w:r>
        <w:rPr>
          <w:rFonts w:ascii="Sandoll 고딕Neo3 02 Light" w:eastAsia="Sandoll 고딕Neo3 02 Light" w:hAnsi="Sandoll 고딕Neo3 02 Light"/>
          <w:lang w:val="ko-KR"/>
        </w:rPr>
        <w:t>Game</w:t>
      </w:r>
      <w:proofErr w:type="spellEnd"/>
    </w:p>
    <w:p w14:paraId="43013C67" w14:textId="57CA5183" w:rsidR="001766BB" w:rsidRDefault="001766BB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>H</w:t>
      </w:r>
      <w:r>
        <w:rPr>
          <w:rFonts w:ascii="Sandoll 고딕Neo3 02 Light" w:eastAsia="Sandoll 고딕Neo3 02 Light" w:hAnsi="Sandoll 고딕Neo3 02 Light"/>
        </w:rPr>
        <w:t>ost</w:t>
      </w:r>
      <w:r>
        <w:rPr>
          <w:rFonts w:ascii="Sandoll 고딕Neo3 02 Light" w:eastAsia="Sandoll 고딕Neo3 02 Light" w:hAnsi="Sandoll 고딕Neo3 02 Light" w:hint="eastAsia"/>
        </w:rPr>
        <w:t xml:space="preserve">는 게임을 </w:t>
      </w:r>
      <w:proofErr w:type="spellStart"/>
      <w:r>
        <w:rPr>
          <w:rFonts w:ascii="Sandoll 고딕Neo3 02 Light" w:eastAsia="Sandoll 고딕Neo3 02 Light" w:hAnsi="Sandoll 고딕Neo3 02 Light" w:hint="eastAsia"/>
        </w:rPr>
        <w:t>열어야합니다</w:t>
      </w:r>
      <w:proofErr w:type="spellEnd"/>
      <w:r>
        <w:rPr>
          <w:rFonts w:ascii="Sandoll 고딕Neo3 02 Light" w:eastAsia="Sandoll 고딕Neo3 02 Light" w:hAnsi="Sandoll 고딕Neo3 02 Light" w:hint="eastAsia"/>
        </w:rPr>
        <w:t>.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>게임을 열 때는,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 xml:space="preserve">플레이할 </w:t>
      </w:r>
      <w:r>
        <w:rPr>
          <w:rFonts w:ascii="Sandoll 고딕Neo3 02 Light" w:eastAsia="Sandoll 고딕Neo3 02 Light" w:hAnsi="Sandoll 고딕Neo3 02 Light"/>
        </w:rPr>
        <w:t>Map</w:t>
      </w:r>
      <w:r>
        <w:rPr>
          <w:rFonts w:ascii="Sandoll 고딕Neo3 02 Light" w:eastAsia="Sandoll 고딕Neo3 02 Light" w:hAnsi="Sandoll 고딕Neo3 02 Light" w:hint="eastAsia"/>
        </w:rPr>
        <w:t>을 선택해 불러오고(</w:t>
      </w:r>
      <w:r>
        <w:rPr>
          <w:rFonts w:ascii="Sandoll 고딕Neo3 02 Light" w:eastAsia="Sandoll 고딕Neo3 02 Light" w:hAnsi="Sandoll 고딕Neo3 02 Light"/>
        </w:rPr>
        <w:t xml:space="preserve">Load Map </w:t>
      </w:r>
      <w:r>
        <w:rPr>
          <w:rFonts w:ascii="Sandoll 고딕Neo3 02 Light" w:eastAsia="Sandoll 고딕Neo3 02 Light" w:hAnsi="Sandoll 고딕Neo3 02 Light" w:hint="eastAsia"/>
        </w:rPr>
        <w:t>참고</w:t>
      </w:r>
      <w:r>
        <w:rPr>
          <w:rFonts w:ascii="Sandoll 고딕Neo3 02 Light" w:eastAsia="Sandoll 고딕Neo3 02 Light" w:hAnsi="Sandoll 고딕Neo3 02 Light"/>
        </w:rPr>
        <w:t>)</w:t>
      </w:r>
      <w:r>
        <w:rPr>
          <w:rFonts w:ascii="Sandoll 고딕Neo3 02 Light" w:eastAsia="Sandoll 고딕Neo3 02 Light" w:hAnsi="Sandoll 고딕Neo3 02 Light" w:hint="eastAsia"/>
        </w:rPr>
        <w:t>,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 xml:space="preserve">몇 명의 </w:t>
      </w:r>
      <w:r>
        <w:rPr>
          <w:rFonts w:ascii="Sandoll 고딕Neo3 02 Light" w:eastAsia="Sandoll 고딕Neo3 02 Light" w:hAnsi="Sandoll 고딕Neo3 02 Light"/>
        </w:rPr>
        <w:t>Player</w:t>
      </w:r>
      <w:r>
        <w:rPr>
          <w:rFonts w:ascii="Sandoll 고딕Neo3 02 Light" w:eastAsia="Sandoll 고딕Neo3 02 Light" w:hAnsi="Sandoll 고딕Neo3 02 Light" w:hint="eastAsia"/>
        </w:rPr>
        <w:t xml:space="preserve">가 게임할 것인지 </w:t>
      </w:r>
      <w:proofErr w:type="spellStart"/>
      <w:r>
        <w:rPr>
          <w:rFonts w:ascii="Sandoll 고딕Neo3 02 Light" w:eastAsia="Sandoll 고딕Neo3 02 Light" w:hAnsi="Sandoll 고딕Neo3 02 Light" w:hint="eastAsia"/>
        </w:rPr>
        <w:t>정해야합니다</w:t>
      </w:r>
      <w:proofErr w:type="spellEnd"/>
      <w:r>
        <w:rPr>
          <w:rFonts w:ascii="Sandoll 고딕Neo3 02 Light" w:eastAsia="Sandoll 고딕Neo3 02 Light" w:hAnsi="Sandoll 고딕Neo3 02 Light"/>
        </w:rPr>
        <w:t>(Input Player).</w:t>
      </w:r>
      <w:r>
        <w:rPr>
          <w:rFonts w:ascii="Sandoll 고딕Neo3 02 Light" w:eastAsia="Sandoll 고딕Neo3 02 Light" w:hAnsi="Sandoll 고딕Neo3 02 Light" w:hint="eastAsia"/>
        </w:rPr>
        <w:t xml:space="preserve"> 위 과정을 모두 완료할 시 </w:t>
      </w:r>
      <w:r w:rsidR="00B04A9A">
        <w:rPr>
          <w:rFonts w:ascii="Sandoll 고딕Neo3 02 Light" w:eastAsia="Sandoll 고딕Neo3 02 Light" w:hAnsi="Sandoll 고딕Neo3 02 Light" w:hint="eastAsia"/>
        </w:rPr>
        <w:t>입력한 인원수에 맞게 플레이어가 생성되며 게임이 열립니다.</w:t>
      </w:r>
    </w:p>
    <w:p w14:paraId="07A5E0CA" w14:textId="77777777" w:rsidR="00B04A9A" w:rsidRPr="0064170A" w:rsidRDefault="00B04A9A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</w:p>
    <w:p w14:paraId="1A81D09B" w14:textId="1617A84C" w:rsidR="0064170A" w:rsidRPr="00B04A9A" w:rsidRDefault="0064170A" w:rsidP="005D6841">
      <w:pPr>
        <w:pStyle w:val="a"/>
        <w:spacing w:before="0" w:after="0"/>
        <w:rPr>
          <w:rFonts w:ascii="Sandoll 고딕Neo3 02 Light" w:eastAsia="Sandoll 고딕Neo3 02 Light" w:hAnsi="Sandoll 고딕Neo3 02 Light"/>
        </w:rPr>
      </w:pPr>
      <w:proofErr w:type="spellStart"/>
      <w:r>
        <w:rPr>
          <w:rFonts w:ascii="Sandoll 고딕Neo3 02 Light" w:eastAsia="Sandoll 고딕Neo3 02 Light" w:hAnsi="Sandoll 고딕Neo3 02 Light" w:hint="eastAsia"/>
          <w:lang w:val="ko-KR"/>
        </w:rPr>
        <w:t>S</w:t>
      </w:r>
      <w:r>
        <w:rPr>
          <w:rFonts w:ascii="Sandoll 고딕Neo3 02 Light" w:eastAsia="Sandoll 고딕Neo3 02 Light" w:hAnsi="Sandoll 고딕Neo3 02 Light"/>
          <w:lang w:val="ko-KR"/>
        </w:rPr>
        <w:t>how</w:t>
      </w:r>
      <w:proofErr w:type="spellEnd"/>
      <w:r w:rsidR="001766BB">
        <w:rPr>
          <w:rFonts w:ascii="Sandoll 고딕Neo3 02 Light" w:eastAsia="Sandoll 고딕Neo3 02 Light" w:hAnsi="Sandoll 고딕Neo3 02 Light"/>
          <w:lang w:val="ko-KR"/>
        </w:rPr>
        <w:t xml:space="preserve"> </w:t>
      </w:r>
      <w:proofErr w:type="spellStart"/>
      <w:r>
        <w:rPr>
          <w:rFonts w:ascii="Sandoll 고딕Neo3 02 Light" w:eastAsia="Sandoll 고딕Neo3 02 Light" w:hAnsi="Sandoll 고딕Neo3 02 Light"/>
          <w:lang w:val="ko-KR"/>
        </w:rPr>
        <w:t>Results</w:t>
      </w:r>
      <w:proofErr w:type="spellEnd"/>
    </w:p>
    <w:p w14:paraId="6005519F" w14:textId="01AD62D4" w:rsidR="00B04A9A" w:rsidRDefault="00B04A9A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  <w:lang w:val="ko-KR"/>
        </w:rPr>
      </w:pPr>
      <w:proofErr w:type="spellStart"/>
      <w:r>
        <w:rPr>
          <w:rFonts w:ascii="Sandoll 고딕Neo3 02 Light" w:eastAsia="Sandoll 고딕Neo3 02 Light" w:hAnsi="Sandoll 고딕Neo3 02 Light" w:hint="eastAsia"/>
          <w:lang w:val="ko-KR"/>
        </w:rPr>
        <w:t>H</w:t>
      </w:r>
      <w:r>
        <w:rPr>
          <w:rFonts w:ascii="Sandoll 고딕Neo3 02 Light" w:eastAsia="Sandoll 고딕Neo3 02 Light" w:hAnsi="Sandoll 고딕Neo3 02 Light"/>
          <w:lang w:val="ko-KR"/>
        </w:rPr>
        <w:t>ost</w:t>
      </w:r>
      <w:r>
        <w:rPr>
          <w:rFonts w:ascii="Sandoll 고딕Neo3 02 Light" w:eastAsia="Sandoll 고딕Neo3 02 Light" w:hAnsi="Sandoll 고딕Neo3 02 Light" w:hint="eastAsia"/>
          <w:lang w:val="ko-KR"/>
        </w:rPr>
        <w:t>가</w:t>
      </w:r>
      <w:proofErr w:type="spellEnd"/>
      <w:r>
        <w:rPr>
          <w:rFonts w:ascii="Sandoll 고딕Neo3 02 Light" w:eastAsia="Sandoll 고딕Neo3 02 Light" w:hAnsi="Sandoll 고딕Neo3 02 Light" w:hint="eastAsia"/>
          <w:lang w:val="ko-KR"/>
        </w:rPr>
        <w:t xml:space="preserve"> 열었던 게임의 결과는 모두 시스템 특정 폴더 내에 개별 파일로써 기록됩니다. 따라서 별도의 </w:t>
      </w:r>
      <w:proofErr w:type="spellStart"/>
      <w:r>
        <w:rPr>
          <w:rFonts w:ascii="Sandoll 고딕Neo3 02 Light" w:eastAsia="Sandoll 고딕Neo3 02 Light" w:hAnsi="Sandoll 고딕Neo3 02 Light" w:hint="eastAsia"/>
          <w:lang w:val="ko-KR"/>
        </w:rPr>
        <w:t>G</w:t>
      </w:r>
      <w:r>
        <w:rPr>
          <w:rFonts w:ascii="Sandoll 고딕Neo3 02 Light" w:eastAsia="Sandoll 고딕Neo3 02 Light" w:hAnsi="Sandoll 고딕Neo3 02 Light"/>
          <w:lang w:val="ko-KR"/>
        </w:rPr>
        <w:t>UI</w:t>
      </w:r>
      <w:r>
        <w:rPr>
          <w:rFonts w:ascii="Sandoll 고딕Neo3 02 Light" w:eastAsia="Sandoll 고딕Neo3 02 Light" w:hAnsi="Sandoll 고딕Neo3 02 Light" w:hint="eastAsia"/>
          <w:lang w:val="ko-KR"/>
        </w:rPr>
        <w:t>를</w:t>
      </w:r>
      <w:proofErr w:type="spellEnd"/>
      <w:r>
        <w:rPr>
          <w:rFonts w:ascii="Sandoll 고딕Neo3 02 Light" w:eastAsia="Sandoll 고딕Neo3 02 Light" w:hAnsi="Sandoll 고딕Neo3 02 Light" w:hint="eastAsia"/>
          <w:lang w:val="ko-KR"/>
        </w:rPr>
        <w:t xml:space="preserve"> 통해 파일의 목록을 확인할 수 있으며 목록에서 지난 게임 중 하나를 선택할 수 있습니다. 호스트는 목록을 선택하여 확인한 결과에서 그 게임의 </w:t>
      </w:r>
      <w:proofErr w:type="spellStart"/>
      <w:r>
        <w:rPr>
          <w:rFonts w:ascii="Sandoll 고딕Neo3 02 Light" w:eastAsia="Sandoll 고딕Neo3 02 Light" w:hAnsi="Sandoll 고딕Neo3 02 Light"/>
          <w:lang w:val="ko-KR"/>
        </w:rPr>
        <w:t>Winner</w:t>
      </w:r>
      <w:proofErr w:type="spellEnd"/>
      <w:r>
        <w:rPr>
          <w:rFonts w:ascii="Sandoll 고딕Neo3 02 Light" w:eastAsia="Sandoll 고딕Neo3 02 Light" w:hAnsi="Sandoll 고딕Neo3 02 Light" w:hint="eastAsia"/>
          <w:lang w:val="ko-KR"/>
        </w:rPr>
        <w:t xml:space="preserve"> 및 각 플레이어의 최종 점수를 확인할 수 있습니다.</w:t>
      </w:r>
    </w:p>
    <w:p w14:paraId="73B51064" w14:textId="77777777" w:rsidR="00B04A9A" w:rsidRPr="00B04A9A" w:rsidRDefault="00B04A9A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  <w:lang w:val="ko-KR"/>
        </w:rPr>
      </w:pPr>
    </w:p>
    <w:p w14:paraId="33CDF5A7" w14:textId="1F86415A" w:rsidR="00915556" w:rsidRDefault="00915556" w:rsidP="005D6841">
      <w:pPr>
        <w:pStyle w:val="a"/>
        <w:spacing w:before="0" w:after="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/>
        </w:rPr>
        <w:t>Progress Game</w:t>
      </w:r>
    </w:p>
    <w:p w14:paraId="7C85DC74" w14:textId="4F02C3B4" w:rsidR="00915556" w:rsidRDefault="00915556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/>
        </w:rPr>
        <w:t>Host</w:t>
      </w:r>
      <w:r>
        <w:rPr>
          <w:rFonts w:ascii="Sandoll 고딕Neo3 02 Light" w:eastAsia="Sandoll 고딕Neo3 02 Light" w:hAnsi="Sandoll 고딕Neo3 02 Light" w:hint="eastAsia"/>
        </w:rPr>
        <w:t>가 직접적으로 화면의 특정 버튼을 누르면서 게임이 진행되는 것은 아니지만,</w:t>
      </w:r>
      <w:r>
        <w:rPr>
          <w:rFonts w:ascii="Sandoll 고딕Neo3 02 Light" w:eastAsia="Sandoll 고딕Neo3 02 Light" w:hAnsi="Sandoll 고딕Neo3 02 Light"/>
        </w:rPr>
        <w:t xml:space="preserve"> </w:t>
      </w:r>
      <w:r w:rsidR="00A00C50">
        <w:rPr>
          <w:rFonts w:ascii="Sandoll 고딕Neo3 02 Light" w:eastAsia="Sandoll 고딕Neo3 02 Light" w:hAnsi="Sandoll 고딕Neo3 02 Light" w:hint="eastAsia"/>
        </w:rPr>
        <w:t xml:space="preserve">기본적으로 </w:t>
      </w:r>
      <w:r w:rsidR="00A00C50">
        <w:rPr>
          <w:rFonts w:ascii="Sandoll 고딕Neo3 02 Light" w:eastAsia="Sandoll 고딕Neo3 02 Light" w:hAnsi="Sandoll 고딕Neo3 02 Light"/>
        </w:rPr>
        <w:t>Host</w:t>
      </w:r>
      <w:r w:rsidR="00A00C50">
        <w:rPr>
          <w:rFonts w:ascii="Sandoll 고딕Neo3 02 Light" w:eastAsia="Sandoll 고딕Neo3 02 Light" w:hAnsi="Sandoll 고딕Neo3 02 Light" w:hint="eastAsia"/>
        </w:rPr>
        <w:t>가 게임을 실행하므로</w:t>
      </w:r>
      <w:r w:rsidR="00A00C50">
        <w:rPr>
          <w:rFonts w:ascii="Sandoll 고딕Neo3 02 Light" w:eastAsia="Sandoll 고딕Neo3 02 Light" w:hAnsi="Sandoll 고딕Neo3 02 Light"/>
        </w:rPr>
        <w:t>Host</w:t>
      </w:r>
      <w:r w:rsidR="00A00C50">
        <w:rPr>
          <w:rFonts w:ascii="Sandoll 고딕Neo3 02 Light" w:eastAsia="Sandoll 고딕Neo3 02 Light" w:hAnsi="Sandoll 고딕Neo3 02 Light" w:hint="eastAsia"/>
        </w:rPr>
        <w:t xml:space="preserve">의 주관 아래 게임이 진행된다고 </w:t>
      </w:r>
      <w:r w:rsidR="00660726">
        <w:rPr>
          <w:rFonts w:ascii="Sandoll 고딕Neo3 02 Light" w:eastAsia="Sandoll 고딕Neo3 02 Light" w:hAnsi="Sandoll 고딕Neo3 02 Light" w:hint="eastAsia"/>
        </w:rPr>
        <w:t>가정합니다</w:t>
      </w:r>
      <w:r w:rsidR="00A00C50">
        <w:rPr>
          <w:rFonts w:ascii="Sandoll 고딕Neo3 02 Light" w:eastAsia="Sandoll 고딕Neo3 02 Light" w:hAnsi="Sandoll 고딕Neo3 02 Light" w:hint="eastAsia"/>
        </w:rPr>
        <w:t>.</w:t>
      </w:r>
      <w:r w:rsidR="00A00C50">
        <w:rPr>
          <w:rFonts w:ascii="Sandoll 고딕Neo3 02 Light" w:eastAsia="Sandoll 고딕Neo3 02 Light" w:hAnsi="Sandoll 고딕Neo3 02 Light"/>
        </w:rPr>
        <w:t xml:space="preserve"> Host</w:t>
      </w:r>
      <w:r w:rsidR="00A00C50">
        <w:rPr>
          <w:rFonts w:ascii="Sandoll 고딕Neo3 02 Light" w:eastAsia="Sandoll 고딕Neo3 02 Light" w:hAnsi="Sandoll 고딕Neo3 02 Light" w:hint="eastAsia"/>
        </w:rPr>
        <w:t xml:space="preserve">는 게임을 진행시키며 각 </w:t>
      </w:r>
      <w:r w:rsidR="00A00C50">
        <w:rPr>
          <w:rFonts w:ascii="Sandoll 고딕Neo3 02 Light" w:eastAsia="Sandoll 고딕Neo3 02 Light" w:hAnsi="Sandoll 고딕Neo3 02 Light"/>
        </w:rPr>
        <w:t>Player</w:t>
      </w:r>
      <w:r w:rsidR="00A00C50">
        <w:rPr>
          <w:rFonts w:ascii="Sandoll 고딕Neo3 02 Light" w:eastAsia="Sandoll 고딕Neo3 02 Light" w:hAnsi="Sandoll 고딕Neo3 02 Light" w:hint="eastAsia"/>
        </w:rPr>
        <w:t>들에게 정해진 순서에 따라 본인의 행동을 결정(</w:t>
      </w:r>
      <w:r w:rsidR="00A00C50">
        <w:rPr>
          <w:rFonts w:ascii="Sandoll 고딕Neo3 02 Light" w:eastAsia="Sandoll 고딕Neo3 02 Light" w:hAnsi="Sandoll 고딕Neo3 02 Light"/>
        </w:rPr>
        <w:t>Make Decision)</w:t>
      </w:r>
      <w:r w:rsidR="00A00C50">
        <w:rPr>
          <w:rFonts w:ascii="Sandoll 고딕Neo3 02 Light" w:eastAsia="Sandoll 고딕Neo3 02 Light" w:hAnsi="Sandoll 고딕Neo3 02 Light" w:hint="eastAsia"/>
        </w:rPr>
        <w:t xml:space="preserve">하도록 </w:t>
      </w:r>
      <w:r w:rsidR="00660726">
        <w:rPr>
          <w:rFonts w:ascii="Sandoll 고딕Neo3 02 Light" w:eastAsia="Sandoll 고딕Neo3 02 Light" w:hAnsi="Sandoll 고딕Neo3 02 Light" w:hint="eastAsia"/>
        </w:rPr>
        <w:t>할 것입니다.</w:t>
      </w:r>
      <w:r w:rsidR="00660726">
        <w:rPr>
          <w:rFonts w:ascii="Sandoll 고딕Neo3 02 Light" w:eastAsia="Sandoll 고딕Neo3 02 Light" w:hAnsi="Sandoll 고딕Neo3 02 Light"/>
        </w:rPr>
        <w:t xml:space="preserve"> </w:t>
      </w:r>
      <w:r w:rsidR="00660726">
        <w:rPr>
          <w:rFonts w:ascii="Sandoll 고딕Neo3 02 Light" w:eastAsia="Sandoll 고딕Neo3 02 Light" w:hAnsi="Sandoll 고딕Neo3 02 Light" w:hint="eastAsia"/>
        </w:rPr>
        <w:t>이를 통해 게임이 진행되며,</w:t>
      </w:r>
      <w:r w:rsidR="00660726">
        <w:rPr>
          <w:rFonts w:ascii="Sandoll 고딕Neo3 02 Light" w:eastAsia="Sandoll 고딕Neo3 02 Light" w:hAnsi="Sandoll 고딕Neo3 02 Light"/>
        </w:rPr>
        <w:t xml:space="preserve"> </w:t>
      </w:r>
      <w:r w:rsidR="00660726">
        <w:rPr>
          <w:rFonts w:ascii="Sandoll 고딕Neo3 02 Light" w:eastAsia="Sandoll 고딕Neo3 02 Light" w:hAnsi="Sandoll 고딕Neo3 02 Light" w:hint="eastAsia"/>
        </w:rPr>
        <w:t xml:space="preserve">한 명의 </w:t>
      </w:r>
      <w:r w:rsidR="00660726">
        <w:rPr>
          <w:rFonts w:ascii="Sandoll 고딕Neo3 02 Light" w:eastAsia="Sandoll 고딕Neo3 02 Light" w:hAnsi="Sandoll 고딕Neo3 02 Light"/>
        </w:rPr>
        <w:t>Player</w:t>
      </w:r>
      <w:r w:rsidR="00660726">
        <w:rPr>
          <w:rFonts w:ascii="Sandoll 고딕Neo3 02 Light" w:eastAsia="Sandoll 고딕Neo3 02 Light" w:hAnsi="Sandoll 고딕Neo3 02 Light" w:hint="eastAsia"/>
        </w:rPr>
        <w:t xml:space="preserve">만 빼고 모두 </w:t>
      </w:r>
      <w:r w:rsidR="00660726">
        <w:rPr>
          <w:rFonts w:ascii="Sandoll 고딕Neo3 02 Light" w:eastAsia="Sandoll 고딕Neo3 02 Light" w:hAnsi="Sandoll 고딕Neo3 02 Light"/>
        </w:rPr>
        <w:t>Map</w:t>
      </w:r>
      <w:r w:rsidR="00660726">
        <w:rPr>
          <w:rFonts w:ascii="Sandoll 고딕Neo3 02 Light" w:eastAsia="Sandoll 고딕Neo3 02 Light" w:hAnsi="Sandoll 고딕Neo3 02 Light" w:hint="eastAsia"/>
        </w:rPr>
        <w:t xml:space="preserve">의 </w:t>
      </w:r>
      <w:r w:rsidR="00660726">
        <w:rPr>
          <w:rFonts w:ascii="Sandoll 고딕Neo3 02 Light" w:eastAsia="Sandoll 고딕Neo3 02 Light" w:hAnsi="Sandoll 고딕Neo3 02 Light"/>
        </w:rPr>
        <w:t>End</w:t>
      </w:r>
      <w:r w:rsidR="00660726">
        <w:rPr>
          <w:rFonts w:ascii="Sandoll 고딕Neo3 02 Light" w:eastAsia="Sandoll 고딕Neo3 02 Light" w:hAnsi="Sandoll 고딕Neo3 02 Light" w:hint="eastAsia"/>
        </w:rPr>
        <w:t xml:space="preserve">에 도착했을 경우 게임이 종료되며 본인이 가진 카드 및 도착한 순서에 따른 점수를 </w:t>
      </w:r>
      <w:proofErr w:type="gramStart"/>
      <w:r w:rsidR="00660726">
        <w:rPr>
          <w:rFonts w:ascii="Sandoll 고딕Neo3 02 Light" w:eastAsia="Sandoll 고딕Neo3 02 Light" w:hAnsi="Sandoll 고딕Neo3 02 Light" w:hint="eastAsia"/>
        </w:rPr>
        <w:t>고려하여  최종</w:t>
      </w:r>
      <w:proofErr w:type="gramEnd"/>
      <w:r w:rsidR="00660726">
        <w:rPr>
          <w:rFonts w:ascii="Sandoll 고딕Neo3 02 Light" w:eastAsia="Sandoll 고딕Neo3 02 Light" w:hAnsi="Sandoll 고딕Neo3 02 Light" w:hint="eastAsia"/>
        </w:rPr>
        <w:t xml:space="preserve"> 점수가 계산됩니다.</w:t>
      </w:r>
      <w:r w:rsidR="00660726">
        <w:rPr>
          <w:rFonts w:ascii="Sandoll 고딕Neo3 02 Light" w:eastAsia="Sandoll 고딕Neo3 02 Light" w:hAnsi="Sandoll 고딕Neo3 02 Light"/>
        </w:rPr>
        <w:t xml:space="preserve"> </w:t>
      </w:r>
      <w:r w:rsidR="00660726">
        <w:rPr>
          <w:rFonts w:ascii="Sandoll 고딕Neo3 02 Light" w:eastAsia="Sandoll 고딕Neo3 02 Light" w:hAnsi="Sandoll 고딕Neo3 02 Light" w:hint="eastAsia"/>
        </w:rPr>
        <w:t>그 후 각자의 점수에 따라 제일 점수가 높은</w:t>
      </w:r>
      <w:r w:rsidR="00660726">
        <w:rPr>
          <w:rFonts w:ascii="Sandoll 고딕Neo3 02 Light" w:eastAsia="Sandoll 고딕Neo3 02 Light" w:hAnsi="Sandoll 고딕Neo3 02 Light"/>
        </w:rPr>
        <w:t xml:space="preserve"> </w:t>
      </w:r>
      <w:r w:rsidR="00660726">
        <w:rPr>
          <w:rFonts w:ascii="Sandoll 고딕Neo3 02 Light" w:eastAsia="Sandoll 고딕Neo3 02 Light" w:hAnsi="Sandoll 고딕Neo3 02 Light" w:hint="eastAsia"/>
        </w:rPr>
        <w:t>P</w:t>
      </w:r>
      <w:r w:rsidR="00660726">
        <w:rPr>
          <w:rFonts w:ascii="Sandoll 고딕Neo3 02 Light" w:eastAsia="Sandoll 고딕Neo3 02 Light" w:hAnsi="Sandoll 고딕Neo3 02 Light"/>
        </w:rPr>
        <w:t>layer</w:t>
      </w:r>
      <w:r w:rsidR="00660726">
        <w:rPr>
          <w:rFonts w:ascii="Sandoll 고딕Neo3 02 Light" w:eastAsia="Sandoll 고딕Neo3 02 Light" w:hAnsi="Sandoll 고딕Neo3 02 Light" w:hint="eastAsia"/>
        </w:rPr>
        <w:t xml:space="preserve">가 </w:t>
      </w:r>
      <w:r w:rsidR="00660726">
        <w:rPr>
          <w:rFonts w:ascii="Sandoll 고딕Neo3 02 Light" w:eastAsia="Sandoll 고딕Neo3 02 Light" w:hAnsi="Sandoll 고딕Neo3 02 Light"/>
        </w:rPr>
        <w:t>Winner</w:t>
      </w:r>
      <w:r w:rsidR="00660726">
        <w:rPr>
          <w:rFonts w:ascii="Sandoll 고딕Neo3 02 Light" w:eastAsia="Sandoll 고딕Neo3 02 Light" w:hAnsi="Sandoll 고딕Neo3 02 Light" w:hint="eastAsia"/>
        </w:rPr>
        <w:t>로 결정될 것입니다.</w:t>
      </w:r>
    </w:p>
    <w:p w14:paraId="323D4F98" w14:textId="77777777" w:rsidR="00660726" w:rsidRDefault="00660726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</w:p>
    <w:p w14:paraId="43A1FA32" w14:textId="0987A4E7" w:rsidR="0064170A" w:rsidRDefault="001766BB" w:rsidP="005D6841">
      <w:pPr>
        <w:pStyle w:val="a"/>
        <w:spacing w:before="0" w:after="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>R</w:t>
      </w:r>
      <w:r>
        <w:rPr>
          <w:rFonts w:ascii="Sandoll 고딕Neo3 02 Light" w:eastAsia="Sandoll 고딕Neo3 02 Light" w:hAnsi="Sandoll 고딕Neo3 02 Light"/>
        </w:rPr>
        <w:t>eady Game</w:t>
      </w:r>
    </w:p>
    <w:p w14:paraId="0FF599F2" w14:textId="7EE73115" w:rsidR="00B04A9A" w:rsidRDefault="00B04A9A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>P</w:t>
      </w:r>
      <w:r>
        <w:rPr>
          <w:rFonts w:ascii="Sandoll 고딕Neo3 02 Light" w:eastAsia="Sandoll 고딕Neo3 02 Light" w:hAnsi="Sandoll 고딕Neo3 02 Light"/>
        </w:rPr>
        <w:t>laye</w:t>
      </w:r>
      <w:r w:rsidR="006A4576">
        <w:rPr>
          <w:rFonts w:ascii="Sandoll 고딕Neo3 02 Light" w:eastAsia="Sandoll 고딕Neo3 02 Light" w:hAnsi="Sandoll 고딕Neo3 02 Light"/>
        </w:rPr>
        <w:t>r</w:t>
      </w:r>
      <w:r w:rsidR="006A4576">
        <w:rPr>
          <w:rFonts w:ascii="Sandoll 고딕Neo3 02 Light" w:eastAsia="Sandoll 고딕Neo3 02 Light" w:hAnsi="Sandoll 고딕Neo3 02 Light" w:hint="eastAsia"/>
        </w:rPr>
        <w:t xml:space="preserve">는 </w:t>
      </w:r>
      <w:r w:rsidR="006A4576">
        <w:rPr>
          <w:rFonts w:ascii="Sandoll 고딕Neo3 02 Light" w:eastAsia="Sandoll 고딕Neo3 02 Light" w:hAnsi="Sandoll 고딕Neo3 02 Light"/>
        </w:rPr>
        <w:t>Host</w:t>
      </w:r>
      <w:r w:rsidR="006A4576">
        <w:rPr>
          <w:rFonts w:ascii="Sandoll 고딕Neo3 02 Light" w:eastAsia="Sandoll 고딕Neo3 02 Light" w:hAnsi="Sandoll 고딕Neo3 02 Light" w:hint="eastAsia"/>
        </w:rPr>
        <w:t>가 생성한 게임에 참여합니다.</w:t>
      </w:r>
      <w:r w:rsidR="006A4576">
        <w:rPr>
          <w:rFonts w:ascii="Sandoll 고딕Neo3 02 Light" w:eastAsia="Sandoll 고딕Neo3 02 Light" w:hAnsi="Sandoll 고딕Neo3 02 Light"/>
        </w:rPr>
        <w:t xml:space="preserve"> </w:t>
      </w:r>
      <w:r w:rsidR="006A4576">
        <w:rPr>
          <w:rFonts w:ascii="Sandoll 고딕Neo3 02 Light" w:eastAsia="Sandoll 고딕Neo3 02 Light" w:hAnsi="Sandoll 고딕Neo3 02 Light" w:hint="eastAsia"/>
        </w:rPr>
        <w:t>게임이 본격적으로 시작되기 전 각 플레이어의 이름을 정하고(</w:t>
      </w:r>
      <w:r w:rsidR="006A4576">
        <w:rPr>
          <w:rFonts w:ascii="Sandoll 고딕Neo3 02 Light" w:eastAsia="Sandoll 고딕Neo3 02 Light" w:hAnsi="Sandoll 고딕Neo3 02 Light"/>
        </w:rPr>
        <w:t xml:space="preserve">Make Name), </w:t>
      </w:r>
      <w:r w:rsidR="006A4576">
        <w:rPr>
          <w:rFonts w:ascii="Sandoll 고딕Neo3 02 Light" w:eastAsia="Sandoll 고딕Neo3 02 Light" w:hAnsi="Sandoll 고딕Neo3 02 Light" w:hint="eastAsia"/>
        </w:rPr>
        <w:t>주사위를 굴려(</w:t>
      </w:r>
      <w:r w:rsidR="006A4576">
        <w:rPr>
          <w:rFonts w:ascii="Sandoll 고딕Neo3 02 Light" w:eastAsia="Sandoll 고딕Neo3 02 Light" w:hAnsi="Sandoll 고딕Neo3 02 Light"/>
        </w:rPr>
        <w:t xml:space="preserve">Roll Dice) </w:t>
      </w:r>
      <w:r w:rsidR="006A4576">
        <w:rPr>
          <w:rFonts w:ascii="Sandoll 고딕Neo3 02 Light" w:eastAsia="Sandoll 고딕Neo3 02 Light" w:hAnsi="Sandoll 고딕Neo3 02 Light" w:hint="eastAsia"/>
        </w:rPr>
        <w:t>의사 결정 순서를 부여합니다</w:t>
      </w:r>
      <w:r w:rsidR="00B2301E">
        <w:rPr>
          <w:rFonts w:ascii="Sandoll 고딕Neo3 02 Light" w:eastAsia="Sandoll 고딕Neo3 02 Light" w:hAnsi="Sandoll 고딕Neo3 02 Light"/>
        </w:rPr>
        <w:t xml:space="preserve">(Decide Turn). </w:t>
      </w:r>
      <w:r w:rsidR="00B2301E">
        <w:rPr>
          <w:rFonts w:ascii="Sandoll 고딕Neo3 02 Light" w:eastAsia="Sandoll 고딕Neo3 02 Light" w:hAnsi="Sandoll 고딕Neo3 02 Light" w:hint="eastAsia"/>
        </w:rPr>
        <w:t>이후 게임이 시작됩니다.</w:t>
      </w:r>
    </w:p>
    <w:p w14:paraId="74B34C10" w14:textId="77777777" w:rsidR="00660726" w:rsidRDefault="00660726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</w:p>
    <w:p w14:paraId="6853251C" w14:textId="4FCF8259" w:rsidR="001766BB" w:rsidRDefault="001766BB" w:rsidP="005D6841">
      <w:pPr>
        <w:pStyle w:val="a"/>
        <w:spacing w:before="0" w:after="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>M</w:t>
      </w:r>
      <w:r>
        <w:rPr>
          <w:rFonts w:ascii="Sandoll 고딕Neo3 02 Light" w:eastAsia="Sandoll 고딕Neo3 02 Light" w:hAnsi="Sandoll 고딕Neo3 02 Light"/>
        </w:rPr>
        <w:t>ake Decision</w:t>
      </w:r>
    </w:p>
    <w:p w14:paraId="66C88272" w14:textId="07A50409" w:rsidR="007843F5" w:rsidRDefault="007843F5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>P</w:t>
      </w:r>
      <w:r>
        <w:rPr>
          <w:rFonts w:ascii="Sandoll 고딕Neo3 02 Light" w:eastAsia="Sandoll 고딕Neo3 02 Light" w:hAnsi="Sandoll 고딕Neo3 02 Light"/>
        </w:rPr>
        <w:t>layer</w:t>
      </w:r>
      <w:r>
        <w:rPr>
          <w:rFonts w:ascii="Sandoll 고딕Neo3 02 Light" w:eastAsia="Sandoll 고딕Neo3 02 Light" w:hAnsi="Sandoll 고딕Neo3 02 Light" w:hint="eastAsia"/>
        </w:rPr>
        <w:t>는 자기 순서가 되면 해당 순서는 쉴지(</w:t>
      </w:r>
      <w:r>
        <w:rPr>
          <w:rFonts w:ascii="Sandoll 고딕Neo3 02 Light" w:eastAsia="Sandoll 고딕Neo3 02 Light" w:hAnsi="Sandoll 고딕Neo3 02 Light"/>
        </w:rPr>
        <w:t xml:space="preserve">Take Break) </w:t>
      </w:r>
      <w:r>
        <w:rPr>
          <w:rFonts w:ascii="Sandoll 고딕Neo3 02 Light" w:eastAsia="Sandoll 고딕Neo3 02 Light" w:hAnsi="Sandoll 고딕Neo3 02 Light" w:hint="eastAsia"/>
        </w:rPr>
        <w:t xml:space="preserve">이동할지 </w:t>
      </w:r>
      <w:r>
        <w:rPr>
          <w:rFonts w:ascii="Sandoll 고딕Neo3 02 Light" w:eastAsia="Sandoll 고딕Neo3 02 Light" w:hAnsi="Sandoll 고딕Neo3 02 Light"/>
        </w:rPr>
        <w:t xml:space="preserve">(Move) </w:t>
      </w:r>
      <w:r>
        <w:rPr>
          <w:rFonts w:ascii="Sandoll 고딕Neo3 02 Light" w:eastAsia="Sandoll 고딕Neo3 02 Light" w:hAnsi="Sandoll 고딕Neo3 02 Light" w:hint="eastAsia"/>
        </w:rPr>
        <w:t>선택합니다.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>해당 선택에 따라 본인의 턴을 소모하여 선택된 행동을 합니다.</w:t>
      </w:r>
      <w:r>
        <w:rPr>
          <w:rFonts w:ascii="Sandoll 고딕Neo3 02 Light" w:eastAsia="Sandoll 고딕Neo3 02 Light" w:hAnsi="Sandoll 고딕Neo3 02 Light"/>
        </w:rPr>
        <w:t xml:space="preserve"> </w:t>
      </w:r>
    </w:p>
    <w:p w14:paraId="609881CB" w14:textId="77777777" w:rsidR="007843F5" w:rsidRDefault="007843F5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</w:p>
    <w:p w14:paraId="3BF07FC2" w14:textId="55B82F3F" w:rsidR="001766BB" w:rsidRDefault="001766BB" w:rsidP="005D6841">
      <w:pPr>
        <w:pStyle w:val="a"/>
        <w:spacing w:before="0" w:after="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>L</w:t>
      </w:r>
      <w:r>
        <w:rPr>
          <w:rFonts w:ascii="Sandoll 고딕Neo3 02 Light" w:eastAsia="Sandoll 고딕Neo3 02 Light" w:hAnsi="Sandoll 고딕Neo3 02 Light"/>
        </w:rPr>
        <w:t>oad Map</w:t>
      </w:r>
    </w:p>
    <w:p w14:paraId="15F97050" w14:textId="5AE264E8" w:rsidR="007843F5" w:rsidRDefault="007843F5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/>
        </w:rPr>
        <w:t>Host</w:t>
      </w:r>
      <w:r>
        <w:rPr>
          <w:rFonts w:ascii="Sandoll 고딕Neo3 02 Light" w:eastAsia="Sandoll 고딕Neo3 02 Light" w:hAnsi="Sandoll 고딕Neo3 02 Light" w:hint="eastAsia"/>
        </w:rPr>
        <w:t xml:space="preserve">는 </w:t>
      </w:r>
      <w:r w:rsidR="00540FFB">
        <w:rPr>
          <w:rFonts w:ascii="Sandoll 고딕Neo3 02 Light" w:eastAsia="Sandoll 고딕Neo3 02 Light" w:hAnsi="Sandoll 고딕Neo3 02 Light" w:hint="eastAsia"/>
        </w:rPr>
        <w:t xml:space="preserve">파일 선택 </w:t>
      </w:r>
      <w:r w:rsidR="00540FFB">
        <w:rPr>
          <w:rFonts w:ascii="Sandoll 고딕Neo3 02 Light" w:eastAsia="Sandoll 고딕Neo3 02 Light" w:hAnsi="Sandoll 고딕Neo3 02 Light"/>
        </w:rPr>
        <w:t>GUI</w:t>
      </w:r>
      <w:r w:rsidR="00540FFB">
        <w:rPr>
          <w:rFonts w:ascii="Sandoll 고딕Neo3 02 Light" w:eastAsia="Sandoll 고딕Neo3 02 Light" w:hAnsi="Sandoll 고딕Neo3 02 Light" w:hint="eastAsia"/>
        </w:rPr>
        <w:t xml:space="preserve">를 통해 해당 게임에서 플레이할 </w:t>
      </w:r>
      <w:r w:rsidR="00540FFB">
        <w:rPr>
          <w:rFonts w:ascii="Sandoll 고딕Neo3 02 Light" w:eastAsia="Sandoll 고딕Neo3 02 Light" w:hAnsi="Sandoll 고딕Neo3 02 Light"/>
        </w:rPr>
        <w:t>Map</w:t>
      </w:r>
      <w:r w:rsidR="00540FFB">
        <w:rPr>
          <w:rFonts w:ascii="Sandoll 고딕Neo3 02 Light" w:eastAsia="Sandoll 고딕Neo3 02 Light" w:hAnsi="Sandoll 고딕Neo3 02 Light" w:hint="eastAsia"/>
        </w:rPr>
        <w:t xml:space="preserve">을 선택하여 </w:t>
      </w:r>
      <w:r>
        <w:rPr>
          <w:rFonts w:ascii="Sandoll 고딕Neo3 02 Light" w:eastAsia="Sandoll 고딕Neo3 02 Light" w:hAnsi="Sandoll 고딕Neo3 02 Light" w:hint="eastAsia"/>
        </w:rPr>
        <w:t>M</w:t>
      </w:r>
      <w:r>
        <w:rPr>
          <w:rFonts w:ascii="Sandoll 고딕Neo3 02 Light" w:eastAsia="Sandoll 고딕Neo3 02 Light" w:hAnsi="Sandoll 고딕Neo3 02 Light"/>
        </w:rPr>
        <w:t xml:space="preserve">ap </w:t>
      </w:r>
      <w:r>
        <w:rPr>
          <w:rFonts w:ascii="Sandoll 고딕Neo3 02 Light" w:eastAsia="Sandoll 고딕Neo3 02 Light" w:hAnsi="Sandoll 고딕Neo3 02 Light" w:hint="eastAsia"/>
        </w:rPr>
        <w:t>데이터 파일을 불러옵니다.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>불러</w:t>
      </w:r>
      <w:r w:rsidR="00540FFB">
        <w:rPr>
          <w:rFonts w:ascii="Sandoll 고딕Neo3 02 Light" w:eastAsia="Sandoll 고딕Neo3 02 Light" w:hAnsi="Sandoll 고딕Neo3 02 Light" w:hint="eastAsia"/>
        </w:rPr>
        <w:t>온</w:t>
      </w:r>
      <w:r>
        <w:rPr>
          <w:rFonts w:ascii="Sandoll 고딕Neo3 02 Light" w:eastAsia="Sandoll 고딕Neo3 02 Light" w:hAnsi="Sandoll 고딕Neo3 02 Light" w:hint="eastAsia"/>
        </w:rPr>
        <w:t xml:space="preserve"> 데이터 파일은 알고리즘에 따라 </w:t>
      </w:r>
      <w:proofErr w:type="spellStart"/>
      <w:r>
        <w:rPr>
          <w:rFonts w:ascii="Sandoll 고딕Neo3 02 Light" w:eastAsia="Sandoll 고딕Neo3 02 Light" w:hAnsi="Sandoll 고딕Neo3 02 Light" w:hint="eastAsia"/>
        </w:rPr>
        <w:t>파싱되어</w:t>
      </w:r>
      <w:proofErr w:type="spellEnd"/>
      <w:r>
        <w:rPr>
          <w:rFonts w:ascii="Sandoll 고딕Neo3 02 Light" w:eastAsia="Sandoll 고딕Neo3 02 Light" w:hAnsi="Sandoll 고딕Neo3 02 Light" w:hint="eastAsia"/>
        </w:rPr>
        <w:t xml:space="preserve"> 플레이어가 플레이 가능한 M</w:t>
      </w:r>
      <w:r>
        <w:rPr>
          <w:rFonts w:ascii="Sandoll 고딕Neo3 02 Light" w:eastAsia="Sandoll 고딕Neo3 02 Light" w:hAnsi="Sandoll 고딕Neo3 02 Light"/>
        </w:rPr>
        <w:t>ap</w:t>
      </w:r>
      <w:r>
        <w:rPr>
          <w:rFonts w:ascii="Sandoll 고딕Neo3 02 Light" w:eastAsia="Sandoll 고딕Neo3 02 Light" w:hAnsi="Sandoll 고딕Neo3 02 Light" w:hint="eastAsia"/>
        </w:rPr>
        <w:t>으로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>변환됩니다.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>변환된 M</w:t>
      </w:r>
      <w:r>
        <w:rPr>
          <w:rFonts w:ascii="Sandoll 고딕Neo3 02 Light" w:eastAsia="Sandoll 고딕Neo3 02 Light" w:hAnsi="Sandoll 고딕Neo3 02 Light"/>
        </w:rPr>
        <w:t>ap</w:t>
      </w:r>
      <w:r>
        <w:rPr>
          <w:rFonts w:ascii="Sandoll 고딕Neo3 02 Light" w:eastAsia="Sandoll 고딕Neo3 02 Light" w:hAnsi="Sandoll 고딕Neo3 02 Light" w:hint="eastAsia"/>
        </w:rPr>
        <w:t xml:space="preserve">은 </w:t>
      </w:r>
      <w:r w:rsidR="00540FFB">
        <w:rPr>
          <w:rFonts w:ascii="Sandoll 고딕Neo3 02 Light" w:eastAsia="Sandoll 고딕Neo3 02 Light" w:hAnsi="Sandoll 고딕Neo3 02 Light" w:hint="eastAsia"/>
        </w:rPr>
        <w:t>게임이 진행되는 곳으로써 동작합니다.</w:t>
      </w:r>
    </w:p>
    <w:p w14:paraId="6916CCE7" w14:textId="77777777" w:rsidR="00C4105E" w:rsidRDefault="00C4105E" w:rsidP="005D6841">
      <w:pPr>
        <w:pStyle w:val="a"/>
        <w:numPr>
          <w:ilvl w:val="0"/>
          <w:numId w:val="0"/>
        </w:numPr>
        <w:spacing w:before="0" w:after="0"/>
        <w:rPr>
          <w:rFonts w:ascii="Sandoll 고딕Neo3 02 Light" w:eastAsia="Sandoll 고딕Neo3 02 Light" w:hAnsi="Sandoll 고딕Neo3 02 Light" w:hint="eastAsia"/>
        </w:rPr>
      </w:pPr>
    </w:p>
    <w:p w14:paraId="460280FF" w14:textId="55B1A002" w:rsidR="001766BB" w:rsidRDefault="001766BB" w:rsidP="005D6841">
      <w:pPr>
        <w:pStyle w:val="a"/>
        <w:spacing w:before="0" w:after="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>I</w:t>
      </w:r>
      <w:r>
        <w:rPr>
          <w:rFonts w:ascii="Sandoll 고딕Neo3 02 Light" w:eastAsia="Sandoll 고딕Neo3 02 Light" w:hAnsi="Sandoll 고딕Neo3 02 Light"/>
        </w:rPr>
        <w:t>nput Player</w:t>
      </w:r>
    </w:p>
    <w:p w14:paraId="290FF94E" w14:textId="009E43C1" w:rsidR="00540FFB" w:rsidRDefault="00540FFB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lastRenderedPageBreak/>
        <w:t>H</w:t>
      </w:r>
      <w:r>
        <w:rPr>
          <w:rFonts w:ascii="Sandoll 고딕Neo3 02 Light" w:eastAsia="Sandoll 고딕Neo3 02 Light" w:hAnsi="Sandoll 고딕Neo3 02 Light"/>
        </w:rPr>
        <w:t>ost</w:t>
      </w:r>
      <w:r>
        <w:rPr>
          <w:rFonts w:ascii="Sandoll 고딕Neo3 02 Light" w:eastAsia="Sandoll 고딕Neo3 02 Light" w:hAnsi="Sandoll 고딕Neo3 02 Light" w:hint="eastAsia"/>
        </w:rPr>
        <w:t>는 몇 명의 P</w:t>
      </w:r>
      <w:r>
        <w:rPr>
          <w:rFonts w:ascii="Sandoll 고딕Neo3 02 Light" w:eastAsia="Sandoll 고딕Neo3 02 Light" w:hAnsi="Sandoll 고딕Neo3 02 Light"/>
        </w:rPr>
        <w:t>layer</w:t>
      </w:r>
      <w:r>
        <w:rPr>
          <w:rFonts w:ascii="Sandoll 고딕Neo3 02 Light" w:eastAsia="Sandoll 고딕Neo3 02 Light" w:hAnsi="Sandoll 고딕Neo3 02 Light" w:hint="eastAsia"/>
        </w:rPr>
        <w:t>와 플레이할 것인지 결정합니다.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>2</w:t>
      </w:r>
      <w:r>
        <w:rPr>
          <w:rFonts w:ascii="Sandoll 고딕Neo3 02 Light" w:eastAsia="Sandoll 고딕Neo3 02 Light" w:hAnsi="Sandoll 고딕Neo3 02 Light"/>
        </w:rPr>
        <w:t>~4</w:t>
      </w:r>
      <w:r>
        <w:rPr>
          <w:rFonts w:ascii="Sandoll 고딕Neo3 02 Light" w:eastAsia="Sandoll 고딕Neo3 02 Light" w:hAnsi="Sandoll 고딕Neo3 02 Light" w:hint="eastAsia"/>
        </w:rPr>
        <w:t>명 사이의 P</w:t>
      </w:r>
      <w:r>
        <w:rPr>
          <w:rFonts w:ascii="Sandoll 고딕Neo3 02 Light" w:eastAsia="Sandoll 고딕Neo3 02 Light" w:hAnsi="Sandoll 고딕Neo3 02 Light"/>
        </w:rPr>
        <w:t>layer</w:t>
      </w:r>
      <w:r>
        <w:rPr>
          <w:rFonts w:ascii="Sandoll 고딕Neo3 02 Light" w:eastAsia="Sandoll 고딕Neo3 02 Light" w:hAnsi="Sandoll 고딕Neo3 02 Light" w:hint="eastAsia"/>
        </w:rPr>
        <w:t>가 한 게임 내에서 플레이할 수 있으며,</w:t>
      </w:r>
      <w:r>
        <w:rPr>
          <w:rFonts w:ascii="Sandoll 고딕Neo3 02 Light" w:eastAsia="Sandoll 고딕Neo3 02 Light" w:hAnsi="Sandoll 고딕Neo3 02 Light"/>
        </w:rPr>
        <w:t xml:space="preserve"> </w:t>
      </w:r>
      <w:r w:rsidR="00F005F8">
        <w:rPr>
          <w:rFonts w:ascii="Sandoll 고딕Neo3 02 Light" w:eastAsia="Sandoll 고딕Neo3 02 Light" w:hAnsi="Sandoll 고딕Neo3 02 Light" w:hint="eastAsia"/>
        </w:rPr>
        <w:t>H</w:t>
      </w:r>
      <w:r w:rsidR="00F005F8">
        <w:rPr>
          <w:rFonts w:ascii="Sandoll 고딕Neo3 02 Light" w:eastAsia="Sandoll 고딕Neo3 02 Light" w:hAnsi="Sandoll 고딕Neo3 02 Light"/>
        </w:rPr>
        <w:t>ost</w:t>
      </w:r>
      <w:r w:rsidR="00F005F8">
        <w:rPr>
          <w:rFonts w:ascii="Sandoll 고딕Neo3 02 Light" w:eastAsia="Sandoll 고딕Neo3 02 Light" w:hAnsi="Sandoll 고딕Neo3 02 Light" w:hint="eastAsia"/>
        </w:rPr>
        <w:t xml:space="preserve">가 입력한 수대로 </w:t>
      </w:r>
      <w:r w:rsidR="00F005F8">
        <w:rPr>
          <w:rFonts w:ascii="Sandoll 고딕Neo3 02 Light" w:eastAsia="Sandoll 고딕Neo3 02 Light" w:hAnsi="Sandoll 고딕Neo3 02 Light"/>
        </w:rPr>
        <w:t>Player</w:t>
      </w:r>
      <w:r w:rsidR="00F005F8">
        <w:rPr>
          <w:rFonts w:ascii="Sandoll 고딕Neo3 02 Light" w:eastAsia="Sandoll 고딕Neo3 02 Light" w:hAnsi="Sandoll 고딕Neo3 02 Light" w:hint="eastAsia"/>
        </w:rPr>
        <w:t>가 생성됩니다.</w:t>
      </w:r>
    </w:p>
    <w:p w14:paraId="5026860F" w14:textId="77777777" w:rsidR="00540FFB" w:rsidRDefault="00540FFB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</w:p>
    <w:p w14:paraId="4C6963F3" w14:textId="5299EDC9" w:rsidR="001766BB" w:rsidRDefault="001766BB" w:rsidP="005D6841">
      <w:pPr>
        <w:pStyle w:val="a"/>
        <w:spacing w:before="0" w:after="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>M</w:t>
      </w:r>
      <w:r>
        <w:rPr>
          <w:rFonts w:ascii="Sandoll 고딕Neo3 02 Light" w:eastAsia="Sandoll 고딕Neo3 02 Light" w:hAnsi="Sandoll 고딕Neo3 02 Light"/>
        </w:rPr>
        <w:t>ake Name</w:t>
      </w:r>
    </w:p>
    <w:p w14:paraId="76440FB9" w14:textId="37A32EF1" w:rsidR="00F005F8" w:rsidRDefault="00F005F8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>각 P</w:t>
      </w:r>
      <w:r>
        <w:rPr>
          <w:rFonts w:ascii="Sandoll 고딕Neo3 02 Light" w:eastAsia="Sandoll 고딕Neo3 02 Light" w:hAnsi="Sandoll 고딕Neo3 02 Light"/>
        </w:rPr>
        <w:t>layer</w:t>
      </w:r>
      <w:r>
        <w:rPr>
          <w:rFonts w:ascii="Sandoll 고딕Neo3 02 Light" w:eastAsia="Sandoll 고딕Neo3 02 Light" w:hAnsi="Sandoll 고딕Neo3 02 Light" w:hint="eastAsia"/>
        </w:rPr>
        <w:t>에 별도의 이름을 정</w:t>
      </w:r>
      <w:r w:rsidR="0023584E">
        <w:rPr>
          <w:rFonts w:ascii="Sandoll 고딕Neo3 02 Light" w:eastAsia="Sandoll 고딕Neo3 02 Light" w:hAnsi="Sandoll 고딕Neo3 02 Light" w:hint="eastAsia"/>
        </w:rPr>
        <w:t>합니다.</w:t>
      </w:r>
      <w:r>
        <w:rPr>
          <w:rFonts w:ascii="Sandoll 고딕Neo3 02 Light" w:eastAsia="Sandoll 고딕Neo3 02 Light" w:hAnsi="Sandoll 고딕Neo3 02 Light" w:hint="eastAsia"/>
        </w:rPr>
        <w:t xml:space="preserve"> 한 기기 내에서 모든 P</w:t>
      </w:r>
      <w:r>
        <w:rPr>
          <w:rFonts w:ascii="Sandoll 고딕Neo3 02 Light" w:eastAsia="Sandoll 고딕Neo3 02 Light" w:hAnsi="Sandoll 고딕Neo3 02 Light"/>
        </w:rPr>
        <w:t>layer</w:t>
      </w:r>
      <w:r>
        <w:rPr>
          <w:rFonts w:ascii="Sandoll 고딕Neo3 02 Light" w:eastAsia="Sandoll 고딕Neo3 02 Light" w:hAnsi="Sandoll 고딕Neo3 02 Light" w:hint="eastAsia"/>
        </w:rPr>
        <w:t xml:space="preserve">가 </w:t>
      </w:r>
      <w:proofErr w:type="spellStart"/>
      <w:r>
        <w:rPr>
          <w:rFonts w:ascii="Sandoll 고딕Neo3 02 Light" w:eastAsia="Sandoll 고딕Neo3 02 Light" w:hAnsi="Sandoll 고딕Neo3 02 Light" w:hint="eastAsia"/>
        </w:rPr>
        <w:t>플레이해야하므로</w:t>
      </w:r>
      <w:proofErr w:type="spellEnd"/>
      <w:r>
        <w:rPr>
          <w:rFonts w:ascii="Sandoll 고딕Neo3 02 Light" w:eastAsia="Sandoll 고딕Neo3 02 Light" w:hAnsi="Sandoll 고딕Neo3 02 Light" w:hint="eastAsia"/>
        </w:rPr>
        <w:t xml:space="preserve"> 생기는 모호성 문제(본인이 몇 번째 P</w:t>
      </w:r>
      <w:r>
        <w:rPr>
          <w:rFonts w:ascii="Sandoll 고딕Neo3 02 Light" w:eastAsia="Sandoll 고딕Neo3 02 Light" w:hAnsi="Sandoll 고딕Neo3 02 Light"/>
        </w:rPr>
        <w:t>layer</w:t>
      </w:r>
      <w:r>
        <w:rPr>
          <w:rFonts w:ascii="Sandoll 고딕Neo3 02 Light" w:eastAsia="Sandoll 고딕Neo3 02 Light" w:hAnsi="Sandoll 고딕Neo3 02 Light" w:hint="eastAsia"/>
        </w:rPr>
        <w:t>인지 모름)를 해결할 수 있습니다.</w:t>
      </w:r>
      <w:r>
        <w:rPr>
          <w:rFonts w:ascii="Sandoll 고딕Neo3 02 Light" w:eastAsia="Sandoll 고딕Neo3 02 Light" w:hAnsi="Sandoll 고딕Neo3 02 Light"/>
        </w:rPr>
        <w:t xml:space="preserve"> </w:t>
      </w:r>
      <w:r w:rsidR="0023584E">
        <w:rPr>
          <w:rFonts w:ascii="Sandoll 고딕Neo3 02 Light" w:eastAsia="Sandoll 고딕Neo3 02 Light" w:hAnsi="Sandoll 고딕Neo3 02 Light" w:hint="eastAsia"/>
        </w:rPr>
        <w:t>각 P</w:t>
      </w:r>
      <w:r w:rsidR="0023584E">
        <w:rPr>
          <w:rFonts w:ascii="Sandoll 고딕Neo3 02 Light" w:eastAsia="Sandoll 고딕Neo3 02 Light" w:hAnsi="Sandoll 고딕Neo3 02 Light"/>
        </w:rPr>
        <w:t>layer</w:t>
      </w:r>
      <w:r w:rsidR="0023584E">
        <w:rPr>
          <w:rFonts w:ascii="Sandoll 고딕Neo3 02 Light" w:eastAsia="Sandoll 고딕Neo3 02 Light" w:hAnsi="Sandoll 고딕Neo3 02 Light" w:hint="eastAsia"/>
        </w:rPr>
        <w:t>는 게임이 진행되면서</w:t>
      </w:r>
      <w:r w:rsidR="0023584E">
        <w:rPr>
          <w:rFonts w:ascii="Sandoll 고딕Neo3 02 Light" w:eastAsia="Sandoll 고딕Neo3 02 Light" w:hAnsi="Sandoll 고딕Neo3 02 Light"/>
        </w:rPr>
        <w:t xml:space="preserve"> </w:t>
      </w:r>
      <w:r w:rsidR="0023584E">
        <w:rPr>
          <w:rFonts w:ascii="Sandoll 고딕Neo3 02 Light" w:eastAsia="Sandoll 고딕Neo3 02 Light" w:hAnsi="Sandoll 고딕Neo3 02 Light" w:hint="eastAsia"/>
        </w:rPr>
        <w:t>본인의 턴에 본인이 정한 플레이어의 이름이 표시되므로 원활히 게임을 진행할 수 있습니다.</w:t>
      </w:r>
    </w:p>
    <w:p w14:paraId="0A4CB509" w14:textId="77777777" w:rsidR="0023584E" w:rsidRDefault="0023584E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</w:p>
    <w:p w14:paraId="5642912E" w14:textId="60BD49BB" w:rsidR="001766BB" w:rsidRDefault="001766BB" w:rsidP="005D6841">
      <w:pPr>
        <w:pStyle w:val="a"/>
        <w:spacing w:before="0" w:after="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>D</w:t>
      </w:r>
      <w:r>
        <w:rPr>
          <w:rFonts w:ascii="Sandoll 고딕Neo3 02 Light" w:eastAsia="Sandoll 고딕Neo3 02 Light" w:hAnsi="Sandoll 고딕Neo3 02 Light"/>
        </w:rPr>
        <w:t>ecide Turn</w:t>
      </w:r>
    </w:p>
    <w:p w14:paraId="58C278DA" w14:textId="4952CC15" w:rsidR="0023584E" w:rsidRDefault="0023584E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>게임 시작 전,</w:t>
      </w:r>
      <w:r>
        <w:rPr>
          <w:rFonts w:ascii="Sandoll 고딕Neo3 02 Light" w:eastAsia="Sandoll 고딕Neo3 02 Light" w:hAnsi="Sandoll 고딕Neo3 02 Light"/>
        </w:rPr>
        <w:t xml:space="preserve"> Player</w:t>
      </w:r>
      <w:r>
        <w:rPr>
          <w:rFonts w:ascii="Sandoll 고딕Neo3 02 Light" w:eastAsia="Sandoll 고딕Neo3 02 Light" w:hAnsi="Sandoll 고딕Neo3 02 Light" w:hint="eastAsia"/>
        </w:rPr>
        <w:t>는 주사위를 굴려(</w:t>
      </w:r>
      <w:r>
        <w:rPr>
          <w:rFonts w:ascii="Sandoll 고딕Neo3 02 Light" w:eastAsia="Sandoll 고딕Neo3 02 Light" w:hAnsi="Sandoll 고딕Neo3 02 Light"/>
        </w:rPr>
        <w:t xml:space="preserve">Roll Dice) </w:t>
      </w:r>
      <w:r>
        <w:rPr>
          <w:rFonts w:ascii="Sandoll 고딕Neo3 02 Light" w:eastAsia="Sandoll 고딕Neo3 02 Light" w:hAnsi="Sandoll 고딕Neo3 02 Light" w:hint="eastAsia"/>
        </w:rPr>
        <w:t>본인의 주사위 값으로 게임의 순서가 정해집니다.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 xml:space="preserve">가장 큰 수를 뽑은 </w:t>
      </w:r>
      <w:r>
        <w:rPr>
          <w:rFonts w:ascii="Sandoll 고딕Neo3 02 Light" w:eastAsia="Sandoll 고딕Neo3 02 Light" w:hAnsi="Sandoll 고딕Neo3 02 Light"/>
        </w:rPr>
        <w:t>Player</w:t>
      </w:r>
      <w:r>
        <w:rPr>
          <w:rFonts w:ascii="Sandoll 고딕Neo3 02 Light" w:eastAsia="Sandoll 고딕Neo3 02 Light" w:hAnsi="Sandoll 고딕Neo3 02 Light" w:hint="eastAsia"/>
        </w:rPr>
        <w:t xml:space="preserve">부터 제일 작은 수를 뽑은 </w:t>
      </w:r>
      <w:r>
        <w:rPr>
          <w:rFonts w:ascii="Sandoll 고딕Neo3 02 Light" w:eastAsia="Sandoll 고딕Neo3 02 Light" w:hAnsi="Sandoll 고딕Neo3 02 Light"/>
        </w:rPr>
        <w:t>Player</w:t>
      </w:r>
      <w:r>
        <w:rPr>
          <w:rFonts w:ascii="Sandoll 고딕Neo3 02 Light" w:eastAsia="Sandoll 고딕Neo3 02 Light" w:hAnsi="Sandoll 고딕Neo3 02 Light" w:hint="eastAsia"/>
        </w:rPr>
        <w:t>로 의사 결정 순서가 정해지며,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 xml:space="preserve">만약 같은 숫자를 뽑은 </w:t>
      </w:r>
      <w:r>
        <w:rPr>
          <w:rFonts w:ascii="Sandoll 고딕Neo3 02 Light" w:eastAsia="Sandoll 고딕Neo3 02 Light" w:hAnsi="Sandoll 고딕Neo3 02 Light"/>
        </w:rPr>
        <w:t>Player</w:t>
      </w:r>
      <w:r>
        <w:rPr>
          <w:rFonts w:ascii="Sandoll 고딕Neo3 02 Light" w:eastAsia="Sandoll 고딕Neo3 02 Light" w:hAnsi="Sandoll 고딕Neo3 02 Light" w:hint="eastAsia"/>
        </w:rPr>
        <w:t xml:space="preserve">들이 존재할 경우 해당 </w:t>
      </w:r>
      <w:r>
        <w:rPr>
          <w:rFonts w:ascii="Sandoll 고딕Neo3 02 Light" w:eastAsia="Sandoll 고딕Neo3 02 Light" w:hAnsi="Sandoll 고딕Neo3 02 Light"/>
        </w:rPr>
        <w:t>Player</w:t>
      </w:r>
      <w:r>
        <w:rPr>
          <w:rFonts w:ascii="Sandoll 고딕Neo3 02 Light" w:eastAsia="Sandoll 고딕Neo3 02 Light" w:hAnsi="Sandoll 고딕Neo3 02 Light" w:hint="eastAsia"/>
        </w:rPr>
        <w:t>들끼리는 랜덤으로 순서가 부여됩니다.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>이를 통해 게임이 무질서하게 진행되는 것을 막습니다.</w:t>
      </w:r>
    </w:p>
    <w:p w14:paraId="086C2D28" w14:textId="77777777" w:rsidR="0023584E" w:rsidRDefault="0023584E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</w:p>
    <w:p w14:paraId="0CEBACBD" w14:textId="390CFDBF" w:rsidR="001766BB" w:rsidRDefault="001766BB" w:rsidP="005D6841">
      <w:pPr>
        <w:pStyle w:val="a"/>
        <w:spacing w:before="0" w:after="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/>
        </w:rPr>
        <w:t>Take Break</w:t>
      </w:r>
    </w:p>
    <w:p w14:paraId="426F544A" w14:textId="28126CBD" w:rsidR="0023584E" w:rsidRDefault="0023584E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>게임 진행 중,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 xml:space="preserve">본인의 차례가 되었을 때 </w:t>
      </w:r>
      <w:r>
        <w:rPr>
          <w:rFonts w:ascii="Sandoll 고딕Neo3 02 Light" w:eastAsia="Sandoll 고딕Neo3 02 Light" w:hAnsi="Sandoll 고딕Neo3 02 Light"/>
        </w:rPr>
        <w:t>Player</w:t>
      </w:r>
      <w:r>
        <w:rPr>
          <w:rFonts w:ascii="Sandoll 고딕Neo3 02 Light" w:eastAsia="Sandoll 고딕Neo3 02 Light" w:hAnsi="Sandoll 고딕Neo3 02 Light" w:hint="eastAsia"/>
        </w:rPr>
        <w:t>는 휴식을 선택하였습니다.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 xml:space="preserve">이에 따라 </w:t>
      </w:r>
      <w:r>
        <w:rPr>
          <w:rFonts w:ascii="Sandoll 고딕Neo3 02 Light" w:eastAsia="Sandoll 고딕Neo3 02 Light" w:hAnsi="Sandoll 고딕Neo3 02 Light"/>
        </w:rPr>
        <w:t>Player</w:t>
      </w:r>
      <w:r>
        <w:rPr>
          <w:rFonts w:ascii="Sandoll 고딕Neo3 02 Light" w:eastAsia="Sandoll 고딕Neo3 02 Light" w:hAnsi="Sandoll 고딕Neo3 02 Light" w:hint="eastAsia"/>
        </w:rPr>
        <w:t xml:space="preserve">는 본인이 </w:t>
      </w:r>
      <w:proofErr w:type="gramStart"/>
      <w:r>
        <w:rPr>
          <w:rFonts w:ascii="Sandoll 고딕Neo3 02 Light" w:eastAsia="Sandoll 고딕Neo3 02 Light" w:hAnsi="Sandoll 고딕Neo3 02 Light" w:hint="eastAsia"/>
        </w:rPr>
        <w:t>가지고있던</w:t>
      </w:r>
      <w:proofErr w:type="gramEnd"/>
      <w:r>
        <w:rPr>
          <w:rFonts w:ascii="Sandoll 고딕Neo3 02 Light" w:eastAsia="Sandoll 고딕Neo3 02 Light" w:hAnsi="Sandoll 고딕Neo3 02 Light" w:hint="eastAsia"/>
        </w:rPr>
        <w:t xml:space="preserve"> </w:t>
      </w:r>
      <w:r>
        <w:rPr>
          <w:rFonts w:ascii="Sandoll 고딕Neo3 02 Light" w:eastAsia="Sandoll 고딕Neo3 02 Light" w:hAnsi="Sandoll 고딕Neo3 02 Light"/>
        </w:rPr>
        <w:t xml:space="preserve">Bridge </w:t>
      </w:r>
      <w:r>
        <w:rPr>
          <w:rFonts w:ascii="Sandoll 고딕Neo3 02 Light" w:eastAsia="Sandoll 고딕Neo3 02 Light" w:hAnsi="Sandoll 고딕Neo3 02 Light" w:hint="eastAsia"/>
        </w:rPr>
        <w:t xml:space="preserve">카드가 </w:t>
      </w:r>
      <w:proofErr w:type="spellStart"/>
      <w:r>
        <w:rPr>
          <w:rFonts w:ascii="Sandoll 고딕Neo3 02 Light" w:eastAsia="Sandoll 고딕Neo3 02 Light" w:hAnsi="Sandoll 고딕Neo3 02 Light" w:hint="eastAsia"/>
        </w:rPr>
        <w:t>한장</w:t>
      </w:r>
      <w:proofErr w:type="spellEnd"/>
      <w:r>
        <w:rPr>
          <w:rFonts w:ascii="Sandoll 고딕Neo3 02 Light" w:eastAsia="Sandoll 고딕Neo3 02 Light" w:hAnsi="Sandoll 고딕Neo3 02 Light" w:hint="eastAsia"/>
        </w:rPr>
        <w:t xml:space="preserve"> 삭제되며 해당 턴에 아무런 행동도 하지 않고 다음 순서의 </w:t>
      </w:r>
      <w:r>
        <w:rPr>
          <w:rFonts w:ascii="Sandoll 고딕Neo3 02 Light" w:eastAsia="Sandoll 고딕Neo3 02 Light" w:hAnsi="Sandoll 고딕Neo3 02 Light"/>
        </w:rPr>
        <w:t>Player</w:t>
      </w:r>
      <w:r>
        <w:rPr>
          <w:rFonts w:ascii="Sandoll 고딕Neo3 02 Light" w:eastAsia="Sandoll 고딕Neo3 02 Light" w:hAnsi="Sandoll 고딕Neo3 02 Light" w:hint="eastAsia"/>
        </w:rPr>
        <w:t>에게 턴이 넘어갑니다.</w:t>
      </w:r>
    </w:p>
    <w:p w14:paraId="65E25D08" w14:textId="77777777" w:rsidR="0023584E" w:rsidRDefault="0023584E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</w:p>
    <w:p w14:paraId="31B25993" w14:textId="77777777" w:rsidR="00C91790" w:rsidRDefault="00C91790" w:rsidP="005D6841">
      <w:pPr>
        <w:spacing w:before="0" w:after="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/>
        </w:rPr>
        <w:br w:type="page"/>
      </w:r>
    </w:p>
    <w:p w14:paraId="1153EF38" w14:textId="4852F5F3" w:rsidR="001766BB" w:rsidRDefault="001766BB" w:rsidP="005D6841">
      <w:pPr>
        <w:pStyle w:val="a"/>
        <w:spacing w:before="0" w:after="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lastRenderedPageBreak/>
        <w:t>M</w:t>
      </w:r>
      <w:r>
        <w:rPr>
          <w:rFonts w:ascii="Sandoll 고딕Neo3 02 Light" w:eastAsia="Sandoll 고딕Neo3 02 Light" w:hAnsi="Sandoll 고딕Neo3 02 Light"/>
        </w:rPr>
        <w:t>ove</w:t>
      </w:r>
    </w:p>
    <w:p w14:paraId="2AD56E4A" w14:textId="1336DEE0" w:rsidR="00C403A7" w:rsidRDefault="0023584E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>게임 진행 중,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>본인의 차례가 되었을 때</w:t>
      </w:r>
      <w:r>
        <w:rPr>
          <w:rFonts w:ascii="Sandoll 고딕Neo3 02 Light" w:eastAsia="Sandoll 고딕Neo3 02 Light" w:hAnsi="Sandoll 고딕Neo3 02 Light"/>
        </w:rPr>
        <w:t xml:space="preserve"> Player</w:t>
      </w:r>
      <w:r>
        <w:rPr>
          <w:rFonts w:ascii="Sandoll 고딕Neo3 02 Light" w:eastAsia="Sandoll 고딕Neo3 02 Light" w:hAnsi="Sandoll 고딕Neo3 02 Light" w:hint="eastAsia"/>
        </w:rPr>
        <w:t>는 이동을 선택하였습니다.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 xml:space="preserve">이에 따라 </w:t>
      </w:r>
      <w:r>
        <w:rPr>
          <w:rFonts w:ascii="Sandoll 고딕Neo3 02 Light" w:eastAsia="Sandoll 고딕Neo3 02 Light" w:hAnsi="Sandoll 고딕Neo3 02 Light"/>
        </w:rPr>
        <w:t>Player</w:t>
      </w:r>
      <w:r>
        <w:rPr>
          <w:rFonts w:ascii="Sandoll 고딕Neo3 02 Light" w:eastAsia="Sandoll 고딕Neo3 02 Light" w:hAnsi="Sandoll 고딕Neo3 02 Light" w:hint="eastAsia"/>
        </w:rPr>
        <w:t>는 주사위를 굴려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>나온 값(</w:t>
      </w:r>
      <w:r>
        <w:rPr>
          <w:rFonts w:ascii="Sandoll 고딕Neo3 02 Light" w:eastAsia="Sandoll 고딕Neo3 02 Light" w:hAnsi="Sandoll 고딕Neo3 02 Light"/>
        </w:rPr>
        <w:t>Roll Dice)</w:t>
      </w:r>
      <w:r>
        <w:rPr>
          <w:rFonts w:ascii="Sandoll 고딕Neo3 02 Light" w:eastAsia="Sandoll 고딕Neo3 02 Light" w:hAnsi="Sandoll 고딕Neo3 02 Light" w:hint="eastAsia"/>
        </w:rPr>
        <w:t xml:space="preserve">에서 본인이 보유한 </w:t>
      </w:r>
      <w:r>
        <w:rPr>
          <w:rFonts w:ascii="Sandoll 고딕Neo3 02 Light" w:eastAsia="Sandoll 고딕Neo3 02 Light" w:hAnsi="Sandoll 고딕Neo3 02 Light"/>
        </w:rPr>
        <w:t>Bridge</w:t>
      </w:r>
      <w:r>
        <w:rPr>
          <w:rFonts w:ascii="Sandoll 고딕Neo3 02 Light" w:eastAsia="Sandoll 고딕Neo3 02 Light" w:hAnsi="Sandoll 고딕Neo3 02 Light" w:hint="eastAsia"/>
        </w:rPr>
        <w:t>카드</w:t>
      </w:r>
      <w:r w:rsidR="00C403A7">
        <w:rPr>
          <w:rFonts w:ascii="Sandoll 고딕Neo3 02 Light" w:eastAsia="Sandoll 고딕Neo3 02 Light" w:hAnsi="Sandoll 고딕Neo3 02 Light" w:hint="eastAsia"/>
        </w:rPr>
        <w:t xml:space="preserve"> 개수를 뺀 만큼 이동할 수 있습니다.</w:t>
      </w:r>
      <w:r w:rsidR="00C403A7">
        <w:rPr>
          <w:rFonts w:ascii="Sandoll 고딕Neo3 02 Light" w:eastAsia="Sandoll 고딕Neo3 02 Light" w:hAnsi="Sandoll 고딕Neo3 02 Light"/>
        </w:rPr>
        <w:t xml:space="preserve"> Player</w:t>
      </w:r>
      <w:r w:rsidR="00C403A7">
        <w:rPr>
          <w:rFonts w:ascii="Sandoll 고딕Neo3 02 Light" w:eastAsia="Sandoll 고딕Neo3 02 Light" w:hAnsi="Sandoll 고딕Neo3 02 Light" w:hint="eastAsia"/>
        </w:rPr>
        <w:t>는 지도를 통해 유효한 경로를 확인하고,</w:t>
      </w:r>
      <w:r w:rsidR="00C403A7">
        <w:rPr>
          <w:rFonts w:ascii="Sandoll 고딕Neo3 02 Light" w:eastAsia="Sandoll 고딕Neo3 02 Light" w:hAnsi="Sandoll 고딕Neo3 02 Light"/>
        </w:rPr>
        <w:t xml:space="preserve"> </w:t>
      </w:r>
      <w:r w:rsidR="00C403A7">
        <w:rPr>
          <w:rFonts w:ascii="Sandoll 고딕Neo3 02 Light" w:eastAsia="Sandoll 고딕Neo3 02 Light" w:hAnsi="Sandoll 고딕Neo3 02 Light" w:hint="eastAsia"/>
        </w:rPr>
        <w:t xml:space="preserve">최종적으로 이동하려는 경로를 입력하여 이동합니다. 도착한 최종 위치에 </w:t>
      </w:r>
      <w:r w:rsidR="00C403A7">
        <w:rPr>
          <w:rFonts w:ascii="Sandoll 고딕Neo3 02 Light" w:eastAsia="Sandoll 고딕Neo3 02 Light" w:hAnsi="Sandoll 고딕Neo3 02 Light"/>
        </w:rPr>
        <w:t>Card</w:t>
      </w:r>
      <w:r w:rsidR="00C403A7">
        <w:rPr>
          <w:rFonts w:ascii="Sandoll 고딕Neo3 02 Light" w:eastAsia="Sandoll 고딕Neo3 02 Light" w:hAnsi="Sandoll 고딕Neo3 02 Light" w:hint="eastAsia"/>
        </w:rPr>
        <w:t>가 있을 경우 해당 카드를 얻습니다.</w:t>
      </w:r>
    </w:p>
    <w:p w14:paraId="3B1103CE" w14:textId="77777777" w:rsidR="00C403A7" w:rsidRDefault="00C403A7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</w:p>
    <w:p w14:paraId="3AE9F091" w14:textId="16CBBF4E" w:rsidR="001766BB" w:rsidRDefault="001766BB" w:rsidP="005D6841">
      <w:pPr>
        <w:pStyle w:val="a"/>
        <w:spacing w:before="0" w:after="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/>
        </w:rPr>
        <w:t>Roll Dice</w:t>
      </w:r>
    </w:p>
    <w:p w14:paraId="2176DDD1" w14:textId="01344DEB" w:rsidR="00C403A7" w:rsidRDefault="00C403A7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/>
        </w:rPr>
        <w:t>Player</w:t>
      </w:r>
      <w:r>
        <w:rPr>
          <w:rFonts w:ascii="Sandoll 고딕Neo3 02 Light" w:eastAsia="Sandoll 고딕Neo3 02 Light" w:hAnsi="Sandoll 고딕Neo3 02 Light" w:hint="eastAsia"/>
        </w:rPr>
        <w:t xml:space="preserve">는 주사위를 굴려 </w:t>
      </w:r>
      <w:r>
        <w:rPr>
          <w:rFonts w:ascii="Sandoll 고딕Neo3 02 Light" w:eastAsia="Sandoll 고딕Neo3 02 Light" w:hAnsi="Sandoll 고딕Neo3 02 Light"/>
        </w:rPr>
        <w:t>1</w:t>
      </w:r>
      <w:r>
        <w:rPr>
          <w:rFonts w:ascii="Sandoll 고딕Neo3 02 Light" w:eastAsia="Sandoll 고딕Neo3 02 Light" w:hAnsi="Sandoll 고딕Neo3 02 Light" w:hint="eastAsia"/>
        </w:rPr>
        <w:t>부터 6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>사이의 자연수를 무작위로 얻습니다.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>이를 통해 P</w:t>
      </w:r>
      <w:r>
        <w:rPr>
          <w:rFonts w:ascii="Sandoll 고딕Neo3 02 Light" w:eastAsia="Sandoll 고딕Neo3 02 Light" w:hAnsi="Sandoll 고딕Neo3 02 Light"/>
        </w:rPr>
        <w:t>layer</w:t>
      </w:r>
      <w:r>
        <w:rPr>
          <w:rFonts w:ascii="Sandoll 고딕Neo3 02 Light" w:eastAsia="Sandoll 고딕Neo3 02 Light" w:hAnsi="Sandoll 고딕Neo3 02 Light" w:hint="eastAsia"/>
        </w:rPr>
        <w:t>의 순서를 결정하거나 게임 중 이동 가능한 횟수를 결정할 수 있습니다.</w:t>
      </w:r>
    </w:p>
    <w:p w14:paraId="4E9DF109" w14:textId="77777777" w:rsidR="00C403A7" w:rsidRDefault="00C403A7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</w:p>
    <w:p w14:paraId="3E2EB171" w14:textId="4F4BCC22" w:rsidR="00C403A7" w:rsidRDefault="001766BB" w:rsidP="005D6841">
      <w:pPr>
        <w:pStyle w:val="a"/>
        <w:spacing w:before="0" w:after="0"/>
        <w:rPr>
          <w:rFonts w:ascii="Sandoll 고딕Neo3 02 Light" w:eastAsia="Sandoll 고딕Neo3 02 Light" w:hAnsi="Sandoll 고딕Neo3 02 Light"/>
        </w:rPr>
      </w:pPr>
      <w:proofErr w:type="spellStart"/>
      <w:r>
        <w:rPr>
          <w:rFonts w:ascii="Sandoll 고딕Neo3 02 Light" w:eastAsia="Sandoll 고딕Neo3 02 Light" w:hAnsi="Sandoll 고딕Neo3 02 Light"/>
        </w:rPr>
        <w:t>CrossBridge</w:t>
      </w:r>
      <w:proofErr w:type="spellEnd"/>
    </w:p>
    <w:p w14:paraId="0A7E54C6" w14:textId="06F0357B" w:rsidR="00C4105E" w:rsidRDefault="00C403A7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/>
        </w:rPr>
        <w:t>Player</w:t>
      </w:r>
      <w:r>
        <w:rPr>
          <w:rFonts w:ascii="Sandoll 고딕Neo3 02 Light" w:eastAsia="Sandoll 고딕Neo3 02 Light" w:hAnsi="Sandoll 고딕Neo3 02 Light" w:hint="eastAsia"/>
        </w:rPr>
        <w:t>가 게임 진행 중 본인 순서에 이동을 선택하여 이동하는 중,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>다리를 마주칠 수 있습니다.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>해당 P</w:t>
      </w:r>
      <w:r>
        <w:rPr>
          <w:rFonts w:ascii="Sandoll 고딕Neo3 02 Light" w:eastAsia="Sandoll 고딕Neo3 02 Light" w:hAnsi="Sandoll 고딕Neo3 02 Light"/>
        </w:rPr>
        <w:t>layer</w:t>
      </w:r>
      <w:r>
        <w:rPr>
          <w:rFonts w:ascii="Sandoll 고딕Neo3 02 Light" w:eastAsia="Sandoll 고딕Neo3 02 Light" w:hAnsi="Sandoll 고딕Neo3 02 Light" w:hint="eastAsia"/>
        </w:rPr>
        <w:t>가 입력한 경로</w:t>
      </w:r>
      <w:r w:rsidR="008C7411">
        <w:rPr>
          <w:rFonts w:ascii="Sandoll 고딕Neo3 02 Light" w:eastAsia="Sandoll 고딕Neo3 02 Light" w:hAnsi="Sandoll 고딕Neo3 02 Light" w:hint="eastAsia"/>
        </w:rPr>
        <w:t xml:space="preserve"> 상에 다리를 건너는 행위가 포함되어 있습니다.</w:t>
      </w:r>
      <w:r w:rsidR="008C7411">
        <w:rPr>
          <w:rFonts w:ascii="Sandoll 고딕Neo3 02 Light" w:eastAsia="Sandoll 고딕Neo3 02 Light" w:hAnsi="Sandoll 고딕Neo3 02 Light"/>
        </w:rPr>
        <w:t xml:space="preserve"> </w:t>
      </w:r>
      <w:r w:rsidR="008C7411">
        <w:rPr>
          <w:rFonts w:ascii="Sandoll 고딕Neo3 02 Light" w:eastAsia="Sandoll 고딕Neo3 02 Light" w:hAnsi="Sandoll 고딕Neo3 02 Light" w:hint="eastAsia"/>
        </w:rPr>
        <w:t>P</w:t>
      </w:r>
      <w:r w:rsidR="008C7411">
        <w:rPr>
          <w:rFonts w:ascii="Sandoll 고딕Neo3 02 Light" w:eastAsia="Sandoll 고딕Neo3 02 Light" w:hAnsi="Sandoll 고딕Neo3 02 Light"/>
        </w:rPr>
        <w:t>lay</w:t>
      </w:r>
      <w:r w:rsidR="008C7411">
        <w:rPr>
          <w:rFonts w:ascii="Sandoll 고딕Neo3 02 Light" w:eastAsia="Sandoll 고딕Neo3 02 Light" w:hAnsi="Sandoll 고딕Neo3 02 Light" w:hint="eastAsia"/>
        </w:rPr>
        <w:t>e</w:t>
      </w:r>
      <w:r w:rsidR="008C7411">
        <w:rPr>
          <w:rFonts w:ascii="Sandoll 고딕Neo3 02 Light" w:eastAsia="Sandoll 고딕Neo3 02 Light" w:hAnsi="Sandoll 고딕Neo3 02 Light"/>
        </w:rPr>
        <w:t>r</w:t>
      </w:r>
      <w:r w:rsidR="008C7411">
        <w:rPr>
          <w:rFonts w:ascii="Sandoll 고딕Neo3 02 Light" w:eastAsia="Sandoll 고딕Neo3 02 Light" w:hAnsi="Sandoll 고딕Neo3 02 Light" w:hint="eastAsia"/>
        </w:rPr>
        <w:t xml:space="preserve">는 다리를 건너며 </w:t>
      </w:r>
      <w:r w:rsidR="008C7411">
        <w:rPr>
          <w:rFonts w:ascii="Sandoll 고딕Neo3 02 Light" w:eastAsia="Sandoll 고딕Neo3 02 Light" w:hAnsi="Sandoll 고딕Neo3 02 Light"/>
        </w:rPr>
        <w:t>Bridge</w:t>
      </w:r>
      <w:r w:rsidR="008C7411">
        <w:rPr>
          <w:rFonts w:ascii="Sandoll 고딕Neo3 02 Light" w:eastAsia="Sandoll 고딕Neo3 02 Light" w:hAnsi="Sandoll 고딕Neo3 02 Light" w:hint="eastAsia"/>
        </w:rPr>
        <w:t>카드를 하나 얻습니다.</w:t>
      </w:r>
      <w:r w:rsidR="008C7411">
        <w:rPr>
          <w:rFonts w:ascii="Sandoll 고딕Neo3 02 Light" w:eastAsia="Sandoll 고딕Neo3 02 Light" w:hAnsi="Sandoll 고딕Neo3 02 Light"/>
        </w:rPr>
        <w:t xml:space="preserve"> </w:t>
      </w:r>
      <w:r w:rsidR="008C7411">
        <w:rPr>
          <w:rFonts w:ascii="Sandoll 고딕Neo3 02 Light" w:eastAsia="Sandoll 고딕Neo3 02 Light" w:hAnsi="Sandoll 고딕Neo3 02 Light" w:hint="eastAsia"/>
        </w:rPr>
        <w:t>해당 카드는 다음 턴부터 주사위를 던져 얻은 본인의 이동 가능 횟수에 제약을 받습니다.</w:t>
      </w:r>
    </w:p>
    <w:p w14:paraId="484070B9" w14:textId="77777777" w:rsidR="00C4105E" w:rsidRDefault="00C4105E" w:rsidP="005D6841">
      <w:pPr>
        <w:spacing w:before="0" w:after="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/>
        </w:rPr>
        <w:br w:type="page"/>
      </w:r>
    </w:p>
    <w:p w14:paraId="2C3E64B7" w14:textId="34254EF1" w:rsidR="006A4785" w:rsidRDefault="006A4785" w:rsidP="005D6841">
      <w:pPr>
        <w:pStyle w:val="21"/>
        <w:spacing w:before="0" w:after="0"/>
        <w:rPr>
          <w:rFonts w:ascii="Sandoll 고딕Neo3 02 Light" w:eastAsia="Sandoll 고딕Neo3 02 Light" w:hAnsi="Sandoll 고딕Neo3 02 Light" w:cstheme="minorBidi"/>
          <w:sz w:val="20"/>
        </w:rPr>
      </w:pPr>
      <w:bookmarkStart w:id="8" w:name="_Toc105721256"/>
      <w:r>
        <w:rPr>
          <w:rFonts w:ascii="Sandoll 고딕Neo3 02 Light" w:eastAsia="Sandoll 고딕Neo3 02 Light" w:hAnsi="Sandoll 고딕Neo3 02 Light" w:cstheme="minorBidi"/>
          <w:sz w:val="20"/>
        </w:rPr>
        <w:lastRenderedPageBreak/>
        <w:t>Supplementary Specification</w:t>
      </w:r>
      <w:bookmarkEnd w:id="8"/>
    </w:p>
    <w:p w14:paraId="165249A5" w14:textId="77777777" w:rsidR="00A76AA8" w:rsidRPr="00A76AA8" w:rsidRDefault="00A76AA8" w:rsidP="005D6841">
      <w:pPr>
        <w:spacing w:before="0" w:after="0"/>
      </w:pPr>
    </w:p>
    <w:tbl>
      <w:tblPr>
        <w:tblStyle w:val="afffff0"/>
        <w:tblW w:w="0" w:type="auto"/>
        <w:tblLook w:val="04A0" w:firstRow="1" w:lastRow="0" w:firstColumn="1" w:lastColumn="0" w:noHBand="0" w:noVBand="1"/>
      </w:tblPr>
      <w:tblGrid>
        <w:gridCol w:w="1276"/>
        <w:gridCol w:w="7607"/>
      </w:tblGrid>
      <w:tr w:rsidR="00A76AA8" w14:paraId="2BEBA991" w14:textId="77777777" w:rsidTr="00A76A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  <w:gridSpan w:val="2"/>
            <w:tcBorders>
              <w:bottom w:val="single" w:sz="4" w:space="0" w:color="auto"/>
            </w:tcBorders>
            <w:shd w:val="clear" w:color="auto" w:fill="FFFFFF" w:themeFill="background1"/>
          </w:tcPr>
          <w:p w14:paraId="6A3FC814" w14:textId="77777777" w:rsidR="00A76AA8" w:rsidRPr="00A76AA8" w:rsidRDefault="00A76AA8" w:rsidP="005D6841">
            <w:pPr>
              <w:spacing w:before="0"/>
              <w:rPr>
                <w:b/>
                <w:bCs/>
                <w:color w:val="FFFFFF" w:themeColor="background1"/>
                <w:sz w:val="20"/>
              </w:rPr>
            </w:pPr>
            <w:r w:rsidRPr="00A76AA8">
              <w:rPr>
                <w:rFonts w:hint="eastAsia"/>
                <w:b/>
                <w:bCs/>
                <w:szCs w:val="22"/>
              </w:rPr>
              <w:t>R</w:t>
            </w:r>
            <w:r w:rsidRPr="00A76AA8">
              <w:rPr>
                <w:b/>
                <w:bCs/>
                <w:szCs w:val="22"/>
              </w:rPr>
              <w:t>evision History</w:t>
            </w:r>
          </w:p>
        </w:tc>
      </w:tr>
      <w:tr w:rsidR="00A76AA8" w14:paraId="50DE069F" w14:textId="77777777" w:rsidTr="00A619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E97AD" w:themeFill="accent1"/>
          </w:tcPr>
          <w:p w14:paraId="0AD4F4A6" w14:textId="77777777" w:rsidR="00A76AA8" w:rsidRDefault="00A76AA8" w:rsidP="005D6841">
            <w:pPr>
              <w:spacing w:before="0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V</w:t>
            </w:r>
            <w:r>
              <w:rPr>
                <w:color w:val="FFFFFF" w:themeColor="background1"/>
              </w:rPr>
              <w:t>ersion</w:t>
            </w:r>
          </w:p>
        </w:tc>
        <w:tc>
          <w:tcPr>
            <w:tcW w:w="7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E97AD" w:themeFill="accent1"/>
          </w:tcPr>
          <w:p w14:paraId="26BA3708" w14:textId="77777777" w:rsidR="00A76AA8" w:rsidRDefault="00A76AA8" w:rsidP="005D684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D</w:t>
            </w:r>
            <w:r>
              <w:rPr>
                <w:color w:val="FFFFFF" w:themeColor="background1"/>
              </w:rPr>
              <w:t>escription</w:t>
            </w:r>
          </w:p>
        </w:tc>
      </w:tr>
      <w:tr w:rsidR="00A76AA8" w14:paraId="0584E771" w14:textId="77777777" w:rsidTr="00A619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0DDFF" w14:textId="77777777" w:rsidR="00A76AA8" w:rsidRDefault="00A76AA8" w:rsidP="005D6841">
            <w:pPr>
              <w:spacing w:before="0"/>
            </w:pPr>
            <w:r>
              <w:rPr>
                <w:rFonts w:hint="eastAsia"/>
              </w:rPr>
              <w:t>1</w:t>
            </w:r>
          </w:p>
        </w:tc>
        <w:tc>
          <w:tcPr>
            <w:tcW w:w="7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1707A" w14:textId="77777777" w:rsidR="00A76AA8" w:rsidRDefault="00A76AA8" w:rsidP="005D684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첫 문서.</w:t>
            </w:r>
          </w:p>
        </w:tc>
      </w:tr>
    </w:tbl>
    <w:p w14:paraId="56AF9BD6" w14:textId="77777777" w:rsidR="00A76AA8" w:rsidRDefault="00A76AA8" w:rsidP="005D6841">
      <w:pPr>
        <w:spacing w:before="0" w:after="0"/>
        <w:rPr>
          <w:b/>
          <w:bCs/>
        </w:rPr>
      </w:pPr>
    </w:p>
    <w:tbl>
      <w:tblPr>
        <w:tblStyle w:val="afffff0"/>
        <w:tblW w:w="0" w:type="auto"/>
        <w:tblLook w:val="04A0" w:firstRow="1" w:lastRow="0" w:firstColumn="1" w:lastColumn="0" w:noHBand="0" w:noVBand="1"/>
      </w:tblPr>
      <w:tblGrid>
        <w:gridCol w:w="8883"/>
      </w:tblGrid>
      <w:tr w:rsidR="00A76AA8" w14:paraId="026957FE" w14:textId="77777777" w:rsidTr="001E3A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</w:tcPr>
          <w:p w14:paraId="29FA4D04" w14:textId="77777777" w:rsidR="00A76AA8" w:rsidRDefault="00A76AA8" w:rsidP="005D6841">
            <w:pPr>
              <w:spacing w:before="0"/>
              <w:rPr>
                <w:b/>
                <w:bCs/>
              </w:rPr>
            </w:pPr>
            <w:r w:rsidRPr="00A76AA8">
              <w:rPr>
                <w:rFonts w:hint="eastAsia"/>
                <w:b/>
                <w:bCs/>
              </w:rPr>
              <w:t>소개</w:t>
            </w:r>
          </w:p>
        </w:tc>
      </w:tr>
      <w:tr w:rsidR="00A76AA8" w14:paraId="15F8DA65" w14:textId="77777777" w:rsidTr="001E3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</w:tcPr>
          <w:p w14:paraId="1E614DF8" w14:textId="77777777" w:rsidR="00A76AA8" w:rsidRDefault="00A76AA8" w:rsidP="005D6841">
            <w:pPr>
              <w:spacing w:before="0"/>
              <w:rPr>
                <w:b w:val="0"/>
                <w:bCs/>
              </w:rPr>
            </w:pPr>
            <w:r>
              <w:rPr>
                <w:rFonts w:hint="eastAsia"/>
                <w:b w:val="0"/>
                <w:bCs/>
              </w:rPr>
              <w:t>U</w:t>
            </w:r>
            <w:r>
              <w:rPr>
                <w:b w:val="0"/>
                <w:bCs/>
              </w:rPr>
              <w:t>se Case</w:t>
            </w:r>
            <w:r>
              <w:rPr>
                <w:rFonts w:hint="eastAsia"/>
                <w:b w:val="0"/>
                <w:bCs/>
              </w:rPr>
              <w:t>에는 포함되지 않는 공통사항 등에 대해 서술된 문서이다.</w:t>
            </w:r>
          </w:p>
        </w:tc>
      </w:tr>
    </w:tbl>
    <w:p w14:paraId="3906603A" w14:textId="77777777" w:rsidR="00A76AA8" w:rsidRPr="006A4785" w:rsidRDefault="00A76AA8" w:rsidP="005D6841">
      <w:pPr>
        <w:spacing w:before="0" w:after="0"/>
      </w:pPr>
    </w:p>
    <w:tbl>
      <w:tblPr>
        <w:tblStyle w:val="afffff0"/>
        <w:tblW w:w="0" w:type="auto"/>
        <w:tblLook w:val="04A0" w:firstRow="1" w:lastRow="0" w:firstColumn="1" w:lastColumn="0" w:noHBand="0" w:noVBand="1"/>
      </w:tblPr>
      <w:tblGrid>
        <w:gridCol w:w="8883"/>
      </w:tblGrid>
      <w:tr w:rsidR="00A76AA8" w14:paraId="409F4FF6" w14:textId="77777777" w:rsidTr="001E3A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</w:tcPr>
          <w:p w14:paraId="44A6733A" w14:textId="77777777" w:rsidR="00A76AA8" w:rsidRDefault="00A76AA8" w:rsidP="005D6841">
            <w:pPr>
              <w:spacing w:before="0"/>
              <w:rPr>
                <w:b/>
                <w:bCs/>
              </w:rPr>
            </w:pPr>
            <w:r w:rsidRPr="00A76AA8">
              <w:rPr>
                <w:rFonts w:hint="eastAsia"/>
                <w:b/>
                <w:bCs/>
              </w:rPr>
              <w:t>콘솔,</w:t>
            </w:r>
            <w:r w:rsidRPr="00A76AA8">
              <w:rPr>
                <w:b/>
                <w:bCs/>
              </w:rPr>
              <w:t xml:space="preserve"> GUI </w:t>
            </w:r>
            <w:r w:rsidRPr="00A76AA8">
              <w:rPr>
                <w:rFonts w:hint="eastAsia"/>
                <w:b/>
                <w:bCs/>
              </w:rPr>
              <w:t>모두 지원</w:t>
            </w:r>
          </w:p>
        </w:tc>
      </w:tr>
      <w:tr w:rsidR="00A76AA8" w14:paraId="2A92B7E1" w14:textId="77777777" w:rsidTr="001E3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</w:tcPr>
          <w:p w14:paraId="3ACB6CAE" w14:textId="77777777" w:rsidR="00A76AA8" w:rsidRDefault="00A76AA8" w:rsidP="005D6841">
            <w:pPr>
              <w:spacing w:before="0"/>
              <w:rPr>
                <w:bCs/>
              </w:rPr>
            </w:pPr>
            <w:r w:rsidRPr="000811B0">
              <w:rPr>
                <w:rFonts w:hint="eastAsia"/>
                <w:b w:val="0"/>
                <w:bCs/>
              </w:rPr>
              <w:t>해당</w:t>
            </w:r>
            <w:r w:rsidRPr="000811B0">
              <w:rPr>
                <w:b w:val="0"/>
                <w:bCs/>
              </w:rPr>
              <w:t xml:space="preserve"> 게임은 GUI기반으로 </w:t>
            </w:r>
            <w:proofErr w:type="spellStart"/>
            <w:r w:rsidRPr="000811B0">
              <w:rPr>
                <w:b w:val="0"/>
                <w:bCs/>
              </w:rPr>
              <w:t>플레이되나</w:t>
            </w:r>
            <w:proofErr w:type="spellEnd"/>
            <w:r w:rsidRPr="000811B0">
              <w:rPr>
                <w:b w:val="0"/>
                <w:bCs/>
              </w:rPr>
              <w:t>, GUI 사용이 불가능한 상황에 대비해 콘솔로도 플레이할 수 있도록 설계</w:t>
            </w:r>
            <w:r>
              <w:rPr>
                <w:rFonts w:hint="eastAsia"/>
                <w:b w:val="0"/>
                <w:bCs/>
              </w:rPr>
              <w:t>된다.</w:t>
            </w:r>
          </w:p>
          <w:p w14:paraId="291520A9" w14:textId="77777777" w:rsidR="00A76AA8" w:rsidRPr="000811B0" w:rsidRDefault="00A76AA8" w:rsidP="005D6841">
            <w:pPr>
              <w:spacing w:before="0"/>
              <w:rPr>
                <w:b w:val="0"/>
                <w:bCs/>
              </w:rPr>
            </w:pPr>
          </w:p>
        </w:tc>
      </w:tr>
    </w:tbl>
    <w:p w14:paraId="1A0E3C38" w14:textId="377D94D8" w:rsidR="006A4785" w:rsidRPr="00A76AA8" w:rsidRDefault="006A4785" w:rsidP="005D6841">
      <w:pPr>
        <w:spacing w:before="0" w:after="0"/>
        <w:rPr>
          <w:b/>
          <w:bCs/>
        </w:rPr>
      </w:pPr>
    </w:p>
    <w:p w14:paraId="7E60F661" w14:textId="77777777" w:rsidR="001A0681" w:rsidRDefault="001A0681" w:rsidP="005D6841">
      <w:pPr>
        <w:spacing w:before="0" w:after="0"/>
        <w:rPr>
          <w:b/>
          <w:bCs/>
        </w:rPr>
      </w:pPr>
      <w:r>
        <w:rPr>
          <w:b/>
          <w:bCs/>
        </w:rPr>
        <w:br w:type="page"/>
      </w:r>
    </w:p>
    <w:p w14:paraId="68D8E75D" w14:textId="6545EA56" w:rsidR="001A0681" w:rsidRDefault="00A76AA8" w:rsidP="005D6841">
      <w:pPr>
        <w:pStyle w:val="21"/>
        <w:spacing w:before="0" w:after="0"/>
        <w:rPr>
          <w:rFonts w:ascii="Sandoll 고딕Neo3 02 Light" w:eastAsia="Sandoll 고딕Neo3 02 Light" w:hAnsi="Sandoll 고딕Neo3 02 Light" w:cstheme="minorBidi"/>
          <w:sz w:val="20"/>
        </w:rPr>
      </w:pPr>
      <w:bookmarkStart w:id="9" w:name="_Toc105721257"/>
      <w:r>
        <w:rPr>
          <w:rFonts w:ascii="Sandoll 고딕Neo3 02 Light" w:eastAsia="Sandoll 고딕Neo3 02 Light" w:hAnsi="Sandoll 고딕Neo3 02 Light" w:cstheme="minorBidi"/>
          <w:sz w:val="20"/>
        </w:rPr>
        <w:lastRenderedPageBreak/>
        <w:t>Glossary</w:t>
      </w:r>
      <w:bookmarkEnd w:id="9"/>
    </w:p>
    <w:p w14:paraId="463BC872" w14:textId="77777777" w:rsidR="00A76AA8" w:rsidRPr="00A76AA8" w:rsidRDefault="00A76AA8" w:rsidP="005D6841">
      <w:pPr>
        <w:spacing w:before="0" w:after="0"/>
      </w:pPr>
    </w:p>
    <w:tbl>
      <w:tblPr>
        <w:tblStyle w:val="afffff0"/>
        <w:tblW w:w="0" w:type="auto"/>
        <w:tblLook w:val="04A0" w:firstRow="1" w:lastRow="0" w:firstColumn="1" w:lastColumn="0" w:noHBand="0" w:noVBand="1"/>
      </w:tblPr>
      <w:tblGrid>
        <w:gridCol w:w="1276"/>
        <w:gridCol w:w="7607"/>
      </w:tblGrid>
      <w:tr w:rsidR="00A76AA8" w14:paraId="7F9F9453" w14:textId="77777777" w:rsidTr="001E3A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  <w:gridSpan w:val="2"/>
            <w:tcBorders>
              <w:bottom w:val="single" w:sz="4" w:space="0" w:color="auto"/>
            </w:tcBorders>
            <w:shd w:val="clear" w:color="auto" w:fill="FFFFFF" w:themeFill="background1"/>
          </w:tcPr>
          <w:p w14:paraId="1EFA33BD" w14:textId="77777777" w:rsidR="00A76AA8" w:rsidRPr="00A76AA8" w:rsidRDefault="00A76AA8" w:rsidP="005D6841">
            <w:pPr>
              <w:spacing w:before="0"/>
              <w:rPr>
                <w:b/>
                <w:bCs/>
                <w:color w:val="FFFFFF" w:themeColor="background1"/>
                <w:sz w:val="20"/>
              </w:rPr>
            </w:pPr>
            <w:r w:rsidRPr="00A76AA8">
              <w:rPr>
                <w:rFonts w:hint="eastAsia"/>
                <w:b/>
                <w:bCs/>
                <w:szCs w:val="22"/>
              </w:rPr>
              <w:t>R</w:t>
            </w:r>
            <w:r w:rsidRPr="00A76AA8">
              <w:rPr>
                <w:b/>
                <w:bCs/>
                <w:szCs w:val="22"/>
              </w:rPr>
              <w:t>evision History</w:t>
            </w:r>
          </w:p>
        </w:tc>
      </w:tr>
      <w:tr w:rsidR="00A76AA8" w14:paraId="2F0B287E" w14:textId="77777777" w:rsidTr="00A619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E97AD" w:themeFill="accent1"/>
          </w:tcPr>
          <w:p w14:paraId="280A3CF9" w14:textId="77777777" w:rsidR="00A76AA8" w:rsidRDefault="00A76AA8" w:rsidP="005D6841">
            <w:pPr>
              <w:spacing w:before="0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V</w:t>
            </w:r>
            <w:r>
              <w:rPr>
                <w:color w:val="FFFFFF" w:themeColor="background1"/>
              </w:rPr>
              <w:t>ersion</w:t>
            </w:r>
          </w:p>
        </w:tc>
        <w:tc>
          <w:tcPr>
            <w:tcW w:w="7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E97AD" w:themeFill="accent1"/>
          </w:tcPr>
          <w:p w14:paraId="2BD1EA02" w14:textId="77777777" w:rsidR="00A76AA8" w:rsidRDefault="00A76AA8" w:rsidP="005D684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D</w:t>
            </w:r>
            <w:r>
              <w:rPr>
                <w:color w:val="FFFFFF" w:themeColor="background1"/>
              </w:rPr>
              <w:t>escription</w:t>
            </w:r>
          </w:p>
        </w:tc>
      </w:tr>
      <w:tr w:rsidR="00A76AA8" w14:paraId="314CFE3B" w14:textId="77777777" w:rsidTr="00A619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1D347A" w14:textId="77777777" w:rsidR="00A76AA8" w:rsidRDefault="00A76AA8" w:rsidP="005D6841">
            <w:pPr>
              <w:spacing w:before="0"/>
            </w:pPr>
            <w:r>
              <w:rPr>
                <w:rFonts w:hint="eastAsia"/>
              </w:rPr>
              <w:t>1</w:t>
            </w:r>
          </w:p>
        </w:tc>
        <w:tc>
          <w:tcPr>
            <w:tcW w:w="7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309D5" w14:textId="77777777" w:rsidR="00A76AA8" w:rsidRDefault="00A76AA8" w:rsidP="005D684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첫 문서.</w:t>
            </w:r>
          </w:p>
        </w:tc>
      </w:tr>
    </w:tbl>
    <w:p w14:paraId="71C1ECB4" w14:textId="77777777" w:rsidR="00A76AA8" w:rsidRDefault="00A76AA8" w:rsidP="005D6841">
      <w:pPr>
        <w:spacing w:before="0" w:after="0"/>
        <w:rPr>
          <w:b/>
          <w:bCs/>
        </w:rPr>
      </w:pPr>
    </w:p>
    <w:tbl>
      <w:tblPr>
        <w:tblStyle w:val="afffff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6"/>
        <w:gridCol w:w="4820"/>
        <w:gridCol w:w="1417"/>
        <w:gridCol w:w="1360"/>
      </w:tblGrid>
      <w:tr w:rsidR="00A76AA8" w14:paraId="619AF54D" w14:textId="77777777" w:rsidTr="00A76AA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73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2216D94C" w14:textId="0B97637D" w:rsidR="00A76AA8" w:rsidRDefault="00A76AA8" w:rsidP="005D6841">
            <w:pPr>
              <w:spacing w:before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d</w:t>
            </w:r>
            <w:r>
              <w:rPr>
                <w:b/>
                <w:bCs/>
              </w:rPr>
              <w:t>efinitions</w:t>
            </w:r>
          </w:p>
        </w:tc>
      </w:tr>
      <w:tr w:rsidR="00A76AA8" w14:paraId="2CD57BF5" w14:textId="77777777" w:rsidTr="005C1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auto"/>
            </w:tcBorders>
            <w:shd w:val="clear" w:color="auto" w:fill="7E97AD" w:themeFill="accent1"/>
          </w:tcPr>
          <w:p w14:paraId="71AF493B" w14:textId="09211C0A" w:rsidR="00A76AA8" w:rsidRPr="005C179C" w:rsidRDefault="005C179C" w:rsidP="005D6841">
            <w:pPr>
              <w:spacing w:before="0"/>
              <w:rPr>
                <w:color w:val="FFFFFF" w:themeColor="background1"/>
              </w:rPr>
            </w:pPr>
            <w:r w:rsidRPr="005C179C">
              <w:rPr>
                <w:rFonts w:hint="eastAsia"/>
                <w:color w:val="FFFFFF" w:themeColor="background1"/>
              </w:rPr>
              <w:t>T</w:t>
            </w:r>
            <w:r w:rsidRPr="005C179C">
              <w:rPr>
                <w:color w:val="FFFFFF" w:themeColor="background1"/>
              </w:rPr>
              <w:t>erm</w:t>
            </w:r>
          </w:p>
        </w:tc>
        <w:tc>
          <w:tcPr>
            <w:tcW w:w="4820" w:type="dxa"/>
            <w:tcBorders>
              <w:top w:val="single" w:sz="4" w:space="0" w:color="auto"/>
            </w:tcBorders>
            <w:shd w:val="clear" w:color="auto" w:fill="7E97AD" w:themeFill="accent1"/>
          </w:tcPr>
          <w:p w14:paraId="6C996254" w14:textId="7BCA71FC" w:rsidR="00A76AA8" w:rsidRPr="005C179C" w:rsidRDefault="005C179C" w:rsidP="005D684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FFFF" w:themeColor="background1"/>
              </w:rPr>
            </w:pPr>
            <w:r w:rsidRPr="005C179C">
              <w:rPr>
                <w:rFonts w:hint="eastAsia"/>
                <w:b/>
                <w:color w:val="FFFFFF" w:themeColor="background1"/>
              </w:rPr>
              <w:t>D</w:t>
            </w:r>
            <w:r w:rsidRPr="005C179C">
              <w:rPr>
                <w:b/>
                <w:color w:val="FFFFFF" w:themeColor="background1"/>
              </w:rPr>
              <w:t>efinition and Info</w:t>
            </w:r>
          </w:p>
        </w:tc>
        <w:tc>
          <w:tcPr>
            <w:tcW w:w="1417" w:type="dxa"/>
            <w:tcBorders>
              <w:top w:val="single" w:sz="4" w:space="0" w:color="auto"/>
            </w:tcBorders>
            <w:shd w:val="clear" w:color="auto" w:fill="7E97AD" w:themeFill="accent1"/>
          </w:tcPr>
          <w:p w14:paraId="535E2122" w14:textId="52752CD9" w:rsidR="00A76AA8" w:rsidRPr="005C179C" w:rsidRDefault="005C179C" w:rsidP="005D684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FFFF" w:themeColor="background1"/>
              </w:rPr>
            </w:pPr>
            <w:r w:rsidRPr="005C179C">
              <w:rPr>
                <w:rFonts w:hint="eastAsia"/>
                <w:b/>
                <w:color w:val="FFFFFF" w:themeColor="background1"/>
              </w:rPr>
              <w:t>F</w:t>
            </w:r>
            <w:r w:rsidRPr="005C179C">
              <w:rPr>
                <w:b/>
                <w:color w:val="FFFFFF" w:themeColor="background1"/>
              </w:rPr>
              <w:t>ormat</w:t>
            </w:r>
          </w:p>
        </w:tc>
        <w:tc>
          <w:tcPr>
            <w:tcW w:w="1360" w:type="dxa"/>
            <w:tcBorders>
              <w:top w:val="single" w:sz="4" w:space="0" w:color="auto"/>
            </w:tcBorders>
            <w:shd w:val="clear" w:color="auto" w:fill="7E97AD" w:themeFill="accent1"/>
          </w:tcPr>
          <w:p w14:paraId="5D29EF7D" w14:textId="49E96364" w:rsidR="00A76AA8" w:rsidRPr="005C179C" w:rsidRDefault="005C179C" w:rsidP="005D684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color w:val="FFFFFF" w:themeColor="background1"/>
              </w:rPr>
            </w:pPr>
            <w:r w:rsidRPr="005C179C">
              <w:rPr>
                <w:rFonts w:hint="eastAsia"/>
                <w:b/>
                <w:color w:val="FFFFFF" w:themeColor="background1"/>
              </w:rPr>
              <w:t>V</w:t>
            </w:r>
            <w:r w:rsidRPr="005C179C">
              <w:rPr>
                <w:b/>
                <w:color w:val="FFFFFF" w:themeColor="background1"/>
              </w:rPr>
              <w:t>alidation Rules</w:t>
            </w:r>
          </w:p>
        </w:tc>
      </w:tr>
      <w:tr w:rsidR="00A76AA8" w14:paraId="553ED303" w14:textId="77777777" w:rsidTr="005C1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10C169C3" w14:textId="6921722D" w:rsidR="00A76AA8" w:rsidRPr="005C179C" w:rsidRDefault="005C179C" w:rsidP="005D6841">
            <w:pPr>
              <w:spacing w:before="0"/>
            </w:pPr>
            <w:r w:rsidRPr="005C179C">
              <w:rPr>
                <w:rFonts w:hint="eastAsia"/>
              </w:rPr>
              <w:t>H</w:t>
            </w:r>
            <w:r w:rsidRPr="005C179C">
              <w:t>ost</w:t>
            </w:r>
          </w:p>
        </w:tc>
        <w:tc>
          <w:tcPr>
            <w:tcW w:w="4820" w:type="dxa"/>
          </w:tcPr>
          <w:p w14:paraId="670308B2" w14:textId="76D4DFB6" w:rsidR="00A76AA8" w:rsidRPr="005C179C" w:rsidRDefault="00114DDB" w:rsidP="005D684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rFonts w:hint="eastAsia"/>
                <w:bCs/>
              </w:rPr>
              <w:t>시스템</w:t>
            </w:r>
            <w:r w:rsidR="005C179C" w:rsidRPr="005C179C">
              <w:rPr>
                <w:rFonts w:hint="eastAsia"/>
                <w:bCs/>
              </w:rPr>
              <w:t xml:space="preserve">을 </w:t>
            </w:r>
            <w:r>
              <w:rPr>
                <w:rFonts w:hint="eastAsia"/>
                <w:bCs/>
              </w:rPr>
              <w:t>실행하는 사용자</w:t>
            </w:r>
          </w:p>
        </w:tc>
        <w:tc>
          <w:tcPr>
            <w:tcW w:w="1417" w:type="dxa"/>
          </w:tcPr>
          <w:p w14:paraId="7A7190F8" w14:textId="77777777" w:rsidR="00A76AA8" w:rsidRPr="005C179C" w:rsidRDefault="00A76AA8" w:rsidP="005D684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</w:p>
        </w:tc>
        <w:tc>
          <w:tcPr>
            <w:tcW w:w="1360" w:type="dxa"/>
          </w:tcPr>
          <w:p w14:paraId="71D3610B" w14:textId="77777777" w:rsidR="00A76AA8" w:rsidRPr="005C179C" w:rsidRDefault="00A76AA8" w:rsidP="005D684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</w:p>
        </w:tc>
      </w:tr>
      <w:tr w:rsidR="00A76AA8" w14:paraId="477022CC" w14:textId="77777777" w:rsidTr="005C1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66320935" w14:textId="07A76359" w:rsidR="005C179C" w:rsidRPr="005C179C" w:rsidRDefault="005C179C" w:rsidP="005D6841">
            <w:pPr>
              <w:spacing w:before="0"/>
            </w:pPr>
            <w:r w:rsidRPr="005C179C">
              <w:rPr>
                <w:rFonts w:hint="eastAsia"/>
              </w:rPr>
              <w:t>P</w:t>
            </w:r>
            <w:r w:rsidRPr="005C179C">
              <w:t>layer</w:t>
            </w:r>
          </w:p>
        </w:tc>
        <w:tc>
          <w:tcPr>
            <w:tcW w:w="4820" w:type="dxa"/>
          </w:tcPr>
          <w:p w14:paraId="28981E68" w14:textId="6C9BA048" w:rsidR="00A76AA8" w:rsidRPr="005C179C" w:rsidRDefault="00114DDB" w:rsidP="005D684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rFonts w:hint="eastAsia"/>
                <w:bCs/>
              </w:rPr>
              <w:t>시스템에서 생성된 게임을 플레이하는 사용자</w:t>
            </w:r>
          </w:p>
        </w:tc>
        <w:tc>
          <w:tcPr>
            <w:tcW w:w="1417" w:type="dxa"/>
          </w:tcPr>
          <w:p w14:paraId="6ED341B0" w14:textId="77777777" w:rsidR="00A76AA8" w:rsidRPr="005C179C" w:rsidRDefault="00A76AA8" w:rsidP="005D684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</w:p>
        </w:tc>
        <w:tc>
          <w:tcPr>
            <w:tcW w:w="1360" w:type="dxa"/>
          </w:tcPr>
          <w:p w14:paraId="398BE8D6" w14:textId="77777777" w:rsidR="00A76AA8" w:rsidRPr="005C179C" w:rsidRDefault="00A76AA8" w:rsidP="005D684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</w:p>
        </w:tc>
      </w:tr>
      <w:tr w:rsidR="005C179C" w14:paraId="2B25ACD0" w14:textId="77777777" w:rsidTr="005C17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</w:tcPr>
          <w:p w14:paraId="56E45811" w14:textId="7CB6B412" w:rsidR="005C179C" w:rsidRPr="005C179C" w:rsidRDefault="00114DDB" w:rsidP="005D6841">
            <w:pPr>
              <w:spacing w:before="0"/>
            </w:pPr>
            <w:r>
              <w:rPr>
                <w:rFonts w:hint="eastAsia"/>
              </w:rPr>
              <w:t>C</w:t>
            </w:r>
            <w:r>
              <w:t>ell</w:t>
            </w:r>
          </w:p>
        </w:tc>
        <w:tc>
          <w:tcPr>
            <w:tcW w:w="4820" w:type="dxa"/>
          </w:tcPr>
          <w:p w14:paraId="11135C38" w14:textId="23AD7617" w:rsidR="005C179C" w:rsidRPr="005C179C" w:rsidRDefault="00114DDB" w:rsidP="005D684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  <w:r>
              <w:rPr>
                <w:rFonts w:hint="eastAsia"/>
                <w:bCs/>
              </w:rPr>
              <w:t>M</w:t>
            </w:r>
            <w:r>
              <w:rPr>
                <w:bCs/>
              </w:rPr>
              <w:t>ap</w:t>
            </w:r>
            <w:r>
              <w:rPr>
                <w:rFonts w:hint="eastAsia"/>
                <w:bCs/>
              </w:rPr>
              <w:t>의 각 칸</w:t>
            </w:r>
          </w:p>
        </w:tc>
        <w:tc>
          <w:tcPr>
            <w:tcW w:w="1417" w:type="dxa"/>
          </w:tcPr>
          <w:p w14:paraId="2EC5943B" w14:textId="77777777" w:rsidR="005C179C" w:rsidRPr="005C179C" w:rsidRDefault="005C179C" w:rsidP="005D684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</w:p>
        </w:tc>
        <w:tc>
          <w:tcPr>
            <w:tcW w:w="1360" w:type="dxa"/>
          </w:tcPr>
          <w:p w14:paraId="6CD464A3" w14:textId="77777777" w:rsidR="005C179C" w:rsidRPr="005C179C" w:rsidRDefault="005C179C" w:rsidP="005D684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Cs/>
              </w:rPr>
            </w:pPr>
          </w:p>
        </w:tc>
      </w:tr>
    </w:tbl>
    <w:p w14:paraId="3935A454" w14:textId="4CB5C7F9" w:rsidR="00C4105E" w:rsidRPr="000811B0" w:rsidRDefault="00C4105E" w:rsidP="005D6841">
      <w:pPr>
        <w:spacing w:before="0" w:after="0"/>
        <w:rPr>
          <w:rFonts w:ascii="Sandoll 고딕Neo3 02 Light" w:eastAsia="Sandoll 고딕Neo3 02 Light" w:hAnsi="Sandoll 고딕Neo3 02 Light"/>
        </w:rPr>
        <w:sectPr w:rsidR="00C4105E" w:rsidRPr="000811B0" w:rsidSect="000012F4">
          <w:headerReference w:type="default" r:id="rId15"/>
          <w:footerReference w:type="default" r:id="rId16"/>
          <w:pgSz w:w="11907" w:h="16839" w:code="1"/>
          <w:pgMar w:top="2678" w:right="1512" w:bottom="1913" w:left="1512" w:header="918" w:footer="708" w:gutter="0"/>
          <w:cols w:space="720"/>
          <w:docGrid w:linePitch="360"/>
        </w:sectPr>
      </w:pPr>
    </w:p>
    <w:p w14:paraId="3A0EABDA" w14:textId="52817046" w:rsidR="00F02A4E" w:rsidRPr="00D638DA" w:rsidRDefault="00F02A4E" w:rsidP="005D6841">
      <w:pPr>
        <w:pStyle w:val="1"/>
        <w:spacing w:after="0"/>
        <w:rPr>
          <w:rFonts w:ascii="Sandoll 고딕Neo3 02 Light" w:eastAsia="Sandoll 고딕Neo3 02 Light" w:hAnsi="Sandoll 고딕Neo3 02 Light"/>
          <w:sz w:val="28"/>
        </w:rPr>
      </w:pPr>
      <w:bookmarkStart w:id="10" w:name="_Toc105721258"/>
      <w:r>
        <w:rPr>
          <w:rFonts w:ascii="Sandoll 고딕Neo3 02 Light" w:eastAsia="Sandoll 고딕Neo3 02 Light" w:hAnsi="Sandoll 고딕Neo3 02 Light"/>
          <w:sz w:val="28"/>
        </w:rPr>
        <w:lastRenderedPageBreak/>
        <w:t>ELABORATION 1</w:t>
      </w:r>
      <w:bookmarkEnd w:id="10"/>
    </w:p>
    <w:p w14:paraId="1770B1B1" w14:textId="77777777" w:rsidR="00F02A4E" w:rsidRPr="00D638DA" w:rsidRDefault="00F02A4E" w:rsidP="005D6841">
      <w:pPr>
        <w:pStyle w:val="21"/>
        <w:spacing w:before="0" w:after="0"/>
        <w:rPr>
          <w:rFonts w:ascii="Sandoll 고딕Neo3 02 Light" w:eastAsia="Sandoll 고딕Neo3 02 Light" w:hAnsi="Sandoll 고딕Neo3 02 Light" w:cstheme="minorBidi"/>
          <w:sz w:val="20"/>
        </w:rPr>
      </w:pPr>
      <w:bookmarkStart w:id="11" w:name="_Toc105721259"/>
      <w:r w:rsidRPr="00D638DA">
        <w:rPr>
          <w:rFonts w:ascii="Sandoll 고딕Neo3 02 Light" w:eastAsia="Sandoll 고딕Neo3 02 Light" w:hAnsi="Sandoll 고딕Neo3 02 Light" w:hint="eastAsia"/>
          <w:sz w:val="20"/>
          <w:lang w:val="ko-KR"/>
        </w:rPr>
        <w:t>핵심개념</w:t>
      </w:r>
      <w:bookmarkEnd w:id="11"/>
    </w:p>
    <w:p w14:paraId="190AA12D" w14:textId="7E36AAC6" w:rsidR="00C4105E" w:rsidRPr="00C64790" w:rsidRDefault="00C64790" w:rsidP="005D6841">
      <w:pPr>
        <w:pStyle w:val="a"/>
        <w:spacing w:before="0" w:after="0"/>
        <w:rPr>
          <w:rFonts w:ascii="Sandoll 고딕Neo3 02 Light" w:eastAsia="Sandoll 고딕Neo3 02 Light" w:hAnsi="Sandoll 고딕Neo3 02 Light" w:cstheme="majorBidi"/>
          <w:caps/>
          <w:color w:val="577188" w:themeColor="accent1" w:themeShade="BF"/>
          <w14:ligatures w14:val="standardContextual"/>
        </w:rPr>
      </w:pPr>
      <w:r>
        <w:rPr>
          <w:rFonts w:ascii="Sandoll 고딕Neo3 02 Light" w:eastAsia="Sandoll 고딕Neo3 02 Light" w:hAnsi="Sandoll 고딕Neo3 02 Light" w:hint="eastAsia"/>
          <w:lang w:val="ko-KR"/>
        </w:rPr>
        <w:t>반복의 시작입니다.</w:t>
      </w:r>
    </w:p>
    <w:p w14:paraId="503EA8D5" w14:textId="77777777" w:rsidR="005C0AB9" w:rsidRDefault="00C64790" w:rsidP="005D6841">
      <w:pPr>
        <w:pStyle w:val="a"/>
        <w:spacing w:before="0" w:after="0"/>
        <w:rPr>
          <w:rFonts w:ascii="Sandoll 고딕Neo3 02 Light" w:eastAsia="Sandoll 고딕Neo3 02 Light" w:hAnsi="Sandoll 고딕Neo3 02 Light" w:cstheme="majorBidi"/>
          <w:caps/>
          <w:color w:val="577188" w:themeColor="accent1" w:themeShade="BF"/>
          <w14:ligatures w14:val="standardContextual"/>
        </w:rPr>
      </w:pPr>
      <w:r>
        <w:rPr>
          <w:rFonts w:ascii="Sandoll 고딕Neo3 02 Light" w:eastAsia="Sandoll 고딕Neo3 02 Light" w:hAnsi="Sandoll 고딕Neo3 02 Light" w:hint="eastAsia"/>
          <w:lang w:val="ko-KR"/>
        </w:rPr>
        <w:t>핵심적이고,</w:t>
      </w:r>
      <w:r>
        <w:rPr>
          <w:rFonts w:ascii="Sandoll 고딕Neo3 02 Light" w:eastAsia="Sandoll 고딕Neo3 02 Light" w:hAnsi="Sandoll 고딕Neo3 02 Light"/>
          <w:lang w:val="ko-KR"/>
        </w:rPr>
        <w:t xml:space="preserve"> </w:t>
      </w:r>
      <w:r>
        <w:rPr>
          <w:rFonts w:ascii="Sandoll 고딕Neo3 02 Light" w:eastAsia="Sandoll 고딕Neo3 02 Light" w:hAnsi="Sandoll 고딕Neo3 02 Light" w:hint="eastAsia"/>
          <w:lang w:val="ko-KR"/>
        </w:rPr>
        <w:t xml:space="preserve">리스크가 높은 아키텍처가 먼저 </w:t>
      </w:r>
      <w:proofErr w:type="spellStart"/>
      <w:r>
        <w:rPr>
          <w:rFonts w:ascii="Sandoll 고딕Neo3 02 Light" w:eastAsia="Sandoll 고딕Neo3 02 Light" w:hAnsi="Sandoll 고딕Neo3 02 Light" w:hint="eastAsia"/>
          <w:lang w:val="ko-KR"/>
        </w:rPr>
        <w:t>프로그</w:t>
      </w:r>
      <w:r w:rsidR="005C0AB9">
        <w:rPr>
          <w:rFonts w:ascii="Sandoll 고딕Neo3 02 Light" w:eastAsia="Sandoll 고딕Neo3 02 Light" w:hAnsi="Sandoll 고딕Neo3 02 Light" w:hint="eastAsia"/>
          <w:lang w:val="ko-KR"/>
        </w:rPr>
        <w:t>래밍</w:t>
      </w:r>
      <w:r>
        <w:rPr>
          <w:rFonts w:ascii="Sandoll 고딕Neo3 02 Light" w:eastAsia="Sandoll 고딕Neo3 02 Light" w:hAnsi="Sandoll 고딕Neo3 02 Light" w:hint="eastAsia"/>
          <w:lang w:val="ko-KR"/>
        </w:rPr>
        <w:t>되고</w:t>
      </w:r>
      <w:proofErr w:type="spellEnd"/>
      <w:r>
        <w:rPr>
          <w:rFonts w:ascii="Sandoll 고딕Neo3 02 Light" w:eastAsia="Sandoll 고딕Neo3 02 Light" w:hAnsi="Sandoll 고딕Neo3 02 Light" w:hint="eastAsia"/>
          <w:lang w:val="ko-KR"/>
        </w:rPr>
        <w:t xml:space="preserve"> 테스트됩니다.</w:t>
      </w:r>
    </w:p>
    <w:p w14:paraId="39526037" w14:textId="77777777" w:rsidR="005C0AB9" w:rsidRDefault="005C0AB9" w:rsidP="005D6841">
      <w:pPr>
        <w:pStyle w:val="a"/>
        <w:numPr>
          <w:ilvl w:val="0"/>
          <w:numId w:val="0"/>
        </w:numPr>
        <w:spacing w:before="0" w:after="0"/>
        <w:ind w:left="360" w:hanging="360"/>
        <w:rPr>
          <w:rFonts w:ascii="Sandoll 고딕Neo3 02 Light" w:eastAsia="Sandoll 고딕Neo3 02 Light" w:hAnsi="Sandoll 고딕Neo3 02 Light" w:cstheme="majorBidi"/>
          <w:caps/>
          <w:color w:val="577188" w:themeColor="accent1" w:themeShade="BF"/>
          <w14:ligatures w14:val="standardContextual"/>
        </w:rPr>
      </w:pPr>
    </w:p>
    <w:p w14:paraId="28420263" w14:textId="272AA0FE" w:rsidR="005C0AB9" w:rsidRPr="00D638DA" w:rsidRDefault="005C0AB9" w:rsidP="005D6841">
      <w:pPr>
        <w:pStyle w:val="affffe"/>
        <w:spacing w:before="0" w:after="0"/>
        <w:rPr>
          <w:rFonts w:ascii="Sandoll 고딕Neo3 02 Light" w:eastAsia="Sandoll 고딕Neo3 02 Light" w:hAnsi="Sandoll 고딕Neo3 02 Light"/>
          <w:sz w:val="20"/>
        </w:rPr>
      </w:pPr>
      <w:r>
        <w:rPr>
          <w:rFonts w:ascii="Sandoll 고딕Neo3 02 Light" w:eastAsia="Sandoll 고딕Neo3 02 Light" w:hAnsi="Sandoll 고딕Neo3 02 Light" w:hint="eastAsia"/>
          <w:sz w:val="20"/>
        </w:rPr>
        <w:t>E</w:t>
      </w:r>
      <w:r>
        <w:rPr>
          <w:rFonts w:ascii="Sandoll 고딕Neo3 02 Light" w:eastAsia="Sandoll 고딕Neo3 02 Light" w:hAnsi="Sandoll 고딕Neo3 02 Light"/>
          <w:sz w:val="20"/>
        </w:rPr>
        <w:t>LABORATION</w:t>
      </w:r>
      <w:r w:rsidRPr="00D638DA">
        <w:rPr>
          <w:rFonts w:ascii="Sandoll 고딕Neo3 02 Light" w:eastAsia="Sandoll 고딕Neo3 02 Light" w:hAnsi="Sandoll 고딕Neo3 02 Light" w:hint="eastAsia"/>
          <w:sz w:val="20"/>
        </w:rPr>
        <w:t>단계에서 시작되는 ARTIFACT 목록</w:t>
      </w:r>
    </w:p>
    <w:tbl>
      <w:tblPr>
        <w:tblStyle w:val="afffff0"/>
        <w:tblW w:w="5000" w:type="pct"/>
        <w:tblLook w:val="04A0" w:firstRow="1" w:lastRow="0" w:firstColumn="1" w:lastColumn="0" w:noHBand="0" w:noVBand="1"/>
        <w:tblDescription w:val="예제 표"/>
      </w:tblPr>
      <w:tblGrid>
        <w:gridCol w:w="7513"/>
        <w:gridCol w:w="1370"/>
      </w:tblGrid>
      <w:tr w:rsidR="005C0AB9" w:rsidRPr="00D638DA" w14:paraId="14314F4B" w14:textId="77777777" w:rsidTr="001E3A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nil"/>
              <w:left w:val="nil"/>
              <w:bottom w:val="single" w:sz="4" w:space="0" w:color="D9D9D9" w:themeColor="background1" w:themeShade="D9"/>
              <w:right w:val="nil"/>
            </w:tcBorders>
          </w:tcPr>
          <w:p w14:paraId="076252BB" w14:textId="77777777" w:rsidR="005C0AB9" w:rsidRPr="00D638DA" w:rsidRDefault="005C0AB9" w:rsidP="005D6841">
            <w:pPr>
              <w:spacing w:before="0"/>
              <w:rPr>
                <w:rFonts w:ascii="Sandoll 고딕Neo3 02 Light" w:eastAsia="Sandoll 고딕Neo3 02 Light" w:hAnsi="Sandoll 고딕Neo3 02 Light"/>
                <w:sz w:val="20"/>
              </w:rPr>
            </w:pPr>
            <w:r w:rsidRPr="00D638DA">
              <w:rPr>
                <w:rFonts w:ascii="Sandoll 고딕Neo3 02 Light" w:eastAsia="Sandoll 고딕Neo3 02 Light" w:hAnsi="Sandoll 고딕Neo3 02 Light" w:hint="eastAsia"/>
                <w:sz w:val="20"/>
              </w:rPr>
              <w:t>a</w:t>
            </w:r>
            <w:r w:rsidRPr="00D638DA">
              <w:rPr>
                <w:rFonts w:ascii="Sandoll 고딕Neo3 02 Light" w:eastAsia="Sandoll 고딕Neo3 02 Light" w:hAnsi="Sandoll 고딕Neo3 02 Light"/>
                <w:sz w:val="20"/>
              </w:rPr>
              <w:t>RTIFACT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620C7D57" w14:textId="77777777" w:rsidR="005C0AB9" w:rsidRPr="00D638DA" w:rsidRDefault="005C0AB9" w:rsidP="005D6841">
            <w:pPr>
              <w:spacing w:before="0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작성 여부</w:t>
            </w:r>
          </w:p>
        </w:tc>
      </w:tr>
      <w:tr w:rsidR="005C0AB9" w:rsidRPr="00D638DA" w14:paraId="1626B189" w14:textId="77777777" w:rsidTr="001E3A81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dotted" w:sz="8" w:space="0" w:color="7E97AD" w:themeColor="accent1"/>
              <w:left w:val="nil"/>
              <w:bottom w:val="single" w:sz="4" w:space="0" w:color="D9D9D9" w:themeColor="background1" w:themeShade="D9"/>
              <w:right w:val="nil"/>
            </w:tcBorders>
          </w:tcPr>
          <w:p w14:paraId="42BBBE2C" w14:textId="5458AF9E" w:rsidR="005C0AB9" w:rsidRPr="00D638DA" w:rsidRDefault="0064567F" w:rsidP="005D6841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  <w:b w:val="0"/>
              </w:rPr>
            </w:pPr>
            <w:r>
              <w:rPr>
                <w:rFonts w:ascii="Sandoll 고딕Neo3 02 Light" w:eastAsia="Sandoll 고딕Neo3 02 Light" w:hAnsi="Sandoll 고딕Neo3 02 Light"/>
              </w:rPr>
              <w:t>Domain Model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377B743A" w14:textId="0EFCFCCF" w:rsidR="005C0AB9" w:rsidRPr="005908E4" w:rsidRDefault="000A27ED" w:rsidP="005D6841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  <w:b/>
              </w:rPr>
            </w:pPr>
            <w:r>
              <w:rPr>
                <w:rFonts w:ascii="Sandoll 고딕Neo3 02 Light" w:eastAsia="Sandoll 고딕Neo3 02 Light" w:hAnsi="Sandoll 고딕Neo3 02 Light" w:hint="eastAsia"/>
                <w:b/>
              </w:rPr>
              <w:t>V</w:t>
            </w:r>
          </w:p>
        </w:tc>
      </w:tr>
      <w:tr w:rsidR="005C0AB9" w:rsidRPr="00D638DA" w14:paraId="070EA540" w14:textId="77777777" w:rsidTr="001E3A81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65758DCA" w14:textId="7EFC2944" w:rsidR="005C0AB9" w:rsidRPr="00D638DA" w:rsidRDefault="0064567F" w:rsidP="005D6841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/>
              </w:rPr>
              <w:t>Design</w:t>
            </w:r>
            <w:r w:rsidR="005C0AB9" w:rsidRPr="00D638DA">
              <w:rPr>
                <w:rFonts w:ascii="Sandoll 고딕Neo3 02 Light" w:eastAsia="Sandoll 고딕Neo3 02 Light" w:hAnsi="Sandoll 고딕Neo3 02 Light"/>
              </w:rPr>
              <w:t xml:space="preserve"> Model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69CD60FC" w14:textId="16E4DD25" w:rsidR="005C0AB9" w:rsidRPr="005908E4" w:rsidRDefault="00821CF9" w:rsidP="005D6841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V</w:t>
            </w:r>
          </w:p>
        </w:tc>
      </w:tr>
      <w:tr w:rsidR="005C0AB9" w:rsidRPr="00D638DA" w14:paraId="229AB268" w14:textId="77777777" w:rsidTr="001E3A81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57E64BD6" w14:textId="135C5586" w:rsidR="005C0AB9" w:rsidRPr="00D638DA" w:rsidRDefault="0064567F" w:rsidP="005D6841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S</w:t>
            </w:r>
            <w:r>
              <w:rPr>
                <w:rFonts w:ascii="Sandoll 고딕Neo3 02 Light" w:eastAsia="Sandoll 고딕Neo3 02 Light" w:hAnsi="Sandoll 고딕Neo3 02 Light"/>
              </w:rPr>
              <w:t>oftware Architecture Document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38F82470" w14:textId="12C664FF" w:rsidR="005C0AB9" w:rsidRPr="005908E4" w:rsidRDefault="00CD03C1" w:rsidP="005D6841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X</w:t>
            </w:r>
          </w:p>
        </w:tc>
      </w:tr>
      <w:tr w:rsidR="005C0AB9" w:rsidRPr="00D638DA" w14:paraId="71AC0915" w14:textId="77777777" w:rsidTr="001E3A81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23BB11D4" w14:textId="3EEBFD4E" w:rsidR="005C0AB9" w:rsidRPr="00D638DA" w:rsidRDefault="0064567F" w:rsidP="005D6841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D</w:t>
            </w:r>
            <w:r>
              <w:rPr>
                <w:rFonts w:ascii="Sandoll 고딕Neo3 02 Light" w:eastAsia="Sandoll 고딕Neo3 02 Light" w:hAnsi="Sandoll 고딕Neo3 02 Light"/>
              </w:rPr>
              <w:t>ata Model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5AA7C7E2" w14:textId="679F03A1" w:rsidR="005C0AB9" w:rsidRPr="005908E4" w:rsidRDefault="00821CF9" w:rsidP="005D6841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X</w:t>
            </w:r>
          </w:p>
        </w:tc>
      </w:tr>
      <w:tr w:rsidR="005C0AB9" w:rsidRPr="00D638DA" w14:paraId="37EA4302" w14:textId="77777777" w:rsidTr="001E3A81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6FE55E9E" w14:textId="4F88AF9D" w:rsidR="005C0AB9" w:rsidRPr="00D638DA" w:rsidRDefault="0064567F" w:rsidP="005D6841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/>
              </w:rPr>
              <w:t>Use-Case Story Boards, UI Prototypes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4D6BB421" w14:textId="65049E18" w:rsidR="005C0AB9" w:rsidRPr="005908E4" w:rsidRDefault="00821CF9" w:rsidP="005D6841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V</w:t>
            </w:r>
          </w:p>
        </w:tc>
      </w:tr>
    </w:tbl>
    <w:p w14:paraId="187E2F67" w14:textId="4C551677" w:rsidR="00D634C5" w:rsidRDefault="00D634C5" w:rsidP="005D6841">
      <w:pPr>
        <w:pStyle w:val="a"/>
        <w:numPr>
          <w:ilvl w:val="0"/>
          <w:numId w:val="0"/>
        </w:numPr>
        <w:spacing w:before="0" w:after="0"/>
        <w:rPr>
          <w:rFonts w:ascii="Sandoll 고딕Neo3 02 Light" w:eastAsia="Sandoll 고딕Neo3 02 Light" w:hAnsi="Sandoll 고딕Neo3 02 Light"/>
        </w:rPr>
      </w:pPr>
    </w:p>
    <w:p w14:paraId="7C79162F" w14:textId="2BD6ED40" w:rsidR="005C0AB9" w:rsidRPr="00D634C5" w:rsidRDefault="00D634C5" w:rsidP="005D6841">
      <w:pPr>
        <w:spacing w:before="0" w:after="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/>
        </w:rPr>
        <w:br w:type="page"/>
      </w:r>
    </w:p>
    <w:p w14:paraId="7E160294" w14:textId="6F586FB6" w:rsidR="00C4105E" w:rsidRPr="00D634C5" w:rsidRDefault="008C7411" w:rsidP="005D6841">
      <w:pPr>
        <w:pStyle w:val="21"/>
        <w:spacing w:before="0" w:after="0"/>
        <w:rPr>
          <w:rFonts w:ascii="Sandoll 고딕Neo3 02 Light" w:eastAsia="Sandoll 고딕Neo3 02 Light" w:hAnsi="Sandoll 고딕Neo3 02 Light"/>
          <w:sz w:val="20"/>
        </w:rPr>
      </w:pPr>
      <w:bookmarkStart w:id="12" w:name="_Toc105721260"/>
      <w:r w:rsidRPr="008C7411">
        <w:rPr>
          <w:rFonts w:ascii="Sandoll 고딕Neo3 02 Light" w:eastAsia="Sandoll 고딕Neo3 02 Light" w:hAnsi="Sandoll 고딕Neo3 02 Light"/>
          <w:sz w:val="20"/>
        </w:rPr>
        <w:lastRenderedPageBreak/>
        <w:t>Full-Dressed Use case</w:t>
      </w:r>
      <w:bookmarkEnd w:id="12"/>
    </w:p>
    <w:p w14:paraId="5CECCAC1" w14:textId="36BFC803" w:rsidR="008C7411" w:rsidRDefault="008C7411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proofErr w:type="spellStart"/>
      <w:r>
        <w:rPr>
          <w:rFonts w:ascii="Sandoll 고딕Neo3 02 Light" w:eastAsia="Sandoll 고딕Neo3 02 Light" w:hAnsi="Sandoll 고딕Neo3 02 Light" w:hint="eastAsia"/>
        </w:rPr>
        <w:t>U</w:t>
      </w:r>
      <w:r>
        <w:rPr>
          <w:rFonts w:ascii="Sandoll 고딕Neo3 02 Light" w:eastAsia="Sandoll 고딕Neo3 02 Light" w:hAnsi="Sandoll 고딕Neo3 02 Light"/>
        </w:rPr>
        <w:t>seCase</w:t>
      </w:r>
      <w:proofErr w:type="spellEnd"/>
      <w:r>
        <w:rPr>
          <w:rFonts w:ascii="Sandoll 고딕Neo3 02 Light" w:eastAsia="Sandoll 고딕Neo3 02 Light" w:hAnsi="Sandoll 고딕Neo3 02 Light"/>
        </w:rPr>
        <w:t xml:space="preserve"> Diagram</w:t>
      </w:r>
      <w:r>
        <w:rPr>
          <w:rFonts w:ascii="Sandoll 고딕Neo3 02 Light" w:eastAsia="Sandoll 고딕Neo3 02 Light" w:hAnsi="Sandoll 고딕Neo3 02 Light" w:hint="eastAsia"/>
        </w:rPr>
        <w:t>을 통해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 xml:space="preserve">보여준 </w:t>
      </w:r>
      <w:proofErr w:type="spellStart"/>
      <w:r>
        <w:rPr>
          <w:rFonts w:ascii="Sandoll 고딕Neo3 02 Light" w:eastAsia="Sandoll 고딕Neo3 02 Light" w:hAnsi="Sandoll 고딕Neo3 02 Light"/>
        </w:rPr>
        <w:t>UseCase</w:t>
      </w:r>
      <w:proofErr w:type="spellEnd"/>
      <w:r>
        <w:rPr>
          <w:rFonts w:ascii="Sandoll 고딕Neo3 02 Light" w:eastAsia="Sandoll 고딕Neo3 02 Light" w:hAnsi="Sandoll 고딕Neo3 02 Light" w:hint="eastAsia"/>
        </w:rPr>
        <w:t>들 중,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 xml:space="preserve">가장 핵심적인 </w:t>
      </w:r>
      <w:proofErr w:type="spellStart"/>
      <w:r>
        <w:rPr>
          <w:rFonts w:ascii="Sandoll 고딕Neo3 02 Light" w:eastAsia="Sandoll 고딕Neo3 02 Light" w:hAnsi="Sandoll 고딕Neo3 02 Light"/>
        </w:rPr>
        <w:t>UseCase</w:t>
      </w:r>
      <w:proofErr w:type="spellEnd"/>
      <w:r>
        <w:rPr>
          <w:rFonts w:ascii="Sandoll 고딕Neo3 02 Light" w:eastAsia="Sandoll 고딕Neo3 02 Light" w:hAnsi="Sandoll 고딕Neo3 02 Light" w:hint="eastAsia"/>
        </w:rPr>
        <w:t xml:space="preserve">에 대해서 먼저 </w:t>
      </w:r>
      <w:r w:rsidR="00C4105E">
        <w:rPr>
          <w:rFonts w:ascii="Sandoll 고딕Neo3 02 Light" w:eastAsia="Sandoll 고딕Neo3 02 Light" w:hAnsi="Sandoll 고딕Neo3 02 Light" w:hint="eastAsia"/>
        </w:rPr>
        <w:t>파악하였습니다.</w:t>
      </w:r>
    </w:p>
    <w:p w14:paraId="7668F946" w14:textId="1DE4035A" w:rsidR="00C4105E" w:rsidRDefault="00C4105E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>게임이 진행되는 것도 중요하지만,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>제일 먼저 게임이 준비되지 않으면 게임은 시작될 수 없습니다.</w:t>
      </w:r>
    </w:p>
    <w:p w14:paraId="4F61518C" w14:textId="77777777" w:rsidR="00C4105E" w:rsidRDefault="00C4105E" w:rsidP="005D6841">
      <w:pPr>
        <w:pStyle w:val="a"/>
        <w:numPr>
          <w:ilvl w:val="0"/>
          <w:numId w:val="0"/>
        </w:numPr>
        <w:spacing w:before="0" w:after="0"/>
        <w:ind w:left="360" w:hanging="360"/>
        <w:rPr>
          <w:rFonts w:ascii="Sandoll 고딕Neo3 02 Light" w:eastAsia="Sandoll 고딕Neo3 02 Light" w:hAnsi="Sandoll 고딕Neo3 02 Light"/>
        </w:rPr>
      </w:pPr>
    </w:p>
    <w:p w14:paraId="485C5A41" w14:textId="6B5CEF15" w:rsidR="00C4105E" w:rsidRDefault="00C4105E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 xml:space="preserve">따라서 </w:t>
      </w:r>
      <w:r w:rsidR="00D634C5">
        <w:rPr>
          <w:rFonts w:ascii="Sandoll 고딕Neo3 02 Light" w:eastAsia="Sandoll 고딕Neo3 02 Light" w:hAnsi="Sandoll 고딕Neo3 02 Light" w:hint="eastAsia"/>
        </w:rPr>
        <w:t xml:space="preserve">이번 </w:t>
      </w:r>
      <w:r w:rsidR="00D634C5">
        <w:rPr>
          <w:rFonts w:ascii="Sandoll 고딕Neo3 02 Light" w:eastAsia="Sandoll 고딕Neo3 02 Light" w:hAnsi="Sandoll 고딕Neo3 02 Light"/>
        </w:rPr>
        <w:t>Elaboration</w:t>
      </w:r>
      <w:r w:rsidR="00D634C5">
        <w:rPr>
          <w:rFonts w:ascii="Sandoll 고딕Neo3 02 Light" w:eastAsia="Sandoll 고딕Neo3 02 Light" w:hAnsi="Sandoll 고딕Neo3 02 Light" w:hint="eastAsia"/>
        </w:rPr>
        <w:t xml:space="preserve">에서는 </w:t>
      </w:r>
      <w:r>
        <w:rPr>
          <w:rFonts w:ascii="Sandoll 고딕Neo3 02 Light" w:eastAsia="Sandoll 고딕Neo3 02 Light" w:hAnsi="Sandoll 고딕Neo3 02 Light" w:hint="eastAsia"/>
        </w:rPr>
        <w:t>M</w:t>
      </w:r>
      <w:r>
        <w:rPr>
          <w:rFonts w:ascii="Sandoll 고딕Neo3 02 Light" w:eastAsia="Sandoll 고딕Neo3 02 Light" w:hAnsi="Sandoll 고딕Neo3 02 Light"/>
        </w:rPr>
        <w:t xml:space="preserve">ake Game </w:t>
      </w:r>
      <w:proofErr w:type="spellStart"/>
      <w:r>
        <w:rPr>
          <w:rFonts w:ascii="Sandoll 고딕Neo3 02 Light" w:eastAsia="Sandoll 고딕Neo3 02 Light" w:hAnsi="Sandoll 고딕Neo3 02 Light"/>
        </w:rPr>
        <w:t>UseCase</w:t>
      </w:r>
      <w:proofErr w:type="spellEnd"/>
      <w:r>
        <w:rPr>
          <w:rFonts w:ascii="Sandoll 고딕Neo3 02 Light" w:eastAsia="Sandoll 고딕Neo3 02 Light" w:hAnsi="Sandoll 고딕Neo3 02 Light" w:hint="eastAsia"/>
        </w:rPr>
        <w:t xml:space="preserve">에 대해 먼저 명세하고, 게임의 핵심인 </w:t>
      </w:r>
      <w:r>
        <w:rPr>
          <w:rFonts w:ascii="Sandoll 고딕Neo3 02 Light" w:eastAsia="Sandoll 고딕Neo3 02 Light" w:hAnsi="Sandoll 고딕Neo3 02 Light"/>
        </w:rPr>
        <w:t>Ma</w:t>
      </w:r>
      <w:r w:rsidR="00D634C5">
        <w:rPr>
          <w:rFonts w:ascii="Sandoll 고딕Neo3 02 Light" w:eastAsia="Sandoll 고딕Neo3 02 Light" w:hAnsi="Sandoll 고딕Neo3 02 Light"/>
        </w:rPr>
        <w:t xml:space="preserve">p </w:t>
      </w:r>
      <w:r>
        <w:rPr>
          <w:rFonts w:ascii="Sandoll 고딕Neo3 02 Light" w:eastAsia="Sandoll 고딕Neo3 02 Light" w:hAnsi="Sandoll 고딕Neo3 02 Light" w:hint="eastAsia"/>
        </w:rPr>
        <w:t>D</w:t>
      </w:r>
      <w:r>
        <w:rPr>
          <w:rFonts w:ascii="Sandoll 고딕Neo3 02 Light" w:eastAsia="Sandoll 고딕Neo3 02 Light" w:hAnsi="Sandoll 고딕Neo3 02 Light"/>
        </w:rPr>
        <w:t>ata</w:t>
      </w:r>
      <w:r>
        <w:rPr>
          <w:rFonts w:ascii="Sandoll 고딕Neo3 02 Light" w:eastAsia="Sandoll 고딕Neo3 02 Light" w:hAnsi="Sandoll 고딕Neo3 02 Light" w:hint="eastAsia"/>
        </w:rPr>
        <w:t>파일을 불러와 게임에서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 xml:space="preserve">사용 가능한 </w:t>
      </w:r>
      <w:r>
        <w:rPr>
          <w:rFonts w:ascii="Sandoll 고딕Neo3 02 Light" w:eastAsia="Sandoll 고딕Neo3 02 Light" w:hAnsi="Sandoll 고딕Neo3 02 Light"/>
        </w:rPr>
        <w:t>Map</w:t>
      </w:r>
      <w:r>
        <w:rPr>
          <w:rFonts w:ascii="Sandoll 고딕Neo3 02 Light" w:eastAsia="Sandoll 고딕Neo3 02 Light" w:hAnsi="Sandoll 고딕Neo3 02 Light" w:hint="eastAsia"/>
        </w:rPr>
        <w:t xml:space="preserve">의 형태로 변환하는 </w:t>
      </w:r>
      <w:r>
        <w:rPr>
          <w:rFonts w:ascii="Sandoll 고딕Neo3 02 Light" w:eastAsia="Sandoll 고딕Neo3 02 Light" w:hAnsi="Sandoll 고딕Neo3 02 Light"/>
        </w:rPr>
        <w:t>Load Map</w:t>
      </w:r>
      <w:r>
        <w:rPr>
          <w:rFonts w:ascii="Sandoll 고딕Neo3 02 Light" w:eastAsia="Sandoll 고딕Neo3 02 Light" w:hAnsi="Sandoll 고딕Neo3 02 Light" w:hint="eastAsia"/>
        </w:rPr>
        <w:t>까지 함께 명세할 예정입니다.</w:t>
      </w:r>
      <w:r>
        <w:rPr>
          <w:rFonts w:ascii="Sandoll 고딕Neo3 02 Light" w:eastAsia="Sandoll 고딕Neo3 02 Light" w:hAnsi="Sandoll 고딕Neo3 02 Light"/>
        </w:rPr>
        <w:t xml:space="preserve"> </w:t>
      </w:r>
    </w:p>
    <w:p w14:paraId="674CE08D" w14:textId="0B4F7F08" w:rsidR="00D634C5" w:rsidRDefault="00D634C5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</w:p>
    <w:p w14:paraId="4537E0EF" w14:textId="77777777" w:rsidR="00AF168D" w:rsidRDefault="00AF168D" w:rsidP="005D6841">
      <w:pPr>
        <w:spacing w:before="0" w:after="0"/>
      </w:pPr>
      <w:r>
        <w:rPr>
          <w:caps/>
        </w:rPr>
        <w:br w:type="page"/>
      </w:r>
    </w:p>
    <w:tbl>
      <w:tblPr>
        <w:tblStyle w:val="afffff0"/>
        <w:tblW w:w="0" w:type="auto"/>
        <w:tblInd w:w="360" w:type="dxa"/>
        <w:tblLook w:val="04A0" w:firstRow="1" w:lastRow="0" w:firstColumn="1" w:lastColumn="0" w:noHBand="0" w:noVBand="1"/>
      </w:tblPr>
      <w:tblGrid>
        <w:gridCol w:w="1767"/>
        <w:gridCol w:w="2494"/>
        <w:gridCol w:w="4262"/>
      </w:tblGrid>
      <w:tr w:rsidR="000C3170" w14:paraId="772DA5C7" w14:textId="77777777" w:rsidTr="00420FC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410EFDDC" w14:textId="6C9FB035" w:rsidR="000C3170" w:rsidRDefault="000C3170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lastRenderedPageBreak/>
              <w:t>U</w:t>
            </w:r>
            <w:r>
              <w:rPr>
                <w:rFonts w:ascii="Sandoll 고딕Neo3 02 Light" w:eastAsia="Sandoll 고딕Neo3 02 Light" w:hAnsi="Sandoll 고딕Neo3 02 Light"/>
              </w:rPr>
              <w:t>secase #Make Game</w:t>
            </w:r>
          </w:p>
        </w:tc>
      </w:tr>
      <w:tr w:rsidR="000C3170" w14:paraId="5B414060" w14:textId="77777777" w:rsidTr="000C31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gridSpan w:val="2"/>
          </w:tcPr>
          <w:p w14:paraId="2D3DC0B9" w14:textId="77777777" w:rsidR="000C3170" w:rsidRDefault="000C3170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</w:rPr>
            </w:pPr>
          </w:p>
        </w:tc>
        <w:tc>
          <w:tcPr>
            <w:tcW w:w="4262" w:type="dxa"/>
          </w:tcPr>
          <w:p w14:paraId="351755BF" w14:textId="77777777" w:rsidR="000C3170" w:rsidRDefault="000C3170" w:rsidP="005D6841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</w:p>
        </w:tc>
      </w:tr>
      <w:tr w:rsidR="000C3170" w14:paraId="50E738C7" w14:textId="77777777" w:rsidTr="000C31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7" w:type="dxa"/>
            <w:shd w:val="clear" w:color="auto" w:fill="7E97AD" w:themeFill="accent1"/>
          </w:tcPr>
          <w:p w14:paraId="714F815B" w14:textId="0F12864B" w:rsidR="000C3170" w:rsidRPr="000C3170" w:rsidRDefault="000C3170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color w:val="FFFFFF" w:themeColor="background1"/>
              </w:rPr>
            </w:pPr>
            <w:r w:rsidRPr="000C3170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S</w:t>
            </w:r>
            <w:r w:rsidRPr="000C3170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COPE</w:t>
            </w:r>
          </w:p>
        </w:tc>
        <w:tc>
          <w:tcPr>
            <w:tcW w:w="6756" w:type="dxa"/>
            <w:gridSpan w:val="2"/>
          </w:tcPr>
          <w:p w14:paraId="12228223" w14:textId="3BEF76EA" w:rsidR="000C3170" w:rsidRDefault="000C3170" w:rsidP="005D6841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B</w:t>
            </w:r>
            <w:r>
              <w:rPr>
                <w:rFonts w:ascii="Sandoll 고딕Neo3 02 Light" w:eastAsia="Sandoll 고딕Neo3 02 Light" w:hAnsi="Sandoll 고딕Neo3 02 Light"/>
              </w:rPr>
              <w:t>ridge Game Program</w:t>
            </w:r>
          </w:p>
        </w:tc>
      </w:tr>
      <w:tr w:rsidR="000C3170" w14:paraId="67AF029F" w14:textId="77777777" w:rsidTr="000C31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7" w:type="dxa"/>
            <w:shd w:val="clear" w:color="auto" w:fill="7E97AD" w:themeFill="accent1"/>
          </w:tcPr>
          <w:p w14:paraId="517A0FBF" w14:textId="4D9C5216" w:rsidR="000C3170" w:rsidRPr="000C3170" w:rsidRDefault="000C3170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color w:val="FFFFFF" w:themeColor="background1"/>
              </w:rPr>
            </w:pPr>
            <w:r w:rsidRPr="000C3170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L</w:t>
            </w:r>
            <w:r w:rsidRPr="000C3170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EVEL</w:t>
            </w:r>
          </w:p>
        </w:tc>
        <w:tc>
          <w:tcPr>
            <w:tcW w:w="6756" w:type="dxa"/>
            <w:gridSpan w:val="2"/>
          </w:tcPr>
          <w:p w14:paraId="52BAE9FA" w14:textId="41E97DED" w:rsidR="000C3170" w:rsidRDefault="000C3170" w:rsidP="005D6841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U</w:t>
            </w:r>
            <w:r>
              <w:rPr>
                <w:rFonts w:ascii="Sandoll 고딕Neo3 02 Light" w:eastAsia="Sandoll 고딕Neo3 02 Light" w:hAnsi="Sandoll 고딕Neo3 02 Light"/>
              </w:rPr>
              <w:t>ser Goal</w:t>
            </w:r>
          </w:p>
        </w:tc>
      </w:tr>
      <w:tr w:rsidR="000C3170" w14:paraId="2D6142FB" w14:textId="77777777" w:rsidTr="000C31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7" w:type="dxa"/>
            <w:shd w:val="clear" w:color="auto" w:fill="7E97AD" w:themeFill="accent1"/>
          </w:tcPr>
          <w:p w14:paraId="40046FB1" w14:textId="55143C58" w:rsidR="000C3170" w:rsidRPr="000C3170" w:rsidRDefault="000C3170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color w:val="FFFFFF" w:themeColor="background1"/>
              </w:rPr>
            </w:pPr>
            <w:r w:rsidRPr="000C3170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P</w:t>
            </w:r>
            <w:r w:rsidRPr="000C3170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rimary Actor</w:t>
            </w:r>
          </w:p>
        </w:tc>
        <w:tc>
          <w:tcPr>
            <w:tcW w:w="6756" w:type="dxa"/>
            <w:gridSpan w:val="2"/>
          </w:tcPr>
          <w:p w14:paraId="053DC2A7" w14:textId="050D352C" w:rsidR="000C3170" w:rsidRDefault="000C3170" w:rsidP="005D6841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H</w:t>
            </w:r>
            <w:r>
              <w:rPr>
                <w:rFonts w:ascii="Sandoll 고딕Neo3 02 Light" w:eastAsia="Sandoll 고딕Neo3 02 Light" w:hAnsi="Sandoll 고딕Neo3 02 Light"/>
              </w:rPr>
              <w:t>ost</w:t>
            </w:r>
          </w:p>
        </w:tc>
      </w:tr>
      <w:tr w:rsidR="000C3170" w14:paraId="6D553078" w14:textId="77777777" w:rsidTr="000C31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gridSpan w:val="2"/>
          </w:tcPr>
          <w:p w14:paraId="07536783" w14:textId="77777777" w:rsidR="000C3170" w:rsidRDefault="000C3170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</w:rPr>
            </w:pPr>
          </w:p>
        </w:tc>
        <w:tc>
          <w:tcPr>
            <w:tcW w:w="4262" w:type="dxa"/>
          </w:tcPr>
          <w:p w14:paraId="25B6B547" w14:textId="77777777" w:rsidR="000C3170" w:rsidRDefault="000C3170" w:rsidP="005D6841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</w:p>
        </w:tc>
      </w:tr>
      <w:tr w:rsidR="000C3170" w14:paraId="59F7AE63" w14:textId="77777777" w:rsidTr="00AF16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  <w:shd w:val="clear" w:color="auto" w:fill="7E97AD" w:themeFill="accent1"/>
          </w:tcPr>
          <w:p w14:paraId="17E226D0" w14:textId="4B1C84C5" w:rsidR="000C3170" w:rsidRPr="00AF168D" w:rsidRDefault="000C3170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color w:val="FFFFFF" w:themeColor="background1"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S</w:t>
            </w:r>
            <w:r w:rsidRPr="00AF168D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TAKEHOLDERS AND INTERESTS</w:t>
            </w:r>
          </w:p>
        </w:tc>
      </w:tr>
      <w:tr w:rsidR="000C3170" w14:paraId="69CF1071" w14:textId="77777777" w:rsidTr="00AF16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7" w:type="dxa"/>
            <w:shd w:val="clear" w:color="auto" w:fill="7E97AD" w:themeFill="accent1"/>
          </w:tcPr>
          <w:p w14:paraId="0DE9E7FB" w14:textId="2FE36389" w:rsidR="000C3170" w:rsidRPr="00AF168D" w:rsidRDefault="000C3170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color w:val="FFFFFF" w:themeColor="background1"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H</w:t>
            </w:r>
            <w:r w:rsidRPr="00AF168D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ost</w:t>
            </w:r>
          </w:p>
        </w:tc>
        <w:tc>
          <w:tcPr>
            <w:tcW w:w="6756" w:type="dxa"/>
            <w:gridSpan w:val="2"/>
          </w:tcPr>
          <w:p w14:paraId="1F229586" w14:textId="77777777" w:rsidR="000C3170" w:rsidRDefault="000C3170" w:rsidP="005D6841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G</w:t>
            </w:r>
            <w:r>
              <w:rPr>
                <w:rFonts w:ascii="Sandoll 고딕Neo3 02 Light" w:eastAsia="Sandoll 고딕Neo3 02 Light" w:hAnsi="Sandoll 고딕Neo3 02 Light"/>
              </w:rPr>
              <w:t>ame</w:t>
            </w:r>
            <w:r>
              <w:rPr>
                <w:rFonts w:ascii="Sandoll 고딕Neo3 02 Light" w:eastAsia="Sandoll 고딕Neo3 02 Light" w:hAnsi="Sandoll 고딕Neo3 02 Light" w:hint="eastAsia"/>
              </w:rPr>
              <w:t>을 열어 플레이하고 싶어한다</w:t>
            </w:r>
          </w:p>
          <w:p w14:paraId="78A5C35F" w14:textId="77777777" w:rsidR="000C3170" w:rsidRDefault="000C3170" w:rsidP="005D6841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 xml:space="preserve">플레이할 </w:t>
            </w:r>
            <w:r>
              <w:rPr>
                <w:rFonts w:ascii="Sandoll 고딕Neo3 02 Light" w:eastAsia="Sandoll 고딕Neo3 02 Light" w:hAnsi="Sandoll 고딕Neo3 02 Light"/>
              </w:rPr>
              <w:t>Map</w:t>
            </w:r>
            <w:r>
              <w:rPr>
                <w:rFonts w:ascii="Sandoll 고딕Neo3 02 Light" w:eastAsia="Sandoll 고딕Neo3 02 Light" w:hAnsi="Sandoll 고딕Neo3 02 Light" w:hint="eastAsia"/>
              </w:rPr>
              <w:t>을 선택한다</w:t>
            </w:r>
          </w:p>
          <w:p w14:paraId="61753DC1" w14:textId="2375C6B3" w:rsidR="000C3170" w:rsidRPr="000C3170" w:rsidRDefault="000C3170" w:rsidP="005D6841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 xml:space="preserve">함께 게임할 </w:t>
            </w:r>
            <w:r>
              <w:rPr>
                <w:rFonts w:ascii="Sandoll 고딕Neo3 02 Light" w:eastAsia="Sandoll 고딕Neo3 02 Light" w:hAnsi="Sandoll 고딕Neo3 02 Light"/>
              </w:rPr>
              <w:t>Player</w:t>
            </w:r>
            <w:r>
              <w:rPr>
                <w:rFonts w:ascii="Sandoll 고딕Neo3 02 Light" w:eastAsia="Sandoll 고딕Neo3 02 Light" w:hAnsi="Sandoll 고딕Neo3 02 Light" w:hint="eastAsia"/>
              </w:rPr>
              <w:t>의 수를 정한다</w:t>
            </w:r>
          </w:p>
        </w:tc>
      </w:tr>
      <w:tr w:rsidR="000C3170" w14:paraId="462AAFA6" w14:textId="77777777" w:rsidTr="000C31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gridSpan w:val="2"/>
          </w:tcPr>
          <w:p w14:paraId="4FE06108" w14:textId="77777777" w:rsidR="000C3170" w:rsidRDefault="000C3170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</w:rPr>
            </w:pPr>
          </w:p>
        </w:tc>
        <w:tc>
          <w:tcPr>
            <w:tcW w:w="4262" w:type="dxa"/>
          </w:tcPr>
          <w:p w14:paraId="6DF75FFF" w14:textId="77777777" w:rsidR="000C3170" w:rsidRDefault="000C3170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7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</w:p>
        </w:tc>
      </w:tr>
      <w:tr w:rsidR="000C3170" w14:paraId="1F903B32" w14:textId="77777777" w:rsidTr="00AF16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  <w:shd w:val="clear" w:color="auto" w:fill="7E97AD" w:themeFill="accent1"/>
          </w:tcPr>
          <w:p w14:paraId="24E9272A" w14:textId="6C4681EE" w:rsidR="000C3170" w:rsidRDefault="000C3170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P</w:t>
            </w:r>
            <w:r w:rsidRPr="00AF168D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RECONDITIONS</w:t>
            </w:r>
          </w:p>
        </w:tc>
      </w:tr>
      <w:tr w:rsidR="000C3170" w14:paraId="223079DF" w14:textId="77777777" w:rsidTr="000C317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gridSpan w:val="2"/>
          </w:tcPr>
          <w:p w14:paraId="337E9EB2" w14:textId="542CC16D" w:rsidR="000C3170" w:rsidRPr="000C3170" w:rsidRDefault="000C3170" w:rsidP="005D6841">
            <w:pPr>
              <w:pStyle w:val="a"/>
              <w:numPr>
                <w:ilvl w:val="0"/>
                <w:numId w:val="24"/>
              </w:numPr>
              <w:spacing w:before="0" w:after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 w:rsidRPr="000C3170"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Map </w:t>
            </w:r>
            <w:r w:rsidRPr="000C3170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데이터는 L</w:t>
            </w:r>
            <w:r w:rsidRPr="000C3170">
              <w:rPr>
                <w:rFonts w:ascii="Sandoll 고딕Neo3 02 Light" w:eastAsia="Sandoll 고딕Neo3 02 Light" w:hAnsi="Sandoll 고딕Neo3 02 Light"/>
                <w:b w:val="0"/>
                <w:bCs/>
              </w:rPr>
              <w:t>ocal</w:t>
            </w:r>
            <w:r w:rsidRPr="000C3170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에 </w:t>
            </w:r>
            <w:proofErr w:type="spellStart"/>
            <w:r w:rsidRPr="000C3170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저장되어있다</w:t>
            </w:r>
            <w:proofErr w:type="spellEnd"/>
          </w:p>
        </w:tc>
        <w:tc>
          <w:tcPr>
            <w:tcW w:w="4262" w:type="dxa"/>
          </w:tcPr>
          <w:p w14:paraId="1B9AF187" w14:textId="119ECD95" w:rsidR="000C3170" w:rsidRPr="000C3170" w:rsidRDefault="000C3170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7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  <w:bCs/>
              </w:rPr>
            </w:pPr>
          </w:p>
        </w:tc>
      </w:tr>
      <w:tr w:rsidR="00AF168D" w14:paraId="087A1E4C" w14:textId="77777777" w:rsidTr="00833A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6FD2E3CD" w14:textId="77777777" w:rsidR="00AF168D" w:rsidRPr="000C3170" w:rsidRDefault="00AF168D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</w:p>
        </w:tc>
      </w:tr>
      <w:tr w:rsidR="00AF168D" w14:paraId="7FD216DE" w14:textId="77777777" w:rsidTr="00AF16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  <w:shd w:val="clear" w:color="auto" w:fill="7E97AD" w:themeFill="accent1"/>
          </w:tcPr>
          <w:p w14:paraId="38A07C6C" w14:textId="591FB05C" w:rsidR="00AF168D" w:rsidRPr="00AF168D" w:rsidRDefault="00AF168D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bCs/>
                <w:color w:val="FFFFFF" w:themeColor="background1"/>
              </w:rPr>
              <w:t>S</w:t>
            </w:r>
            <w:r w:rsidRPr="00AF168D">
              <w:rPr>
                <w:rFonts w:ascii="Sandoll 고딕Neo3 02 Light" w:eastAsia="Sandoll 고딕Neo3 02 Light" w:hAnsi="Sandoll 고딕Neo3 02 Light"/>
                <w:bCs/>
                <w:color w:val="FFFFFF" w:themeColor="background1"/>
              </w:rPr>
              <w:t>UCCESS GUARANTEE</w:t>
            </w:r>
          </w:p>
        </w:tc>
      </w:tr>
      <w:tr w:rsidR="00AF168D" w14:paraId="690D32D8" w14:textId="77777777" w:rsidTr="00833A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2911DCD6" w14:textId="77777777" w:rsidR="00AF168D" w:rsidRPr="00AF168D" w:rsidRDefault="00AF168D" w:rsidP="005D6841">
            <w:pPr>
              <w:pStyle w:val="a"/>
              <w:numPr>
                <w:ilvl w:val="0"/>
                <w:numId w:val="24"/>
              </w:numPr>
              <w:spacing w:before="0" w:after="0"/>
              <w:rPr>
                <w:rFonts w:ascii="Sandoll 고딕Neo3 02 Light" w:eastAsia="Sandoll 고딕Neo3 02 Light" w:hAnsi="Sandoll 고딕Neo3 02 Light"/>
                <w:b w:val="0"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b w:val="0"/>
              </w:rPr>
              <w:t>게임 사전 정보가 정해진다</w:t>
            </w:r>
          </w:p>
          <w:p w14:paraId="4FA9E473" w14:textId="77777777" w:rsidR="00AF168D" w:rsidRPr="00AF168D" w:rsidRDefault="00AF168D" w:rsidP="005D6841">
            <w:pPr>
              <w:pStyle w:val="a"/>
              <w:numPr>
                <w:ilvl w:val="0"/>
                <w:numId w:val="24"/>
              </w:numPr>
              <w:spacing w:before="0" w:after="0"/>
              <w:rPr>
                <w:rFonts w:ascii="Sandoll 고딕Neo3 02 Light" w:eastAsia="Sandoll 고딕Neo3 02 Light" w:hAnsi="Sandoll 고딕Neo3 02 Light"/>
                <w:b w:val="0"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b w:val="0"/>
              </w:rPr>
              <w:t>게임이 시작된다</w:t>
            </w:r>
          </w:p>
          <w:p w14:paraId="226F0C89" w14:textId="77777777" w:rsidR="00AF168D" w:rsidRPr="00AF168D" w:rsidRDefault="00AF168D" w:rsidP="005D6841">
            <w:pPr>
              <w:pStyle w:val="a"/>
              <w:numPr>
                <w:ilvl w:val="0"/>
                <w:numId w:val="24"/>
              </w:numPr>
              <w:spacing w:before="0" w:after="0"/>
              <w:rPr>
                <w:rFonts w:ascii="Sandoll 고딕Neo3 02 Light" w:eastAsia="Sandoll 고딕Neo3 02 Light" w:hAnsi="Sandoll 고딕Neo3 02 Light"/>
                <w:b w:val="0"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b w:val="0"/>
              </w:rPr>
              <w:t>M</w:t>
            </w:r>
            <w:r w:rsidRPr="00AF168D">
              <w:rPr>
                <w:rFonts w:ascii="Sandoll 고딕Neo3 02 Light" w:eastAsia="Sandoll 고딕Neo3 02 Light" w:hAnsi="Sandoll 고딕Neo3 02 Light"/>
                <w:b w:val="0"/>
              </w:rPr>
              <w:t xml:space="preserve">ap 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</w:rPr>
              <w:t xml:space="preserve">데이터를 읽고 </w:t>
            </w:r>
            <w:r w:rsidRPr="00AF168D">
              <w:rPr>
                <w:rFonts w:ascii="Sandoll 고딕Neo3 02 Light" w:eastAsia="Sandoll 고딕Neo3 02 Light" w:hAnsi="Sandoll 고딕Neo3 02 Light"/>
                <w:b w:val="0"/>
              </w:rPr>
              <w:t>Map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</w:rPr>
              <w:t>을 구성한다</w:t>
            </w:r>
          </w:p>
          <w:p w14:paraId="4A70EBA7" w14:textId="7645BEDA" w:rsidR="00AF168D" w:rsidRPr="00AF168D" w:rsidRDefault="00AF168D" w:rsidP="005D6841">
            <w:pPr>
              <w:pStyle w:val="a"/>
              <w:numPr>
                <w:ilvl w:val="0"/>
                <w:numId w:val="24"/>
              </w:numPr>
              <w:spacing w:before="0" w:after="0"/>
              <w:rPr>
                <w:rFonts w:ascii="Sandoll 고딕Neo3 02 Light" w:eastAsia="Sandoll 고딕Neo3 02 Light" w:hAnsi="Sandoll 고딕Neo3 02 Light"/>
                <w:bCs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b w:val="0"/>
              </w:rPr>
              <w:t xml:space="preserve">정해진 </w:t>
            </w:r>
            <w:r w:rsidRPr="00AF168D">
              <w:rPr>
                <w:rFonts w:ascii="Sandoll 고딕Neo3 02 Light" w:eastAsia="Sandoll 고딕Neo3 02 Light" w:hAnsi="Sandoll 고딕Neo3 02 Light"/>
                <w:b w:val="0"/>
              </w:rPr>
              <w:t>Player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</w:rPr>
              <w:t xml:space="preserve">수만큼 </w:t>
            </w:r>
            <w:r w:rsidRPr="00AF168D">
              <w:rPr>
                <w:rFonts w:ascii="Sandoll 고딕Neo3 02 Light" w:eastAsia="Sandoll 고딕Neo3 02 Light" w:hAnsi="Sandoll 고딕Neo3 02 Light"/>
                <w:b w:val="0"/>
              </w:rPr>
              <w:t>Player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</w:rPr>
              <w:t>가 생성된다</w:t>
            </w:r>
          </w:p>
        </w:tc>
      </w:tr>
      <w:tr w:rsidR="00AF168D" w14:paraId="410C8398" w14:textId="77777777" w:rsidTr="00833A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24F75F37" w14:textId="77777777" w:rsidR="00AF168D" w:rsidRPr="000C3170" w:rsidRDefault="00AF168D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</w:p>
        </w:tc>
      </w:tr>
      <w:tr w:rsidR="00AF168D" w14:paraId="1F136A20" w14:textId="77777777" w:rsidTr="00AF168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  <w:shd w:val="clear" w:color="auto" w:fill="7E97AD" w:themeFill="accent1"/>
          </w:tcPr>
          <w:p w14:paraId="708AFCDC" w14:textId="196405C6" w:rsidR="00AF168D" w:rsidRPr="00AF168D" w:rsidRDefault="00AF168D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bCs/>
                <w:color w:val="FFFFFF" w:themeColor="background1"/>
              </w:rPr>
              <w:t>M</w:t>
            </w:r>
            <w:r w:rsidRPr="00AF168D">
              <w:rPr>
                <w:rFonts w:ascii="Sandoll 고딕Neo3 02 Light" w:eastAsia="Sandoll 고딕Neo3 02 Light" w:hAnsi="Sandoll 고딕Neo3 02 Light"/>
                <w:bCs/>
                <w:color w:val="FFFFFF" w:themeColor="background1"/>
              </w:rPr>
              <w:t>AIN SUCCESS SCENARIO</w:t>
            </w:r>
          </w:p>
        </w:tc>
      </w:tr>
      <w:tr w:rsidR="00AF168D" w14:paraId="6C5620F8" w14:textId="77777777" w:rsidTr="00833A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06B077DF" w14:textId="77777777" w:rsidR="00AF168D" w:rsidRPr="00AF168D" w:rsidRDefault="00AF168D" w:rsidP="005D6841">
            <w:pPr>
              <w:pStyle w:val="afff5"/>
              <w:widowControl w:val="0"/>
              <w:numPr>
                <w:ilvl w:val="0"/>
                <w:numId w:val="27"/>
              </w:numPr>
              <w:wordWrap w:val="0"/>
              <w:autoSpaceDE w:val="0"/>
              <w:autoSpaceDN w:val="0"/>
              <w:spacing w:before="0" w:line="259" w:lineRule="auto"/>
              <w:contextualSpacing w:val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H</w:t>
            </w: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>ost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가 게임을 시작하기 위해 S</w:t>
            </w: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>ystem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에서 새로운 게임 생성을 요청한다</w:t>
            </w:r>
          </w:p>
          <w:p w14:paraId="3DC40894" w14:textId="0F402DB2" w:rsidR="00AF168D" w:rsidRPr="00AF168D" w:rsidRDefault="00AF168D" w:rsidP="005D6841">
            <w:pPr>
              <w:pStyle w:val="afff5"/>
              <w:widowControl w:val="0"/>
              <w:numPr>
                <w:ilvl w:val="0"/>
                <w:numId w:val="27"/>
              </w:numPr>
              <w:wordWrap w:val="0"/>
              <w:autoSpaceDE w:val="0"/>
              <w:autoSpaceDN w:val="0"/>
              <w:spacing w:before="0" w:line="259" w:lineRule="auto"/>
              <w:contextualSpacing w:val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>Local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에 </w:t>
            </w:r>
            <w:proofErr w:type="spellStart"/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저장되어있는</w:t>
            </w:r>
            <w:proofErr w:type="spellEnd"/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 </w:t>
            </w: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>Map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들 중</w:t>
            </w: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 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하나를 선택하고,</w:t>
            </w: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 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S</w:t>
            </w: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>ystem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에서 </w:t>
            </w: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Map 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데이터 파일을 읽어 </w:t>
            </w: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>Map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을 구성한다.</w:t>
            </w: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 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이는 </w:t>
            </w:r>
            <w:proofErr w:type="spellStart"/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>LoadMap</w:t>
            </w:r>
            <w:proofErr w:type="spellEnd"/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 </w:t>
            </w:r>
            <w:proofErr w:type="spellStart"/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>UseCase</w:t>
            </w:r>
            <w:proofErr w:type="spellEnd"/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를 따른다.</w:t>
            </w:r>
          </w:p>
          <w:p w14:paraId="2C25D10B" w14:textId="77777777" w:rsidR="00AF168D" w:rsidRPr="00AF168D" w:rsidRDefault="00AF168D" w:rsidP="005D6841">
            <w:pPr>
              <w:pStyle w:val="afff5"/>
              <w:widowControl w:val="0"/>
              <w:wordWrap w:val="0"/>
              <w:autoSpaceDE w:val="0"/>
              <w:autoSpaceDN w:val="0"/>
              <w:spacing w:before="0" w:line="259" w:lineRule="auto"/>
              <w:ind w:left="760"/>
              <w:contextualSpacing w:val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</w:p>
          <w:p w14:paraId="6663B4B5" w14:textId="41D1627F" w:rsidR="00AF168D" w:rsidRPr="00AF168D" w:rsidRDefault="00AF168D" w:rsidP="005D6841">
            <w:pPr>
              <w:spacing w:before="0"/>
              <w:ind w:left="795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H</w:t>
            </w: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>ost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는 </w:t>
            </w: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>Map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 선택이 완료될 때까지 스텝 </w:t>
            </w: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>2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를 반복한다</w:t>
            </w:r>
          </w:p>
          <w:p w14:paraId="18BC7144" w14:textId="77777777" w:rsidR="00AF168D" w:rsidRPr="00AF168D" w:rsidRDefault="00AF168D" w:rsidP="005D6841">
            <w:pPr>
              <w:spacing w:before="0"/>
              <w:ind w:left="795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</w:p>
          <w:p w14:paraId="46ABD9BC" w14:textId="1051E9FD" w:rsidR="00AF168D" w:rsidRPr="00AF168D" w:rsidRDefault="00AF168D" w:rsidP="005D6841">
            <w:pPr>
              <w:pStyle w:val="afff5"/>
              <w:widowControl w:val="0"/>
              <w:numPr>
                <w:ilvl w:val="0"/>
                <w:numId w:val="27"/>
              </w:numPr>
              <w:wordWrap w:val="0"/>
              <w:autoSpaceDE w:val="0"/>
              <w:autoSpaceDN w:val="0"/>
              <w:spacing w:before="0" w:line="259" w:lineRule="auto"/>
              <w:contextualSpacing w:val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H</w:t>
            </w: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ost 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본인을 포함해 함께 플레이할 P</w:t>
            </w: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>layer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수를 </w:t>
            </w: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>2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명 이상,</w:t>
            </w: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 4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명 이하로 정한다.</w:t>
            </w:r>
          </w:p>
          <w:p w14:paraId="318A4FCD" w14:textId="77777777" w:rsidR="00AF168D" w:rsidRPr="00AF168D" w:rsidRDefault="00AF168D" w:rsidP="005D6841">
            <w:pPr>
              <w:pStyle w:val="afff5"/>
              <w:widowControl w:val="0"/>
              <w:wordWrap w:val="0"/>
              <w:autoSpaceDE w:val="0"/>
              <w:autoSpaceDN w:val="0"/>
              <w:spacing w:before="0" w:line="259" w:lineRule="auto"/>
              <w:ind w:left="760"/>
              <w:contextualSpacing w:val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</w:p>
          <w:p w14:paraId="20AB01DA" w14:textId="22242A7D" w:rsidR="00AF168D" w:rsidRPr="00AF168D" w:rsidRDefault="00AF168D" w:rsidP="005D6841">
            <w:pPr>
              <w:spacing w:before="0"/>
              <w:ind w:left="795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>Host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는 </w:t>
            </w: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>Player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수가 정해질 때까지 스텝 </w:t>
            </w: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>3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을 반복한다</w:t>
            </w:r>
          </w:p>
          <w:p w14:paraId="607ECE08" w14:textId="77777777" w:rsidR="00AF168D" w:rsidRPr="00AF168D" w:rsidRDefault="00AF168D" w:rsidP="005D6841">
            <w:pPr>
              <w:spacing w:before="0"/>
              <w:ind w:left="795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</w:p>
          <w:p w14:paraId="258D3997" w14:textId="77777777" w:rsidR="00AF168D" w:rsidRPr="00AF168D" w:rsidRDefault="00AF168D" w:rsidP="005D6841">
            <w:pPr>
              <w:pStyle w:val="afff5"/>
              <w:widowControl w:val="0"/>
              <w:numPr>
                <w:ilvl w:val="0"/>
                <w:numId w:val="27"/>
              </w:numPr>
              <w:wordWrap w:val="0"/>
              <w:autoSpaceDE w:val="0"/>
              <w:autoSpaceDN w:val="0"/>
              <w:spacing w:before="0" w:line="259" w:lineRule="auto"/>
              <w:contextualSpacing w:val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>System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에서 정해진 정보를 다시 한번 알리며,</w:t>
            </w: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 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정상적으로 설정했는지 H</w:t>
            </w: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>ost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에게 확인을 요청한다</w:t>
            </w:r>
          </w:p>
          <w:p w14:paraId="3BC41493" w14:textId="0DCC2B24" w:rsidR="00AF168D" w:rsidRPr="00AF168D" w:rsidRDefault="00AF168D" w:rsidP="005D6841">
            <w:pPr>
              <w:pStyle w:val="afff5"/>
              <w:widowControl w:val="0"/>
              <w:numPr>
                <w:ilvl w:val="0"/>
                <w:numId w:val="27"/>
              </w:numPr>
              <w:wordWrap w:val="0"/>
              <w:autoSpaceDE w:val="0"/>
              <w:autoSpaceDN w:val="0"/>
              <w:spacing w:before="0" w:line="259" w:lineRule="auto"/>
              <w:contextualSpacing w:val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게임 구성이 완료되고</w:t>
            </w:r>
            <w:r w:rsidRPr="00AF168D"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 </w:t>
            </w:r>
            <w:r w:rsidRPr="00AF168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게임을 시작한다</w:t>
            </w:r>
          </w:p>
        </w:tc>
      </w:tr>
      <w:tr w:rsidR="00AF168D" w:rsidRPr="003A592D" w14:paraId="429A4EDE" w14:textId="77777777" w:rsidTr="00833A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5BFE373F" w14:textId="77777777" w:rsidR="00AF168D" w:rsidRPr="003A592D" w:rsidRDefault="00AF168D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</w:p>
        </w:tc>
      </w:tr>
    </w:tbl>
    <w:tbl>
      <w:tblPr>
        <w:tblStyle w:val="3f8"/>
        <w:tblW w:w="0" w:type="auto"/>
        <w:tblInd w:w="360" w:type="dxa"/>
        <w:tblLook w:val="04A0" w:firstRow="1" w:lastRow="0" w:firstColumn="1" w:lastColumn="0" w:noHBand="0" w:noVBand="1"/>
      </w:tblPr>
      <w:tblGrid>
        <w:gridCol w:w="8523"/>
      </w:tblGrid>
      <w:tr w:rsidR="003A592D" w:rsidRPr="003A592D" w14:paraId="60D698B0" w14:textId="77777777" w:rsidTr="001E3A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shd w:val="clear" w:color="auto" w:fill="7E97AD" w:themeFill="accent1"/>
          </w:tcPr>
          <w:p w14:paraId="248015F2" w14:textId="48DAFCC6" w:rsidR="003A592D" w:rsidRPr="003A592D" w:rsidRDefault="003A592D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/>
              </w:rPr>
            </w:pPr>
            <w:r w:rsidRPr="003A592D">
              <w:rPr>
                <w:rFonts w:ascii="Sandoll 고딕Neo3 02 Light" w:eastAsia="Sandoll 고딕Neo3 02 Light" w:hAnsi="Sandoll 고딕Neo3 02 Light" w:hint="eastAsia"/>
                <w:b/>
                <w:color w:val="FFFFFF" w:themeColor="background1"/>
              </w:rPr>
              <w:t>e</w:t>
            </w:r>
            <w:r w:rsidRPr="003A592D">
              <w:rPr>
                <w:rFonts w:ascii="Sandoll 고딕Neo3 02 Light" w:eastAsia="Sandoll 고딕Neo3 02 Light" w:hAnsi="Sandoll 고딕Neo3 02 Light"/>
                <w:b/>
                <w:color w:val="FFFFFF" w:themeColor="background1"/>
              </w:rPr>
              <w:t>xtensions</w:t>
            </w:r>
          </w:p>
        </w:tc>
      </w:tr>
      <w:tr w:rsidR="003A592D" w:rsidRPr="003A592D" w14:paraId="7ABAE48D" w14:textId="77777777" w:rsidTr="001E3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</w:tcPr>
          <w:p w14:paraId="5E958BDC" w14:textId="0A77DF48" w:rsidR="003A592D" w:rsidRPr="003A592D" w:rsidRDefault="003A592D" w:rsidP="005D6841">
            <w:pPr>
              <w:widowControl w:val="0"/>
              <w:wordWrap w:val="0"/>
              <w:autoSpaceDE w:val="0"/>
              <w:autoSpaceDN w:val="0"/>
              <w:spacing w:before="0" w:line="259" w:lineRule="auto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 w:rsidRPr="003A592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3</w:t>
            </w:r>
            <w:r w:rsidRPr="003A592D"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a. </w:t>
            </w:r>
            <w:r w:rsidRPr="003A592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범위</w:t>
            </w:r>
            <w:r w:rsidRPr="003A592D"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 </w:t>
            </w:r>
            <w:proofErr w:type="gramStart"/>
            <w:r w:rsidRPr="003A592D">
              <w:rPr>
                <w:rFonts w:ascii="Sandoll 고딕Neo3 02 Light" w:eastAsia="Sandoll 고딕Neo3 02 Light" w:hAnsi="Sandoll 고딕Neo3 02 Light"/>
                <w:b w:val="0"/>
                <w:bCs/>
              </w:rPr>
              <w:t>밖(</w:t>
            </w:r>
            <w:proofErr w:type="gramEnd"/>
            <w:r w:rsidRPr="003A592D">
              <w:rPr>
                <w:rFonts w:ascii="Sandoll 고딕Neo3 02 Light" w:eastAsia="Sandoll 고딕Neo3 02 Light" w:hAnsi="Sandoll 고딕Neo3 02 Light"/>
                <w:b w:val="0"/>
                <w:bCs/>
              </w:rPr>
              <w:t>2명 미만, 4명 초과)의 Player 수를 선택한다</w:t>
            </w:r>
          </w:p>
          <w:p w14:paraId="2A2354A9" w14:textId="77777777" w:rsidR="003A592D" w:rsidRPr="003A592D" w:rsidRDefault="003A592D" w:rsidP="005D6841">
            <w:pPr>
              <w:pStyle w:val="afff5"/>
              <w:widowControl w:val="0"/>
              <w:numPr>
                <w:ilvl w:val="0"/>
                <w:numId w:val="29"/>
              </w:numPr>
              <w:wordWrap w:val="0"/>
              <w:autoSpaceDE w:val="0"/>
              <w:autoSpaceDN w:val="0"/>
              <w:spacing w:before="0" w:line="259" w:lineRule="auto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 w:rsidRPr="003A592D">
              <w:rPr>
                <w:rFonts w:ascii="Sandoll 고딕Neo3 02 Light" w:eastAsia="Sandoll 고딕Neo3 02 Light" w:hAnsi="Sandoll 고딕Neo3 02 Light"/>
                <w:b w:val="0"/>
                <w:bCs/>
              </w:rPr>
              <w:t>Error 메시지와 함께 Player 수 재선택을 요청한다</w:t>
            </w:r>
          </w:p>
          <w:p w14:paraId="43464B13" w14:textId="6D0B8508" w:rsidR="003A592D" w:rsidRPr="003A592D" w:rsidRDefault="003A592D" w:rsidP="005D6841">
            <w:pPr>
              <w:numPr>
                <w:ilvl w:val="0"/>
                <w:numId w:val="29"/>
              </w:numPr>
              <w:spacing w:before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 w:rsidRPr="003A592D">
              <w:rPr>
                <w:rFonts w:ascii="Sandoll 고딕Neo3 02 Light" w:eastAsia="Sandoll 고딕Neo3 02 Light" w:hAnsi="Sandoll 고딕Neo3 02 Light"/>
                <w:b w:val="0"/>
                <w:bCs/>
              </w:rPr>
              <w:t>Host는 올바른 Player 수를 입력할 것이다</w:t>
            </w:r>
          </w:p>
        </w:tc>
      </w:tr>
    </w:tbl>
    <w:p w14:paraId="71DBD918" w14:textId="74396635" w:rsidR="003A592D" w:rsidRDefault="003A592D" w:rsidP="005D6841">
      <w:pPr>
        <w:pStyle w:val="a"/>
        <w:numPr>
          <w:ilvl w:val="0"/>
          <w:numId w:val="0"/>
        </w:numPr>
        <w:spacing w:before="0" w:after="0"/>
        <w:rPr>
          <w:rFonts w:ascii="Sandoll 고딕Neo3 02 Light" w:eastAsia="Sandoll 고딕Neo3 02 Light" w:hAnsi="Sandoll 고딕Neo3 02 Light"/>
        </w:rPr>
      </w:pPr>
    </w:p>
    <w:p w14:paraId="5912E8AD" w14:textId="77777777" w:rsidR="003A592D" w:rsidRDefault="003A592D" w:rsidP="005D6841">
      <w:pPr>
        <w:spacing w:before="0" w:after="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/>
        </w:rPr>
        <w:br w:type="page"/>
      </w:r>
    </w:p>
    <w:tbl>
      <w:tblPr>
        <w:tblStyle w:val="afffff0"/>
        <w:tblW w:w="0" w:type="auto"/>
        <w:tblInd w:w="360" w:type="dxa"/>
        <w:tblLook w:val="04A0" w:firstRow="1" w:lastRow="0" w:firstColumn="1" w:lastColumn="0" w:noHBand="0" w:noVBand="1"/>
      </w:tblPr>
      <w:tblGrid>
        <w:gridCol w:w="1767"/>
        <w:gridCol w:w="2494"/>
        <w:gridCol w:w="4262"/>
      </w:tblGrid>
      <w:tr w:rsidR="003A592D" w14:paraId="090F5C4D" w14:textId="77777777" w:rsidTr="001E3A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2116F706" w14:textId="67001875" w:rsidR="003A592D" w:rsidRDefault="003A592D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lastRenderedPageBreak/>
              <w:t>U</w:t>
            </w:r>
            <w:r>
              <w:rPr>
                <w:rFonts w:ascii="Sandoll 고딕Neo3 02 Light" w:eastAsia="Sandoll 고딕Neo3 02 Light" w:hAnsi="Sandoll 고딕Neo3 02 Light"/>
              </w:rPr>
              <w:t>secase #Load map</w:t>
            </w:r>
          </w:p>
        </w:tc>
      </w:tr>
      <w:tr w:rsidR="003A592D" w14:paraId="747D1790" w14:textId="77777777" w:rsidTr="001E3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gridSpan w:val="2"/>
          </w:tcPr>
          <w:p w14:paraId="2D54B583" w14:textId="77777777" w:rsidR="003A592D" w:rsidRDefault="003A592D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</w:rPr>
            </w:pPr>
          </w:p>
        </w:tc>
        <w:tc>
          <w:tcPr>
            <w:tcW w:w="4262" w:type="dxa"/>
          </w:tcPr>
          <w:p w14:paraId="25C43DA1" w14:textId="77777777" w:rsidR="003A592D" w:rsidRDefault="003A592D" w:rsidP="005D6841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</w:p>
        </w:tc>
      </w:tr>
      <w:tr w:rsidR="003A592D" w14:paraId="68AA3C5A" w14:textId="77777777" w:rsidTr="001E3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7" w:type="dxa"/>
            <w:shd w:val="clear" w:color="auto" w:fill="7E97AD" w:themeFill="accent1"/>
          </w:tcPr>
          <w:p w14:paraId="7DFDD37D" w14:textId="77777777" w:rsidR="003A592D" w:rsidRPr="000C3170" w:rsidRDefault="003A592D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color w:val="FFFFFF" w:themeColor="background1"/>
              </w:rPr>
            </w:pPr>
            <w:r w:rsidRPr="000C3170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S</w:t>
            </w:r>
            <w:r w:rsidRPr="000C3170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COPE</w:t>
            </w:r>
          </w:p>
        </w:tc>
        <w:tc>
          <w:tcPr>
            <w:tcW w:w="6756" w:type="dxa"/>
            <w:gridSpan w:val="2"/>
          </w:tcPr>
          <w:p w14:paraId="0DA75D12" w14:textId="77777777" w:rsidR="003A592D" w:rsidRDefault="003A592D" w:rsidP="005D6841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B</w:t>
            </w:r>
            <w:r>
              <w:rPr>
                <w:rFonts w:ascii="Sandoll 고딕Neo3 02 Light" w:eastAsia="Sandoll 고딕Neo3 02 Light" w:hAnsi="Sandoll 고딕Neo3 02 Light"/>
              </w:rPr>
              <w:t>ridge Game Program</w:t>
            </w:r>
          </w:p>
        </w:tc>
      </w:tr>
      <w:tr w:rsidR="003A592D" w14:paraId="11970AC6" w14:textId="77777777" w:rsidTr="001E3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7" w:type="dxa"/>
            <w:shd w:val="clear" w:color="auto" w:fill="7E97AD" w:themeFill="accent1"/>
          </w:tcPr>
          <w:p w14:paraId="65DA271A" w14:textId="77777777" w:rsidR="003A592D" w:rsidRPr="000C3170" w:rsidRDefault="003A592D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color w:val="FFFFFF" w:themeColor="background1"/>
              </w:rPr>
            </w:pPr>
            <w:r w:rsidRPr="000C3170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L</w:t>
            </w:r>
            <w:r w:rsidRPr="000C3170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EVEL</w:t>
            </w:r>
          </w:p>
        </w:tc>
        <w:tc>
          <w:tcPr>
            <w:tcW w:w="6756" w:type="dxa"/>
            <w:gridSpan w:val="2"/>
          </w:tcPr>
          <w:p w14:paraId="7D1B0B8D" w14:textId="3846C32F" w:rsidR="003A592D" w:rsidRDefault="003A592D" w:rsidP="005D6841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 w:rsidRPr="003A592D">
              <w:rPr>
                <w:rFonts w:ascii="Sandoll 고딕Neo3 02 Light" w:eastAsia="Sandoll 고딕Neo3 02 Light" w:hAnsi="Sandoll 고딕Neo3 02 Light"/>
              </w:rPr>
              <w:t>Subfunction</w:t>
            </w:r>
          </w:p>
        </w:tc>
      </w:tr>
      <w:tr w:rsidR="003A592D" w14:paraId="00EE5C12" w14:textId="77777777" w:rsidTr="001E3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gridSpan w:val="2"/>
          </w:tcPr>
          <w:p w14:paraId="51E72173" w14:textId="77777777" w:rsidR="003A592D" w:rsidRDefault="003A592D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</w:rPr>
            </w:pPr>
          </w:p>
        </w:tc>
        <w:tc>
          <w:tcPr>
            <w:tcW w:w="4262" w:type="dxa"/>
          </w:tcPr>
          <w:p w14:paraId="2AFB2CB1" w14:textId="77777777" w:rsidR="003A592D" w:rsidRDefault="003A592D" w:rsidP="005D6841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</w:p>
        </w:tc>
      </w:tr>
      <w:tr w:rsidR="003A592D" w14:paraId="3FF214C8" w14:textId="77777777" w:rsidTr="001E3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  <w:shd w:val="clear" w:color="auto" w:fill="7E97AD" w:themeFill="accent1"/>
          </w:tcPr>
          <w:p w14:paraId="76F8C031" w14:textId="77777777" w:rsidR="003A592D" w:rsidRDefault="003A592D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P</w:t>
            </w:r>
            <w:r w:rsidRPr="00AF168D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RECONDITIONS</w:t>
            </w:r>
          </w:p>
        </w:tc>
      </w:tr>
      <w:tr w:rsidR="003A592D" w14:paraId="7FAA02E6" w14:textId="77777777" w:rsidTr="005B0CF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63DC9E93" w14:textId="77777777" w:rsidR="003A592D" w:rsidRPr="003A592D" w:rsidRDefault="003A592D" w:rsidP="005D6841">
            <w:pPr>
              <w:pStyle w:val="a"/>
              <w:numPr>
                <w:ilvl w:val="0"/>
                <w:numId w:val="24"/>
              </w:numPr>
              <w:spacing w:before="0" w:after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 w:rsidRPr="003A592D"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Map이 </w:t>
            </w:r>
            <w:proofErr w:type="spellStart"/>
            <w:r w:rsidRPr="003A592D">
              <w:rPr>
                <w:rFonts w:ascii="Sandoll 고딕Neo3 02 Light" w:eastAsia="Sandoll 고딕Neo3 02 Light" w:hAnsi="Sandoll 고딕Neo3 02 Light"/>
                <w:b w:val="0"/>
                <w:bCs/>
              </w:rPr>
              <w:t>있어야지만</w:t>
            </w:r>
            <w:proofErr w:type="spellEnd"/>
            <w:r w:rsidRPr="003A592D"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 게임을 진행할 수 있다</w:t>
            </w:r>
          </w:p>
          <w:p w14:paraId="2E8D595D" w14:textId="36911AC6" w:rsidR="003A592D" w:rsidRPr="003A592D" w:rsidRDefault="003A592D" w:rsidP="005D6841">
            <w:pPr>
              <w:pStyle w:val="a"/>
              <w:numPr>
                <w:ilvl w:val="0"/>
                <w:numId w:val="24"/>
              </w:numPr>
              <w:spacing w:before="0" w:after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 w:rsidRPr="003A592D"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System 내부에는 Default Map이라는 Map 데이터 파일을 </w:t>
            </w:r>
            <w:proofErr w:type="gramStart"/>
            <w:r w:rsidRPr="003A592D">
              <w:rPr>
                <w:rFonts w:ascii="Sandoll 고딕Neo3 02 Light" w:eastAsia="Sandoll 고딕Neo3 02 Light" w:hAnsi="Sandoll 고딕Neo3 02 Light"/>
                <w:b w:val="0"/>
                <w:bCs/>
              </w:rPr>
              <w:t>내장하고있다</w:t>
            </w:r>
            <w:proofErr w:type="gramEnd"/>
          </w:p>
        </w:tc>
      </w:tr>
      <w:tr w:rsidR="003A592D" w14:paraId="429DACF4" w14:textId="77777777" w:rsidTr="001E3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383E21A6" w14:textId="77777777" w:rsidR="003A592D" w:rsidRPr="000C3170" w:rsidRDefault="003A592D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</w:p>
        </w:tc>
      </w:tr>
      <w:tr w:rsidR="003A592D" w14:paraId="5C1268CB" w14:textId="77777777" w:rsidTr="001E3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  <w:shd w:val="clear" w:color="auto" w:fill="7E97AD" w:themeFill="accent1"/>
          </w:tcPr>
          <w:p w14:paraId="3600E9B4" w14:textId="77777777" w:rsidR="003A592D" w:rsidRPr="00AF168D" w:rsidRDefault="003A592D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bCs/>
                <w:color w:val="FFFFFF" w:themeColor="background1"/>
              </w:rPr>
              <w:t>S</w:t>
            </w:r>
            <w:r w:rsidRPr="00AF168D">
              <w:rPr>
                <w:rFonts w:ascii="Sandoll 고딕Neo3 02 Light" w:eastAsia="Sandoll 고딕Neo3 02 Light" w:hAnsi="Sandoll 고딕Neo3 02 Light"/>
                <w:bCs/>
                <w:color w:val="FFFFFF" w:themeColor="background1"/>
              </w:rPr>
              <w:t>UCCESS GUARANTEE</w:t>
            </w:r>
          </w:p>
        </w:tc>
      </w:tr>
      <w:tr w:rsidR="003A592D" w14:paraId="1B90C0E7" w14:textId="77777777" w:rsidTr="001E3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113AE5DB" w14:textId="0AB1BE45" w:rsidR="003A592D" w:rsidRPr="003A592D" w:rsidRDefault="003A592D" w:rsidP="005D6841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 w:rsidRPr="003A592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게임의</w:t>
            </w:r>
            <w:r w:rsidRPr="003A592D"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 핵심요소인 Map을 System을 통해 표시할 수 있다</w:t>
            </w:r>
          </w:p>
        </w:tc>
      </w:tr>
      <w:tr w:rsidR="003A592D" w14:paraId="44711916" w14:textId="77777777" w:rsidTr="001E3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1B451631" w14:textId="77777777" w:rsidR="003A592D" w:rsidRPr="000C3170" w:rsidRDefault="003A592D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</w:p>
        </w:tc>
      </w:tr>
      <w:tr w:rsidR="003A592D" w14:paraId="3970878D" w14:textId="77777777" w:rsidTr="001E3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  <w:shd w:val="clear" w:color="auto" w:fill="7E97AD" w:themeFill="accent1"/>
          </w:tcPr>
          <w:p w14:paraId="41DC3F2D" w14:textId="77777777" w:rsidR="003A592D" w:rsidRPr="00AF168D" w:rsidRDefault="003A592D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bCs/>
                <w:color w:val="FFFFFF" w:themeColor="background1"/>
              </w:rPr>
              <w:t>M</w:t>
            </w:r>
            <w:r w:rsidRPr="00AF168D">
              <w:rPr>
                <w:rFonts w:ascii="Sandoll 고딕Neo3 02 Light" w:eastAsia="Sandoll 고딕Neo3 02 Light" w:hAnsi="Sandoll 고딕Neo3 02 Light"/>
                <w:bCs/>
                <w:color w:val="FFFFFF" w:themeColor="background1"/>
              </w:rPr>
              <w:t>AIN SUCCESS SCENARIO</w:t>
            </w:r>
          </w:p>
        </w:tc>
      </w:tr>
      <w:tr w:rsidR="003A592D" w14:paraId="45424010" w14:textId="77777777" w:rsidTr="001E3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14E99B6F" w14:textId="77777777" w:rsidR="003A592D" w:rsidRPr="003A592D" w:rsidRDefault="003A592D" w:rsidP="005D6841">
            <w:pPr>
              <w:pStyle w:val="afff5"/>
              <w:widowControl w:val="0"/>
              <w:numPr>
                <w:ilvl w:val="0"/>
                <w:numId w:val="30"/>
              </w:numPr>
              <w:wordWrap w:val="0"/>
              <w:autoSpaceDE w:val="0"/>
              <w:autoSpaceDN w:val="0"/>
              <w:spacing w:before="0" w:line="259" w:lineRule="auto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 w:rsidRPr="003A592D">
              <w:rPr>
                <w:rFonts w:ascii="Sandoll 고딕Neo3 02 Light" w:eastAsia="Sandoll 고딕Neo3 02 Light" w:hAnsi="Sandoll 고딕Neo3 02 Light"/>
                <w:b w:val="0"/>
                <w:bCs/>
              </w:rPr>
              <w:t>System에서 Host에게 Map 선택을 요청한다</w:t>
            </w:r>
          </w:p>
          <w:p w14:paraId="60FCAB3E" w14:textId="77777777" w:rsidR="003A592D" w:rsidRPr="003A592D" w:rsidRDefault="003A592D" w:rsidP="005D6841">
            <w:pPr>
              <w:pStyle w:val="afff5"/>
              <w:widowControl w:val="0"/>
              <w:numPr>
                <w:ilvl w:val="0"/>
                <w:numId w:val="30"/>
              </w:numPr>
              <w:wordWrap w:val="0"/>
              <w:autoSpaceDE w:val="0"/>
              <w:autoSpaceDN w:val="0"/>
              <w:spacing w:before="0" w:line="259" w:lineRule="auto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 w:rsidRPr="003A592D">
              <w:rPr>
                <w:rFonts w:ascii="Sandoll 고딕Neo3 02 Light" w:eastAsia="Sandoll 고딕Neo3 02 Light" w:hAnsi="Sandoll 고딕Neo3 02 Light"/>
                <w:b w:val="0"/>
                <w:bCs/>
              </w:rPr>
              <w:t>Host가 Local에 저장된 Map 데이터 파일을 선택한다</w:t>
            </w:r>
          </w:p>
          <w:p w14:paraId="58425305" w14:textId="77777777" w:rsidR="003A592D" w:rsidRPr="003A592D" w:rsidRDefault="003A592D" w:rsidP="005D6841">
            <w:pPr>
              <w:pStyle w:val="afff5"/>
              <w:widowControl w:val="0"/>
              <w:numPr>
                <w:ilvl w:val="0"/>
                <w:numId w:val="30"/>
              </w:numPr>
              <w:wordWrap w:val="0"/>
              <w:autoSpaceDE w:val="0"/>
              <w:autoSpaceDN w:val="0"/>
              <w:spacing w:before="0" w:line="259" w:lineRule="auto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 w:rsidRPr="003A592D">
              <w:rPr>
                <w:rFonts w:ascii="Sandoll 고딕Neo3 02 Light" w:eastAsia="Sandoll 고딕Neo3 02 Light" w:hAnsi="Sandoll 고딕Neo3 02 Light"/>
                <w:b w:val="0"/>
                <w:bCs/>
              </w:rPr>
              <w:t>System에서 선택한 Map으로 진행할 것인지 Host에게 확인을 요청한다</w:t>
            </w:r>
          </w:p>
          <w:p w14:paraId="0377DD6F" w14:textId="77777777" w:rsidR="003A592D" w:rsidRPr="003A592D" w:rsidRDefault="003A592D" w:rsidP="005D6841">
            <w:pPr>
              <w:pStyle w:val="afff5"/>
              <w:widowControl w:val="0"/>
              <w:numPr>
                <w:ilvl w:val="0"/>
                <w:numId w:val="30"/>
              </w:numPr>
              <w:wordWrap w:val="0"/>
              <w:autoSpaceDE w:val="0"/>
              <w:autoSpaceDN w:val="0"/>
              <w:spacing w:before="0" w:line="259" w:lineRule="auto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 w:rsidRPr="003A592D">
              <w:rPr>
                <w:rFonts w:ascii="Sandoll 고딕Neo3 02 Light" w:eastAsia="Sandoll 고딕Neo3 02 Light" w:hAnsi="Sandoll 고딕Neo3 02 Light"/>
                <w:b w:val="0"/>
                <w:bCs/>
              </w:rPr>
              <w:t>System에서 해당 Map 파일을 불러온다</w:t>
            </w:r>
          </w:p>
          <w:p w14:paraId="25D3FAA2" w14:textId="1C514CDE" w:rsidR="00FC669B" w:rsidRPr="006C4E2F" w:rsidRDefault="00FC669B" w:rsidP="005D6841">
            <w:pPr>
              <w:pStyle w:val="afff5"/>
              <w:widowControl w:val="0"/>
              <w:numPr>
                <w:ilvl w:val="0"/>
                <w:numId w:val="30"/>
              </w:numPr>
              <w:wordWrap w:val="0"/>
              <w:autoSpaceDE w:val="0"/>
              <w:autoSpaceDN w:val="0"/>
              <w:spacing w:before="0" w:line="259" w:lineRule="auto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M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ap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데이터 파일의 각 줄에서 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Cell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의 종류 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(</w:t>
            </w:r>
            <w:proofErr w:type="gramStart"/>
            <w:r w:rsidR="006C4E2F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C</w:t>
            </w:r>
            <w:r w:rsidR="006C4E2F">
              <w:rPr>
                <w:rFonts w:ascii="Sandoll 고딕Neo3 02 Light" w:eastAsia="Sandoll 고딕Neo3 02 Light" w:hAnsi="Sandoll 고딕Neo3 02 Light"/>
                <w:b w:val="0"/>
                <w:bCs/>
              </w:rPr>
              <w:t>,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S</w:t>
            </w:r>
            <w:proofErr w:type="gramEnd"/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,B,S,H,P,E //</w:t>
            </w:r>
            <w:r w:rsidRPr="00FC669B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첫 줄의 </w:t>
            </w:r>
            <w:r w:rsidRPr="00FC669B">
              <w:rPr>
                <w:rFonts w:ascii="Sandoll 고딕Neo3 02 Light" w:eastAsia="Sandoll 고딕Neo3 02 Light" w:hAnsi="Sandoll 고딕Neo3 02 Light"/>
                <w:b w:val="0"/>
                <w:bCs/>
              </w:rPr>
              <w:t>S</w:t>
            </w:r>
            <w:r w:rsidRPr="00FC669B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는 </w:t>
            </w:r>
            <w:r w:rsidRPr="00FC669B">
              <w:rPr>
                <w:rFonts w:ascii="Sandoll 고딕Neo3 02 Light" w:eastAsia="Sandoll 고딕Neo3 02 Light" w:hAnsi="Sandoll 고딕Neo3 02 Light"/>
                <w:b w:val="0"/>
                <w:bCs/>
              </w:rPr>
              <w:t>Start</w:t>
            </w:r>
            <w:r w:rsidRPr="00FC669B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의 </w:t>
            </w:r>
            <w:r w:rsidRPr="00FC669B">
              <w:rPr>
                <w:rFonts w:ascii="Sandoll 고딕Neo3 02 Light" w:eastAsia="Sandoll 고딕Neo3 02 Light" w:hAnsi="Sandoll 고딕Neo3 02 Light"/>
                <w:b w:val="0"/>
                <w:bCs/>
              </w:rPr>
              <w:t>S</w:t>
            </w:r>
            <w:r w:rsidRPr="00FC669B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이며 나머지 줄의 </w:t>
            </w:r>
            <w:r w:rsidRPr="00FC669B">
              <w:rPr>
                <w:rFonts w:ascii="Sandoll 고딕Neo3 02 Light" w:eastAsia="Sandoll 고딕Neo3 02 Light" w:hAnsi="Sandoll 고딕Neo3 02 Light"/>
                <w:b w:val="0"/>
                <w:bCs/>
              </w:rPr>
              <w:t>S</w:t>
            </w:r>
            <w:r w:rsidRPr="00FC669B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는 </w:t>
            </w:r>
            <w:r w:rsidRPr="00FC669B">
              <w:rPr>
                <w:rFonts w:ascii="Sandoll 고딕Neo3 02 Light" w:eastAsia="Sandoll 고딕Neo3 02 Light" w:hAnsi="Sandoll 고딕Neo3 02 Light"/>
                <w:b w:val="0"/>
                <w:bCs/>
              </w:rPr>
              <w:t>Saw</w:t>
            </w:r>
            <w:r w:rsidRPr="00FC669B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의 </w:t>
            </w:r>
            <w:r w:rsidRPr="00FC669B">
              <w:rPr>
                <w:rFonts w:ascii="Sandoll 고딕Neo3 02 Light" w:eastAsia="Sandoll 고딕Neo3 02 Light" w:hAnsi="Sandoll 고딕Neo3 02 Light"/>
                <w:b w:val="0"/>
                <w:bCs/>
              </w:rPr>
              <w:t>S</w:t>
            </w:r>
            <w:r w:rsidRPr="00FC669B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)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와 해당 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Cell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과 이어진 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Cell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의 방향</w:t>
            </w:r>
            <w:r w:rsidR="006C4E2F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(</w:t>
            </w:r>
            <w:r w:rsidR="006C4E2F">
              <w:rPr>
                <w:rFonts w:ascii="Sandoll 고딕Neo3 02 Light" w:eastAsia="Sandoll 고딕Neo3 02 Light" w:hAnsi="Sandoll 고딕Neo3 02 Light"/>
                <w:b w:val="0"/>
                <w:bCs/>
              </w:rPr>
              <w:t>U,D,L,R)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을 읽</w:t>
            </w:r>
            <w:r w:rsidR="006C4E2F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어 </w:t>
            </w:r>
            <w:r w:rsidR="006C4E2F">
              <w:rPr>
                <w:rFonts w:ascii="Sandoll 고딕Neo3 02 Light" w:eastAsia="Sandoll 고딕Neo3 02 Light" w:hAnsi="Sandoll 고딕Neo3 02 Light"/>
                <w:b w:val="0"/>
                <w:bCs/>
              </w:rPr>
              <w:t>Map</w:t>
            </w:r>
            <w:r w:rsidR="006C4E2F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의 가로 세로 길이를 구해 해당 크기의 </w:t>
            </w:r>
            <w:r w:rsidR="006C4E2F"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Cell </w:t>
            </w:r>
            <w:r w:rsidR="006C4E2F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이중 배열을 만든다.</w:t>
            </w:r>
          </w:p>
          <w:p w14:paraId="428D2477" w14:textId="55AE60EF" w:rsidR="006C4E2F" w:rsidRPr="006C4E2F" w:rsidRDefault="006C4E2F" w:rsidP="005D6841">
            <w:pPr>
              <w:pStyle w:val="afff5"/>
              <w:widowControl w:val="0"/>
              <w:numPr>
                <w:ilvl w:val="0"/>
                <w:numId w:val="30"/>
              </w:numPr>
              <w:wordWrap w:val="0"/>
              <w:autoSpaceDE w:val="0"/>
              <w:autoSpaceDN w:val="0"/>
              <w:spacing w:before="0" w:line="259" w:lineRule="auto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다시 </w:t>
            </w:r>
            <w:proofErr w:type="gramStart"/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한 번</w:t>
            </w:r>
            <w:proofErr w:type="gramEnd"/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 데이터 파일을 읽어 이번에는 데이터대로 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Map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을 구성한다.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 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C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ell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에 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Card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가 존재할 경우 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Cell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에 저장한다</w:t>
            </w:r>
          </w:p>
          <w:p w14:paraId="405CDACA" w14:textId="2ED418A9" w:rsidR="006C4E2F" w:rsidRPr="006C4E2F" w:rsidRDefault="005E69B8" w:rsidP="005D6841">
            <w:pPr>
              <w:pStyle w:val="afff5"/>
              <w:widowControl w:val="0"/>
              <w:numPr>
                <w:ilvl w:val="0"/>
                <w:numId w:val="30"/>
              </w:numPr>
              <w:wordWrap w:val="0"/>
              <w:autoSpaceDE w:val="0"/>
              <w:autoSpaceDN w:val="0"/>
              <w:spacing w:before="0" w:line="259" w:lineRule="auto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M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ap 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구성을 완성한다</w:t>
            </w:r>
          </w:p>
        </w:tc>
      </w:tr>
      <w:tr w:rsidR="003A592D" w:rsidRPr="003A592D" w14:paraId="3E67AEAB" w14:textId="77777777" w:rsidTr="001E3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19A086FF" w14:textId="77777777" w:rsidR="003A592D" w:rsidRPr="003A592D" w:rsidRDefault="003A592D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</w:p>
        </w:tc>
      </w:tr>
    </w:tbl>
    <w:tbl>
      <w:tblPr>
        <w:tblStyle w:val="312"/>
        <w:tblW w:w="0" w:type="auto"/>
        <w:tblInd w:w="360" w:type="dxa"/>
        <w:tblLook w:val="04A0" w:firstRow="1" w:lastRow="0" w:firstColumn="1" w:lastColumn="0" w:noHBand="0" w:noVBand="1"/>
      </w:tblPr>
      <w:tblGrid>
        <w:gridCol w:w="8523"/>
      </w:tblGrid>
      <w:tr w:rsidR="003A592D" w:rsidRPr="003A592D" w14:paraId="7B9902BE" w14:textId="77777777" w:rsidTr="001E3A8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shd w:val="clear" w:color="auto" w:fill="7E97AD" w:themeFill="accent1"/>
          </w:tcPr>
          <w:p w14:paraId="2699F6AD" w14:textId="77777777" w:rsidR="003A592D" w:rsidRPr="003A592D" w:rsidRDefault="003A592D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/>
              </w:rPr>
            </w:pPr>
            <w:r w:rsidRPr="003A592D">
              <w:rPr>
                <w:rFonts w:ascii="Sandoll 고딕Neo3 02 Light" w:eastAsia="Sandoll 고딕Neo3 02 Light" w:hAnsi="Sandoll 고딕Neo3 02 Light" w:hint="eastAsia"/>
                <w:b/>
                <w:color w:val="FFFFFF" w:themeColor="background1"/>
              </w:rPr>
              <w:t>e</w:t>
            </w:r>
            <w:r w:rsidRPr="003A592D">
              <w:rPr>
                <w:rFonts w:ascii="Sandoll 고딕Neo3 02 Light" w:eastAsia="Sandoll 고딕Neo3 02 Light" w:hAnsi="Sandoll 고딕Neo3 02 Light"/>
                <w:b/>
                <w:color w:val="FFFFFF" w:themeColor="background1"/>
              </w:rPr>
              <w:t>xtensions</w:t>
            </w:r>
          </w:p>
        </w:tc>
      </w:tr>
      <w:tr w:rsidR="003A592D" w:rsidRPr="003A592D" w14:paraId="47C7621F" w14:textId="77777777" w:rsidTr="001E3A8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</w:tcPr>
          <w:p w14:paraId="1DDEEAAB" w14:textId="1F47A01F" w:rsidR="003A592D" w:rsidRPr="004E547A" w:rsidRDefault="003A592D" w:rsidP="005D6841">
            <w:pPr>
              <w:widowControl w:val="0"/>
              <w:wordWrap w:val="0"/>
              <w:autoSpaceDE w:val="0"/>
              <w:autoSpaceDN w:val="0"/>
              <w:spacing w:before="0" w:line="259" w:lineRule="auto"/>
              <w:rPr>
                <w:rFonts w:ascii="Sandoll 고딕Neo3 02 Light" w:eastAsia="Sandoll 고딕Neo3 02 Light" w:hAnsi="Sandoll 고딕Neo3 02 Light"/>
                <w:b w:val="0"/>
              </w:rPr>
            </w:pPr>
            <w:r w:rsidRPr="004E547A">
              <w:rPr>
                <w:rFonts w:ascii="Sandoll 고딕Neo3 02 Light" w:eastAsia="Sandoll 고딕Neo3 02 Light" w:hAnsi="Sandoll 고딕Neo3 02 Light"/>
                <w:b w:val="0"/>
              </w:rPr>
              <w:t>1a. Local에 저장된 Map이 없다</w:t>
            </w:r>
          </w:p>
          <w:p w14:paraId="5BD45E62" w14:textId="77777777" w:rsidR="003A592D" w:rsidRPr="004E547A" w:rsidRDefault="003A592D" w:rsidP="005D6841">
            <w:pPr>
              <w:pStyle w:val="afff5"/>
              <w:numPr>
                <w:ilvl w:val="0"/>
                <w:numId w:val="31"/>
              </w:numPr>
              <w:spacing w:before="0"/>
              <w:rPr>
                <w:rFonts w:ascii="Sandoll 고딕Neo3 02 Light" w:eastAsia="Sandoll 고딕Neo3 02 Light" w:hAnsi="Sandoll 고딕Neo3 02 Light"/>
                <w:b w:val="0"/>
              </w:rPr>
            </w:pPr>
            <w:r w:rsidRPr="004E547A">
              <w:rPr>
                <w:rFonts w:ascii="Sandoll 고딕Neo3 02 Light" w:eastAsia="Sandoll 고딕Neo3 02 Light" w:hAnsi="Sandoll 고딕Neo3 02 Light"/>
                <w:b w:val="0"/>
              </w:rPr>
              <w:t>System은 저장된 Map데이터 파일이 없다고 알린다</w:t>
            </w:r>
          </w:p>
          <w:p w14:paraId="58EFF0C8" w14:textId="77777777" w:rsidR="003A592D" w:rsidRPr="004E547A" w:rsidRDefault="003A592D" w:rsidP="005D6841">
            <w:pPr>
              <w:pStyle w:val="afff5"/>
              <w:numPr>
                <w:ilvl w:val="0"/>
                <w:numId w:val="31"/>
              </w:numPr>
              <w:spacing w:before="0"/>
              <w:rPr>
                <w:rFonts w:ascii="Sandoll 고딕Neo3 02 Light" w:eastAsia="Sandoll 고딕Neo3 02 Light" w:hAnsi="Sandoll 고딕Neo3 02 Light"/>
                <w:b w:val="0"/>
              </w:rPr>
            </w:pPr>
            <w:r w:rsidRPr="004E547A">
              <w:rPr>
                <w:rFonts w:ascii="Sandoll 고딕Neo3 02 Light" w:eastAsia="Sandoll 고딕Neo3 02 Light" w:hAnsi="Sandoll 고딕Neo3 02 Light"/>
                <w:b w:val="0"/>
              </w:rPr>
              <w:t xml:space="preserve">System이 </w:t>
            </w:r>
            <w:proofErr w:type="spellStart"/>
            <w:proofErr w:type="gramStart"/>
            <w:r w:rsidRPr="004E547A">
              <w:rPr>
                <w:rFonts w:ascii="Sandoll 고딕Neo3 02 Light" w:eastAsia="Sandoll 고딕Neo3 02 Light" w:hAnsi="Sandoll 고딕Neo3 02 Light"/>
                <w:b w:val="0"/>
              </w:rPr>
              <w:t>내장하고있는</w:t>
            </w:r>
            <w:proofErr w:type="spellEnd"/>
            <w:proofErr w:type="gramEnd"/>
            <w:r w:rsidRPr="004E547A">
              <w:rPr>
                <w:rFonts w:ascii="Sandoll 고딕Neo3 02 Light" w:eastAsia="Sandoll 고딕Neo3 02 Light" w:hAnsi="Sandoll 고딕Neo3 02 Light"/>
                <w:b w:val="0"/>
              </w:rPr>
              <w:t xml:space="preserve"> Default Map을 선택한다</w:t>
            </w:r>
          </w:p>
          <w:p w14:paraId="59B0BBC9" w14:textId="77777777" w:rsidR="003A592D" w:rsidRPr="004E547A" w:rsidRDefault="003A592D" w:rsidP="005D6841">
            <w:pPr>
              <w:spacing w:before="0"/>
              <w:ind w:left="0"/>
              <w:rPr>
                <w:rFonts w:ascii="Sandoll 고딕Neo3 02 Light" w:eastAsia="Sandoll 고딕Neo3 02 Light" w:hAnsi="Sandoll 고딕Neo3 02 Light"/>
                <w:b w:val="0"/>
              </w:rPr>
            </w:pPr>
          </w:p>
          <w:p w14:paraId="1E11BC64" w14:textId="0A0A1B53" w:rsidR="004E547A" w:rsidRPr="004E547A" w:rsidRDefault="004E547A" w:rsidP="005D6841">
            <w:pPr>
              <w:spacing w:before="0"/>
              <w:rPr>
                <w:rFonts w:ascii="Sandoll 고딕Neo3 02 Light" w:eastAsia="Sandoll 고딕Neo3 02 Light" w:hAnsi="Sandoll 고딕Neo3 02 Light"/>
                <w:b w:val="0"/>
              </w:rPr>
            </w:pPr>
            <w:r w:rsidRPr="004E547A">
              <w:rPr>
                <w:rFonts w:ascii="Sandoll 고딕Neo3 02 Light" w:eastAsia="Sandoll 고딕Neo3 02 Light" w:hAnsi="Sandoll 고딕Neo3 02 Light"/>
                <w:b w:val="0"/>
              </w:rPr>
              <w:t>1b. Host가 Default Map으로 플레이하기를 원한다</w:t>
            </w:r>
          </w:p>
          <w:p w14:paraId="29751090" w14:textId="1584BB2B" w:rsidR="004E547A" w:rsidRPr="004E547A" w:rsidRDefault="004E547A" w:rsidP="005D6841">
            <w:pPr>
              <w:pStyle w:val="afff5"/>
              <w:numPr>
                <w:ilvl w:val="0"/>
                <w:numId w:val="32"/>
              </w:numPr>
              <w:spacing w:before="0" w:line="288" w:lineRule="auto"/>
              <w:ind w:right="0"/>
              <w:rPr>
                <w:rFonts w:ascii="Sandoll 고딕Neo3 02 Light" w:eastAsia="Sandoll 고딕Neo3 02 Light" w:hAnsi="Sandoll 고딕Neo3 02 Light"/>
                <w:b w:val="0"/>
              </w:rPr>
            </w:pPr>
            <w:r w:rsidRPr="004E547A">
              <w:rPr>
                <w:rFonts w:ascii="Sandoll 고딕Neo3 02 Light" w:eastAsia="Sandoll 고딕Neo3 02 Light" w:hAnsi="Sandoll 고딕Neo3 02 Light"/>
                <w:b w:val="0"/>
              </w:rPr>
              <w:t xml:space="preserve">System이 </w:t>
            </w:r>
            <w:proofErr w:type="spellStart"/>
            <w:proofErr w:type="gramStart"/>
            <w:r w:rsidRPr="004E547A">
              <w:rPr>
                <w:rFonts w:ascii="Sandoll 고딕Neo3 02 Light" w:eastAsia="Sandoll 고딕Neo3 02 Light" w:hAnsi="Sandoll 고딕Neo3 02 Light"/>
                <w:b w:val="0"/>
              </w:rPr>
              <w:t>내장하고있는</w:t>
            </w:r>
            <w:proofErr w:type="spellEnd"/>
            <w:proofErr w:type="gramEnd"/>
            <w:r w:rsidRPr="004E547A">
              <w:rPr>
                <w:rFonts w:ascii="Sandoll 고딕Neo3 02 Light" w:eastAsia="Sandoll 고딕Neo3 02 Light" w:hAnsi="Sandoll 고딕Neo3 02 Light"/>
                <w:b w:val="0"/>
              </w:rPr>
              <w:t xml:space="preserve"> Default Map을 선택한다</w:t>
            </w:r>
          </w:p>
          <w:p w14:paraId="568BFD43" w14:textId="605AEBC6" w:rsidR="004E547A" w:rsidRPr="004E547A" w:rsidRDefault="004E547A" w:rsidP="005D6841">
            <w:pPr>
              <w:spacing w:before="0"/>
              <w:rPr>
                <w:rFonts w:ascii="Sandoll 고딕Neo3 02 Light" w:eastAsia="Sandoll 고딕Neo3 02 Light" w:hAnsi="Sandoll 고딕Neo3 02 Light"/>
                <w:b w:val="0"/>
              </w:rPr>
            </w:pPr>
            <w:r w:rsidRPr="004E547A">
              <w:rPr>
                <w:rFonts w:ascii="Sandoll 고딕Neo3 02 Light" w:eastAsia="Sandoll 고딕Neo3 02 Light" w:hAnsi="Sandoll 고딕Neo3 02 Light"/>
                <w:b w:val="0"/>
              </w:rPr>
              <w:t xml:space="preserve">2a. </w:t>
            </w:r>
            <w:r w:rsidRPr="004E547A">
              <w:rPr>
                <w:rFonts w:ascii="Sandoll 고딕Neo3 02 Light" w:eastAsia="Sandoll 고딕Neo3 02 Light" w:hAnsi="Sandoll 고딕Neo3 02 Light" w:hint="eastAsia"/>
                <w:b w:val="0"/>
              </w:rPr>
              <w:t>선택한</w:t>
            </w:r>
            <w:r w:rsidRPr="004E547A">
              <w:rPr>
                <w:rFonts w:ascii="Sandoll 고딕Neo3 02 Light" w:eastAsia="Sandoll 고딕Neo3 02 Light" w:hAnsi="Sandoll 고딕Neo3 02 Light"/>
                <w:b w:val="0"/>
              </w:rPr>
              <w:t xml:space="preserve"> 파일이 Map 파일이 아니다</w:t>
            </w:r>
          </w:p>
          <w:p w14:paraId="57AEF701" w14:textId="77777777" w:rsidR="004E547A" w:rsidRPr="004E547A" w:rsidRDefault="004E547A" w:rsidP="005D6841">
            <w:pPr>
              <w:pStyle w:val="afff5"/>
              <w:numPr>
                <w:ilvl w:val="0"/>
                <w:numId w:val="33"/>
              </w:numPr>
              <w:spacing w:before="0"/>
              <w:rPr>
                <w:rFonts w:ascii="Sandoll 고딕Neo3 02 Light" w:eastAsia="Sandoll 고딕Neo3 02 Light" w:hAnsi="Sandoll 고딕Neo3 02 Light"/>
                <w:b w:val="0"/>
              </w:rPr>
            </w:pPr>
            <w:r w:rsidRPr="004E547A">
              <w:rPr>
                <w:rFonts w:ascii="Sandoll 고딕Neo3 02 Light" w:eastAsia="Sandoll 고딕Neo3 02 Light" w:hAnsi="Sandoll 고딕Neo3 02 Light"/>
                <w:b w:val="0"/>
              </w:rPr>
              <w:t>Error 메시지와 함께 파일 재선택을 요청한다</w:t>
            </w:r>
          </w:p>
          <w:p w14:paraId="6E46D580" w14:textId="77777777" w:rsidR="004E547A" w:rsidRPr="004E547A" w:rsidRDefault="004E547A" w:rsidP="005D6841">
            <w:pPr>
              <w:spacing w:before="0"/>
              <w:ind w:left="400"/>
              <w:rPr>
                <w:rFonts w:ascii="Sandoll 고딕Neo3 02 Light" w:eastAsia="Sandoll 고딕Neo3 02 Light" w:hAnsi="Sandoll 고딕Neo3 02 Light"/>
                <w:b w:val="0"/>
              </w:rPr>
            </w:pPr>
          </w:p>
          <w:p w14:paraId="2E797E2C" w14:textId="77777777" w:rsidR="004E547A" w:rsidRPr="004E547A" w:rsidRDefault="004E547A" w:rsidP="005D6841">
            <w:pPr>
              <w:pStyle w:val="afff5"/>
              <w:spacing w:before="0"/>
              <w:ind w:left="760"/>
              <w:rPr>
                <w:rFonts w:ascii="Sandoll 고딕Neo3 02 Light" w:eastAsia="Sandoll 고딕Neo3 02 Light" w:hAnsi="Sandoll 고딕Neo3 02 Light"/>
                <w:b w:val="0"/>
              </w:rPr>
            </w:pPr>
            <w:r w:rsidRPr="004E547A">
              <w:rPr>
                <w:rFonts w:ascii="Sandoll 고딕Neo3 02 Light" w:eastAsia="Sandoll 고딕Neo3 02 Light" w:hAnsi="Sandoll 고딕Neo3 02 Light" w:hint="eastAsia"/>
                <w:b w:val="0"/>
              </w:rPr>
              <w:t>올바른</w:t>
            </w:r>
            <w:r w:rsidRPr="004E547A">
              <w:rPr>
                <w:rFonts w:ascii="Sandoll 고딕Neo3 02 Light" w:eastAsia="Sandoll 고딕Neo3 02 Light" w:hAnsi="Sandoll 고딕Neo3 02 Light"/>
                <w:b w:val="0"/>
              </w:rPr>
              <w:t xml:space="preserve"> Map 데이터 파일을 선택할 때까지 스텝 1을 반복한다</w:t>
            </w:r>
          </w:p>
          <w:p w14:paraId="05EA1C67" w14:textId="77777777" w:rsidR="004E547A" w:rsidRPr="004E547A" w:rsidRDefault="004E547A" w:rsidP="005D6841">
            <w:pPr>
              <w:spacing w:before="0"/>
              <w:ind w:left="400"/>
              <w:rPr>
                <w:rFonts w:ascii="Sandoll 고딕Neo3 02 Light" w:eastAsia="Sandoll 고딕Neo3 02 Light" w:hAnsi="Sandoll 고딕Neo3 02 Light"/>
                <w:b w:val="0"/>
              </w:rPr>
            </w:pPr>
          </w:p>
          <w:p w14:paraId="01505AA9" w14:textId="77777777" w:rsidR="004E547A" w:rsidRPr="004E547A" w:rsidRDefault="004E547A" w:rsidP="005D6841">
            <w:pPr>
              <w:pStyle w:val="afff5"/>
              <w:numPr>
                <w:ilvl w:val="0"/>
                <w:numId w:val="33"/>
              </w:numPr>
              <w:spacing w:before="0"/>
              <w:rPr>
                <w:rFonts w:ascii="Sandoll 고딕Neo3 02 Light" w:eastAsia="Sandoll 고딕Neo3 02 Light" w:hAnsi="Sandoll 고딕Neo3 02 Light"/>
                <w:b w:val="0"/>
              </w:rPr>
            </w:pPr>
            <w:r w:rsidRPr="004E547A">
              <w:rPr>
                <w:rFonts w:ascii="Sandoll 고딕Neo3 02 Light" w:eastAsia="Sandoll 고딕Neo3 02 Light" w:hAnsi="Sandoll 고딕Neo3 02 Light"/>
                <w:b w:val="0"/>
              </w:rPr>
              <w:t>Host는 올바른 Map 데이터 파일을 선택한다</w:t>
            </w:r>
          </w:p>
          <w:p w14:paraId="200D1BBE" w14:textId="77777777" w:rsidR="004E547A" w:rsidRPr="004E547A" w:rsidRDefault="004E547A" w:rsidP="005D6841">
            <w:pPr>
              <w:spacing w:before="0"/>
              <w:ind w:left="0"/>
              <w:rPr>
                <w:rFonts w:ascii="Sandoll 고딕Neo3 02 Light" w:eastAsia="Sandoll 고딕Neo3 02 Light" w:hAnsi="Sandoll 고딕Neo3 02 Light"/>
                <w:b w:val="0"/>
              </w:rPr>
            </w:pPr>
          </w:p>
          <w:p w14:paraId="6736147A" w14:textId="32B9D6F8" w:rsidR="004E547A" w:rsidRPr="004E547A" w:rsidRDefault="004E547A" w:rsidP="005D6841">
            <w:pPr>
              <w:spacing w:before="0"/>
              <w:rPr>
                <w:rFonts w:ascii="Sandoll 고딕Neo3 02 Light" w:eastAsia="Sandoll 고딕Neo3 02 Light" w:hAnsi="Sandoll 고딕Neo3 02 Light"/>
                <w:b w:val="0"/>
              </w:rPr>
            </w:pPr>
            <w:r w:rsidRPr="004E547A">
              <w:rPr>
                <w:rFonts w:ascii="Sandoll 고딕Neo3 02 Light" w:eastAsia="Sandoll 고딕Neo3 02 Light" w:hAnsi="Sandoll 고딕Neo3 02 Light"/>
                <w:b w:val="0"/>
              </w:rPr>
              <w:t>4a. Map 데이터 파일을 불러왔으나 올바른 구성이 아니다</w:t>
            </w:r>
          </w:p>
          <w:p w14:paraId="2A003376" w14:textId="77777777" w:rsidR="004E547A" w:rsidRPr="004E547A" w:rsidRDefault="004E547A" w:rsidP="005D6841">
            <w:pPr>
              <w:pStyle w:val="afff5"/>
              <w:numPr>
                <w:ilvl w:val="0"/>
                <w:numId w:val="34"/>
              </w:numPr>
              <w:spacing w:before="0"/>
              <w:rPr>
                <w:rFonts w:ascii="Sandoll 고딕Neo3 02 Light" w:eastAsia="Sandoll 고딕Neo3 02 Light" w:hAnsi="Sandoll 고딕Neo3 02 Light"/>
                <w:b w:val="0"/>
              </w:rPr>
            </w:pPr>
            <w:r w:rsidRPr="004E547A">
              <w:rPr>
                <w:rFonts w:ascii="Sandoll 고딕Neo3 02 Light" w:eastAsia="Sandoll 고딕Neo3 02 Light" w:hAnsi="Sandoll 고딕Neo3 02 Light"/>
                <w:b w:val="0"/>
              </w:rPr>
              <w:t>Error 메시지와 함께, 해당 Map 데이터 파일로는 Map을 구성할 수 없음을 알린다</w:t>
            </w:r>
          </w:p>
          <w:p w14:paraId="0BDD670F" w14:textId="0DC670EB" w:rsidR="004E547A" w:rsidRPr="006C4E2F" w:rsidRDefault="004E547A" w:rsidP="005D6841">
            <w:pPr>
              <w:pStyle w:val="afff5"/>
              <w:numPr>
                <w:ilvl w:val="0"/>
                <w:numId w:val="34"/>
              </w:numPr>
              <w:spacing w:before="0"/>
              <w:rPr>
                <w:rFonts w:ascii="Sandoll 고딕Neo3 02 Light" w:eastAsia="Sandoll 고딕Neo3 02 Light" w:hAnsi="Sandoll 고딕Neo3 02 Light"/>
                <w:b w:val="0"/>
              </w:rPr>
            </w:pPr>
            <w:r w:rsidRPr="004E547A">
              <w:rPr>
                <w:rFonts w:ascii="Sandoll 고딕Neo3 02 Light" w:eastAsia="Sandoll 고딕Neo3 02 Light" w:hAnsi="Sandoll 고딕Neo3 02 Light"/>
                <w:b w:val="0"/>
              </w:rPr>
              <w:t>Host는 다시 다른 Map 데이터 파일을 선택할 것이다</w:t>
            </w:r>
          </w:p>
        </w:tc>
      </w:tr>
    </w:tbl>
    <w:p w14:paraId="0D80A553" w14:textId="180DC9CE" w:rsidR="003F6632" w:rsidRPr="00D634C5" w:rsidRDefault="003F6632" w:rsidP="005D6841">
      <w:pPr>
        <w:pStyle w:val="21"/>
        <w:spacing w:before="0" w:after="0"/>
        <w:rPr>
          <w:rFonts w:ascii="Sandoll 고딕Neo3 02 Light" w:eastAsia="Sandoll 고딕Neo3 02 Light" w:hAnsi="Sandoll 고딕Neo3 02 Light"/>
          <w:sz w:val="20"/>
        </w:rPr>
      </w:pPr>
      <w:bookmarkStart w:id="13" w:name="_Toc105721261"/>
      <w:r>
        <w:rPr>
          <w:rFonts w:ascii="Sandoll 고딕Neo3 02 Light" w:eastAsia="Sandoll 고딕Neo3 02 Light" w:hAnsi="Sandoll 고딕Neo3 02 Light"/>
          <w:sz w:val="20"/>
        </w:rPr>
        <w:lastRenderedPageBreak/>
        <w:t>Domain model</w:t>
      </w:r>
      <w:bookmarkEnd w:id="13"/>
    </w:p>
    <w:p w14:paraId="6995E4B7" w14:textId="44798BCD" w:rsidR="00AF168D" w:rsidRDefault="003F6632" w:rsidP="005D6841">
      <w:pPr>
        <w:pStyle w:val="a"/>
        <w:numPr>
          <w:ilvl w:val="0"/>
          <w:numId w:val="0"/>
        </w:numPr>
        <w:spacing w:before="0" w:after="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>해당</w:t>
      </w:r>
      <w:r>
        <w:rPr>
          <w:rFonts w:ascii="Sandoll 고딕Neo3 02 Light" w:eastAsia="Sandoll 고딕Neo3 02 Light" w:hAnsi="Sandoll 고딕Neo3 02 Light"/>
        </w:rPr>
        <w:t>Elaboration</w:t>
      </w:r>
      <w:r>
        <w:rPr>
          <w:rFonts w:ascii="Sandoll 고딕Neo3 02 Light" w:eastAsia="Sandoll 고딕Neo3 02 Light" w:hAnsi="Sandoll 고딕Neo3 02 Light" w:hint="eastAsia"/>
        </w:rPr>
        <w:t xml:space="preserve">에서 </w:t>
      </w:r>
      <w:proofErr w:type="spellStart"/>
      <w:r>
        <w:rPr>
          <w:rFonts w:ascii="Sandoll 고딕Neo3 02 Light" w:eastAsia="Sandoll 고딕Neo3 02 Light" w:hAnsi="Sandoll 고딕Neo3 02 Light" w:hint="eastAsia"/>
        </w:rPr>
        <w:t>명세된</w:t>
      </w:r>
      <w:proofErr w:type="spellEnd"/>
      <w:r>
        <w:rPr>
          <w:rFonts w:ascii="Sandoll 고딕Neo3 02 Light" w:eastAsia="Sandoll 고딕Neo3 02 Light" w:hAnsi="Sandoll 고딕Neo3 02 Light" w:hint="eastAsia"/>
        </w:rPr>
        <w:t xml:space="preserve"> </w:t>
      </w:r>
      <w:proofErr w:type="spellStart"/>
      <w:r>
        <w:rPr>
          <w:rFonts w:ascii="Sandoll 고딕Neo3 02 Light" w:eastAsia="Sandoll 고딕Neo3 02 Light" w:hAnsi="Sandoll 고딕Neo3 02 Light"/>
        </w:rPr>
        <w:t>UseCase</w:t>
      </w:r>
      <w:proofErr w:type="spellEnd"/>
      <w:r>
        <w:rPr>
          <w:rFonts w:ascii="Sandoll 고딕Neo3 02 Light" w:eastAsia="Sandoll 고딕Neo3 02 Light" w:hAnsi="Sandoll 고딕Neo3 02 Light" w:hint="eastAsia"/>
        </w:rPr>
        <w:t>를 토대로 생성하였습니다.</w:t>
      </w:r>
    </w:p>
    <w:p w14:paraId="05F517D6" w14:textId="6EA86295" w:rsidR="003F6632" w:rsidRDefault="003F6632" w:rsidP="005D6841">
      <w:pPr>
        <w:pStyle w:val="a"/>
        <w:numPr>
          <w:ilvl w:val="0"/>
          <w:numId w:val="0"/>
        </w:numPr>
        <w:spacing w:before="0" w:after="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 xml:space="preserve">이는 추후 반복 </w:t>
      </w:r>
      <w:proofErr w:type="spellStart"/>
      <w:r>
        <w:rPr>
          <w:rFonts w:ascii="Sandoll 고딕Neo3 02 Light" w:eastAsia="Sandoll 고딕Neo3 02 Light" w:hAnsi="Sandoll 고딕Neo3 02 Light" w:hint="eastAsia"/>
        </w:rPr>
        <w:t>회차를</w:t>
      </w:r>
      <w:proofErr w:type="spellEnd"/>
      <w:r>
        <w:rPr>
          <w:rFonts w:ascii="Sandoll 고딕Neo3 02 Light" w:eastAsia="Sandoll 고딕Neo3 02 Light" w:hAnsi="Sandoll 고딕Neo3 02 Light" w:hint="eastAsia"/>
        </w:rPr>
        <w:t xml:space="preserve"> 거듭하며 세분화되거나 추가될 수 있습니다.</w:t>
      </w:r>
    </w:p>
    <w:p w14:paraId="4CDAE989" w14:textId="19FEA051" w:rsidR="003F6632" w:rsidRDefault="003F6632" w:rsidP="005D6841">
      <w:pPr>
        <w:pStyle w:val="a"/>
        <w:numPr>
          <w:ilvl w:val="0"/>
          <w:numId w:val="0"/>
        </w:numPr>
        <w:spacing w:before="0" w:after="0"/>
        <w:rPr>
          <w:rFonts w:ascii="Sandoll 고딕Neo3 02 Light" w:eastAsia="Sandoll 고딕Neo3 02 Light" w:hAnsi="Sandoll 고딕Neo3 02 Light"/>
        </w:rPr>
      </w:pPr>
    </w:p>
    <w:p w14:paraId="5858F22E" w14:textId="7B8E36E6" w:rsidR="00F4329B" w:rsidRDefault="005E69B8" w:rsidP="005D6841">
      <w:pPr>
        <w:pStyle w:val="a"/>
        <w:numPr>
          <w:ilvl w:val="0"/>
          <w:numId w:val="0"/>
        </w:numPr>
        <w:spacing w:before="0" w:after="0"/>
        <w:rPr>
          <w:rFonts w:ascii="Sandoll 고딕Neo3 02 Light" w:eastAsia="Sandoll 고딕Neo3 02 Light" w:hAnsi="Sandoll 고딕Neo3 02 Light"/>
        </w:rPr>
      </w:pPr>
      <w:r>
        <w:rPr>
          <w:noProof/>
        </w:rPr>
        <w:drawing>
          <wp:inline distT="0" distB="0" distL="0" distR="0" wp14:anchorId="19DD0258" wp14:editId="73D6F1F9">
            <wp:extent cx="5501281" cy="6280544"/>
            <wp:effectExtent l="0" t="0" r="4445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433" b="13809"/>
                    <a:stretch/>
                  </pic:blipFill>
                  <pic:spPr bwMode="auto">
                    <a:xfrm>
                      <a:off x="0" y="0"/>
                      <a:ext cx="5501640" cy="6280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C1951" w14:textId="7E4192DC" w:rsidR="005E69B8" w:rsidRDefault="005E69B8" w:rsidP="005D6841">
      <w:pPr>
        <w:spacing w:before="0" w:after="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/>
        </w:rPr>
        <w:br w:type="page"/>
      </w:r>
    </w:p>
    <w:p w14:paraId="34AC0486" w14:textId="2A2504B7" w:rsidR="00A20ECD" w:rsidRDefault="00A20ECD" w:rsidP="005D6841">
      <w:pPr>
        <w:pStyle w:val="a"/>
        <w:numPr>
          <w:ilvl w:val="0"/>
          <w:numId w:val="0"/>
        </w:numPr>
        <w:spacing w:before="0" w:after="0"/>
        <w:jc w:val="center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  <w:noProof/>
        </w:rPr>
        <w:lastRenderedPageBreak/>
        <w:drawing>
          <wp:inline distT="0" distB="0" distL="0" distR="0" wp14:anchorId="1D801705" wp14:editId="0DCDEA99">
            <wp:extent cx="5259070" cy="4734117"/>
            <wp:effectExtent l="0" t="0" r="0" b="952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070" cy="473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2AB7B" w14:textId="77777777" w:rsidR="00A20ECD" w:rsidRDefault="00A20ECD" w:rsidP="005D6841">
      <w:pPr>
        <w:spacing w:before="0" w:after="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/>
        </w:rPr>
        <w:br w:type="page"/>
      </w:r>
    </w:p>
    <w:p w14:paraId="7611F0FE" w14:textId="749BA99A" w:rsidR="000A27ED" w:rsidRPr="00D634C5" w:rsidRDefault="00CD03C1" w:rsidP="005D6841">
      <w:pPr>
        <w:pStyle w:val="21"/>
        <w:spacing w:before="0" w:after="0"/>
        <w:rPr>
          <w:rFonts w:ascii="Sandoll 고딕Neo3 02 Light" w:eastAsia="Sandoll 고딕Neo3 02 Light" w:hAnsi="Sandoll 고딕Neo3 02 Light"/>
          <w:sz w:val="20"/>
        </w:rPr>
      </w:pPr>
      <w:bookmarkStart w:id="14" w:name="_Toc105721262"/>
      <w:r>
        <w:rPr>
          <w:rFonts w:ascii="Sandoll 고딕Neo3 02 Light" w:eastAsia="Sandoll 고딕Neo3 02 Light" w:hAnsi="Sandoll 고딕Neo3 02 Light" w:hint="eastAsia"/>
          <w:sz w:val="20"/>
        </w:rPr>
        <w:lastRenderedPageBreak/>
        <w:t>S</w:t>
      </w:r>
      <w:r w:rsidR="000A27ED">
        <w:rPr>
          <w:rFonts w:ascii="Sandoll 고딕Neo3 02 Light" w:eastAsia="Sandoll 고딕Neo3 02 Light" w:hAnsi="Sandoll 고딕Neo3 02 Light"/>
          <w:sz w:val="20"/>
        </w:rPr>
        <w:t xml:space="preserve">ystem </w:t>
      </w:r>
      <w:r w:rsidR="000A27ED">
        <w:rPr>
          <w:rFonts w:ascii="Sandoll 고딕Neo3 02 Light" w:eastAsia="Sandoll 고딕Neo3 02 Light" w:hAnsi="Sandoll 고딕Neo3 02 Light" w:hint="eastAsia"/>
          <w:sz w:val="20"/>
        </w:rPr>
        <w:t>S</w:t>
      </w:r>
      <w:r w:rsidR="000A27ED">
        <w:rPr>
          <w:rFonts w:ascii="Sandoll 고딕Neo3 02 Light" w:eastAsia="Sandoll 고딕Neo3 02 Light" w:hAnsi="Sandoll 고딕Neo3 02 Light"/>
          <w:sz w:val="20"/>
        </w:rPr>
        <w:t>equence diagram</w:t>
      </w:r>
      <w:bookmarkEnd w:id="14"/>
    </w:p>
    <w:p w14:paraId="646FA54A" w14:textId="0CDB139F" w:rsidR="00FC669B" w:rsidRDefault="000A27ED" w:rsidP="005D6841">
      <w:pPr>
        <w:pStyle w:val="a"/>
        <w:spacing w:before="0" w:after="0"/>
      </w:pPr>
      <w:r>
        <w:t xml:space="preserve">Make Game </w:t>
      </w:r>
      <w:r>
        <w:rPr>
          <w:rFonts w:hint="eastAsia"/>
        </w:rPr>
        <w:t>시나리오</w:t>
      </w:r>
    </w:p>
    <w:p w14:paraId="465908A2" w14:textId="77777777" w:rsidR="000A27ED" w:rsidRDefault="000A27ED" w:rsidP="005D6841">
      <w:pPr>
        <w:pStyle w:val="a"/>
        <w:numPr>
          <w:ilvl w:val="0"/>
          <w:numId w:val="0"/>
        </w:numPr>
        <w:spacing w:before="0" w:after="0"/>
      </w:pPr>
    </w:p>
    <w:p w14:paraId="4A2E8244" w14:textId="74936904" w:rsidR="009A5946" w:rsidRDefault="009A5946" w:rsidP="005D6841">
      <w:pPr>
        <w:pStyle w:val="a"/>
        <w:numPr>
          <w:ilvl w:val="0"/>
          <w:numId w:val="0"/>
        </w:numPr>
        <w:spacing w:before="0" w:after="0"/>
        <w:ind w:left="360" w:hanging="360"/>
        <w:jc w:val="center"/>
      </w:pPr>
      <w:r>
        <w:rPr>
          <w:noProof/>
        </w:rPr>
        <w:drawing>
          <wp:inline distT="0" distB="0" distL="0" distR="0" wp14:anchorId="1B45508D" wp14:editId="55BE5DC0">
            <wp:extent cx="5353050" cy="459105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0AEB2" w14:textId="77777777" w:rsidR="009A5946" w:rsidRDefault="009A5946" w:rsidP="005D6841">
      <w:pPr>
        <w:spacing w:before="0" w:after="0"/>
      </w:pPr>
      <w:r>
        <w:br w:type="page"/>
      </w:r>
    </w:p>
    <w:p w14:paraId="7AC56D60" w14:textId="0301E2C1" w:rsidR="00C32509" w:rsidRPr="00C32509" w:rsidRDefault="00C32509" w:rsidP="005D6841">
      <w:pPr>
        <w:pStyle w:val="21"/>
        <w:spacing w:before="0" w:after="0"/>
        <w:rPr>
          <w:rFonts w:ascii="Sandoll 고딕Neo3 02 Light" w:eastAsia="Sandoll 고딕Neo3 02 Light" w:hAnsi="Sandoll 고딕Neo3 02 Light"/>
          <w:sz w:val="20"/>
        </w:rPr>
      </w:pPr>
      <w:bookmarkStart w:id="15" w:name="_Toc105721263"/>
      <w:r>
        <w:rPr>
          <w:rFonts w:ascii="Sandoll 고딕Neo3 02 Light" w:eastAsia="Sandoll 고딕Neo3 02 Light" w:hAnsi="Sandoll 고딕Neo3 02 Light" w:hint="eastAsia"/>
          <w:sz w:val="20"/>
        </w:rPr>
        <w:lastRenderedPageBreak/>
        <w:t>S</w:t>
      </w:r>
      <w:r>
        <w:rPr>
          <w:rFonts w:ascii="Sandoll 고딕Neo3 02 Light" w:eastAsia="Sandoll 고딕Neo3 02 Light" w:hAnsi="Sandoll 고딕Neo3 02 Light"/>
          <w:sz w:val="20"/>
        </w:rPr>
        <w:t>equence diagram</w:t>
      </w:r>
      <w:bookmarkEnd w:id="15"/>
    </w:p>
    <w:p w14:paraId="4FC5DBF0" w14:textId="7A64C8B9" w:rsidR="006029E2" w:rsidRDefault="009A5946" w:rsidP="005D6841">
      <w:pPr>
        <w:pStyle w:val="a"/>
        <w:spacing w:before="0" w:after="0"/>
      </w:pPr>
      <w:r>
        <w:rPr>
          <w:rFonts w:hint="eastAsia"/>
        </w:rPr>
        <w:t>L</w:t>
      </w:r>
      <w:r>
        <w:t xml:space="preserve">oad Map </w:t>
      </w:r>
      <w:r>
        <w:rPr>
          <w:rFonts w:hint="eastAsia"/>
        </w:rPr>
        <w:t>시나리오</w:t>
      </w:r>
    </w:p>
    <w:p w14:paraId="5C30CCB9" w14:textId="5AF42757" w:rsidR="00AA7F5B" w:rsidRDefault="00033576" w:rsidP="005D6841">
      <w:pPr>
        <w:pStyle w:val="a"/>
        <w:numPr>
          <w:ilvl w:val="0"/>
          <w:numId w:val="0"/>
        </w:numPr>
        <w:spacing w:before="0" w:after="0"/>
        <w:ind w:left="360"/>
      </w:pPr>
      <w:r>
        <w:rPr>
          <w:rFonts w:hint="eastAsia"/>
        </w:rPr>
        <w:t>L</w:t>
      </w:r>
      <w:r>
        <w:t xml:space="preserve">oad Map </w:t>
      </w:r>
      <w:r>
        <w:rPr>
          <w:rFonts w:hint="eastAsia"/>
        </w:rPr>
        <w:t xml:space="preserve">시나리오의 경우에는 </w:t>
      </w:r>
      <w:r>
        <w:t>Actor</w:t>
      </w:r>
      <w:r>
        <w:rPr>
          <w:rFonts w:hint="eastAsia"/>
        </w:rPr>
        <w:t xml:space="preserve">와의 </w:t>
      </w:r>
      <w:r>
        <w:t>Interaction</w:t>
      </w:r>
      <w:r>
        <w:rPr>
          <w:rFonts w:hint="eastAsia"/>
        </w:rPr>
        <w:t xml:space="preserve">이 없어 </w:t>
      </w:r>
      <w:r w:rsidR="00C32509">
        <w:rPr>
          <w:rFonts w:hint="eastAsia"/>
        </w:rPr>
        <w:t>s</w:t>
      </w:r>
      <w:r w:rsidR="00C32509">
        <w:t>equence diagram</w:t>
      </w:r>
      <w:r>
        <w:rPr>
          <w:rFonts w:hint="eastAsia"/>
        </w:rPr>
        <w:t xml:space="preserve">으로 </w:t>
      </w:r>
      <w:r w:rsidR="00AA7F5B">
        <w:rPr>
          <w:rFonts w:hint="eastAsia"/>
        </w:rPr>
        <w:t>작성</w:t>
      </w:r>
      <w:r>
        <w:rPr>
          <w:rFonts w:hint="eastAsia"/>
        </w:rPr>
        <w:t>하였습니다</w:t>
      </w:r>
      <w:r w:rsidR="00AA7F5B">
        <w:t>.</w:t>
      </w:r>
    </w:p>
    <w:p w14:paraId="6396284B" w14:textId="77777777" w:rsidR="00AA7F5B" w:rsidRDefault="00AA7F5B" w:rsidP="005D6841">
      <w:pPr>
        <w:pStyle w:val="a"/>
        <w:numPr>
          <w:ilvl w:val="0"/>
          <w:numId w:val="0"/>
        </w:numPr>
        <w:spacing w:before="0" w:after="0"/>
        <w:ind w:left="360"/>
      </w:pPr>
    </w:p>
    <w:p w14:paraId="78DA26CC" w14:textId="65B57ACE" w:rsidR="00AA7F5B" w:rsidRDefault="00AA7F5B" w:rsidP="005D6841">
      <w:pPr>
        <w:pStyle w:val="a"/>
        <w:numPr>
          <w:ilvl w:val="0"/>
          <w:numId w:val="0"/>
        </w:numPr>
        <w:spacing w:before="0" w:after="0"/>
        <w:jc w:val="center"/>
      </w:pPr>
      <w:r>
        <w:rPr>
          <w:noProof/>
        </w:rPr>
        <w:drawing>
          <wp:inline distT="0" distB="0" distL="0" distR="0" wp14:anchorId="22C106CA" wp14:editId="03494EAB">
            <wp:extent cx="5628657" cy="38671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57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92266" w14:textId="77777777" w:rsidR="006029E2" w:rsidRDefault="006029E2" w:rsidP="005D6841">
      <w:pPr>
        <w:spacing w:before="0" w:after="0"/>
      </w:pPr>
      <w:r>
        <w:br w:type="page"/>
      </w:r>
    </w:p>
    <w:p w14:paraId="4360B741" w14:textId="1F1D2685" w:rsidR="000A27ED" w:rsidRDefault="006029E2" w:rsidP="005D6841">
      <w:pPr>
        <w:pStyle w:val="21"/>
        <w:spacing w:before="0" w:after="0"/>
        <w:rPr>
          <w:rFonts w:ascii="Sandoll 고딕Neo3 02 Light" w:eastAsia="Sandoll 고딕Neo3 02 Light" w:hAnsi="Sandoll 고딕Neo3 02 Light"/>
          <w:sz w:val="20"/>
        </w:rPr>
      </w:pPr>
      <w:bookmarkStart w:id="16" w:name="_Toc105721264"/>
      <w:r>
        <w:rPr>
          <w:rFonts w:ascii="Sandoll 고딕Neo3 02 Light" w:eastAsia="Sandoll 고딕Neo3 02 Light" w:hAnsi="Sandoll 고딕Neo3 02 Light"/>
          <w:sz w:val="20"/>
        </w:rPr>
        <w:lastRenderedPageBreak/>
        <w:t>operation contracts</w:t>
      </w:r>
      <w:bookmarkEnd w:id="16"/>
    </w:p>
    <w:p w14:paraId="3C5B7051" w14:textId="1AF0AF84" w:rsidR="006029E2" w:rsidRDefault="006029E2" w:rsidP="005D6841">
      <w:pPr>
        <w:spacing w:before="0" w:after="0"/>
      </w:pPr>
    </w:p>
    <w:tbl>
      <w:tblPr>
        <w:tblStyle w:val="afffff0"/>
        <w:tblW w:w="0" w:type="auto"/>
        <w:tblLook w:val="04A0" w:firstRow="1" w:lastRow="0" w:firstColumn="1" w:lastColumn="0" w:noHBand="0" w:noVBand="1"/>
      </w:tblPr>
      <w:tblGrid>
        <w:gridCol w:w="1701"/>
        <w:gridCol w:w="7182"/>
      </w:tblGrid>
      <w:tr w:rsidR="006029E2" w14:paraId="3C8953A4" w14:textId="77777777" w:rsidTr="004B63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  <w:gridSpan w:val="2"/>
            <w:shd w:val="clear" w:color="auto" w:fill="7E97AD" w:themeFill="accent1"/>
          </w:tcPr>
          <w:p w14:paraId="0C809964" w14:textId="0150BC8F" w:rsidR="006029E2" w:rsidRPr="006029E2" w:rsidRDefault="006029E2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C</w:t>
            </w:r>
            <w:r>
              <w:rPr>
                <w:color w:val="FFFFFF" w:themeColor="background1"/>
              </w:rPr>
              <w:t>ontract c01: enter map info</w:t>
            </w:r>
          </w:p>
        </w:tc>
      </w:tr>
      <w:tr w:rsidR="006029E2" w14:paraId="2D6C8BD9" w14:textId="77777777" w:rsidTr="006619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7B5A8AE6" w14:textId="2FBD703F" w:rsidR="006029E2" w:rsidRPr="0066190A" w:rsidRDefault="006029E2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 w:rsidRPr="0066190A">
              <w:rPr>
                <w:rFonts w:hint="eastAsia"/>
                <w:color w:val="FFFFFF" w:themeColor="background1"/>
              </w:rPr>
              <w:t>O</w:t>
            </w:r>
            <w:r w:rsidRPr="0066190A">
              <w:rPr>
                <w:color w:val="FFFFFF" w:themeColor="background1"/>
              </w:rPr>
              <w:t>peration</w:t>
            </w:r>
          </w:p>
        </w:tc>
        <w:tc>
          <w:tcPr>
            <w:tcW w:w="7182" w:type="dxa"/>
          </w:tcPr>
          <w:p w14:paraId="5B8F8EF7" w14:textId="3FF388EF" w:rsidR="006029E2" w:rsidRDefault="006029E2" w:rsidP="005D6841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rPr>
                <w:rFonts w:hint="eastAsia"/>
              </w:rPr>
              <w:t>E</w:t>
            </w:r>
            <w:r>
              <w:t>nterMapInfo</w:t>
            </w:r>
            <w:proofErr w:type="spellEnd"/>
            <w:r>
              <w:t>(</w:t>
            </w:r>
            <w:proofErr w:type="spellStart"/>
            <w:proofErr w:type="gramEnd"/>
            <w:r>
              <w:t>mapDataFile</w:t>
            </w:r>
            <w:proofErr w:type="spellEnd"/>
            <w:r w:rsidR="0066190A">
              <w:t>: .map File</w:t>
            </w:r>
            <w:r>
              <w:t>)</w:t>
            </w:r>
          </w:p>
        </w:tc>
      </w:tr>
      <w:tr w:rsidR="006029E2" w14:paraId="39810F26" w14:textId="77777777" w:rsidTr="006619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383DCFCF" w14:textId="4187B685" w:rsidR="006029E2" w:rsidRPr="0066190A" w:rsidRDefault="006029E2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 w:rsidRPr="0066190A">
              <w:rPr>
                <w:rFonts w:hint="eastAsia"/>
                <w:color w:val="FFFFFF" w:themeColor="background1"/>
              </w:rPr>
              <w:t>C</w:t>
            </w:r>
            <w:r w:rsidRPr="0066190A">
              <w:rPr>
                <w:color w:val="FFFFFF" w:themeColor="background1"/>
              </w:rPr>
              <w:t>ross References</w:t>
            </w:r>
          </w:p>
        </w:tc>
        <w:tc>
          <w:tcPr>
            <w:tcW w:w="7182" w:type="dxa"/>
          </w:tcPr>
          <w:p w14:paraId="365A1915" w14:textId="173175B2" w:rsidR="006029E2" w:rsidRDefault="006029E2" w:rsidP="005D6841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</w:t>
            </w:r>
            <w:r>
              <w:t>se Cases: Make Game</w:t>
            </w:r>
          </w:p>
        </w:tc>
      </w:tr>
      <w:tr w:rsidR="006029E2" w14:paraId="626E238C" w14:textId="77777777" w:rsidTr="006619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272EFA73" w14:textId="5BCA181E" w:rsidR="006029E2" w:rsidRPr="0066190A" w:rsidRDefault="006029E2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proofErr w:type="spellStart"/>
            <w:r w:rsidRPr="0066190A">
              <w:rPr>
                <w:rFonts w:hint="eastAsia"/>
                <w:color w:val="FFFFFF" w:themeColor="background1"/>
              </w:rPr>
              <w:t>P</w:t>
            </w:r>
            <w:r w:rsidRPr="0066190A">
              <w:rPr>
                <w:color w:val="FFFFFF" w:themeColor="background1"/>
              </w:rPr>
              <w:t>reConditions</w:t>
            </w:r>
            <w:proofErr w:type="spellEnd"/>
          </w:p>
        </w:tc>
        <w:tc>
          <w:tcPr>
            <w:tcW w:w="7182" w:type="dxa"/>
          </w:tcPr>
          <w:p w14:paraId="504AD8DB" w14:textId="1E488B60" w:rsidR="006029E2" w:rsidRDefault="006029E2" w:rsidP="005D6841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없음</w:t>
            </w:r>
          </w:p>
        </w:tc>
      </w:tr>
      <w:tr w:rsidR="006029E2" w14:paraId="0C270DFE" w14:textId="77777777" w:rsidTr="0066190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2185C1CF" w14:textId="542C5E31" w:rsidR="006029E2" w:rsidRPr="0066190A" w:rsidRDefault="006029E2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proofErr w:type="spellStart"/>
            <w:r w:rsidRPr="0066190A">
              <w:rPr>
                <w:rFonts w:hint="eastAsia"/>
                <w:color w:val="FFFFFF" w:themeColor="background1"/>
              </w:rPr>
              <w:t>P</w:t>
            </w:r>
            <w:r w:rsidRPr="0066190A">
              <w:rPr>
                <w:color w:val="FFFFFF" w:themeColor="background1"/>
              </w:rPr>
              <w:t>ostConditions</w:t>
            </w:r>
            <w:proofErr w:type="spellEnd"/>
          </w:p>
        </w:tc>
        <w:tc>
          <w:tcPr>
            <w:tcW w:w="7182" w:type="dxa"/>
          </w:tcPr>
          <w:p w14:paraId="4D1A42E1" w14:textId="77777777" w:rsidR="0066190A" w:rsidRDefault="0066190A" w:rsidP="005D6841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G</w:t>
            </w:r>
            <w:r>
              <w:t xml:space="preserve">ame </w:t>
            </w:r>
            <w:r>
              <w:rPr>
                <w:rFonts w:hint="eastAsia"/>
              </w:rPr>
              <w:t xml:space="preserve">객체 </w:t>
            </w:r>
            <w:r>
              <w:t>game</w:t>
            </w:r>
            <w:r>
              <w:rPr>
                <w:rFonts w:hint="eastAsia"/>
              </w:rPr>
              <w:t>이 생성되었다</w:t>
            </w:r>
          </w:p>
          <w:p w14:paraId="2B1ED7E2" w14:textId="77777777" w:rsidR="000711C4" w:rsidRDefault="000711C4" w:rsidP="005D6841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M</w:t>
            </w:r>
            <w:r>
              <w:t xml:space="preserve">ap </w:t>
            </w:r>
            <w:r>
              <w:rPr>
                <w:rFonts w:hint="eastAsia"/>
              </w:rPr>
              <w:t xml:space="preserve">객체 </w:t>
            </w:r>
            <w:r>
              <w:t>map</w:t>
            </w:r>
            <w:r>
              <w:rPr>
                <w:rFonts w:hint="eastAsia"/>
              </w:rPr>
              <w:t>이 생성되었다</w:t>
            </w:r>
          </w:p>
          <w:p w14:paraId="61613817" w14:textId="063B7C68" w:rsidR="0066190A" w:rsidRDefault="000711C4" w:rsidP="005D6841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map.</w:t>
            </w:r>
            <w:r>
              <w:rPr>
                <w:rFonts w:hint="eastAsia"/>
              </w:rPr>
              <w:t>m</w:t>
            </w:r>
            <w:r>
              <w:t>apDataFile</w:t>
            </w:r>
            <w:proofErr w:type="spellEnd"/>
            <w:proofErr w:type="gramEnd"/>
            <w:r>
              <w:rPr>
                <w:rFonts w:hint="eastAsia"/>
              </w:rPr>
              <w:t xml:space="preserve">에 </w:t>
            </w:r>
            <w:proofErr w:type="spellStart"/>
            <w:r>
              <w:t>mapDataFile</w:t>
            </w:r>
            <w:proofErr w:type="spellEnd"/>
            <w:r>
              <w:rPr>
                <w:rFonts w:hint="eastAsia"/>
              </w:rPr>
              <w:t>이 할당되었다</w:t>
            </w:r>
          </w:p>
          <w:p w14:paraId="523953F6" w14:textId="33205256" w:rsidR="000711C4" w:rsidRDefault="000711C4" w:rsidP="005D6841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g</w:t>
            </w:r>
            <w:r>
              <w:t>ame.map</w:t>
            </w:r>
            <w:proofErr w:type="spellEnd"/>
            <w:r>
              <w:rPr>
                <w:rFonts w:hint="eastAsia"/>
              </w:rPr>
              <w:t xml:space="preserve">에 </w:t>
            </w:r>
            <w:r>
              <w:t>map</w:t>
            </w:r>
            <w:r>
              <w:rPr>
                <w:rFonts w:hint="eastAsia"/>
              </w:rPr>
              <w:t>이 할당되었다</w:t>
            </w:r>
          </w:p>
          <w:p w14:paraId="2368F260" w14:textId="7A037BB0" w:rsidR="000711C4" w:rsidRDefault="000711C4" w:rsidP="005D6841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map</w:t>
            </w:r>
            <w:r>
              <w:rPr>
                <w:rFonts w:hint="eastAsia"/>
              </w:rPr>
              <w:t xml:space="preserve">은 </w:t>
            </w:r>
            <w:r>
              <w:t>game</w:t>
            </w:r>
            <w:r>
              <w:rPr>
                <w:rFonts w:hint="eastAsia"/>
              </w:rPr>
              <w:t>과 관련이 생겼다</w:t>
            </w:r>
          </w:p>
        </w:tc>
      </w:tr>
    </w:tbl>
    <w:p w14:paraId="1E8A177F" w14:textId="58E1BF6F" w:rsidR="006029E2" w:rsidRDefault="006029E2" w:rsidP="005D6841">
      <w:pPr>
        <w:pStyle w:val="a"/>
        <w:numPr>
          <w:ilvl w:val="0"/>
          <w:numId w:val="0"/>
        </w:numPr>
        <w:spacing w:before="0" w:after="0"/>
      </w:pPr>
    </w:p>
    <w:tbl>
      <w:tblPr>
        <w:tblStyle w:val="afffff0"/>
        <w:tblW w:w="0" w:type="auto"/>
        <w:tblLook w:val="04A0" w:firstRow="1" w:lastRow="0" w:firstColumn="1" w:lastColumn="0" w:noHBand="0" w:noVBand="1"/>
      </w:tblPr>
      <w:tblGrid>
        <w:gridCol w:w="1701"/>
        <w:gridCol w:w="7182"/>
      </w:tblGrid>
      <w:tr w:rsidR="0066190A" w14:paraId="62C1E520" w14:textId="77777777" w:rsidTr="00BC362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  <w:gridSpan w:val="2"/>
            <w:shd w:val="clear" w:color="auto" w:fill="7E97AD" w:themeFill="accent1"/>
          </w:tcPr>
          <w:p w14:paraId="4864EC16" w14:textId="50A91220" w:rsidR="0066190A" w:rsidRPr="006029E2" w:rsidRDefault="0066190A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C</w:t>
            </w:r>
            <w:r>
              <w:rPr>
                <w:color w:val="FFFFFF" w:themeColor="background1"/>
              </w:rPr>
              <w:t xml:space="preserve">ontract c02: enter </w:t>
            </w:r>
            <w:r w:rsidR="000711C4">
              <w:rPr>
                <w:rFonts w:hint="eastAsia"/>
                <w:color w:val="FFFFFF" w:themeColor="background1"/>
              </w:rPr>
              <w:t>p</w:t>
            </w:r>
            <w:r w:rsidR="000711C4">
              <w:rPr>
                <w:color w:val="FFFFFF" w:themeColor="background1"/>
              </w:rPr>
              <w:t>layer</w:t>
            </w:r>
            <w:r>
              <w:rPr>
                <w:color w:val="FFFFFF" w:themeColor="background1"/>
              </w:rPr>
              <w:t xml:space="preserve"> info</w:t>
            </w:r>
          </w:p>
        </w:tc>
      </w:tr>
      <w:tr w:rsidR="0066190A" w14:paraId="6C11D5AE" w14:textId="77777777" w:rsidTr="00BC36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437FF45C" w14:textId="77777777" w:rsidR="0066190A" w:rsidRPr="0066190A" w:rsidRDefault="0066190A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 w:rsidRPr="0066190A">
              <w:rPr>
                <w:rFonts w:hint="eastAsia"/>
                <w:color w:val="FFFFFF" w:themeColor="background1"/>
              </w:rPr>
              <w:t>O</w:t>
            </w:r>
            <w:r w:rsidRPr="0066190A">
              <w:rPr>
                <w:color w:val="FFFFFF" w:themeColor="background1"/>
              </w:rPr>
              <w:t>peration</w:t>
            </w:r>
          </w:p>
        </w:tc>
        <w:tc>
          <w:tcPr>
            <w:tcW w:w="7182" w:type="dxa"/>
          </w:tcPr>
          <w:p w14:paraId="1ECE514E" w14:textId="631AFDEC" w:rsidR="0066190A" w:rsidRDefault="0066190A" w:rsidP="005D6841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rPr>
                <w:rFonts w:hint="eastAsia"/>
              </w:rPr>
              <w:t>E</w:t>
            </w:r>
            <w:r>
              <w:t>nter</w:t>
            </w:r>
            <w:r w:rsidR="000711C4">
              <w:t>Player</w:t>
            </w:r>
            <w:r>
              <w:t>Info</w:t>
            </w:r>
            <w:proofErr w:type="spellEnd"/>
            <w:r>
              <w:t>(</w:t>
            </w:r>
            <w:proofErr w:type="spellStart"/>
            <w:proofErr w:type="gramEnd"/>
            <w:r w:rsidR="000711C4">
              <w:t>numPlayer</w:t>
            </w:r>
            <w:proofErr w:type="spellEnd"/>
            <w:r w:rsidR="000711C4">
              <w:t>: Integer</w:t>
            </w:r>
            <w:r>
              <w:t>)</w:t>
            </w:r>
          </w:p>
        </w:tc>
      </w:tr>
      <w:tr w:rsidR="0066190A" w14:paraId="0F7C0CB8" w14:textId="77777777" w:rsidTr="00BC36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033F64D5" w14:textId="77777777" w:rsidR="0066190A" w:rsidRPr="0066190A" w:rsidRDefault="0066190A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 w:rsidRPr="0066190A">
              <w:rPr>
                <w:rFonts w:hint="eastAsia"/>
                <w:color w:val="FFFFFF" w:themeColor="background1"/>
              </w:rPr>
              <w:t>C</w:t>
            </w:r>
            <w:r w:rsidRPr="0066190A">
              <w:rPr>
                <w:color w:val="FFFFFF" w:themeColor="background1"/>
              </w:rPr>
              <w:t>ross References</w:t>
            </w:r>
          </w:p>
        </w:tc>
        <w:tc>
          <w:tcPr>
            <w:tcW w:w="7182" w:type="dxa"/>
          </w:tcPr>
          <w:p w14:paraId="320BF328" w14:textId="77777777" w:rsidR="0066190A" w:rsidRDefault="0066190A" w:rsidP="005D6841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</w:t>
            </w:r>
            <w:r>
              <w:t>se Cases: Make Game</w:t>
            </w:r>
          </w:p>
        </w:tc>
      </w:tr>
      <w:tr w:rsidR="0066190A" w14:paraId="74A00A66" w14:textId="77777777" w:rsidTr="00BC36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2500A864" w14:textId="77777777" w:rsidR="0066190A" w:rsidRPr="0066190A" w:rsidRDefault="0066190A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proofErr w:type="spellStart"/>
            <w:r w:rsidRPr="0066190A">
              <w:rPr>
                <w:rFonts w:hint="eastAsia"/>
                <w:color w:val="FFFFFF" w:themeColor="background1"/>
              </w:rPr>
              <w:t>P</w:t>
            </w:r>
            <w:r w:rsidRPr="0066190A">
              <w:rPr>
                <w:color w:val="FFFFFF" w:themeColor="background1"/>
              </w:rPr>
              <w:t>reConditions</w:t>
            </w:r>
            <w:proofErr w:type="spellEnd"/>
          </w:p>
        </w:tc>
        <w:tc>
          <w:tcPr>
            <w:tcW w:w="7182" w:type="dxa"/>
          </w:tcPr>
          <w:p w14:paraId="2548CAFD" w14:textId="7B4921E8" w:rsidR="0066190A" w:rsidRDefault="000711C4" w:rsidP="005D6841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game</w:t>
            </w:r>
            <w:r>
              <w:rPr>
                <w:rFonts w:hint="eastAsia"/>
              </w:rPr>
              <w:t xml:space="preserve">객체와 </w:t>
            </w:r>
            <w:proofErr w:type="spellStart"/>
            <w:r>
              <w:t>game.map</w:t>
            </w:r>
            <w:proofErr w:type="spellEnd"/>
            <w:r>
              <w:rPr>
                <w:rFonts w:hint="eastAsia"/>
              </w:rPr>
              <w:t>에 값이 할당된 상태이다</w:t>
            </w:r>
          </w:p>
        </w:tc>
      </w:tr>
      <w:tr w:rsidR="0066190A" w14:paraId="5936B8A7" w14:textId="77777777" w:rsidTr="00BC362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3ABBD7A0" w14:textId="77777777" w:rsidR="0066190A" w:rsidRPr="0066190A" w:rsidRDefault="0066190A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proofErr w:type="spellStart"/>
            <w:r w:rsidRPr="0066190A">
              <w:rPr>
                <w:rFonts w:hint="eastAsia"/>
                <w:color w:val="FFFFFF" w:themeColor="background1"/>
              </w:rPr>
              <w:t>P</w:t>
            </w:r>
            <w:r w:rsidRPr="0066190A">
              <w:rPr>
                <w:color w:val="FFFFFF" w:themeColor="background1"/>
              </w:rPr>
              <w:t>ostConditions</w:t>
            </w:r>
            <w:proofErr w:type="spellEnd"/>
          </w:p>
        </w:tc>
        <w:tc>
          <w:tcPr>
            <w:tcW w:w="7182" w:type="dxa"/>
          </w:tcPr>
          <w:p w14:paraId="39AF0FB2" w14:textId="72AD15F5" w:rsidR="0066190A" w:rsidRDefault="000711C4" w:rsidP="005D6841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n</w:t>
            </w:r>
            <w:r>
              <w:t>umPlayer</w:t>
            </w:r>
            <w:proofErr w:type="spellEnd"/>
            <w:r>
              <w:rPr>
                <w:rFonts w:hint="eastAsia"/>
              </w:rPr>
              <w:t xml:space="preserve">만큼 </w:t>
            </w:r>
            <w:r>
              <w:t>Player</w:t>
            </w:r>
            <w:r>
              <w:rPr>
                <w:rFonts w:hint="eastAsia"/>
              </w:rPr>
              <w:t xml:space="preserve">객체 </w:t>
            </w:r>
            <w:r>
              <w:t>player</w:t>
            </w:r>
            <w:r>
              <w:rPr>
                <w:rFonts w:hint="eastAsia"/>
              </w:rPr>
              <w:t>가 생성되었다</w:t>
            </w:r>
          </w:p>
          <w:p w14:paraId="60A76131" w14:textId="75303E21" w:rsidR="000711C4" w:rsidRDefault="000711C4" w:rsidP="005D6841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rPr>
                <w:rFonts w:hint="eastAsia"/>
              </w:rPr>
              <w:t>g</w:t>
            </w:r>
            <w:r>
              <w:t>ame.Players</w:t>
            </w:r>
            <w:proofErr w:type="spellEnd"/>
            <w:proofErr w:type="gramEnd"/>
            <w:r>
              <w:rPr>
                <w:rFonts w:hint="eastAsia"/>
              </w:rPr>
              <w:t xml:space="preserve"> 배열에 생성된 </w:t>
            </w:r>
            <w:r>
              <w:t>player</w:t>
            </w:r>
            <w:r>
              <w:rPr>
                <w:rFonts w:hint="eastAsia"/>
              </w:rPr>
              <w:t xml:space="preserve">들이 </w:t>
            </w:r>
            <w:r w:rsidR="00150ED5">
              <w:rPr>
                <w:rFonts w:hint="eastAsia"/>
              </w:rPr>
              <w:t>요소로써 추가되었다</w:t>
            </w:r>
          </w:p>
          <w:p w14:paraId="24407E37" w14:textId="56CC6801" w:rsidR="00150ED5" w:rsidRDefault="00150ED5" w:rsidP="005D6841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laye</w:t>
            </w:r>
            <w:r>
              <w:rPr>
                <w:rFonts w:hint="eastAsia"/>
              </w:rPr>
              <w:t>r은 g</w:t>
            </w:r>
            <w:r>
              <w:t>ame</w:t>
            </w:r>
            <w:r>
              <w:rPr>
                <w:rFonts w:hint="eastAsia"/>
              </w:rPr>
              <w:t>과 관련이 생겼다</w:t>
            </w:r>
          </w:p>
        </w:tc>
      </w:tr>
    </w:tbl>
    <w:p w14:paraId="6779D81E" w14:textId="74FB9FFE" w:rsidR="0023398B" w:rsidRDefault="0023398B" w:rsidP="005D6841">
      <w:pPr>
        <w:pStyle w:val="a"/>
        <w:numPr>
          <w:ilvl w:val="0"/>
          <w:numId w:val="0"/>
        </w:numPr>
        <w:spacing w:before="0" w:after="0"/>
      </w:pPr>
    </w:p>
    <w:p w14:paraId="7435D712" w14:textId="77777777" w:rsidR="0023398B" w:rsidRDefault="0023398B" w:rsidP="005D6841">
      <w:pPr>
        <w:spacing w:before="0" w:after="0"/>
      </w:pPr>
      <w:r>
        <w:br w:type="page"/>
      </w:r>
    </w:p>
    <w:p w14:paraId="7457271A" w14:textId="594A8BD6" w:rsidR="0023398B" w:rsidRPr="00C32509" w:rsidRDefault="0023398B" w:rsidP="005D6841">
      <w:pPr>
        <w:pStyle w:val="21"/>
        <w:spacing w:before="0" w:after="0"/>
        <w:rPr>
          <w:rFonts w:ascii="Sandoll 고딕Neo3 02 Light" w:eastAsia="Sandoll 고딕Neo3 02 Light" w:hAnsi="Sandoll 고딕Neo3 02 Light" w:hint="eastAsia"/>
          <w:sz w:val="20"/>
        </w:rPr>
      </w:pPr>
      <w:bookmarkStart w:id="17" w:name="_Toc105721265"/>
      <w:r>
        <w:rPr>
          <w:rFonts w:ascii="Sandoll 고딕Neo3 02 Light" w:eastAsia="Sandoll 고딕Neo3 02 Light" w:hAnsi="Sandoll 고딕Neo3 02 Light" w:hint="eastAsia"/>
          <w:sz w:val="20"/>
        </w:rPr>
        <w:lastRenderedPageBreak/>
        <w:t>I</w:t>
      </w:r>
      <w:r>
        <w:rPr>
          <w:rFonts w:ascii="Sandoll 고딕Neo3 02 Light" w:eastAsia="Sandoll 고딕Neo3 02 Light" w:hAnsi="Sandoll 고딕Neo3 02 Light"/>
          <w:sz w:val="20"/>
        </w:rPr>
        <w:t>mplementation</w:t>
      </w:r>
      <w:bookmarkEnd w:id="17"/>
    </w:p>
    <w:p w14:paraId="277A9746" w14:textId="6F01CDE5" w:rsidR="00786BAB" w:rsidRDefault="0023398B" w:rsidP="005D6841">
      <w:pPr>
        <w:pStyle w:val="a"/>
        <w:numPr>
          <w:ilvl w:val="0"/>
          <w:numId w:val="0"/>
        </w:numPr>
        <w:spacing w:before="0" w:after="0"/>
      </w:pPr>
      <w:r>
        <w:rPr>
          <w:rFonts w:hint="eastAsia"/>
        </w:rPr>
        <w:t>우선</w:t>
      </w:r>
      <w:r w:rsidR="00786BAB">
        <w:rPr>
          <w:rFonts w:hint="eastAsia"/>
        </w:rPr>
        <w:t xml:space="preserve"> 콘솔 기반 게임 제작에 한계를 느끼고,</w:t>
      </w:r>
      <w:r w:rsidR="00786BAB">
        <w:t xml:space="preserve"> </w:t>
      </w:r>
      <w:r>
        <w:t>GUI</w:t>
      </w:r>
      <w:r>
        <w:rPr>
          <w:rFonts w:hint="eastAsia"/>
        </w:rPr>
        <w:t>기반으로</w:t>
      </w:r>
      <w:r w:rsidR="00786BAB">
        <w:rPr>
          <w:rFonts w:hint="eastAsia"/>
        </w:rPr>
        <w:t xml:space="preserve"> 제작을 하는 것을 먼저 목표로 삼았습니다. 만약 과제 완료까지 시간이 여유로울 경우 콘솔플레이 또한 부가로 제공할 예정입니다.</w:t>
      </w:r>
    </w:p>
    <w:p w14:paraId="3344BACF" w14:textId="6EBF7156" w:rsidR="00786BAB" w:rsidRDefault="00786BAB" w:rsidP="005D6841">
      <w:pPr>
        <w:pStyle w:val="a"/>
        <w:numPr>
          <w:ilvl w:val="0"/>
          <w:numId w:val="0"/>
        </w:numPr>
        <w:spacing w:before="0" w:after="0"/>
      </w:pPr>
    </w:p>
    <w:p w14:paraId="34086C45" w14:textId="62037831" w:rsidR="007F6A11" w:rsidRDefault="00C91790" w:rsidP="005D6841">
      <w:pPr>
        <w:pStyle w:val="a"/>
        <w:numPr>
          <w:ilvl w:val="0"/>
          <w:numId w:val="0"/>
        </w:numPr>
        <w:spacing w:before="0" w:after="0"/>
      </w:pPr>
      <w:r>
        <w:rPr>
          <w:rFonts w:hint="eastAsia"/>
        </w:rPr>
        <w:t xml:space="preserve">먼저 </w:t>
      </w:r>
      <w:r w:rsidR="00F564B7">
        <w:t>Domain Model</w:t>
      </w:r>
      <w:r w:rsidR="00F564B7">
        <w:rPr>
          <w:rFonts w:hint="eastAsia"/>
        </w:rPr>
        <w:t xml:space="preserve">에서 </w:t>
      </w:r>
      <w:r w:rsidR="007F6A11">
        <w:rPr>
          <w:rFonts w:hint="eastAsia"/>
        </w:rPr>
        <w:t>작성한 내용을 기반으로 클래스를 만들었습니다</w:t>
      </w:r>
      <w:r w:rsidR="007F6A11">
        <w:t>.</w:t>
      </w:r>
    </w:p>
    <w:p w14:paraId="4D7F3A1D" w14:textId="77777777" w:rsidR="007F6A11" w:rsidRDefault="007F6A11" w:rsidP="005D6841">
      <w:pPr>
        <w:pStyle w:val="a"/>
        <w:numPr>
          <w:ilvl w:val="0"/>
          <w:numId w:val="0"/>
        </w:numPr>
        <w:spacing w:before="0" w:after="0"/>
        <w:rPr>
          <w:rFonts w:hint="eastAsia"/>
        </w:rPr>
      </w:pPr>
    </w:p>
    <w:p w14:paraId="7B2E77D8" w14:textId="528F4372" w:rsidR="00786BAB" w:rsidRDefault="00F564B7" w:rsidP="005D6841">
      <w:pPr>
        <w:pStyle w:val="a"/>
        <w:numPr>
          <w:ilvl w:val="0"/>
          <w:numId w:val="0"/>
        </w:numPr>
        <w:spacing w:before="0" w:after="0"/>
        <w:jc w:val="center"/>
      </w:pPr>
      <w:r>
        <w:rPr>
          <w:rFonts w:ascii="Sandoll 고딕Neo3 02 Light" w:eastAsia="Sandoll 고딕Neo3 02 Light" w:hAnsi="Sandoll 고딕Neo3 02 Light" w:hint="eastAsia"/>
          <w:noProof/>
        </w:rPr>
        <w:drawing>
          <wp:inline distT="0" distB="0" distL="0" distR="0" wp14:anchorId="753A854F" wp14:editId="5B4013CB">
            <wp:extent cx="3751846" cy="3377342"/>
            <wp:effectExtent l="0" t="0" r="127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635" cy="340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6A11">
        <w:rPr>
          <w:rFonts w:hint="eastAsia"/>
        </w:rPr>
        <w:t xml:space="preserve"> </w:t>
      </w:r>
      <w:r w:rsidR="007F6A11">
        <w:t xml:space="preserve"> </w:t>
      </w:r>
      <w:r w:rsidR="007F6A11" w:rsidRPr="007F6A11">
        <w:drawing>
          <wp:inline distT="0" distB="0" distL="0" distR="0" wp14:anchorId="263428CF" wp14:editId="3A0E5402">
            <wp:extent cx="1629002" cy="3248478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32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3B03" w14:textId="78B3D0AE" w:rsidR="007F6A11" w:rsidRDefault="007F6A11" w:rsidP="005D6841">
      <w:pPr>
        <w:pStyle w:val="a"/>
        <w:numPr>
          <w:ilvl w:val="0"/>
          <w:numId w:val="0"/>
        </w:numPr>
        <w:spacing w:before="0" w:after="0"/>
      </w:pPr>
    </w:p>
    <w:p w14:paraId="2559A750" w14:textId="4595B4E5" w:rsidR="007F6A11" w:rsidRDefault="007F6A11" w:rsidP="005D6841">
      <w:pPr>
        <w:pStyle w:val="a"/>
        <w:numPr>
          <w:ilvl w:val="0"/>
          <w:numId w:val="0"/>
        </w:numPr>
        <w:spacing w:before="0" w:after="0"/>
      </w:pPr>
      <w:r>
        <w:rPr>
          <w:rFonts w:hint="eastAsia"/>
        </w:rPr>
        <w:t>다만,</w:t>
      </w:r>
      <w:r>
        <w:t xml:space="preserve"> </w:t>
      </w:r>
      <w:proofErr w:type="spellStart"/>
      <w:r>
        <w:rPr>
          <w:rFonts w:hint="eastAsia"/>
        </w:rPr>
        <w:t>작성중에</w:t>
      </w:r>
      <w:proofErr w:type="spellEnd"/>
      <w:r>
        <w:rPr>
          <w:rFonts w:hint="eastAsia"/>
        </w:rPr>
        <w:t xml:space="preserve"> 보완된 부분이 있어,</w:t>
      </w:r>
      <w:r>
        <w:t xml:space="preserve"> </w:t>
      </w:r>
      <w:r>
        <w:rPr>
          <w:rFonts w:hint="eastAsia"/>
        </w:rPr>
        <w:t xml:space="preserve">해당 부분을 </w:t>
      </w:r>
      <w:proofErr w:type="spellStart"/>
      <w:r>
        <w:rPr>
          <w:rFonts w:hint="eastAsia"/>
        </w:rPr>
        <w:t>설명드리겠습니다</w:t>
      </w:r>
      <w:proofErr w:type="spellEnd"/>
      <w:r>
        <w:rPr>
          <w:rFonts w:hint="eastAsia"/>
        </w:rPr>
        <w:t>.</w:t>
      </w:r>
    </w:p>
    <w:p w14:paraId="1B4982BF" w14:textId="6E298CC9" w:rsidR="007F6A11" w:rsidRDefault="007F6A11" w:rsidP="005D6841">
      <w:pPr>
        <w:pStyle w:val="a"/>
        <w:numPr>
          <w:ilvl w:val="0"/>
          <w:numId w:val="0"/>
        </w:numPr>
        <w:spacing w:before="0" w:after="0"/>
      </w:pPr>
    </w:p>
    <w:p w14:paraId="05D5EBF3" w14:textId="77777777" w:rsidR="00EF4D0E" w:rsidRDefault="00EF4D0E" w:rsidP="005D6841">
      <w:pPr>
        <w:spacing w:before="0" w:after="0"/>
      </w:pPr>
      <w:r>
        <w:br w:type="page"/>
      </w:r>
    </w:p>
    <w:p w14:paraId="201CBA45" w14:textId="4D6F215F" w:rsidR="00EF4D0E" w:rsidRDefault="00EF4D0E" w:rsidP="005D6841">
      <w:pPr>
        <w:pStyle w:val="a"/>
        <w:spacing w:before="0" w:after="0"/>
      </w:pPr>
      <w:r>
        <w:lastRenderedPageBreak/>
        <w:t>Card</w:t>
      </w:r>
    </w:p>
    <w:p w14:paraId="6BE56712" w14:textId="7AC985BE" w:rsidR="007F6A11" w:rsidRDefault="007F6A11" w:rsidP="005D6841">
      <w:pPr>
        <w:pStyle w:val="a"/>
        <w:numPr>
          <w:ilvl w:val="0"/>
          <w:numId w:val="0"/>
        </w:numPr>
        <w:spacing w:before="0" w:after="0"/>
      </w:pPr>
      <w:r>
        <w:rPr>
          <w:rFonts w:hint="eastAsia"/>
        </w:rPr>
        <w:t>C</w:t>
      </w:r>
      <w:r>
        <w:t>ard</w:t>
      </w:r>
      <w:r>
        <w:rPr>
          <w:rFonts w:hint="eastAsia"/>
        </w:rPr>
        <w:t xml:space="preserve">로 묶고 그 안에 </w:t>
      </w:r>
      <w:proofErr w:type="spellStart"/>
      <w:r>
        <w:rPr>
          <w:rFonts w:hint="eastAsia"/>
        </w:rPr>
        <w:t>종류로써만</w:t>
      </w:r>
      <w:proofErr w:type="spellEnd"/>
      <w:r>
        <w:rPr>
          <w:rFonts w:hint="eastAsia"/>
        </w:rPr>
        <w:t xml:space="preserve"> 속성을 가졌던 </w:t>
      </w:r>
      <w:r>
        <w:t>Domain Model</w:t>
      </w:r>
      <w:r>
        <w:rPr>
          <w:rFonts w:hint="eastAsia"/>
        </w:rPr>
        <w:t>과는 다르게,</w:t>
      </w:r>
      <w:r>
        <w:t xml:space="preserve"> </w:t>
      </w:r>
      <w:r>
        <w:rPr>
          <w:rFonts w:hint="eastAsia"/>
        </w:rPr>
        <w:t>각 카드의 종류에 따라 다른 점수 혹은 다른 행동들이 발생할 수 있는 점을 염두에 두고,</w:t>
      </w:r>
      <w:r>
        <w:t xml:space="preserve"> Card</w:t>
      </w:r>
      <w:r>
        <w:rPr>
          <w:rFonts w:hint="eastAsia"/>
        </w:rPr>
        <w:t xml:space="preserve">클래스를 상속한 </w:t>
      </w:r>
      <w:r>
        <w:t>4</w:t>
      </w:r>
      <w:r>
        <w:rPr>
          <w:rFonts w:hint="eastAsia"/>
        </w:rPr>
        <w:t xml:space="preserve">개의 클래스 </w:t>
      </w:r>
      <w:proofErr w:type="spellStart"/>
      <w:r>
        <w:t>BridgeCard</w:t>
      </w:r>
      <w:proofErr w:type="spellEnd"/>
      <w:r>
        <w:t xml:space="preserve">, </w:t>
      </w:r>
      <w:proofErr w:type="spellStart"/>
      <w:r>
        <w:t>HammerCard</w:t>
      </w:r>
      <w:proofErr w:type="spellEnd"/>
      <w:r>
        <w:t xml:space="preserve">, </w:t>
      </w:r>
      <w:proofErr w:type="spellStart"/>
      <w:r>
        <w:t>PhilipsDriverCard</w:t>
      </w:r>
      <w:proofErr w:type="spellEnd"/>
      <w:r>
        <w:t xml:space="preserve">, </w:t>
      </w:r>
      <w:proofErr w:type="spellStart"/>
      <w:r>
        <w:t>SawCard</w:t>
      </w:r>
      <w:proofErr w:type="spellEnd"/>
      <w:r>
        <w:rPr>
          <w:rFonts w:hint="eastAsia"/>
        </w:rPr>
        <w:t>를 두었습니다.</w:t>
      </w:r>
    </w:p>
    <w:p w14:paraId="4F752317" w14:textId="5BD00597" w:rsidR="007F6A11" w:rsidRDefault="007F6A11" w:rsidP="005D6841">
      <w:pPr>
        <w:pStyle w:val="a"/>
        <w:numPr>
          <w:ilvl w:val="0"/>
          <w:numId w:val="0"/>
        </w:numPr>
        <w:spacing w:before="0" w:after="0"/>
      </w:pPr>
    </w:p>
    <w:p w14:paraId="567362B2" w14:textId="563FFB47" w:rsidR="007F6A11" w:rsidRDefault="007F6A11" w:rsidP="005D6841">
      <w:pPr>
        <w:pStyle w:val="a"/>
        <w:numPr>
          <w:ilvl w:val="0"/>
          <w:numId w:val="0"/>
        </w:numPr>
        <w:spacing w:before="0" w:after="0"/>
      </w:pP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 xml:space="preserve">각 카드에 필요한 공통적인 속성은 </w:t>
      </w:r>
      <w:proofErr w:type="spellStart"/>
      <w:r>
        <w:t>CardInfo</w:t>
      </w:r>
      <w:proofErr w:type="spellEnd"/>
      <w:r>
        <w:rPr>
          <w:rFonts w:hint="eastAsia"/>
        </w:rPr>
        <w:t>클래스를 통해 따로 정의하였고,</w:t>
      </w:r>
      <w:r>
        <w:t xml:space="preserve"> </w:t>
      </w:r>
      <w:r>
        <w:rPr>
          <w:rFonts w:hint="eastAsia"/>
        </w:rPr>
        <w:t xml:space="preserve">해당 클래스는 </w:t>
      </w:r>
      <w:r w:rsidR="00EF4D0E">
        <w:rPr>
          <w:rFonts w:hint="eastAsia"/>
        </w:rPr>
        <w:t xml:space="preserve">모든 </w:t>
      </w:r>
      <w:r w:rsidR="00EF4D0E">
        <w:t xml:space="preserve">Card </w:t>
      </w:r>
      <w:r w:rsidR="00EF4D0E">
        <w:rPr>
          <w:rFonts w:hint="eastAsia"/>
        </w:rPr>
        <w:t xml:space="preserve">종류의 </w:t>
      </w:r>
      <w:proofErr w:type="spellStart"/>
      <w:r>
        <w:rPr>
          <w:rFonts w:hint="eastAsia"/>
        </w:rPr>
        <w:t>슈퍼클래스인</w:t>
      </w:r>
      <w:proofErr w:type="spellEnd"/>
      <w:r>
        <w:rPr>
          <w:rFonts w:hint="eastAsia"/>
        </w:rPr>
        <w:t xml:space="preserve"> </w:t>
      </w:r>
      <w:r>
        <w:t>Card</w:t>
      </w:r>
      <w:r w:rsidR="00EF4D0E">
        <w:rPr>
          <w:rFonts w:hint="eastAsia"/>
        </w:rPr>
        <w:t>의 속성으로써 위치합니다.</w:t>
      </w:r>
    </w:p>
    <w:p w14:paraId="6F97A9DB" w14:textId="285C394F" w:rsidR="00EF4D0E" w:rsidRDefault="00EF4D0E" w:rsidP="005D6841">
      <w:pPr>
        <w:pStyle w:val="a"/>
        <w:numPr>
          <w:ilvl w:val="0"/>
          <w:numId w:val="0"/>
        </w:numPr>
        <w:spacing w:before="0" w:after="0"/>
      </w:pPr>
    </w:p>
    <w:p w14:paraId="750F6430" w14:textId="786198C9" w:rsidR="00EF4D0E" w:rsidRDefault="00EF4D0E" w:rsidP="005D6841">
      <w:pPr>
        <w:pStyle w:val="a"/>
        <w:numPr>
          <w:ilvl w:val="0"/>
          <w:numId w:val="0"/>
        </w:numPr>
        <w:spacing w:before="0" w:after="0"/>
      </w:pPr>
      <w:proofErr w:type="spellStart"/>
      <w:r>
        <w:rPr>
          <w:rFonts w:hint="eastAsia"/>
        </w:rPr>
        <w:t>C</w:t>
      </w:r>
      <w:r>
        <w:t>ardInfo</w:t>
      </w:r>
      <w:proofErr w:type="spellEnd"/>
      <w:r>
        <w:rPr>
          <w:rFonts w:hint="eastAsia"/>
        </w:rPr>
        <w:t xml:space="preserve">에는 </w:t>
      </w:r>
      <w:r>
        <w:t>m</w:t>
      </w:r>
      <w:r>
        <w:rPr>
          <w:rFonts w:hint="eastAsia"/>
        </w:rPr>
        <w:t>a</w:t>
      </w:r>
      <w:r>
        <w:t xml:space="preserve">p </w:t>
      </w:r>
      <w:r>
        <w:rPr>
          <w:rFonts w:hint="eastAsia"/>
        </w:rPr>
        <w:t>데이터 파일을 읽으면서 각 칸의 첫 글자인</w:t>
      </w:r>
      <w:proofErr w:type="spellStart"/>
      <w:r>
        <w:t>CardType</w:t>
      </w:r>
      <w:proofErr w:type="spellEnd"/>
      <w:r>
        <w:t>(B, H, P, S)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그리고 각 카드에 대한 점수를 저장합니다.</w:t>
      </w:r>
    </w:p>
    <w:p w14:paraId="532F44DD" w14:textId="5771B736" w:rsidR="0069693C" w:rsidRDefault="0069693C" w:rsidP="005D6841">
      <w:pPr>
        <w:pStyle w:val="a"/>
        <w:numPr>
          <w:ilvl w:val="0"/>
          <w:numId w:val="0"/>
        </w:numPr>
        <w:spacing w:before="0" w:after="0"/>
      </w:pPr>
    </w:p>
    <w:p w14:paraId="408E8628" w14:textId="5F3B5821" w:rsidR="0069693C" w:rsidRDefault="0069693C" w:rsidP="005D6841">
      <w:pPr>
        <w:pStyle w:val="a"/>
        <w:numPr>
          <w:ilvl w:val="0"/>
          <w:numId w:val="0"/>
        </w:numPr>
        <w:spacing w:before="0" w:after="0"/>
      </w:pPr>
      <w:r>
        <w:rPr>
          <w:rFonts w:hint="eastAsia"/>
        </w:rPr>
        <w:t>g</w:t>
      </w:r>
      <w:r>
        <w:t>etter</w:t>
      </w:r>
      <w:r>
        <w:rPr>
          <w:rFonts w:hint="eastAsia"/>
        </w:rPr>
        <w:t xml:space="preserve">와 </w:t>
      </w:r>
      <w:r>
        <w:t>setter</w:t>
      </w:r>
      <w:r>
        <w:rPr>
          <w:rFonts w:hint="eastAsia"/>
        </w:rPr>
        <w:t>을 제외하고 클래스 다이어그램을 그리면 다음과 같습니다.</w:t>
      </w:r>
    </w:p>
    <w:p w14:paraId="02B0DF54" w14:textId="77777777" w:rsidR="00D44EA3" w:rsidRDefault="00D44EA3" w:rsidP="005D6841">
      <w:pPr>
        <w:pStyle w:val="a"/>
        <w:numPr>
          <w:ilvl w:val="0"/>
          <w:numId w:val="0"/>
        </w:numPr>
        <w:spacing w:before="0" w:after="0"/>
      </w:pPr>
    </w:p>
    <w:p w14:paraId="17E9D807" w14:textId="0EC1C02A" w:rsidR="00D44EA3" w:rsidRDefault="00D44EA3" w:rsidP="005D6841">
      <w:pPr>
        <w:pStyle w:val="a"/>
        <w:numPr>
          <w:ilvl w:val="0"/>
          <w:numId w:val="0"/>
        </w:numPr>
        <w:spacing w:before="0" w:after="0"/>
        <w:jc w:val="center"/>
      </w:pPr>
      <w:r>
        <w:rPr>
          <w:noProof/>
        </w:rPr>
        <w:drawing>
          <wp:inline distT="0" distB="0" distL="0" distR="0" wp14:anchorId="1C385502" wp14:editId="23962F97">
            <wp:extent cx="5357495" cy="301244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495" cy="301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5B37F" w14:textId="77777777" w:rsidR="00D44EA3" w:rsidRDefault="00D44EA3" w:rsidP="005D6841">
      <w:pPr>
        <w:spacing w:before="0" w:after="0"/>
      </w:pPr>
      <w:r>
        <w:br w:type="page"/>
      </w:r>
    </w:p>
    <w:p w14:paraId="494FA034" w14:textId="76B97E74" w:rsidR="00D44EA3" w:rsidRDefault="00AE1144" w:rsidP="005D6841">
      <w:pPr>
        <w:pStyle w:val="a"/>
        <w:spacing w:before="0" w:after="0"/>
      </w:pPr>
      <w:r>
        <w:rPr>
          <w:rFonts w:hint="eastAsia"/>
        </w:rPr>
        <w:lastRenderedPageBreak/>
        <w:t>C</w:t>
      </w:r>
      <w:r>
        <w:t>oordinate’</w:t>
      </w:r>
    </w:p>
    <w:p w14:paraId="453517B5" w14:textId="196669D4" w:rsidR="00AE1144" w:rsidRDefault="00AE1144" w:rsidP="005D6841">
      <w:pPr>
        <w:pStyle w:val="a"/>
        <w:numPr>
          <w:ilvl w:val="0"/>
          <w:numId w:val="0"/>
        </w:numPr>
        <w:spacing w:before="0" w:after="0"/>
      </w:pPr>
      <w:r>
        <w:rPr>
          <w:rFonts w:hint="eastAsia"/>
        </w:rPr>
        <w:t xml:space="preserve">일반적으로 </w:t>
      </w:r>
      <w:proofErr w:type="spellStart"/>
      <w:proofErr w:type="gramStart"/>
      <w:r>
        <w:rPr>
          <w:rFonts w:hint="eastAsia"/>
        </w:rPr>
        <w:t>알고있는</w:t>
      </w:r>
      <w:proofErr w:type="spellEnd"/>
      <w:proofErr w:type="gramEnd"/>
      <w:r>
        <w:rPr>
          <w:rFonts w:hint="eastAsia"/>
        </w:rPr>
        <w:t xml:space="preserve"> 이차원 좌표평면에서의 위치를 표시하는 좌표 값을 속성으로 가지는 클래스입니다.</w:t>
      </w:r>
    </w:p>
    <w:p w14:paraId="08F6BAA4" w14:textId="7325C5AB" w:rsidR="00AE1144" w:rsidRDefault="00AE1144" w:rsidP="005D6841">
      <w:pPr>
        <w:pStyle w:val="a"/>
        <w:numPr>
          <w:ilvl w:val="0"/>
          <w:numId w:val="0"/>
        </w:numPr>
        <w:spacing w:before="0" w:after="0"/>
      </w:pP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 xml:space="preserve">x와y로 </w:t>
      </w:r>
      <w:proofErr w:type="spellStart"/>
      <w:r>
        <w:rPr>
          <w:rFonts w:hint="eastAsia"/>
        </w:rPr>
        <w:t>이루어져있습니다</w:t>
      </w:r>
      <w:proofErr w:type="spellEnd"/>
      <w:r>
        <w:rPr>
          <w:rFonts w:hint="eastAsia"/>
        </w:rPr>
        <w:t>.</w:t>
      </w:r>
    </w:p>
    <w:p w14:paraId="5053CA08" w14:textId="14260917" w:rsidR="000B5017" w:rsidRDefault="000B5017" w:rsidP="005D6841">
      <w:pPr>
        <w:spacing w:before="0" w:after="0"/>
      </w:pP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 xml:space="preserve">좌표 평면 내에서 </w:t>
      </w:r>
      <w:r>
        <w:t>x</w:t>
      </w:r>
      <w:r>
        <w:rPr>
          <w:rFonts w:hint="eastAsia"/>
        </w:rPr>
        <w:t xml:space="preserve">와 </w:t>
      </w:r>
      <w:r>
        <w:t>y</w:t>
      </w:r>
      <w:r>
        <w:rPr>
          <w:rFonts w:hint="eastAsia"/>
        </w:rPr>
        <w:t>의 값은 언제나 바뀔 수 있기 때문에,</w:t>
      </w:r>
      <w:r>
        <w:t xml:space="preserve"> </w:t>
      </w:r>
      <w:proofErr w:type="spellStart"/>
      <w:proofErr w:type="gramStart"/>
      <w:r>
        <w:rPr>
          <w:rFonts w:hint="eastAsia"/>
        </w:rPr>
        <w:t>u</w:t>
      </w:r>
      <w:r>
        <w:t>p,down</w:t>
      </w:r>
      <w:proofErr w:type="gramEnd"/>
      <w:r>
        <w:t>,left,right</w:t>
      </w:r>
      <w:proofErr w:type="spellEnd"/>
      <w:r>
        <w:t xml:space="preserve"> </w:t>
      </w:r>
      <w:r>
        <w:rPr>
          <w:rFonts w:hint="eastAsia"/>
        </w:rPr>
        <w:t xml:space="preserve">메소드를 구현하여 현재 </w:t>
      </w:r>
      <w:proofErr w:type="spellStart"/>
      <w:r>
        <w:t>x,y</w:t>
      </w:r>
      <w:proofErr w:type="spellEnd"/>
      <w:r>
        <w:rPr>
          <w:rFonts w:hint="eastAsia"/>
        </w:rPr>
        <w:t xml:space="preserve">좌표에서 </w:t>
      </w:r>
      <w:r>
        <w:t xml:space="preserve">up down left right </w:t>
      </w:r>
      <w:r>
        <w:rPr>
          <w:rFonts w:hint="eastAsia"/>
        </w:rPr>
        <w:t>할 경우에</w:t>
      </w:r>
      <w:r>
        <w:t xml:space="preserve">, </w:t>
      </w:r>
      <w:r>
        <w:rPr>
          <w:rFonts w:hint="eastAsia"/>
        </w:rPr>
        <w:t xml:space="preserve">경우에 맞게 </w:t>
      </w:r>
      <w:r>
        <w:t>x</w:t>
      </w:r>
      <w:r>
        <w:rPr>
          <w:rFonts w:hint="eastAsia"/>
        </w:rPr>
        <w:t xml:space="preserve">와 </w:t>
      </w:r>
      <w:r>
        <w:t>y</w:t>
      </w:r>
      <w:r>
        <w:rPr>
          <w:rFonts w:hint="eastAsia"/>
        </w:rPr>
        <w:t xml:space="preserve">값이 </w:t>
      </w:r>
      <w:proofErr w:type="spellStart"/>
      <w:r>
        <w:rPr>
          <w:rFonts w:hint="eastAsia"/>
        </w:rPr>
        <w:t>변하게됩니다</w:t>
      </w:r>
      <w:proofErr w:type="spellEnd"/>
      <w:r>
        <w:rPr>
          <w:rFonts w:hint="eastAsia"/>
        </w:rPr>
        <w:t>.</w:t>
      </w:r>
    </w:p>
    <w:p w14:paraId="123776E6" w14:textId="16318DD0" w:rsidR="000B5017" w:rsidRDefault="000B5017" w:rsidP="005D6841">
      <w:pPr>
        <w:spacing w:before="0" w:after="0"/>
      </w:pPr>
      <w:r>
        <w:rPr>
          <w:rFonts w:hint="eastAsia"/>
        </w:rPr>
        <w:t>다만,</w:t>
      </w:r>
      <w:r>
        <w:t xml:space="preserve"> </w:t>
      </w:r>
      <w:r>
        <w:rPr>
          <w:rFonts w:hint="eastAsia"/>
        </w:rPr>
        <w:t xml:space="preserve">기본적인 좌표평면에서는 오른쪽으로 갈수록 </w:t>
      </w:r>
      <w:r>
        <w:t>x</w:t>
      </w:r>
      <w:r>
        <w:rPr>
          <w:rFonts w:hint="eastAsia"/>
        </w:rPr>
        <w:t>축의 값이 증가하고,</w:t>
      </w:r>
      <w:r>
        <w:t xml:space="preserve"> </w:t>
      </w:r>
      <w:r>
        <w:rPr>
          <w:rFonts w:hint="eastAsia"/>
        </w:rPr>
        <w:t xml:space="preserve">위로 갈수록 </w:t>
      </w:r>
      <w:r>
        <w:t>y</w:t>
      </w:r>
      <w:r>
        <w:rPr>
          <w:rFonts w:hint="eastAsia"/>
        </w:rPr>
        <w:t>축의 값이 증가하는 것과는 다르게,</w:t>
      </w:r>
      <w:r>
        <w:t xml:space="preserve"> </w:t>
      </w:r>
      <w:r w:rsidR="000830FB">
        <w:rPr>
          <w:rFonts w:hint="eastAsia"/>
        </w:rPr>
        <w:t xml:space="preserve">배열에서는 x축은 같으나 </w:t>
      </w:r>
      <w:r w:rsidR="000830FB">
        <w:t>y</w:t>
      </w:r>
      <w:r w:rsidR="000830FB">
        <w:rPr>
          <w:rFonts w:hint="eastAsia"/>
        </w:rPr>
        <w:t xml:space="preserve">축으로는 아래로 내려갈수록 </w:t>
      </w:r>
      <w:r w:rsidR="000830FB">
        <w:t>y</w:t>
      </w:r>
      <w:r w:rsidR="000830FB">
        <w:rPr>
          <w:rFonts w:hint="eastAsia"/>
        </w:rPr>
        <w:t>축의 값이 증가한다는 차이점을 인지하였습니다.</w:t>
      </w:r>
    </w:p>
    <w:p w14:paraId="061A3530" w14:textId="107122D3" w:rsidR="000830FB" w:rsidRDefault="000830FB" w:rsidP="005D6841">
      <w:pPr>
        <w:spacing w:before="0" w:after="0"/>
      </w:pPr>
      <w:r>
        <w:rPr>
          <w:rFonts w:hint="eastAsia"/>
        </w:rPr>
        <w:t xml:space="preserve">따라서 위로 갈 때는 </w:t>
      </w:r>
      <w:r>
        <w:t>y</w:t>
      </w:r>
      <w:r>
        <w:rPr>
          <w:rFonts w:hint="eastAsia"/>
        </w:rPr>
        <w:t xml:space="preserve">값에 </w:t>
      </w:r>
      <w:r>
        <w:t>-</w:t>
      </w:r>
      <w:r>
        <w:rPr>
          <w:rFonts w:hint="eastAsia"/>
        </w:rPr>
        <w:t>1을,</w:t>
      </w:r>
      <w:r>
        <w:t xml:space="preserve"> </w:t>
      </w:r>
      <w:r>
        <w:rPr>
          <w:rFonts w:hint="eastAsia"/>
        </w:rPr>
        <w:t xml:space="preserve">아래로 갈 때는 </w:t>
      </w:r>
      <w:r>
        <w:t>y</w:t>
      </w:r>
      <w:r>
        <w:rPr>
          <w:rFonts w:hint="eastAsia"/>
        </w:rPr>
        <w:t xml:space="preserve">값에 </w:t>
      </w:r>
      <w:r>
        <w:t xml:space="preserve">+1을 </w:t>
      </w:r>
      <w:r>
        <w:rPr>
          <w:rFonts w:hint="eastAsia"/>
        </w:rPr>
        <w:t>하였습니다.</w:t>
      </w:r>
    </w:p>
    <w:p w14:paraId="5F51B258" w14:textId="77777777" w:rsidR="000830FB" w:rsidRDefault="000830FB" w:rsidP="005D6841">
      <w:pPr>
        <w:spacing w:before="0" w:after="0"/>
        <w:rPr>
          <w:rFonts w:hint="eastAsia"/>
        </w:rPr>
      </w:pPr>
    </w:p>
    <w:tbl>
      <w:tblPr>
        <w:tblStyle w:val="afffff0"/>
        <w:tblW w:w="0" w:type="auto"/>
        <w:jc w:val="center"/>
        <w:shd w:val="clear" w:color="auto" w:fill="F8EBD1" w:themeFill="background2" w:themeFillTint="33"/>
        <w:tblLook w:val="04A0" w:firstRow="1" w:lastRow="0" w:firstColumn="1" w:lastColumn="0" w:noHBand="0" w:noVBand="1"/>
      </w:tblPr>
      <w:tblGrid>
        <w:gridCol w:w="655"/>
        <w:gridCol w:w="1653"/>
        <w:gridCol w:w="1653"/>
        <w:gridCol w:w="1653"/>
      </w:tblGrid>
      <w:tr w:rsidR="000B5017" w14:paraId="7F1E6824" w14:textId="77777777" w:rsidTr="000B50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" w:type="dxa"/>
            <w:tcBorders>
              <w:top w:val="nil"/>
              <w:bottom w:val="nil"/>
            </w:tcBorders>
            <w:shd w:val="clear" w:color="auto" w:fill="262626" w:themeFill="text1" w:themeFillTint="D9"/>
            <w:vAlign w:val="center"/>
          </w:tcPr>
          <w:p w14:paraId="588981D4" w14:textId="22194224" w:rsidR="000B5017" w:rsidRDefault="000B5017" w:rsidP="005D6841">
            <w:pPr>
              <w:spacing w:before="0"/>
              <w:jc w:val="center"/>
              <w:rPr>
                <w:rFonts w:hint="eastAsia"/>
              </w:rPr>
            </w:pPr>
          </w:p>
        </w:tc>
        <w:tc>
          <w:tcPr>
            <w:tcW w:w="1653" w:type="dxa"/>
            <w:tcBorders>
              <w:top w:val="nil"/>
              <w:bottom w:val="nil"/>
            </w:tcBorders>
            <w:shd w:val="clear" w:color="auto" w:fill="262626" w:themeFill="text1" w:themeFillTint="D9"/>
            <w:vAlign w:val="center"/>
          </w:tcPr>
          <w:p w14:paraId="5B14A4AA" w14:textId="7AEAF8A6" w:rsidR="000B5017" w:rsidRDefault="000B5017" w:rsidP="005D6841">
            <w:pPr>
              <w:spacing w:befor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x</w:t>
            </w:r>
            <w:r>
              <w:t>++</w:t>
            </w:r>
          </w:p>
        </w:tc>
        <w:tc>
          <w:tcPr>
            <w:tcW w:w="1653" w:type="dxa"/>
            <w:tcBorders>
              <w:top w:val="nil"/>
              <w:bottom w:val="nil"/>
            </w:tcBorders>
            <w:shd w:val="clear" w:color="auto" w:fill="262626" w:themeFill="text1" w:themeFillTint="D9"/>
            <w:vAlign w:val="center"/>
          </w:tcPr>
          <w:p w14:paraId="2E468E23" w14:textId="7F14C69E" w:rsidR="000B5017" w:rsidRDefault="000B5017" w:rsidP="005D6841">
            <w:pPr>
              <w:spacing w:befor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  <w:tc>
          <w:tcPr>
            <w:tcW w:w="1653" w:type="dxa"/>
            <w:tcBorders>
              <w:top w:val="nil"/>
              <w:bottom w:val="nil"/>
            </w:tcBorders>
            <w:shd w:val="clear" w:color="auto" w:fill="262626" w:themeFill="text1" w:themeFillTint="D9"/>
            <w:vAlign w:val="center"/>
          </w:tcPr>
          <w:p w14:paraId="63C7B2AC" w14:textId="77777777" w:rsidR="000B5017" w:rsidRDefault="000B5017" w:rsidP="005D6841">
            <w:pPr>
              <w:spacing w:befor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0B5017" w14:paraId="19F8706C" w14:textId="77777777" w:rsidTr="000B5017">
        <w:trPr>
          <w:trHeight w:val="16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" w:type="dxa"/>
            <w:tcBorders>
              <w:top w:val="nil"/>
              <w:bottom w:val="nil"/>
              <w:right w:val="nil"/>
            </w:tcBorders>
            <w:shd w:val="clear" w:color="auto" w:fill="262626" w:themeFill="text1" w:themeFillTint="D9"/>
            <w:vAlign w:val="center"/>
          </w:tcPr>
          <w:p w14:paraId="45B1B183" w14:textId="1AE562E8" w:rsidR="000B5017" w:rsidRPr="000B5017" w:rsidRDefault="000B5017" w:rsidP="005D6841">
            <w:pPr>
              <w:spacing w:before="0"/>
              <w:jc w:val="center"/>
              <w:rPr>
                <w:rFonts w:hint="eastAsia"/>
                <w:color w:val="7E97AD" w:themeColor="accent1"/>
              </w:rPr>
            </w:pPr>
            <w:r>
              <w:rPr>
                <w:color w:val="7E97AD" w:themeColor="accent1"/>
              </w:rPr>
              <w:t>Y</w:t>
            </w:r>
            <w:r w:rsidRPr="000B5017">
              <w:rPr>
                <w:color w:val="7E97AD" w:themeColor="accent1"/>
              </w:rPr>
              <w:t>++</w:t>
            </w:r>
          </w:p>
        </w:tc>
        <w:tc>
          <w:tcPr>
            <w:tcW w:w="16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8EBD1" w:themeFill="background2" w:themeFillTint="33"/>
            <w:vAlign w:val="center"/>
          </w:tcPr>
          <w:p w14:paraId="4911778F" w14:textId="77777777" w:rsidR="000B5017" w:rsidRDefault="000B5017" w:rsidP="005D6841">
            <w:pPr>
              <w:spacing w:befor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  <w:tc>
          <w:tcPr>
            <w:tcW w:w="16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8EBD1" w:themeFill="background2" w:themeFillTint="33"/>
            <w:vAlign w:val="center"/>
          </w:tcPr>
          <w:p w14:paraId="510A3A73" w14:textId="77777777" w:rsidR="000B5017" w:rsidRDefault="000B5017" w:rsidP="005D6841">
            <w:pPr>
              <w:spacing w:befor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</w:t>
            </w:r>
            <w:r>
              <w:t>p</w:t>
            </w:r>
          </w:p>
          <w:p w14:paraId="383EE254" w14:textId="77777777" w:rsidR="000830FB" w:rsidRDefault="000830FB" w:rsidP="005D6841">
            <w:pPr>
              <w:spacing w:befor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CF3B88B" w14:textId="373EB25B" w:rsidR="000830FB" w:rsidRDefault="000830FB" w:rsidP="005D6841">
            <w:pPr>
              <w:spacing w:befor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y</w:t>
            </w:r>
            <w:r>
              <w:t>--</w:t>
            </w:r>
          </w:p>
        </w:tc>
        <w:tc>
          <w:tcPr>
            <w:tcW w:w="16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8EBD1" w:themeFill="background2" w:themeFillTint="33"/>
            <w:vAlign w:val="center"/>
          </w:tcPr>
          <w:p w14:paraId="3CFB910D" w14:textId="77777777" w:rsidR="000B5017" w:rsidRDefault="000B5017" w:rsidP="005D6841">
            <w:pPr>
              <w:spacing w:befor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  <w:tr w:rsidR="000B5017" w14:paraId="21E53652" w14:textId="77777777" w:rsidTr="000B5017">
        <w:trPr>
          <w:trHeight w:val="16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" w:type="dxa"/>
            <w:tcBorders>
              <w:top w:val="nil"/>
              <w:bottom w:val="nil"/>
              <w:right w:val="nil"/>
            </w:tcBorders>
            <w:shd w:val="clear" w:color="auto" w:fill="262626" w:themeFill="text1" w:themeFillTint="D9"/>
            <w:vAlign w:val="center"/>
          </w:tcPr>
          <w:p w14:paraId="4C8E305A" w14:textId="77777777" w:rsidR="000B5017" w:rsidRPr="000B5017" w:rsidRDefault="000B5017" w:rsidP="005D6841">
            <w:pPr>
              <w:spacing w:before="0"/>
              <w:jc w:val="center"/>
              <w:rPr>
                <w:rFonts w:hint="eastAsia"/>
                <w:color w:val="7E97AD" w:themeColor="accent1"/>
              </w:rPr>
            </w:pPr>
          </w:p>
        </w:tc>
        <w:tc>
          <w:tcPr>
            <w:tcW w:w="16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8EBD1" w:themeFill="background2" w:themeFillTint="33"/>
            <w:vAlign w:val="center"/>
          </w:tcPr>
          <w:p w14:paraId="2FB2BD8C" w14:textId="77777777" w:rsidR="000B5017" w:rsidRDefault="000B5017" w:rsidP="005D6841">
            <w:pPr>
              <w:spacing w:befor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l</w:t>
            </w:r>
            <w:r>
              <w:t>eft</w:t>
            </w:r>
          </w:p>
          <w:p w14:paraId="675BBEA8" w14:textId="77777777" w:rsidR="000830FB" w:rsidRDefault="000830FB" w:rsidP="005D6841">
            <w:pPr>
              <w:spacing w:befor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19081913" w14:textId="6A3B5B31" w:rsidR="000830FB" w:rsidRDefault="000830FB" w:rsidP="005D6841">
            <w:pPr>
              <w:spacing w:befor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x</w:t>
            </w:r>
            <w:r>
              <w:t>--</w:t>
            </w:r>
          </w:p>
        </w:tc>
        <w:tc>
          <w:tcPr>
            <w:tcW w:w="1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8EBD1" w:themeFill="background2" w:themeFillTint="33"/>
            <w:vAlign w:val="center"/>
          </w:tcPr>
          <w:p w14:paraId="05E1CF88" w14:textId="74783037" w:rsidR="000B5017" w:rsidRDefault="000830FB" w:rsidP="005D6841">
            <w:pPr>
              <w:spacing w:befor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proofErr w:type="gramStart"/>
            <w:r>
              <w:t>x,y</w:t>
            </w:r>
            <w:proofErr w:type="spellEnd"/>
            <w:proofErr w:type="gramEnd"/>
          </w:p>
        </w:tc>
        <w:tc>
          <w:tcPr>
            <w:tcW w:w="1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8EBD1" w:themeFill="background2" w:themeFillTint="33"/>
            <w:vAlign w:val="center"/>
          </w:tcPr>
          <w:p w14:paraId="1190397C" w14:textId="77777777" w:rsidR="000B5017" w:rsidRDefault="000B5017" w:rsidP="005D6841">
            <w:pPr>
              <w:spacing w:befor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r</w:t>
            </w:r>
            <w:r>
              <w:t>ight</w:t>
            </w:r>
          </w:p>
          <w:p w14:paraId="66B93842" w14:textId="77777777" w:rsidR="000830FB" w:rsidRDefault="000830FB" w:rsidP="005D6841">
            <w:pPr>
              <w:spacing w:befor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2E337EC" w14:textId="702D1490" w:rsidR="000830FB" w:rsidRDefault="000830FB" w:rsidP="005D6841">
            <w:pPr>
              <w:spacing w:befor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x</w:t>
            </w:r>
            <w:r>
              <w:t>++</w:t>
            </w:r>
          </w:p>
        </w:tc>
      </w:tr>
      <w:tr w:rsidR="000B5017" w14:paraId="3318AE08" w14:textId="77777777" w:rsidTr="000B5017">
        <w:trPr>
          <w:trHeight w:val="16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" w:type="dxa"/>
            <w:tcBorders>
              <w:top w:val="nil"/>
              <w:bottom w:val="nil"/>
              <w:right w:val="nil"/>
            </w:tcBorders>
            <w:shd w:val="clear" w:color="auto" w:fill="262626" w:themeFill="text1" w:themeFillTint="D9"/>
            <w:vAlign w:val="center"/>
          </w:tcPr>
          <w:p w14:paraId="7161BC9B" w14:textId="77777777" w:rsidR="000B5017" w:rsidRPr="000B5017" w:rsidRDefault="000B5017" w:rsidP="005D6841">
            <w:pPr>
              <w:spacing w:before="0"/>
              <w:jc w:val="center"/>
              <w:rPr>
                <w:rFonts w:hint="eastAsia"/>
                <w:color w:val="7E97AD" w:themeColor="accent1"/>
              </w:rPr>
            </w:pPr>
          </w:p>
        </w:tc>
        <w:tc>
          <w:tcPr>
            <w:tcW w:w="16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8EBD1" w:themeFill="background2" w:themeFillTint="33"/>
            <w:vAlign w:val="center"/>
          </w:tcPr>
          <w:p w14:paraId="0B142CFA" w14:textId="77777777" w:rsidR="000B5017" w:rsidRDefault="000B5017" w:rsidP="005D6841">
            <w:pPr>
              <w:spacing w:befor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  <w:tc>
          <w:tcPr>
            <w:tcW w:w="1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8EBD1" w:themeFill="background2" w:themeFillTint="33"/>
            <w:vAlign w:val="center"/>
          </w:tcPr>
          <w:p w14:paraId="5B108942" w14:textId="77777777" w:rsidR="000B5017" w:rsidRDefault="000B5017" w:rsidP="005D6841">
            <w:pPr>
              <w:spacing w:befor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d</w:t>
            </w:r>
            <w:r>
              <w:t>own</w:t>
            </w:r>
          </w:p>
          <w:p w14:paraId="40DC43BC" w14:textId="77777777" w:rsidR="000830FB" w:rsidRDefault="000830FB" w:rsidP="005D6841">
            <w:pPr>
              <w:spacing w:befor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4D8D77D3" w14:textId="5D777420" w:rsidR="000830FB" w:rsidRDefault="000830FB" w:rsidP="005D6841">
            <w:pPr>
              <w:spacing w:befor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y</w:t>
            </w:r>
            <w:r>
              <w:t>++</w:t>
            </w:r>
          </w:p>
        </w:tc>
        <w:tc>
          <w:tcPr>
            <w:tcW w:w="1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8EBD1" w:themeFill="background2" w:themeFillTint="33"/>
            <w:vAlign w:val="center"/>
          </w:tcPr>
          <w:p w14:paraId="473ABAAF" w14:textId="77777777" w:rsidR="000B5017" w:rsidRDefault="000B5017" w:rsidP="005D6841">
            <w:pPr>
              <w:spacing w:before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</w:tbl>
    <w:p w14:paraId="402198D3" w14:textId="5A7C4811" w:rsidR="008E317D" w:rsidRDefault="008E317D" w:rsidP="005D6841">
      <w:pPr>
        <w:spacing w:before="0" w:after="0"/>
      </w:pPr>
    </w:p>
    <w:p w14:paraId="6CE58BB1" w14:textId="77777777" w:rsidR="008E317D" w:rsidRDefault="008E317D" w:rsidP="005D6841">
      <w:pPr>
        <w:spacing w:after="0"/>
      </w:pPr>
      <w:r>
        <w:br w:type="page"/>
      </w:r>
    </w:p>
    <w:p w14:paraId="4D8DF852" w14:textId="2C0ABECB" w:rsidR="000B5017" w:rsidRDefault="008E317D" w:rsidP="005D6841">
      <w:pPr>
        <w:pStyle w:val="a"/>
        <w:spacing w:after="0"/>
      </w:pPr>
      <w:r>
        <w:rPr>
          <w:rFonts w:hint="eastAsia"/>
        </w:rPr>
        <w:lastRenderedPageBreak/>
        <w:t>M</w:t>
      </w:r>
      <w:r>
        <w:t>ap</w:t>
      </w:r>
    </w:p>
    <w:p w14:paraId="334638A1" w14:textId="3DD9FC40" w:rsidR="008E317D" w:rsidRDefault="008E317D" w:rsidP="005D6841">
      <w:pPr>
        <w:pStyle w:val="a"/>
        <w:numPr>
          <w:ilvl w:val="0"/>
          <w:numId w:val="0"/>
        </w:numPr>
        <w:spacing w:after="0"/>
      </w:pPr>
      <w:r>
        <w:rPr>
          <w:rFonts w:hint="eastAsia"/>
        </w:rPr>
        <w:t xml:space="preserve">흐름은 기존에 </w:t>
      </w:r>
      <w:r>
        <w:t>Sequence Diagram</w:t>
      </w:r>
      <w:r>
        <w:rPr>
          <w:rFonts w:hint="eastAsia"/>
        </w:rPr>
        <w:t>으로 전달한 내용과 같으나,</w:t>
      </w:r>
      <w:r>
        <w:t xml:space="preserve"> </w:t>
      </w:r>
      <w:r>
        <w:rPr>
          <w:rFonts w:hint="eastAsia"/>
        </w:rPr>
        <w:t xml:space="preserve">좀 더 상세히 </w:t>
      </w:r>
      <w:r>
        <w:t>Cells</w:t>
      </w:r>
      <w:r>
        <w:rPr>
          <w:rFonts w:hint="eastAsia"/>
        </w:rPr>
        <w:t xml:space="preserve"> 배열을 구현한 방법에 대해 서술하겠습니다.</w:t>
      </w:r>
    </w:p>
    <w:p w14:paraId="4F4DF58E" w14:textId="69462ECE" w:rsidR="006A5B56" w:rsidRDefault="006A5B56" w:rsidP="005D6841">
      <w:pPr>
        <w:pStyle w:val="a"/>
        <w:numPr>
          <w:ilvl w:val="0"/>
          <w:numId w:val="0"/>
        </w:numPr>
        <w:spacing w:after="0"/>
        <w:rPr>
          <w:rFonts w:hint="eastAsia"/>
        </w:rPr>
      </w:pPr>
      <w:r>
        <w:rPr>
          <w:rFonts w:hint="eastAsia"/>
        </w:rPr>
        <w:t xml:space="preserve">해당 내용은 </w:t>
      </w:r>
      <w:proofErr w:type="spellStart"/>
      <w:r>
        <w:t>loadmap</w:t>
      </w:r>
      <w:proofErr w:type="spellEnd"/>
      <w:r>
        <w:t xml:space="preserve"> </w:t>
      </w:r>
      <w:r>
        <w:rPr>
          <w:rFonts w:hint="eastAsia"/>
        </w:rPr>
        <w:t>메소드에서 확인하실 수 있습니다.</w:t>
      </w:r>
    </w:p>
    <w:p w14:paraId="37232326" w14:textId="5328594D" w:rsidR="008E317D" w:rsidRDefault="008E317D" w:rsidP="005D6841">
      <w:pPr>
        <w:pStyle w:val="a"/>
        <w:numPr>
          <w:ilvl w:val="0"/>
          <w:numId w:val="0"/>
        </w:numPr>
        <w:spacing w:after="0"/>
        <w:rPr>
          <w:rFonts w:hint="eastAsia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EA383C5" wp14:editId="529B2E31">
                <wp:simplePos x="0" y="0"/>
                <wp:positionH relativeFrom="margin">
                  <wp:align>right</wp:align>
                </wp:positionH>
                <wp:positionV relativeFrom="paragraph">
                  <wp:posOffset>197821</wp:posOffset>
                </wp:positionV>
                <wp:extent cx="5626249" cy="6626711"/>
                <wp:effectExtent l="0" t="0" r="12700" b="2222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249" cy="6626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FF4605" w14:textId="77777777" w:rsidR="008E317D" w:rsidRDefault="008E317D" w:rsidP="008E317D">
                            <w:r>
                              <w:t xml:space="preserve">private void </w:t>
                            </w:r>
                            <w:proofErr w:type="spellStart"/>
                            <w:proofErr w:type="gramStart"/>
                            <w:r>
                              <w:t>loadMap</w:t>
                            </w:r>
                            <w:proofErr w:type="spellEnd"/>
                            <w:r>
                              <w:t>(</w:t>
                            </w:r>
                            <w:proofErr w:type="gramEnd"/>
                            <w:r>
                              <w:t xml:space="preserve">) throws </w:t>
                            </w:r>
                            <w:proofErr w:type="spellStart"/>
                            <w:r>
                              <w:t>FileNotFoundException</w:t>
                            </w:r>
                            <w:proofErr w:type="spellEnd"/>
                            <w:r>
                              <w:t xml:space="preserve"> {</w:t>
                            </w:r>
                          </w:p>
                          <w:p w14:paraId="302E15AB" w14:textId="77777777" w:rsidR="008E317D" w:rsidRDefault="008E317D" w:rsidP="008E317D">
                            <w:r>
                              <w:t xml:space="preserve">        Scanner reader = new Scanner(</w:t>
                            </w:r>
                            <w:proofErr w:type="spellStart"/>
                            <w:r>
                              <w:t>mapDataFile</w:t>
                            </w:r>
                            <w:proofErr w:type="spellEnd"/>
                            <w:proofErr w:type="gramStart"/>
                            <w:r>
                              <w:t>);</w:t>
                            </w:r>
                            <w:proofErr w:type="gramEnd"/>
                          </w:p>
                          <w:p w14:paraId="73021184" w14:textId="77777777" w:rsidR="008E317D" w:rsidRDefault="008E317D" w:rsidP="008E317D">
                            <w:r>
                              <w:t xml:space="preserve">        </w:t>
                            </w:r>
                            <w:proofErr w:type="spellStart"/>
                            <w:r>
                              <w:t>ArrayList</w:t>
                            </w:r>
                            <w:proofErr w:type="spellEnd"/>
                            <w:r>
                              <w:t>&lt;</w:t>
                            </w:r>
                            <w:proofErr w:type="gramStart"/>
                            <w:r>
                              <w:t>String[</w:t>
                            </w:r>
                            <w:proofErr w:type="gramEnd"/>
                            <w:r>
                              <w:t xml:space="preserve">]&gt; </w:t>
                            </w:r>
                            <w:proofErr w:type="spellStart"/>
                            <w:r>
                              <w:t>parsedSentenceList</w:t>
                            </w:r>
                            <w:proofErr w:type="spellEnd"/>
                            <w:r>
                              <w:t xml:space="preserve"> = new </w:t>
                            </w:r>
                            <w:proofErr w:type="spellStart"/>
                            <w:r>
                              <w:t>ArrayList</w:t>
                            </w:r>
                            <w:proofErr w:type="spellEnd"/>
                            <w:r>
                              <w:t>&lt;&gt;();</w:t>
                            </w:r>
                          </w:p>
                          <w:p w14:paraId="3166F156" w14:textId="77777777" w:rsidR="008E317D" w:rsidRDefault="008E317D" w:rsidP="008E317D"/>
                          <w:p w14:paraId="554537CC" w14:textId="77777777" w:rsidR="008E317D" w:rsidRDefault="008E317D" w:rsidP="008E317D">
                            <w:r>
                              <w:t xml:space="preserve">        String sentence = "</w:t>
                            </w:r>
                            <w:proofErr w:type="gramStart"/>
                            <w:r>
                              <w:t>";</w:t>
                            </w:r>
                            <w:proofErr w:type="gramEnd"/>
                          </w:p>
                          <w:p w14:paraId="5B7A78DB" w14:textId="77777777" w:rsidR="008E317D" w:rsidRDefault="008E317D" w:rsidP="008E317D">
                            <w:r>
                              <w:t xml:space="preserve">        int width = </w:t>
                            </w:r>
                            <w:proofErr w:type="gramStart"/>
                            <w:r>
                              <w:t>0;</w:t>
                            </w:r>
                            <w:proofErr w:type="gramEnd"/>
                          </w:p>
                          <w:p w14:paraId="047B4B0B" w14:textId="77777777" w:rsidR="008E317D" w:rsidRDefault="008E317D" w:rsidP="008E317D">
                            <w:r>
                              <w:t xml:space="preserve">        int height = </w:t>
                            </w:r>
                            <w:proofErr w:type="gramStart"/>
                            <w:r>
                              <w:t>0;</w:t>
                            </w:r>
                            <w:proofErr w:type="gramEnd"/>
                          </w:p>
                          <w:p w14:paraId="08FAA48A" w14:textId="77777777" w:rsidR="008E317D" w:rsidRDefault="008E317D" w:rsidP="008E317D"/>
                          <w:p w14:paraId="1286F6CF" w14:textId="77777777" w:rsidR="008E317D" w:rsidRDefault="008E317D" w:rsidP="008E317D">
                            <w:r>
                              <w:t xml:space="preserve">        int min = </w:t>
                            </w:r>
                            <w:proofErr w:type="gramStart"/>
                            <w:r>
                              <w:t>0;</w:t>
                            </w:r>
                            <w:proofErr w:type="gramEnd"/>
                          </w:p>
                          <w:p w14:paraId="5EB73146" w14:textId="77777777" w:rsidR="008E317D" w:rsidRDefault="008E317D" w:rsidP="008E317D">
                            <w:r>
                              <w:t xml:space="preserve">        int max = </w:t>
                            </w:r>
                            <w:proofErr w:type="gramStart"/>
                            <w:r>
                              <w:t>0;</w:t>
                            </w:r>
                            <w:proofErr w:type="gramEnd"/>
                          </w:p>
                          <w:p w14:paraId="34EA2E9C" w14:textId="77777777" w:rsidR="008E317D" w:rsidRDefault="008E317D" w:rsidP="008E317D"/>
                          <w:p w14:paraId="170AEAE5" w14:textId="77777777" w:rsidR="008E317D" w:rsidRDefault="008E317D" w:rsidP="008E317D">
                            <w:r>
                              <w:t xml:space="preserve">        //기본 </w:t>
                            </w:r>
                            <w:proofErr w:type="spellStart"/>
                            <w:r>
                              <w:t>맵을</w:t>
                            </w:r>
                            <w:proofErr w:type="spellEnd"/>
                            <w:r>
                              <w:t xml:space="preserve"> 구축하기 위해 cells의 width와 height를 구하여 할당</w:t>
                            </w:r>
                          </w:p>
                          <w:p w14:paraId="18E20CF7" w14:textId="77777777" w:rsidR="008E317D" w:rsidRDefault="008E317D" w:rsidP="008E317D">
                            <w:r>
                              <w:t xml:space="preserve">        while(</w:t>
                            </w:r>
                            <w:proofErr w:type="spellStart"/>
                            <w:proofErr w:type="gramStart"/>
                            <w:r>
                              <w:t>reader.hasNext</w:t>
                            </w:r>
                            <w:proofErr w:type="spellEnd"/>
                            <w:proofErr w:type="gramEnd"/>
                            <w:r>
                              <w:t>()){</w:t>
                            </w:r>
                          </w:p>
                          <w:p w14:paraId="331814EE" w14:textId="77777777" w:rsidR="008E317D" w:rsidRDefault="008E317D" w:rsidP="008E317D">
                            <w:r>
                              <w:t xml:space="preserve">            sentence = </w:t>
                            </w:r>
                            <w:proofErr w:type="spellStart"/>
                            <w:proofErr w:type="gramStart"/>
                            <w:r>
                              <w:t>reader.nextLine</w:t>
                            </w:r>
                            <w:proofErr w:type="spellEnd"/>
                            <w:proofErr w:type="gramEnd"/>
                            <w:r>
                              <w:t>();</w:t>
                            </w:r>
                          </w:p>
                          <w:p w14:paraId="3DE7C6F4" w14:textId="77777777" w:rsidR="008E317D" w:rsidRDefault="008E317D" w:rsidP="008E317D">
                            <w:r>
                              <w:t xml:space="preserve">//            </w:t>
                            </w:r>
                            <w:proofErr w:type="spellStart"/>
                            <w:r>
                              <w:t>System.out.println</w:t>
                            </w:r>
                            <w:proofErr w:type="spellEnd"/>
                            <w:r>
                              <w:t>(sentence</w:t>
                            </w:r>
                            <w:proofErr w:type="gramStart"/>
                            <w:r>
                              <w:t>);</w:t>
                            </w:r>
                            <w:proofErr w:type="gramEnd"/>
                          </w:p>
                          <w:p w14:paraId="7FC845F8" w14:textId="77777777" w:rsidR="008E317D" w:rsidRDefault="008E317D" w:rsidP="008E317D">
                            <w:r>
                              <w:t xml:space="preserve">            </w:t>
                            </w:r>
                            <w:proofErr w:type="gramStart"/>
                            <w:r>
                              <w:t>String[</w:t>
                            </w:r>
                            <w:proofErr w:type="gramEnd"/>
                            <w:r>
                              <w:t xml:space="preserve">] </w:t>
                            </w:r>
                            <w:proofErr w:type="spellStart"/>
                            <w:r>
                              <w:t>parsedSentence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parseSentence</w:t>
                            </w:r>
                            <w:proofErr w:type="spellEnd"/>
                            <w:r>
                              <w:t>(sentence);</w:t>
                            </w:r>
                          </w:p>
                          <w:p w14:paraId="4131384D" w14:textId="77777777" w:rsidR="008E317D" w:rsidRDefault="008E317D" w:rsidP="008E317D">
                            <w:r>
                              <w:t xml:space="preserve">            </w:t>
                            </w:r>
                            <w:proofErr w:type="spellStart"/>
                            <w:r>
                              <w:t>parsedSentenceList.add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parsedSentence</w:t>
                            </w:r>
                            <w:proofErr w:type="spellEnd"/>
                            <w:proofErr w:type="gramStart"/>
                            <w:r>
                              <w:t>);</w:t>
                            </w:r>
                            <w:proofErr w:type="gramEnd"/>
                          </w:p>
                          <w:p w14:paraId="1849A988" w14:textId="77777777" w:rsidR="008E317D" w:rsidRDefault="008E317D" w:rsidP="008E317D"/>
                          <w:p w14:paraId="5CF98BCA" w14:textId="77777777" w:rsidR="008E317D" w:rsidRDefault="008E317D" w:rsidP="008E317D">
                            <w:r>
                              <w:t xml:space="preserve">            width += </w:t>
                            </w:r>
                            <w:proofErr w:type="spellStart"/>
                            <w:r>
                              <w:t>countWidth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parsedSentence</w:t>
                            </w:r>
                            <w:proofErr w:type="spellEnd"/>
                            <w:proofErr w:type="gramStart"/>
                            <w:r>
                              <w:t>);</w:t>
                            </w:r>
                            <w:proofErr w:type="gramEnd"/>
                          </w:p>
                          <w:p w14:paraId="6C74A5DD" w14:textId="77777777" w:rsidR="008E317D" w:rsidRDefault="008E317D" w:rsidP="008E317D">
                            <w:r>
                              <w:t xml:space="preserve">            height += </w:t>
                            </w:r>
                            <w:proofErr w:type="spellStart"/>
                            <w:r>
                              <w:t>countHeight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parsedSentence</w:t>
                            </w:r>
                            <w:proofErr w:type="spellEnd"/>
                            <w:proofErr w:type="gramStart"/>
                            <w:r>
                              <w:t>);</w:t>
                            </w:r>
                            <w:proofErr w:type="gramEnd"/>
                          </w:p>
                          <w:p w14:paraId="520BF530" w14:textId="77777777" w:rsidR="008E317D" w:rsidRDefault="008E317D" w:rsidP="008E317D"/>
                          <w:p w14:paraId="2FCA0D7A" w14:textId="77777777" w:rsidR="008E317D" w:rsidRDefault="008E317D" w:rsidP="008E317D">
                            <w:r>
                              <w:t xml:space="preserve">            if (height&lt;min</w:t>
                            </w:r>
                            <w:proofErr w:type="gramStart"/>
                            <w:r>
                              <w:t>){</w:t>
                            </w:r>
                            <w:proofErr w:type="gramEnd"/>
                          </w:p>
                          <w:p w14:paraId="7573CF65" w14:textId="77777777" w:rsidR="008E317D" w:rsidRDefault="008E317D" w:rsidP="008E317D">
                            <w:r>
                              <w:t xml:space="preserve">                min = height</w:t>
                            </w:r>
                            <w:proofErr w:type="gramStart"/>
                            <w:r>
                              <w:t>; /</w:t>
                            </w:r>
                            <w:proofErr w:type="gramEnd"/>
                            <w:r>
                              <w:t xml:space="preserve">/맵 높이의 </w:t>
                            </w:r>
                            <w:proofErr w:type="spellStart"/>
                            <w:r>
                              <w:t>최소상대값</w:t>
                            </w:r>
                            <w:proofErr w:type="spellEnd"/>
                            <w:r>
                              <w:t>(START기준)를 구함</w:t>
                            </w:r>
                          </w:p>
                          <w:p w14:paraId="76E839DE" w14:textId="77777777" w:rsidR="008E317D" w:rsidRDefault="008E317D" w:rsidP="008E317D">
                            <w:r>
                              <w:t xml:space="preserve">//                </w:t>
                            </w:r>
                            <w:proofErr w:type="spellStart"/>
                            <w:r>
                              <w:t>System.out.println</w:t>
                            </w:r>
                            <w:proofErr w:type="spellEnd"/>
                            <w:r>
                              <w:t>("new min: "+min</w:t>
                            </w:r>
                            <w:proofErr w:type="gramStart"/>
                            <w:r>
                              <w:t>);</w:t>
                            </w:r>
                            <w:proofErr w:type="gramEnd"/>
                          </w:p>
                          <w:p w14:paraId="4600F44E" w14:textId="77777777" w:rsidR="008E317D" w:rsidRDefault="008E317D" w:rsidP="008E317D">
                            <w:r>
                              <w:t xml:space="preserve">            }</w:t>
                            </w:r>
                          </w:p>
                          <w:p w14:paraId="2DA93B83" w14:textId="77777777" w:rsidR="008E317D" w:rsidRDefault="008E317D" w:rsidP="008E317D">
                            <w:r>
                              <w:t xml:space="preserve">            if (height&gt;</w:t>
                            </w:r>
                            <w:proofErr w:type="gramStart"/>
                            <w:r>
                              <w:t>max){</w:t>
                            </w:r>
                            <w:proofErr w:type="gramEnd"/>
                          </w:p>
                          <w:p w14:paraId="505CEF00" w14:textId="77777777" w:rsidR="008E317D" w:rsidRDefault="008E317D" w:rsidP="008E317D">
                            <w:r>
                              <w:t xml:space="preserve">                max = height</w:t>
                            </w:r>
                            <w:proofErr w:type="gramStart"/>
                            <w:r>
                              <w:t>; /</w:t>
                            </w:r>
                            <w:proofErr w:type="gramEnd"/>
                            <w:r>
                              <w:t xml:space="preserve">/맵 높이의 </w:t>
                            </w:r>
                            <w:proofErr w:type="spellStart"/>
                            <w:r>
                              <w:t>최대상대값</w:t>
                            </w:r>
                            <w:proofErr w:type="spellEnd"/>
                            <w:r>
                              <w:t>(START기준)를 구함</w:t>
                            </w:r>
                          </w:p>
                          <w:p w14:paraId="1849A7BF" w14:textId="77777777" w:rsidR="008E317D" w:rsidRDefault="008E317D" w:rsidP="008E317D">
                            <w:r>
                              <w:t xml:space="preserve">//                </w:t>
                            </w:r>
                            <w:proofErr w:type="spellStart"/>
                            <w:r>
                              <w:t>System.out.println</w:t>
                            </w:r>
                            <w:proofErr w:type="spellEnd"/>
                            <w:r>
                              <w:t>("new max: "+max</w:t>
                            </w:r>
                            <w:proofErr w:type="gramStart"/>
                            <w:r>
                              <w:t>);</w:t>
                            </w:r>
                            <w:proofErr w:type="gramEnd"/>
                          </w:p>
                          <w:p w14:paraId="5CB50E92" w14:textId="77777777" w:rsidR="008E317D" w:rsidRDefault="008E317D" w:rsidP="008E317D">
                            <w:r>
                              <w:t xml:space="preserve">            }</w:t>
                            </w:r>
                          </w:p>
                          <w:p w14:paraId="28FCDC1E" w14:textId="77777777" w:rsidR="008E317D" w:rsidRDefault="008E317D" w:rsidP="008E317D">
                            <w:r>
                              <w:t xml:space="preserve">        }</w:t>
                            </w:r>
                          </w:p>
                          <w:p w14:paraId="07954604" w14:textId="77777777" w:rsidR="008E317D" w:rsidRDefault="008E317D" w:rsidP="008E317D"/>
                          <w:p w14:paraId="04ABB623" w14:textId="77777777" w:rsidR="008E317D" w:rsidRDefault="008E317D" w:rsidP="008E317D">
                            <w:r>
                              <w:t xml:space="preserve">        width += 1</w:t>
                            </w:r>
                            <w:proofErr w:type="gramStart"/>
                            <w:r>
                              <w:t>; /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맵의</w:t>
                            </w:r>
                            <w:proofErr w:type="spellEnd"/>
                            <w:r>
                              <w:t xml:space="preserve"> 너비</w:t>
                            </w:r>
                          </w:p>
                          <w:p w14:paraId="4A771669" w14:textId="77777777" w:rsidR="008E317D" w:rsidRDefault="008E317D" w:rsidP="008E317D">
                            <w:r>
                              <w:t xml:space="preserve">        height = max - min + 1</w:t>
                            </w:r>
                            <w:proofErr w:type="gramStart"/>
                            <w:r>
                              <w:t>; /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맵의</w:t>
                            </w:r>
                            <w:proofErr w:type="spellEnd"/>
                            <w:r>
                              <w:t xml:space="preserve"> 높이</w:t>
                            </w:r>
                          </w:p>
                          <w:p w14:paraId="55A38EBD" w14:textId="77777777" w:rsidR="008E317D" w:rsidRDefault="008E317D" w:rsidP="008E317D">
                            <w:r>
                              <w:t xml:space="preserve">        </w:t>
                            </w:r>
                            <w:proofErr w:type="spellStart"/>
                            <w:r>
                              <w:t>System.out.println</w:t>
                            </w:r>
                            <w:proofErr w:type="spellEnd"/>
                            <w:r>
                              <w:t>("width:"+width+" height:"+height</w:t>
                            </w:r>
                            <w:proofErr w:type="gramStart"/>
                            <w:r>
                              <w:t>);</w:t>
                            </w:r>
                            <w:proofErr w:type="gramEnd"/>
                          </w:p>
                          <w:p w14:paraId="7EA7C545" w14:textId="77777777" w:rsidR="008E317D" w:rsidRDefault="008E317D" w:rsidP="008E317D"/>
                          <w:p w14:paraId="0547D564" w14:textId="77777777" w:rsidR="008E317D" w:rsidRDefault="008E317D" w:rsidP="008E317D">
                            <w:r>
                              <w:t xml:space="preserve">        cells = new Cell[height][width</w:t>
                            </w:r>
                            <w:proofErr w:type="gramStart"/>
                            <w:r>
                              <w:t>];</w:t>
                            </w:r>
                            <w:proofErr w:type="gramEnd"/>
                          </w:p>
                          <w:p w14:paraId="2FD21168" w14:textId="77777777" w:rsidR="008E317D" w:rsidRDefault="008E317D" w:rsidP="008E317D"/>
                          <w:p w14:paraId="28F27F7A" w14:textId="77777777" w:rsidR="008E317D" w:rsidRDefault="008E317D" w:rsidP="008E317D"/>
                          <w:p w14:paraId="7A1123BD" w14:textId="77777777" w:rsidR="008E317D" w:rsidRDefault="008E317D" w:rsidP="008E317D">
                            <w:r>
                              <w:t xml:space="preserve">        Coordinate </w:t>
                            </w:r>
                            <w:proofErr w:type="spellStart"/>
                            <w:r>
                              <w:t>coord</w:t>
                            </w:r>
                            <w:proofErr w:type="spellEnd"/>
                            <w:r>
                              <w:t xml:space="preserve"> = new Coordinate(0-min,0)</w:t>
                            </w:r>
                            <w:proofErr w:type="gramStart"/>
                            <w:r>
                              <w:t>; /</w:t>
                            </w:r>
                            <w:proofErr w:type="gramEnd"/>
                            <w:r>
                              <w:t>/map의 start 시작지점 정함</w:t>
                            </w:r>
                          </w:p>
                          <w:p w14:paraId="7E95013E" w14:textId="77777777" w:rsidR="008E317D" w:rsidRDefault="008E317D" w:rsidP="008E317D">
                            <w:r>
                              <w:t xml:space="preserve">        </w:t>
                            </w:r>
                            <w:proofErr w:type="spellStart"/>
                            <w:r>
                              <w:t>startCoordinate</w:t>
                            </w:r>
                            <w:proofErr w:type="spellEnd"/>
                            <w:r>
                              <w:t xml:space="preserve"> = new Coordinate(0-min, 0)</w:t>
                            </w:r>
                            <w:proofErr w:type="gramStart"/>
                            <w:r>
                              <w:t>; /</w:t>
                            </w:r>
                            <w:proofErr w:type="gramEnd"/>
                            <w:r>
                              <w:t>/시작지점 정보 저장</w:t>
                            </w:r>
                          </w:p>
                          <w:p w14:paraId="355DA3D5" w14:textId="77777777" w:rsidR="008E317D" w:rsidRDefault="008E317D" w:rsidP="008E317D">
                            <w:r>
                              <w:t xml:space="preserve">        //기본 </w:t>
                            </w:r>
                            <w:proofErr w:type="spellStart"/>
                            <w:r>
                              <w:t>맵의</w:t>
                            </w:r>
                            <w:proofErr w:type="spellEnd"/>
                            <w:r>
                              <w:t xml:space="preserve"> 정보를 채우는 작업</w:t>
                            </w:r>
                          </w:p>
                          <w:p w14:paraId="6462E30A" w14:textId="77777777" w:rsidR="008E317D" w:rsidRDefault="008E317D" w:rsidP="008E317D">
                            <w:r>
                              <w:t xml:space="preserve">        </w:t>
                            </w:r>
                            <w:proofErr w:type="gramStart"/>
                            <w:r>
                              <w:t>for(</w:t>
                            </w:r>
                            <w:proofErr w:type="gramEnd"/>
                            <w:r>
                              <w:t xml:space="preserve">int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 = 0;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&lt;</w:t>
                            </w:r>
                            <w:proofErr w:type="spellStart"/>
                            <w:r>
                              <w:t>parsedSentenceList.size</w:t>
                            </w:r>
                            <w:proofErr w:type="spellEnd"/>
                            <w:r>
                              <w:t xml:space="preserve">();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++){</w:t>
                            </w:r>
                          </w:p>
                          <w:p w14:paraId="40ACED78" w14:textId="77777777" w:rsidR="008E317D" w:rsidRDefault="008E317D" w:rsidP="008E317D">
                            <w:r>
                              <w:t xml:space="preserve">            Cell </w:t>
                            </w:r>
                            <w:proofErr w:type="spellStart"/>
                            <w:r>
                              <w:t>tempCell</w:t>
                            </w:r>
                            <w:proofErr w:type="spellEnd"/>
                            <w:r>
                              <w:t xml:space="preserve"> = new </w:t>
                            </w:r>
                            <w:proofErr w:type="gramStart"/>
                            <w:r>
                              <w:t>Cell(</w:t>
                            </w:r>
                            <w:proofErr w:type="gramEnd"/>
                            <w:r>
                              <w:t>);</w:t>
                            </w:r>
                          </w:p>
                          <w:p w14:paraId="451EF194" w14:textId="77777777" w:rsidR="008E317D" w:rsidRDefault="008E317D" w:rsidP="008E317D">
                            <w:r>
                              <w:t xml:space="preserve">            </w:t>
                            </w:r>
                            <w:proofErr w:type="gramStart"/>
                            <w:r>
                              <w:t>String[</w:t>
                            </w:r>
                            <w:proofErr w:type="gramEnd"/>
                            <w:r>
                              <w:t xml:space="preserve">] </w:t>
                            </w:r>
                            <w:proofErr w:type="spellStart"/>
                            <w:r>
                              <w:t>tempStringArray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parsedSentenceList.get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4F26A490" w14:textId="77777777" w:rsidR="008E317D" w:rsidRDefault="008E317D" w:rsidP="008E317D"/>
                          <w:p w14:paraId="18841470" w14:textId="77777777" w:rsidR="008E317D" w:rsidRDefault="008E317D" w:rsidP="008E317D">
                            <w:r>
                              <w:t xml:space="preserve">            </w:t>
                            </w:r>
                            <w:proofErr w:type="gramStart"/>
                            <w:r>
                              <w:t>if(</w:t>
                            </w:r>
                            <w:proofErr w:type="spellStart"/>
                            <w:proofErr w:type="gramEnd"/>
                            <w:r>
                              <w:t>i</w:t>
                            </w:r>
                            <w:proofErr w:type="spellEnd"/>
                            <w:r>
                              <w:t xml:space="preserve"> != 0){</w:t>
                            </w:r>
                            <w:proofErr w:type="spellStart"/>
                            <w:r>
                              <w:t>tempCell.setCard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MakeGame.findCardType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tempStringArray</w:t>
                            </w:r>
                            <w:proofErr w:type="spellEnd"/>
                            <w:r>
                              <w:t>[0]));} //시작줄은 S cell이지만 Saw의 S와 겹치므로 제외</w:t>
                            </w:r>
                          </w:p>
                          <w:p w14:paraId="1E10C449" w14:textId="77777777" w:rsidR="008E317D" w:rsidRDefault="008E317D" w:rsidP="008E317D">
                            <w:r>
                              <w:t xml:space="preserve">            </w:t>
                            </w:r>
                            <w:proofErr w:type="gramStart"/>
                            <w:r>
                              <w:t>else{</w:t>
                            </w:r>
                            <w:proofErr w:type="gramEnd"/>
                            <w:r>
                              <w:t>}</w:t>
                            </w:r>
                          </w:p>
                          <w:p w14:paraId="0446F5D2" w14:textId="77777777" w:rsidR="008E317D" w:rsidRDefault="008E317D" w:rsidP="008E317D"/>
                          <w:p w14:paraId="31512FD7" w14:textId="77777777" w:rsidR="008E317D" w:rsidRDefault="008E317D" w:rsidP="008E317D">
                            <w:r>
                              <w:t xml:space="preserve">            for(int j=1; j&lt;</w:t>
                            </w:r>
                            <w:proofErr w:type="spellStart"/>
                            <w:r>
                              <w:t>tempStringArray.length</w:t>
                            </w:r>
                            <w:proofErr w:type="spellEnd"/>
                            <w:r>
                              <w:t xml:space="preserve">; </w:t>
                            </w:r>
                            <w:proofErr w:type="spellStart"/>
                            <w:r>
                              <w:t>j++</w:t>
                            </w:r>
                            <w:proofErr w:type="spellEnd"/>
                            <w:r>
                              <w:t>){</w:t>
                            </w:r>
                            <w:proofErr w:type="spellStart"/>
                            <w:r>
                              <w:t>tempCell.addDirection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tempStringArray</w:t>
                            </w:r>
                            <w:proofErr w:type="spellEnd"/>
                            <w:r>
                              <w:t>[j]);</w:t>
                            </w:r>
                            <w:proofErr w:type="gramStart"/>
                            <w:r>
                              <w:t>} /</w:t>
                            </w:r>
                            <w:proofErr w:type="gramEnd"/>
                            <w:r>
                              <w:t>/cell에 방향 저장</w:t>
                            </w:r>
                          </w:p>
                          <w:p w14:paraId="12A50793" w14:textId="77777777" w:rsidR="008E317D" w:rsidRDefault="008E317D" w:rsidP="008E317D"/>
                          <w:p w14:paraId="60205C48" w14:textId="77777777" w:rsidR="008E317D" w:rsidRDefault="008E317D" w:rsidP="008E317D">
                            <w:r>
                              <w:t xml:space="preserve">            cells[</w:t>
                            </w:r>
                            <w:proofErr w:type="spellStart"/>
                            <w:proofErr w:type="gramStart"/>
                            <w:r>
                              <w:t>coord.getY</w:t>
                            </w:r>
                            <w:proofErr w:type="spellEnd"/>
                            <w:proofErr w:type="gramEnd"/>
                            <w:r>
                              <w:t>()][</w:t>
                            </w:r>
                            <w:proofErr w:type="spellStart"/>
                            <w:r>
                              <w:t>coord.getX</w:t>
                            </w:r>
                            <w:proofErr w:type="spellEnd"/>
                            <w:r>
                              <w:t xml:space="preserve">()] = </w:t>
                            </w:r>
                            <w:proofErr w:type="spellStart"/>
                            <w:r>
                              <w:t>tempCell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48113BE" w14:textId="77777777" w:rsidR="008E317D" w:rsidRDefault="008E317D" w:rsidP="008E317D"/>
                          <w:p w14:paraId="76DF34D7" w14:textId="77777777" w:rsidR="008E317D" w:rsidRDefault="008E317D" w:rsidP="008E317D">
                            <w:r>
                              <w:t xml:space="preserve">            </w:t>
                            </w:r>
                            <w:proofErr w:type="gramStart"/>
                            <w:r>
                              <w:t>if(</w:t>
                            </w:r>
                            <w:proofErr w:type="spellStart"/>
                            <w:proofErr w:type="gramEnd"/>
                            <w:r>
                              <w:t>i</w:t>
                            </w:r>
                            <w:proofErr w:type="spellEnd"/>
                            <w:r>
                              <w:t xml:space="preserve"> != </w:t>
                            </w:r>
                            <w:proofErr w:type="spellStart"/>
                            <w:r>
                              <w:t>parsedSentenceList.size</w:t>
                            </w:r>
                            <w:proofErr w:type="spellEnd"/>
                            <w:r>
                              <w:t>()-1){</w:t>
                            </w:r>
                          </w:p>
                          <w:p w14:paraId="6BFB0D9F" w14:textId="77777777" w:rsidR="008E317D" w:rsidRDefault="008E317D" w:rsidP="008E317D">
                            <w:r>
                              <w:t xml:space="preserve">                </w:t>
                            </w:r>
                            <w:proofErr w:type="gramStart"/>
                            <w:r>
                              <w:t>coord.move</w:t>
                            </w:r>
                            <w:proofErr w:type="gramEnd"/>
                            <w:r>
                              <w:t>(tempCell.getDirectionList().get(tempCell.getDirectionList().size()-1)); //다음 계산을 위해 이동}</w:t>
                            </w:r>
                          </w:p>
                          <w:p w14:paraId="19466DCC" w14:textId="77777777" w:rsidR="008E317D" w:rsidRDefault="008E317D" w:rsidP="008E317D">
                            <w:r>
                              <w:t xml:space="preserve">            </w:t>
                            </w:r>
                            <w:proofErr w:type="gramStart"/>
                            <w:r>
                              <w:t>}else</w:t>
                            </w:r>
                            <w:proofErr w:type="gramEnd"/>
                            <w:r>
                              <w:t>{</w:t>
                            </w:r>
                          </w:p>
                          <w:p w14:paraId="3DEEE747" w14:textId="77777777" w:rsidR="008E317D" w:rsidRDefault="008E317D" w:rsidP="008E317D">
                            <w:r>
                              <w:t xml:space="preserve">                </w:t>
                            </w:r>
                            <w:proofErr w:type="spellStart"/>
                            <w:r>
                              <w:t>endCoordinate</w:t>
                            </w:r>
                            <w:proofErr w:type="spellEnd"/>
                            <w:r>
                              <w:t xml:space="preserve"> = new Coordinate(</w:t>
                            </w:r>
                            <w:proofErr w:type="spellStart"/>
                            <w:proofErr w:type="gramStart"/>
                            <w:r>
                              <w:t>coord.getY</w:t>
                            </w:r>
                            <w:proofErr w:type="spellEnd"/>
                            <w:proofErr w:type="gramEnd"/>
                            <w:r>
                              <w:t xml:space="preserve">(), </w:t>
                            </w:r>
                            <w:proofErr w:type="spellStart"/>
                            <w:r>
                              <w:t>coord.getX</w:t>
                            </w:r>
                            <w:proofErr w:type="spellEnd"/>
                            <w:r>
                              <w:t>());</w:t>
                            </w:r>
                          </w:p>
                          <w:p w14:paraId="112B632A" w14:textId="77777777" w:rsidR="008E317D" w:rsidRDefault="008E317D" w:rsidP="008E317D">
                            <w:r>
                              <w:t xml:space="preserve">            }</w:t>
                            </w:r>
                          </w:p>
                          <w:p w14:paraId="488809F7" w14:textId="77777777" w:rsidR="008E317D" w:rsidRDefault="008E317D" w:rsidP="008E317D">
                            <w:r>
                              <w:t xml:space="preserve">        }</w:t>
                            </w:r>
                          </w:p>
                          <w:p w14:paraId="0549A51B" w14:textId="25F31C0D" w:rsidR="008E317D" w:rsidRDefault="008E317D" w:rsidP="008E317D">
                            <w:r>
                              <w:t xml:space="preserve">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383C5" id="Text Box 9" o:spid="_x0000_s1028" type="#_x0000_t202" style="position:absolute;margin-left:391.8pt;margin-top:15.6pt;width:443pt;height:521.8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" fillcolor="white [3201]" strokeweight=".5pt">
                <v:textbox>
                  <w:txbxContent>
                    <w:p w14:paraId="64FF4605" w14:textId="77777777" w:rsidR="008E317D" w:rsidRDefault="008E317D" w:rsidP="008E317D">
                      <w:r>
                        <w:t xml:space="preserve">private void </w:t>
                      </w:r>
                      <w:proofErr w:type="spellStart"/>
                      <w:proofErr w:type="gramStart"/>
                      <w:r>
                        <w:t>loadMap</w:t>
                      </w:r>
                      <w:proofErr w:type="spellEnd"/>
                      <w:r>
                        <w:t>(</w:t>
                      </w:r>
                      <w:proofErr w:type="gramEnd"/>
                      <w:r>
                        <w:t xml:space="preserve">) throws </w:t>
                      </w:r>
                      <w:proofErr w:type="spellStart"/>
                      <w:r>
                        <w:t>FileNotFoundException</w:t>
                      </w:r>
                      <w:proofErr w:type="spellEnd"/>
                      <w:r>
                        <w:t xml:space="preserve"> {</w:t>
                      </w:r>
                    </w:p>
                    <w:p w14:paraId="302E15AB" w14:textId="77777777" w:rsidR="008E317D" w:rsidRDefault="008E317D" w:rsidP="008E317D">
                      <w:r>
                        <w:t xml:space="preserve">        Scanner reader = new Scanner(</w:t>
                      </w:r>
                      <w:proofErr w:type="spellStart"/>
                      <w:r>
                        <w:t>mapDataFile</w:t>
                      </w:r>
                      <w:proofErr w:type="spellEnd"/>
                      <w:proofErr w:type="gramStart"/>
                      <w:r>
                        <w:t>);</w:t>
                      </w:r>
                      <w:proofErr w:type="gramEnd"/>
                    </w:p>
                    <w:p w14:paraId="73021184" w14:textId="77777777" w:rsidR="008E317D" w:rsidRDefault="008E317D" w:rsidP="008E317D">
                      <w:r>
                        <w:t xml:space="preserve">        </w:t>
                      </w:r>
                      <w:proofErr w:type="spellStart"/>
                      <w:r>
                        <w:t>ArrayList</w:t>
                      </w:r>
                      <w:proofErr w:type="spellEnd"/>
                      <w:r>
                        <w:t>&lt;</w:t>
                      </w:r>
                      <w:proofErr w:type="gramStart"/>
                      <w:r>
                        <w:t>String[</w:t>
                      </w:r>
                      <w:proofErr w:type="gramEnd"/>
                      <w:r>
                        <w:t xml:space="preserve">]&gt; </w:t>
                      </w:r>
                      <w:proofErr w:type="spellStart"/>
                      <w:r>
                        <w:t>parsedSentenceList</w:t>
                      </w:r>
                      <w:proofErr w:type="spellEnd"/>
                      <w:r>
                        <w:t xml:space="preserve"> = new </w:t>
                      </w:r>
                      <w:proofErr w:type="spellStart"/>
                      <w:r>
                        <w:t>ArrayList</w:t>
                      </w:r>
                      <w:proofErr w:type="spellEnd"/>
                      <w:r>
                        <w:t>&lt;&gt;();</w:t>
                      </w:r>
                    </w:p>
                    <w:p w14:paraId="3166F156" w14:textId="77777777" w:rsidR="008E317D" w:rsidRDefault="008E317D" w:rsidP="008E317D"/>
                    <w:p w14:paraId="554537CC" w14:textId="77777777" w:rsidR="008E317D" w:rsidRDefault="008E317D" w:rsidP="008E317D">
                      <w:r>
                        <w:t xml:space="preserve">        String sentence = "</w:t>
                      </w:r>
                      <w:proofErr w:type="gramStart"/>
                      <w:r>
                        <w:t>";</w:t>
                      </w:r>
                      <w:proofErr w:type="gramEnd"/>
                    </w:p>
                    <w:p w14:paraId="5B7A78DB" w14:textId="77777777" w:rsidR="008E317D" w:rsidRDefault="008E317D" w:rsidP="008E317D">
                      <w:r>
                        <w:t xml:space="preserve">        int width = </w:t>
                      </w:r>
                      <w:proofErr w:type="gramStart"/>
                      <w:r>
                        <w:t>0;</w:t>
                      </w:r>
                      <w:proofErr w:type="gramEnd"/>
                    </w:p>
                    <w:p w14:paraId="047B4B0B" w14:textId="77777777" w:rsidR="008E317D" w:rsidRDefault="008E317D" w:rsidP="008E317D">
                      <w:r>
                        <w:t xml:space="preserve">        int height = </w:t>
                      </w:r>
                      <w:proofErr w:type="gramStart"/>
                      <w:r>
                        <w:t>0;</w:t>
                      </w:r>
                      <w:proofErr w:type="gramEnd"/>
                    </w:p>
                    <w:p w14:paraId="08FAA48A" w14:textId="77777777" w:rsidR="008E317D" w:rsidRDefault="008E317D" w:rsidP="008E317D"/>
                    <w:p w14:paraId="1286F6CF" w14:textId="77777777" w:rsidR="008E317D" w:rsidRDefault="008E317D" w:rsidP="008E317D">
                      <w:r>
                        <w:t xml:space="preserve">        int min = </w:t>
                      </w:r>
                      <w:proofErr w:type="gramStart"/>
                      <w:r>
                        <w:t>0;</w:t>
                      </w:r>
                      <w:proofErr w:type="gramEnd"/>
                    </w:p>
                    <w:p w14:paraId="5EB73146" w14:textId="77777777" w:rsidR="008E317D" w:rsidRDefault="008E317D" w:rsidP="008E317D">
                      <w:r>
                        <w:t xml:space="preserve">        int max = </w:t>
                      </w:r>
                      <w:proofErr w:type="gramStart"/>
                      <w:r>
                        <w:t>0;</w:t>
                      </w:r>
                      <w:proofErr w:type="gramEnd"/>
                    </w:p>
                    <w:p w14:paraId="34EA2E9C" w14:textId="77777777" w:rsidR="008E317D" w:rsidRDefault="008E317D" w:rsidP="008E317D"/>
                    <w:p w14:paraId="170AEAE5" w14:textId="77777777" w:rsidR="008E317D" w:rsidRDefault="008E317D" w:rsidP="008E317D">
                      <w:r>
                        <w:t xml:space="preserve">        //기본 </w:t>
                      </w:r>
                      <w:proofErr w:type="spellStart"/>
                      <w:r>
                        <w:t>맵을</w:t>
                      </w:r>
                      <w:proofErr w:type="spellEnd"/>
                      <w:r>
                        <w:t xml:space="preserve"> 구축하기 위해 cells의 width와 height를 구하여 할당</w:t>
                      </w:r>
                    </w:p>
                    <w:p w14:paraId="18E20CF7" w14:textId="77777777" w:rsidR="008E317D" w:rsidRDefault="008E317D" w:rsidP="008E317D">
                      <w:r>
                        <w:t xml:space="preserve">        while(</w:t>
                      </w:r>
                      <w:proofErr w:type="spellStart"/>
                      <w:proofErr w:type="gramStart"/>
                      <w:r>
                        <w:t>reader.hasNext</w:t>
                      </w:r>
                      <w:proofErr w:type="spellEnd"/>
                      <w:proofErr w:type="gramEnd"/>
                      <w:r>
                        <w:t>()){</w:t>
                      </w:r>
                    </w:p>
                    <w:p w14:paraId="331814EE" w14:textId="77777777" w:rsidR="008E317D" w:rsidRDefault="008E317D" w:rsidP="008E317D">
                      <w:r>
                        <w:t xml:space="preserve">            sentence = </w:t>
                      </w:r>
                      <w:proofErr w:type="spellStart"/>
                      <w:proofErr w:type="gramStart"/>
                      <w:r>
                        <w:t>reader.nextLine</w:t>
                      </w:r>
                      <w:proofErr w:type="spellEnd"/>
                      <w:proofErr w:type="gramEnd"/>
                      <w:r>
                        <w:t>();</w:t>
                      </w:r>
                    </w:p>
                    <w:p w14:paraId="3DE7C6F4" w14:textId="77777777" w:rsidR="008E317D" w:rsidRDefault="008E317D" w:rsidP="008E317D">
                      <w:r>
                        <w:t xml:space="preserve">//            </w:t>
                      </w:r>
                      <w:proofErr w:type="spellStart"/>
                      <w:r>
                        <w:t>System.out.println</w:t>
                      </w:r>
                      <w:proofErr w:type="spellEnd"/>
                      <w:r>
                        <w:t>(sentence</w:t>
                      </w:r>
                      <w:proofErr w:type="gramStart"/>
                      <w:r>
                        <w:t>);</w:t>
                      </w:r>
                      <w:proofErr w:type="gramEnd"/>
                    </w:p>
                    <w:p w14:paraId="7FC845F8" w14:textId="77777777" w:rsidR="008E317D" w:rsidRDefault="008E317D" w:rsidP="008E317D">
                      <w:r>
                        <w:t xml:space="preserve">            </w:t>
                      </w:r>
                      <w:proofErr w:type="gramStart"/>
                      <w:r>
                        <w:t>String[</w:t>
                      </w:r>
                      <w:proofErr w:type="gramEnd"/>
                      <w:r>
                        <w:t xml:space="preserve">] </w:t>
                      </w:r>
                      <w:proofErr w:type="spellStart"/>
                      <w:r>
                        <w:t>parsedSentence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parseSentence</w:t>
                      </w:r>
                      <w:proofErr w:type="spellEnd"/>
                      <w:r>
                        <w:t>(sentence);</w:t>
                      </w:r>
                    </w:p>
                    <w:p w14:paraId="4131384D" w14:textId="77777777" w:rsidR="008E317D" w:rsidRDefault="008E317D" w:rsidP="008E317D">
                      <w:r>
                        <w:t xml:space="preserve">            </w:t>
                      </w:r>
                      <w:proofErr w:type="spellStart"/>
                      <w:r>
                        <w:t>parsedSentenceList.add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parsedSentence</w:t>
                      </w:r>
                      <w:proofErr w:type="spellEnd"/>
                      <w:proofErr w:type="gramStart"/>
                      <w:r>
                        <w:t>);</w:t>
                      </w:r>
                      <w:proofErr w:type="gramEnd"/>
                    </w:p>
                    <w:p w14:paraId="1849A988" w14:textId="77777777" w:rsidR="008E317D" w:rsidRDefault="008E317D" w:rsidP="008E317D"/>
                    <w:p w14:paraId="5CF98BCA" w14:textId="77777777" w:rsidR="008E317D" w:rsidRDefault="008E317D" w:rsidP="008E317D">
                      <w:r>
                        <w:t xml:space="preserve">            width += </w:t>
                      </w:r>
                      <w:proofErr w:type="spellStart"/>
                      <w:r>
                        <w:t>countWidth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parsedSentence</w:t>
                      </w:r>
                      <w:proofErr w:type="spellEnd"/>
                      <w:proofErr w:type="gramStart"/>
                      <w:r>
                        <w:t>);</w:t>
                      </w:r>
                      <w:proofErr w:type="gramEnd"/>
                    </w:p>
                    <w:p w14:paraId="6C74A5DD" w14:textId="77777777" w:rsidR="008E317D" w:rsidRDefault="008E317D" w:rsidP="008E317D">
                      <w:r>
                        <w:t xml:space="preserve">            height += </w:t>
                      </w:r>
                      <w:proofErr w:type="spellStart"/>
                      <w:r>
                        <w:t>countHeight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parsedSentence</w:t>
                      </w:r>
                      <w:proofErr w:type="spellEnd"/>
                      <w:proofErr w:type="gramStart"/>
                      <w:r>
                        <w:t>);</w:t>
                      </w:r>
                      <w:proofErr w:type="gramEnd"/>
                    </w:p>
                    <w:p w14:paraId="520BF530" w14:textId="77777777" w:rsidR="008E317D" w:rsidRDefault="008E317D" w:rsidP="008E317D"/>
                    <w:p w14:paraId="2FCA0D7A" w14:textId="77777777" w:rsidR="008E317D" w:rsidRDefault="008E317D" w:rsidP="008E317D">
                      <w:r>
                        <w:t xml:space="preserve">            if (height&lt;min</w:t>
                      </w:r>
                      <w:proofErr w:type="gramStart"/>
                      <w:r>
                        <w:t>){</w:t>
                      </w:r>
                      <w:proofErr w:type="gramEnd"/>
                    </w:p>
                    <w:p w14:paraId="7573CF65" w14:textId="77777777" w:rsidR="008E317D" w:rsidRDefault="008E317D" w:rsidP="008E317D">
                      <w:r>
                        <w:t xml:space="preserve">                min = height</w:t>
                      </w:r>
                      <w:proofErr w:type="gramStart"/>
                      <w:r>
                        <w:t>; /</w:t>
                      </w:r>
                      <w:proofErr w:type="gramEnd"/>
                      <w:r>
                        <w:t xml:space="preserve">/맵 높이의 </w:t>
                      </w:r>
                      <w:proofErr w:type="spellStart"/>
                      <w:r>
                        <w:t>최소상대값</w:t>
                      </w:r>
                      <w:proofErr w:type="spellEnd"/>
                      <w:r>
                        <w:t>(START기준)를 구함</w:t>
                      </w:r>
                    </w:p>
                    <w:p w14:paraId="76E839DE" w14:textId="77777777" w:rsidR="008E317D" w:rsidRDefault="008E317D" w:rsidP="008E317D">
                      <w:r>
                        <w:t xml:space="preserve">//                </w:t>
                      </w:r>
                      <w:proofErr w:type="spellStart"/>
                      <w:r>
                        <w:t>System.out.println</w:t>
                      </w:r>
                      <w:proofErr w:type="spellEnd"/>
                      <w:r>
                        <w:t>("new min: "+min</w:t>
                      </w:r>
                      <w:proofErr w:type="gramStart"/>
                      <w:r>
                        <w:t>);</w:t>
                      </w:r>
                      <w:proofErr w:type="gramEnd"/>
                    </w:p>
                    <w:p w14:paraId="4600F44E" w14:textId="77777777" w:rsidR="008E317D" w:rsidRDefault="008E317D" w:rsidP="008E317D">
                      <w:r>
                        <w:t xml:space="preserve">            }</w:t>
                      </w:r>
                    </w:p>
                    <w:p w14:paraId="2DA93B83" w14:textId="77777777" w:rsidR="008E317D" w:rsidRDefault="008E317D" w:rsidP="008E317D">
                      <w:r>
                        <w:t xml:space="preserve">            if (height&gt;</w:t>
                      </w:r>
                      <w:proofErr w:type="gramStart"/>
                      <w:r>
                        <w:t>max){</w:t>
                      </w:r>
                      <w:proofErr w:type="gramEnd"/>
                    </w:p>
                    <w:p w14:paraId="505CEF00" w14:textId="77777777" w:rsidR="008E317D" w:rsidRDefault="008E317D" w:rsidP="008E317D">
                      <w:r>
                        <w:t xml:space="preserve">                max = height</w:t>
                      </w:r>
                      <w:proofErr w:type="gramStart"/>
                      <w:r>
                        <w:t>; /</w:t>
                      </w:r>
                      <w:proofErr w:type="gramEnd"/>
                      <w:r>
                        <w:t xml:space="preserve">/맵 높이의 </w:t>
                      </w:r>
                      <w:proofErr w:type="spellStart"/>
                      <w:r>
                        <w:t>최대상대값</w:t>
                      </w:r>
                      <w:proofErr w:type="spellEnd"/>
                      <w:r>
                        <w:t>(START기준)를 구함</w:t>
                      </w:r>
                    </w:p>
                    <w:p w14:paraId="1849A7BF" w14:textId="77777777" w:rsidR="008E317D" w:rsidRDefault="008E317D" w:rsidP="008E317D">
                      <w:r>
                        <w:t xml:space="preserve">//                </w:t>
                      </w:r>
                      <w:proofErr w:type="spellStart"/>
                      <w:r>
                        <w:t>System.out.println</w:t>
                      </w:r>
                      <w:proofErr w:type="spellEnd"/>
                      <w:r>
                        <w:t>("new max: "+max</w:t>
                      </w:r>
                      <w:proofErr w:type="gramStart"/>
                      <w:r>
                        <w:t>);</w:t>
                      </w:r>
                      <w:proofErr w:type="gramEnd"/>
                    </w:p>
                    <w:p w14:paraId="5CB50E92" w14:textId="77777777" w:rsidR="008E317D" w:rsidRDefault="008E317D" w:rsidP="008E317D">
                      <w:r>
                        <w:t xml:space="preserve">            }</w:t>
                      </w:r>
                    </w:p>
                    <w:p w14:paraId="28FCDC1E" w14:textId="77777777" w:rsidR="008E317D" w:rsidRDefault="008E317D" w:rsidP="008E317D">
                      <w:r>
                        <w:t xml:space="preserve">        }</w:t>
                      </w:r>
                    </w:p>
                    <w:p w14:paraId="07954604" w14:textId="77777777" w:rsidR="008E317D" w:rsidRDefault="008E317D" w:rsidP="008E317D"/>
                    <w:p w14:paraId="04ABB623" w14:textId="77777777" w:rsidR="008E317D" w:rsidRDefault="008E317D" w:rsidP="008E317D">
                      <w:r>
                        <w:t xml:space="preserve">        width += 1</w:t>
                      </w:r>
                      <w:proofErr w:type="gramStart"/>
                      <w:r>
                        <w:t>; /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맵의</w:t>
                      </w:r>
                      <w:proofErr w:type="spellEnd"/>
                      <w:r>
                        <w:t xml:space="preserve"> 너비</w:t>
                      </w:r>
                    </w:p>
                    <w:p w14:paraId="4A771669" w14:textId="77777777" w:rsidR="008E317D" w:rsidRDefault="008E317D" w:rsidP="008E317D">
                      <w:r>
                        <w:t xml:space="preserve">        height = max - min + 1</w:t>
                      </w:r>
                      <w:proofErr w:type="gramStart"/>
                      <w:r>
                        <w:t>; /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맵의</w:t>
                      </w:r>
                      <w:proofErr w:type="spellEnd"/>
                      <w:r>
                        <w:t xml:space="preserve"> 높이</w:t>
                      </w:r>
                    </w:p>
                    <w:p w14:paraId="55A38EBD" w14:textId="77777777" w:rsidR="008E317D" w:rsidRDefault="008E317D" w:rsidP="008E317D">
                      <w:r>
                        <w:t xml:space="preserve">        </w:t>
                      </w:r>
                      <w:proofErr w:type="spellStart"/>
                      <w:r>
                        <w:t>System.out.println</w:t>
                      </w:r>
                      <w:proofErr w:type="spellEnd"/>
                      <w:r>
                        <w:t>("width:"+width+" height:"+height</w:t>
                      </w:r>
                      <w:proofErr w:type="gramStart"/>
                      <w:r>
                        <w:t>);</w:t>
                      </w:r>
                      <w:proofErr w:type="gramEnd"/>
                    </w:p>
                    <w:p w14:paraId="7EA7C545" w14:textId="77777777" w:rsidR="008E317D" w:rsidRDefault="008E317D" w:rsidP="008E317D"/>
                    <w:p w14:paraId="0547D564" w14:textId="77777777" w:rsidR="008E317D" w:rsidRDefault="008E317D" w:rsidP="008E317D">
                      <w:r>
                        <w:t xml:space="preserve">        cells = new Cell[height][width</w:t>
                      </w:r>
                      <w:proofErr w:type="gramStart"/>
                      <w:r>
                        <w:t>];</w:t>
                      </w:r>
                      <w:proofErr w:type="gramEnd"/>
                    </w:p>
                    <w:p w14:paraId="2FD21168" w14:textId="77777777" w:rsidR="008E317D" w:rsidRDefault="008E317D" w:rsidP="008E317D"/>
                    <w:p w14:paraId="28F27F7A" w14:textId="77777777" w:rsidR="008E317D" w:rsidRDefault="008E317D" w:rsidP="008E317D"/>
                    <w:p w14:paraId="7A1123BD" w14:textId="77777777" w:rsidR="008E317D" w:rsidRDefault="008E317D" w:rsidP="008E317D">
                      <w:r>
                        <w:t xml:space="preserve">        Coordinate </w:t>
                      </w:r>
                      <w:proofErr w:type="spellStart"/>
                      <w:r>
                        <w:t>coord</w:t>
                      </w:r>
                      <w:proofErr w:type="spellEnd"/>
                      <w:r>
                        <w:t xml:space="preserve"> = new Coordinate(0-min,0)</w:t>
                      </w:r>
                      <w:proofErr w:type="gramStart"/>
                      <w:r>
                        <w:t>; /</w:t>
                      </w:r>
                      <w:proofErr w:type="gramEnd"/>
                      <w:r>
                        <w:t>/map의 start 시작지점 정함</w:t>
                      </w:r>
                    </w:p>
                    <w:p w14:paraId="7E95013E" w14:textId="77777777" w:rsidR="008E317D" w:rsidRDefault="008E317D" w:rsidP="008E317D">
                      <w:r>
                        <w:t xml:space="preserve">        </w:t>
                      </w:r>
                      <w:proofErr w:type="spellStart"/>
                      <w:r>
                        <w:t>startCoordinate</w:t>
                      </w:r>
                      <w:proofErr w:type="spellEnd"/>
                      <w:r>
                        <w:t xml:space="preserve"> = new Coordinate(0-min, 0)</w:t>
                      </w:r>
                      <w:proofErr w:type="gramStart"/>
                      <w:r>
                        <w:t>; /</w:t>
                      </w:r>
                      <w:proofErr w:type="gramEnd"/>
                      <w:r>
                        <w:t>/시작지점 정보 저장</w:t>
                      </w:r>
                    </w:p>
                    <w:p w14:paraId="355DA3D5" w14:textId="77777777" w:rsidR="008E317D" w:rsidRDefault="008E317D" w:rsidP="008E317D">
                      <w:r>
                        <w:t xml:space="preserve">        //기본 </w:t>
                      </w:r>
                      <w:proofErr w:type="spellStart"/>
                      <w:r>
                        <w:t>맵의</w:t>
                      </w:r>
                      <w:proofErr w:type="spellEnd"/>
                      <w:r>
                        <w:t xml:space="preserve"> 정보를 채우는 작업</w:t>
                      </w:r>
                    </w:p>
                    <w:p w14:paraId="6462E30A" w14:textId="77777777" w:rsidR="008E317D" w:rsidRDefault="008E317D" w:rsidP="008E317D">
                      <w:r>
                        <w:t xml:space="preserve">        </w:t>
                      </w:r>
                      <w:proofErr w:type="gramStart"/>
                      <w:r>
                        <w:t>for(</w:t>
                      </w:r>
                      <w:proofErr w:type="gramEnd"/>
                      <w:r>
                        <w:t xml:space="preserve">int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 xml:space="preserve"> = 0;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&lt;</w:t>
                      </w:r>
                      <w:proofErr w:type="spellStart"/>
                      <w:r>
                        <w:t>parsedSentenceList.size</w:t>
                      </w:r>
                      <w:proofErr w:type="spellEnd"/>
                      <w:r>
                        <w:t xml:space="preserve">();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++){</w:t>
                      </w:r>
                    </w:p>
                    <w:p w14:paraId="40ACED78" w14:textId="77777777" w:rsidR="008E317D" w:rsidRDefault="008E317D" w:rsidP="008E317D">
                      <w:r>
                        <w:t xml:space="preserve">            Cell </w:t>
                      </w:r>
                      <w:proofErr w:type="spellStart"/>
                      <w:r>
                        <w:t>tempCell</w:t>
                      </w:r>
                      <w:proofErr w:type="spellEnd"/>
                      <w:r>
                        <w:t xml:space="preserve"> = new </w:t>
                      </w:r>
                      <w:proofErr w:type="gramStart"/>
                      <w:r>
                        <w:t>Cell(</w:t>
                      </w:r>
                      <w:proofErr w:type="gramEnd"/>
                      <w:r>
                        <w:t>);</w:t>
                      </w:r>
                    </w:p>
                    <w:p w14:paraId="451EF194" w14:textId="77777777" w:rsidR="008E317D" w:rsidRDefault="008E317D" w:rsidP="008E317D">
                      <w:r>
                        <w:t xml:space="preserve">            </w:t>
                      </w:r>
                      <w:proofErr w:type="gramStart"/>
                      <w:r>
                        <w:t>String[</w:t>
                      </w:r>
                      <w:proofErr w:type="gramEnd"/>
                      <w:r>
                        <w:t xml:space="preserve">] </w:t>
                      </w:r>
                      <w:proofErr w:type="spellStart"/>
                      <w:r>
                        <w:t>tempStringArray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parsedSentenceList.get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);</w:t>
                      </w:r>
                    </w:p>
                    <w:p w14:paraId="4F26A490" w14:textId="77777777" w:rsidR="008E317D" w:rsidRDefault="008E317D" w:rsidP="008E317D"/>
                    <w:p w14:paraId="18841470" w14:textId="77777777" w:rsidR="008E317D" w:rsidRDefault="008E317D" w:rsidP="008E317D">
                      <w:r>
                        <w:t xml:space="preserve">            </w:t>
                      </w:r>
                      <w:proofErr w:type="gramStart"/>
                      <w:r>
                        <w:t>if(</w:t>
                      </w:r>
                      <w:proofErr w:type="spellStart"/>
                      <w:proofErr w:type="gramEnd"/>
                      <w:r>
                        <w:t>i</w:t>
                      </w:r>
                      <w:proofErr w:type="spellEnd"/>
                      <w:r>
                        <w:t xml:space="preserve"> != 0){</w:t>
                      </w:r>
                      <w:proofErr w:type="spellStart"/>
                      <w:r>
                        <w:t>tempCell.setCard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MakeGame.findCardType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tempStringArray</w:t>
                      </w:r>
                      <w:proofErr w:type="spellEnd"/>
                      <w:r>
                        <w:t>[0]));} //시작줄은 S cell이지만 Saw의 S와 겹치므로 제외</w:t>
                      </w:r>
                    </w:p>
                    <w:p w14:paraId="1E10C449" w14:textId="77777777" w:rsidR="008E317D" w:rsidRDefault="008E317D" w:rsidP="008E317D">
                      <w:r>
                        <w:t xml:space="preserve">            </w:t>
                      </w:r>
                      <w:proofErr w:type="gramStart"/>
                      <w:r>
                        <w:t>else{</w:t>
                      </w:r>
                      <w:proofErr w:type="gramEnd"/>
                      <w:r>
                        <w:t>}</w:t>
                      </w:r>
                    </w:p>
                    <w:p w14:paraId="0446F5D2" w14:textId="77777777" w:rsidR="008E317D" w:rsidRDefault="008E317D" w:rsidP="008E317D"/>
                    <w:p w14:paraId="31512FD7" w14:textId="77777777" w:rsidR="008E317D" w:rsidRDefault="008E317D" w:rsidP="008E317D">
                      <w:r>
                        <w:t xml:space="preserve">            for(int j=1; j&lt;</w:t>
                      </w:r>
                      <w:proofErr w:type="spellStart"/>
                      <w:r>
                        <w:t>tempStringArray.length</w:t>
                      </w:r>
                      <w:proofErr w:type="spellEnd"/>
                      <w:r>
                        <w:t xml:space="preserve">; </w:t>
                      </w:r>
                      <w:proofErr w:type="spellStart"/>
                      <w:r>
                        <w:t>j++</w:t>
                      </w:r>
                      <w:proofErr w:type="spellEnd"/>
                      <w:r>
                        <w:t>){</w:t>
                      </w:r>
                      <w:proofErr w:type="spellStart"/>
                      <w:r>
                        <w:t>tempCell.addDirection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tempStringArray</w:t>
                      </w:r>
                      <w:proofErr w:type="spellEnd"/>
                      <w:r>
                        <w:t>[j]);</w:t>
                      </w:r>
                      <w:proofErr w:type="gramStart"/>
                      <w:r>
                        <w:t>} /</w:t>
                      </w:r>
                      <w:proofErr w:type="gramEnd"/>
                      <w:r>
                        <w:t>/cell에 방향 저장</w:t>
                      </w:r>
                    </w:p>
                    <w:p w14:paraId="12A50793" w14:textId="77777777" w:rsidR="008E317D" w:rsidRDefault="008E317D" w:rsidP="008E317D"/>
                    <w:p w14:paraId="60205C48" w14:textId="77777777" w:rsidR="008E317D" w:rsidRDefault="008E317D" w:rsidP="008E317D">
                      <w:r>
                        <w:t xml:space="preserve">            cells[</w:t>
                      </w:r>
                      <w:proofErr w:type="spellStart"/>
                      <w:proofErr w:type="gramStart"/>
                      <w:r>
                        <w:t>coord.getY</w:t>
                      </w:r>
                      <w:proofErr w:type="spellEnd"/>
                      <w:proofErr w:type="gramEnd"/>
                      <w:r>
                        <w:t>()][</w:t>
                      </w:r>
                      <w:proofErr w:type="spellStart"/>
                      <w:r>
                        <w:t>coord.getX</w:t>
                      </w:r>
                      <w:proofErr w:type="spellEnd"/>
                      <w:r>
                        <w:t xml:space="preserve">()] = </w:t>
                      </w:r>
                      <w:proofErr w:type="spellStart"/>
                      <w:r>
                        <w:t>tempCell</w:t>
                      </w:r>
                      <w:proofErr w:type="spellEnd"/>
                      <w:r>
                        <w:t>;</w:t>
                      </w:r>
                    </w:p>
                    <w:p w14:paraId="548113BE" w14:textId="77777777" w:rsidR="008E317D" w:rsidRDefault="008E317D" w:rsidP="008E317D"/>
                    <w:p w14:paraId="76DF34D7" w14:textId="77777777" w:rsidR="008E317D" w:rsidRDefault="008E317D" w:rsidP="008E317D">
                      <w:r>
                        <w:t xml:space="preserve">            </w:t>
                      </w:r>
                      <w:proofErr w:type="gramStart"/>
                      <w:r>
                        <w:t>if(</w:t>
                      </w:r>
                      <w:proofErr w:type="spellStart"/>
                      <w:proofErr w:type="gramEnd"/>
                      <w:r>
                        <w:t>i</w:t>
                      </w:r>
                      <w:proofErr w:type="spellEnd"/>
                      <w:r>
                        <w:t xml:space="preserve"> != </w:t>
                      </w:r>
                      <w:proofErr w:type="spellStart"/>
                      <w:r>
                        <w:t>parsedSentenceList.size</w:t>
                      </w:r>
                      <w:proofErr w:type="spellEnd"/>
                      <w:r>
                        <w:t>()-1){</w:t>
                      </w:r>
                    </w:p>
                    <w:p w14:paraId="6BFB0D9F" w14:textId="77777777" w:rsidR="008E317D" w:rsidRDefault="008E317D" w:rsidP="008E317D">
                      <w:r>
                        <w:t xml:space="preserve">                </w:t>
                      </w:r>
                      <w:proofErr w:type="gramStart"/>
                      <w:r>
                        <w:t>coord.move</w:t>
                      </w:r>
                      <w:proofErr w:type="gramEnd"/>
                      <w:r>
                        <w:t>(tempCell.getDirectionList().get(tempCell.getDirectionList().size()-1)); //다음 계산을 위해 이동}</w:t>
                      </w:r>
                    </w:p>
                    <w:p w14:paraId="19466DCC" w14:textId="77777777" w:rsidR="008E317D" w:rsidRDefault="008E317D" w:rsidP="008E317D">
                      <w:r>
                        <w:t xml:space="preserve">            </w:t>
                      </w:r>
                      <w:proofErr w:type="gramStart"/>
                      <w:r>
                        <w:t>}else</w:t>
                      </w:r>
                      <w:proofErr w:type="gramEnd"/>
                      <w:r>
                        <w:t>{</w:t>
                      </w:r>
                    </w:p>
                    <w:p w14:paraId="3DEEE747" w14:textId="77777777" w:rsidR="008E317D" w:rsidRDefault="008E317D" w:rsidP="008E317D">
                      <w:r>
                        <w:t xml:space="preserve">                </w:t>
                      </w:r>
                      <w:proofErr w:type="spellStart"/>
                      <w:r>
                        <w:t>endCoordinate</w:t>
                      </w:r>
                      <w:proofErr w:type="spellEnd"/>
                      <w:r>
                        <w:t xml:space="preserve"> = new Coordinate(</w:t>
                      </w:r>
                      <w:proofErr w:type="spellStart"/>
                      <w:proofErr w:type="gramStart"/>
                      <w:r>
                        <w:t>coord.getY</w:t>
                      </w:r>
                      <w:proofErr w:type="spellEnd"/>
                      <w:proofErr w:type="gramEnd"/>
                      <w:r>
                        <w:t xml:space="preserve">(), </w:t>
                      </w:r>
                      <w:proofErr w:type="spellStart"/>
                      <w:r>
                        <w:t>coord.getX</w:t>
                      </w:r>
                      <w:proofErr w:type="spellEnd"/>
                      <w:r>
                        <w:t>());</w:t>
                      </w:r>
                    </w:p>
                    <w:p w14:paraId="112B632A" w14:textId="77777777" w:rsidR="008E317D" w:rsidRDefault="008E317D" w:rsidP="008E317D">
                      <w:r>
                        <w:t xml:space="preserve">            }</w:t>
                      </w:r>
                    </w:p>
                    <w:p w14:paraId="488809F7" w14:textId="77777777" w:rsidR="008E317D" w:rsidRDefault="008E317D" w:rsidP="008E317D">
                      <w:r>
                        <w:t xml:space="preserve">        }</w:t>
                      </w:r>
                    </w:p>
                    <w:p w14:paraId="0549A51B" w14:textId="25F31C0D" w:rsidR="008E317D" w:rsidRDefault="008E317D" w:rsidP="008E317D">
                      <w:r>
                        <w:t xml:space="preserve">    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3757B7" w14:textId="77777777" w:rsidR="008E317D" w:rsidRDefault="008E317D" w:rsidP="005D6841">
      <w:pPr>
        <w:spacing w:after="0"/>
      </w:pPr>
      <w:r>
        <w:br w:type="page"/>
      </w:r>
    </w:p>
    <w:p w14:paraId="446F11D3" w14:textId="77777777" w:rsidR="00FC1756" w:rsidRDefault="008E317D" w:rsidP="005D6841">
      <w:pPr>
        <w:spacing w:after="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C068D2" wp14:editId="509443DB">
                <wp:simplePos x="0" y="0"/>
                <wp:positionH relativeFrom="margin">
                  <wp:align>left</wp:align>
                </wp:positionH>
                <wp:positionV relativeFrom="paragraph">
                  <wp:posOffset>-822</wp:posOffset>
                </wp:positionV>
                <wp:extent cx="5626249" cy="7745506"/>
                <wp:effectExtent l="0" t="0" r="12700" b="2730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249" cy="7745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BD4112" w14:textId="77777777" w:rsidR="008E317D" w:rsidRDefault="008E317D" w:rsidP="008E317D">
                            <w:r>
                              <w:t xml:space="preserve">            if (height&lt;min</w:t>
                            </w:r>
                            <w:proofErr w:type="gramStart"/>
                            <w:r>
                              <w:t>){</w:t>
                            </w:r>
                            <w:proofErr w:type="gramEnd"/>
                          </w:p>
                          <w:p w14:paraId="2C762FC0" w14:textId="77777777" w:rsidR="008E317D" w:rsidRDefault="008E317D" w:rsidP="008E317D">
                            <w:r>
                              <w:t xml:space="preserve">                min = height</w:t>
                            </w:r>
                            <w:proofErr w:type="gramStart"/>
                            <w:r>
                              <w:t>; /</w:t>
                            </w:r>
                            <w:proofErr w:type="gramEnd"/>
                            <w:r>
                              <w:t xml:space="preserve">/맵 높이의 </w:t>
                            </w:r>
                            <w:proofErr w:type="spellStart"/>
                            <w:r>
                              <w:t>최소상대값</w:t>
                            </w:r>
                            <w:proofErr w:type="spellEnd"/>
                            <w:r>
                              <w:t>(START기준)를 구함</w:t>
                            </w:r>
                          </w:p>
                          <w:p w14:paraId="4D1294EB" w14:textId="77777777" w:rsidR="008E317D" w:rsidRDefault="008E317D" w:rsidP="008E317D">
                            <w:r>
                              <w:t xml:space="preserve">//                </w:t>
                            </w:r>
                            <w:proofErr w:type="spellStart"/>
                            <w:r>
                              <w:t>System.out.println</w:t>
                            </w:r>
                            <w:proofErr w:type="spellEnd"/>
                            <w:r>
                              <w:t>("new min: "+min</w:t>
                            </w:r>
                            <w:proofErr w:type="gramStart"/>
                            <w:r>
                              <w:t>);</w:t>
                            </w:r>
                            <w:proofErr w:type="gramEnd"/>
                          </w:p>
                          <w:p w14:paraId="5CE7CFBD" w14:textId="77777777" w:rsidR="008E317D" w:rsidRDefault="008E317D" w:rsidP="008E317D">
                            <w:r>
                              <w:t xml:space="preserve">            }</w:t>
                            </w:r>
                          </w:p>
                          <w:p w14:paraId="441973BB" w14:textId="77777777" w:rsidR="008E317D" w:rsidRDefault="008E317D" w:rsidP="008E317D">
                            <w:r>
                              <w:t xml:space="preserve">            if (height&gt;</w:t>
                            </w:r>
                            <w:proofErr w:type="gramStart"/>
                            <w:r>
                              <w:t>max){</w:t>
                            </w:r>
                            <w:proofErr w:type="gramEnd"/>
                          </w:p>
                          <w:p w14:paraId="1F79A042" w14:textId="77777777" w:rsidR="008E317D" w:rsidRDefault="008E317D" w:rsidP="008E317D">
                            <w:r>
                              <w:t xml:space="preserve">                max = height</w:t>
                            </w:r>
                            <w:proofErr w:type="gramStart"/>
                            <w:r>
                              <w:t>; /</w:t>
                            </w:r>
                            <w:proofErr w:type="gramEnd"/>
                            <w:r>
                              <w:t xml:space="preserve">/맵 높이의 </w:t>
                            </w:r>
                            <w:proofErr w:type="spellStart"/>
                            <w:r>
                              <w:t>최대상대값</w:t>
                            </w:r>
                            <w:proofErr w:type="spellEnd"/>
                            <w:r>
                              <w:t>(START기준)를 구함</w:t>
                            </w:r>
                          </w:p>
                          <w:p w14:paraId="1805B6DB" w14:textId="77777777" w:rsidR="008E317D" w:rsidRDefault="008E317D" w:rsidP="008E317D">
                            <w:r>
                              <w:t xml:space="preserve">//                </w:t>
                            </w:r>
                            <w:proofErr w:type="spellStart"/>
                            <w:r>
                              <w:t>System.out.println</w:t>
                            </w:r>
                            <w:proofErr w:type="spellEnd"/>
                            <w:r>
                              <w:t>("new max: "+max</w:t>
                            </w:r>
                            <w:proofErr w:type="gramStart"/>
                            <w:r>
                              <w:t>);</w:t>
                            </w:r>
                            <w:proofErr w:type="gramEnd"/>
                          </w:p>
                          <w:p w14:paraId="2E44AFD9" w14:textId="77777777" w:rsidR="008E317D" w:rsidRDefault="008E317D" w:rsidP="008E317D">
                            <w:r>
                              <w:t xml:space="preserve">            }</w:t>
                            </w:r>
                          </w:p>
                          <w:p w14:paraId="1C1AEBD4" w14:textId="77777777" w:rsidR="008E317D" w:rsidRDefault="008E317D" w:rsidP="008E317D">
                            <w:r>
                              <w:t xml:space="preserve">        }</w:t>
                            </w:r>
                          </w:p>
                          <w:p w14:paraId="4FD5EF3E" w14:textId="77777777" w:rsidR="008E317D" w:rsidRDefault="008E317D" w:rsidP="008E317D"/>
                          <w:p w14:paraId="5D480573" w14:textId="77777777" w:rsidR="008E317D" w:rsidRDefault="008E317D" w:rsidP="008E317D">
                            <w:r>
                              <w:t xml:space="preserve">        width += 1</w:t>
                            </w:r>
                            <w:proofErr w:type="gramStart"/>
                            <w:r>
                              <w:t>; /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맵의</w:t>
                            </w:r>
                            <w:proofErr w:type="spellEnd"/>
                            <w:r>
                              <w:t xml:space="preserve"> 너비</w:t>
                            </w:r>
                          </w:p>
                          <w:p w14:paraId="2F05E425" w14:textId="77777777" w:rsidR="008E317D" w:rsidRDefault="008E317D" w:rsidP="008E317D">
                            <w:r>
                              <w:t xml:space="preserve">        height = max - min + 1</w:t>
                            </w:r>
                            <w:proofErr w:type="gramStart"/>
                            <w:r>
                              <w:t>; /</w:t>
                            </w:r>
                            <w:proofErr w:type="gramEnd"/>
                            <w:r>
                              <w:t>/</w:t>
                            </w:r>
                            <w:proofErr w:type="spellStart"/>
                            <w:r>
                              <w:t>맵의</w:t>
                            </w:r>
                            <w:proofErr w:type="spellEnd"/>
                            <w:r>
                              <w:t xml:space="preserve"> 높이</w:t>
                            </w:r>
                          </w:p>
                          <w:p w14:paraId="100E3157" w14:textId="77777777" w:rsidR="008E317D" w:rsidRDefault="008E317D" w:rsidP="008E317D">
                            <w:r>
                              <w:t xml:space="preserve">        </w:t>
                            </w:r>
                            <w:proofErr w:type="spellStart"/>
                            <w:r>
                              <w:t>System.out.println</w:t>
                            </w:r>
                            <w:proofErr w:type="spellEnd"/>
                            <w:r>
                              <w:t>("width:"+width+" height:"+height</w:t>
                            </w:r>
                            <w:proofErr w:type="gramStart"/>
                            <w:r>
                              <w:t>);</w:t>
                            </w:r>
                            <w:proofErr w:type="gramEnd"/>
                          </w:p>
                          <w:p w14:paraId="0B879E8A" w14:textId="77777777" w:rsidR="008E317D" w:rsidRDefault="008E317D" w:rsidP="008E317D"/>
                          <w:p w14:paraId="6CD9D5FE" w14:textId="77777777" w:rsidR="008E317D" w:rsidRDefault="008E317D" w:rsidP="008E317D">
                            <w:r>
                              <w:t xml:space="preserve">        cells = new Cell[height][width</w:t>
                            </w:r>
                            <w:proofErr w:type="gramStart"/>
                            <w:r>
                              <w:t>];</w:t>
                            </w:r>
                            <w:proofErr w:type="gramEnd"/>
                          </w:p>
                          <w:p w14:paraId="7BF36483" w14:textId="77777777" w:rsidR="008E317D" w:rsidRDefault="008E317D" w:rsidP="008E317D"/>
                          <w:p w14:paraId="4363DD84" w14:textId="77777777" w:rsidR="008E317D" w:rsidRDefault="008E317D" w:rsidP="008E317D"/>
                          <w:p w14:paraId="6935E864" w14:textId="77777777" w:rsidR="008E317D" w:rsidRDefault="008E317D" w:rsidP="008E317D">
                            <w:r>
                              <w:t xml:space="preserve">        Coordinate </w:t>
                            </w:r>
                            <w:proofErr w:type="spellStart"/>
                            <w:r>
                              <w:t>coord</w:t>
                            </w:r>
                            <w:proofErr w:type="spellEnd"/>
                            <w:r>
                              <w:t xml:space="preserve"> = new Coordinate(0-min,0)</w:t>
                            </w:r>
                            <w:proofErr w:type="gramStart"/>
                            <w:r>
                              <w:t>; /</w:t>
                            </w:r>
                            <w:proofErr w:type="gramEnd"/>
                            <w:r>
                              <w:t>/map의 start 시작지점 정함</w:t>
                            </w:r>
                          </w:p>
                          <w:p w14:paraId="5421438E" w14:textId="60023569" w:rsidR="008E317D" w:rsidRDefault="008E317D" w:rsidP="008E317D">
                            <w:r>
                              <w:t xml:space="preserve">        </w:t>
                            </w:r>
                            <w:proofErr w:type="spellStart"/>
                            <w:r>
                              <w:t>startCoordinate</w:t>
                            </w:r>
                            <w:proofErr w:type="spellEnd"/>
                            <w:r>
                              <w:t xml:space="preserve"> = new Coordinate(0-min, 0)</w:t>
                            </w:r>
                            <w:proofErr w:type="gramStart"/>
                            <w:r>
                              <w:t>; /</w:t>
                            </w:r>
                            <w:proofErr w:type="gramEnd"/>
                            <w:r>
                              <w:t>/시작지점 정보 저장</w:t>
                            </w:r>
                          </w:p>
                          <w:p w14:paraId="4FC7EE49" w14:textId="440D4B00" w:rsidR="00FC1756" w:rsidRDefault="00FC1756" w:rsidP="008E317D"/>
                          <w:p w14:paraId="4D0308BB" w14:textId="5AF76AE1" w:rsidR="00FC1756" w:rsidRDefault="00FC1756" w:rsidP="008E317D"/>
                          <w:p w14:paraId="60CC1274" w14:textId="0FECC861" w:rsidR="00FC1756" w:rsidRDefault="00FC1756" w:rsidP="008E317D"/>
                          <w:p w14:paraId="09CFFBB8" w14:textId="0AF88A74" w:rsidR="00FC1756" w:rsidRDefault="00FC1756" w:rsidP="008E317D"/>
                          <w:p w14:paraId="7BE437FD" w14:textId="7D44D96C" w:rsidR="00FC1756" w:rsidRDefault="00FC1756" w:rsidP="008E317D"/>
                          <w:p w14:paraId="5555EF75" w14:textId="77777777" w:rsidR="00FC1756" w:rsidRDefault="00FC1756" w:rsidP="008E317D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14:paraId="1B2988C3" w14:textId="387B19BE" w:rsidR="008E317D" w:rsidRDefault="008E317D" w:rsidP="008E317D">
                            <w:r>
                              <w:t xml:space="preserve">        //기본 </w:t>
                            </w:r>
                            <w:proofErr w:type="spellStart"/>
                            <w:r>
                              <w:t>맵의</w:t>
                            </w:r>
                            <w:proofErr w:type="spellEnd"/>
                            <w:r>
                              <w:t xml:space="preserve"> 정보를 채우는 작업</w:t>
                            </w:r>
                          </w:p>
                          <w:p w14:paraId="23706314" w14:textId="77777777" w:rsidR="008E317D" w:rsidRDefault="008E317D" w:rsidP="008E317D">
                            <w:r>
                              <w:t xml:space="preserve">        </w:t>
                            </w:r>
                            <w:proofErr w:type="gramStart"/>
                            <w:r>
                              <w:t>for(</w:t>
                            </w:r>
                            <w:proofErr w:type="gramEnd"/>
                            <w:r>
                              <w:t xml:space="preserve">int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 = 0;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&lt;</w:t>
                            </w:r>
                            <w:proofErr w:type="spellStart"/>
                            <w:r>
                              <w:t>parsedSentenceList.size</w:t>
                            </w:r>
                            <w:proofErr w:type="spellEnd"/>
                            <w:r>
                              <w:t xml:space="preserve">();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++){</w:t>
                            </w:r>
                          </w:p>
                          <w:p w14:paraId="2995BF9F" w14:textId="77777777" w:rsidR="008E317D" w:rsidRDefault="008E317D" w:rsidP="008E317D">
                            <w:r>
                              <w:t xml:space="preserve">            Cell </w:t>
                            </w:r>
                            <w:proofErr w:type="spellStart"/>
                            <w:r>
                              <w:t>tempCell</w:t>
                            </w:r>
                            <w:proofErr w:type="spellEnd"/>
                            <w:r>
                              <w:t xml:space="preserve"> = new </w:t>
                            </w:r>
                            <w:proofErr w:type="gramStart"/>
                            <w:r>
                              <w:t>Cell(</w:t>
                            </w:r>
                            <w:proofErr w:type="gramEnd"/>
                            <w:r>
                              <w:t>);</w:t>
                            </w:r>
                          </w:p>
                          <w:p w14:paraId="70E509EE" w14:textId="77777777" w:rsidR="008E317D" w:rsidRDefault="008E317D" w:rsidP="008E317D">
                            <w:r>
                              <w:t xml:space="preserve">            </w:t>
                            </w:r>
                            <w:proofErr w:type="gramStart"/>
                            <w:r>
                              <w:t>String[</w:t>
                            </w:r>
                            <w:proofErr w:type="gramEnd"/>
                            <w:r>
                              <w:t xml:space="preserve">] </w:t>
                            </w:r>
                            <w:proofErr w:type="spellStart"/>
                            <w:r>
                              <w:t>tempStringArray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parsedSentenceList.get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1DBAE121" w14:textId="77777777" w:rsidR="008E317D" w:rsidRDefault="008E317D" w:rsidP="008E317D"/>
                          <w:p w14:paraId="255B7799" w14:textId="77777777" w:rsidR="008E317D" w:rsidRDefault="008E317D" w:rsidP="008E317D">
                            <w:r>
                              <w:t xml:space="preserve">            </w:t>
                            </w:r>
                            <w:proofErr w:type="gramStart"/>
                            <w:r>
                              <w:t>if(</w:t>
                            </w:r>
                            <w:proofErr w:type="spellStart"/>
                            <w:proofErr w:type="gramEnd"/>
                            <w:r>
                              <w:t>i</w:t>
                            </w:r>
                            <w:proofErr w:type="spellEnd"/>
                            <w:r>
                              <w:t xml:space="preserve"> != 0){</w:t>
                            </w:r>
                            <w:proofErr w:type="spellStart"/>
                            <w:r>
                              <w:t>tempCell.setCard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MakeGame.findCardType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tempStringArray</w:t>
                            </w:r>
                            <w:proofErr w:type="spellEnd"/>
                            <w:r>
                              <w:t>[0]));} //시작줄은 S cell이지만 Saw의 S와 겹치므로 제외</w:t>
                            </w:r>
                          </w:p>
                          <w:p w14:paraId="4107DC6F" w14:textId="77777777" w:rsidR="008E317D" w:rsidRDefault="008E317D" w:rsidP="008E317D">
                            <w:r>
                              <w:t xml:space="preserve">            </w:t>
                            </w:r>
                            <w:proofErr w:type="gramStart"/>
                            <w:r>
                              <w:t>else{</w:t>
                            </w:r>
                            <w:proofErr w:type="gramEnd"/>
                            <w:r>
                              <w:t>}</w:t>
                            </w:r>
                          </w:p>
                          <w:p w14:paraId="65A05C79" w14:textId="77777777" w:rsidR="008E317D" w:rsidRDefault="008E317D" w:rsidP="008E317D"/>
                          <w:p w14:paraId="5408791B" w14:textId="77777777" w:rsidR="008E317D" w:rsidRDefault="008E317D" w:rsidP="008E317D">
                            <w:r>
                              <w:t xml:space="preserve">            for(int j=1; j&lt;</w:t>
                            </w:r>
                            <w:proofErr w:type="spellStart"/>
                            <w:r>
                              <w:t>tempStringArray.length</w:t>
                            </w:r>
                            <w:proofErr w:type="spellEnd"/>
                            <w:r>
                              <w:t xml:space="preserve">; </w:t>
                            </w:r>
                            <w:proofErr w:type="spellStart"/>
                            <w:r>
                              <w:t>j++</w:t>
                            </w:r>
                            <w:proofErr w:type="spellEnd"/>
                            <w:r>
                              <w:t>){</w:t>
                            </w:r>
                            <w:proofErr w:type="spellStart"/>
                            <w:r>
                              <w:t>tempCell.addDirection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tempStringArray</w:t>
                            </w:r>
                            <w:proofErr w:type="spellEnd"/>
                            <w:r>
                              <w:t>[j]);</w:t>
                            </w:r>
                            <w:proofErr w:type="gramStart"/>
                            <w:r>
                              <w:t>} /</w:t>
                            </w:r>
                            <w:proofErr w:type="gramEnd"/>
                            <w:r>
                              <w:t>/cell에 방향 저장</w:t>
                            </w:r>
                          </w:p>
                          <w:p w14:paraId="641AD0E8" w14:textId="77777777" w:rsidR="008E317D" w:rsidRDefault="008E317D" w:rsidP="008E317D"/>
                          <w:p w14:paraId="73CD34C9" w14:textId="77777777" w:rsidR="008E317D" w:rsidRDefault="008E317D" w:rsidP="008E317D">
                            <w:r>
                              <w:t xml:space="preserve">            cells[</w:t>
                            </w:r>
                            <w:proofErr w:type="spellStart"/>
                            <w:proofErr w:type="gramStart"/>
                            <w:r>
                              <w:t>coord.getY</w:t>
                            </w:r>
                            <w:proofErr w:type="spellEnd"/>
                            <w:proofErr w:type="gramEnd"/>
                            <w:r>
                              <w:t>()][</w:t>
                            </w:r>
                            <w:proofErr w:type="spellStart"/>
                            <w:r>
                              <w:t>coord.getX</w:t>
                            </w:r>
                            <w:proofErr w:type="spellEnd"/>
                            <w:r>
                              <w:t xml:space="preserve">()] = </w:t>
                            </w:r>
                            <w:proofErr w:type="spellStart"/>
                            <w:r>
                              <w:t>tempCell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226F016D" w14:textId="77777777" w:rsidR="008E317D" w:rsidRDefault="008E317D" w:rsidP="008E317D"/>
                          <w:p w14:paraId="1796768F" w14:textId="77777777" w:rsidR="008E317D" w:rsidRDefault="008E317D" w:rsidP="008E317D">
                            <w:r>
                              <w:t xml:space="preserve">            </w:t>
                            </w:r>
                            <w:proofErr w:type="gramStart"/>
                            <w:r>
                              <w:t>if(</w:t>
                            </w:r>
                            <w:proofErr w:type="spellStart"/>
                            <w:proofErr w:type="gramEnd"/>
                            <w:r>
                              <w:t>i</w:t>
                            </w:r>
                            <w:proofErr w:type="spellEnd"/>
                            <w:r>
                              <w:t xml:space="preserve"> != </w:t>
                            </w:r>
                            <w:proofErr w:type="spellStart"/>
                            <w:r>
                              <w:t>parsedSentenceList.size</w:t>
                            </w:r>
                            <w:proofErr w:type="spellEnd"/>
                            <w:r>
                              <w:t>()-1){</w:t>
                            </w:r>
                          </w:p>
                          <w:p w14:paraId="024F1C20" w14:textId="77777777" w:rsidR="008E317D" w:rsidRDefault="008E317D" w:rsidP="008E317D">
                            <w:r>
                              <w:t xml:space="preserve">                </w:t>
                            </w:r>
                            <w:proofErr w:type="gramStart"/>
                            <w:r>
                              <w:t>coord.move</w:t>
                            </w:r>
                            <w:proofErr w:type="gramEnd"/>
                            <w:r>
                              <w:t>(tempCell.getDirectionList().get(tempCell.getDirectionList().size()-1)); //다음 계산을 위해 이동}</w:t>
                            </w:r>
                          </w:p>
                          <w:p w14:paraId="2FF6B8BD" w14:textId="77777777" w:rsidR="008E317D" w:rsidRDefault="008E317D" w:rsidP="008E317D">
                            <w:r>
                              <w:t xml:space="preserve">            </w:t>
                            </w:r>
                            <w:proofErr w:type="gramStart"/>
                            <w:r>
                              <w:t>}else</w:t>
                            </w:r>
                            <w:proofErr w:type="gramEnd"/>
                            <w:r>
                              <w:t>{</w:t>
                            </w:r>
                          </w:p>
                          <w:p w14:paraId="2719FE96" w14:textId="77777777" w:rsidR="008E317D" w:rsidRDefault="008E317D" w:rsidP="008E317D">
                            <w:r>
                              <w:t xml:space="preserve">                </w:t>
                            </w:r>
                            <w:proofErr w:type="spellStart"/>
                            <w:r>
                              <w:t>endCoordinate</w:t>
                            </w:r>
                            <w:proofErr w:type="spellEnd"/>
                            <w:r>
                              <w:t xml:space="preserve"> = new Coordinate(</w:t>
                            </w:r>
                            <w:proofErr w:type="spellStart"/>
                            <w:proofErr w:type="gramStart"/>
                            <w:r>
                              <w:t>coord.getY</w:t>
                            </w:r>
                            <w:proofErr w:type="spellEnd"/>
                            <w:proofErr w:type="gramEnd"/>
                            <w:r>
                              <w:t xml:space="preserve">(), </w:t>
                            </w:r>
                            <w:proofErr w:type="spellStart"/>
                            <w:r>
                              <w:t>coord.getX</w:t>
                            </w:r>
                            <w:proofErr w:type="spellEnd"/>
                            <w:r>
                              <w:t>());</w:t>
                            </w:r>
                          </w:p>
                          <w:p w14:paraId="2B487565" w14:textId="77777777" w:rsidR="008E317D" w:rsidRDefault="008E317D" w:rsidP="008E317D">
                            <w:r>
                              <w:t xml:space="preserve">            }</w:t>
                            </w:r>
                          </w:p>
                          <w:p w14:paraId="15CC6050" w14:textId="77777777" w:rsidR="008E317D" w:rsidRDefault="008E317D" w:rsidP="008E317D">
                            <w:r>
                              <w:t xml:space="preserve">        }</w:t>
                            </w:r>
                          </w:p>
                          <w:p w14:paraId="5C978E84" w14:textId="77777777" w:rsidR="008E317D" w:rsidRDefault="008E317D" w:rsidP="008E317D">
                            <w:r>
                              <w:t xml:space="preserve">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068D2" id="Text Box 11" o:spid="_x0000_s1029" type="#_x0000_t202" style="position:absolute;margin-left:0;margin-top:-.05pt;width:443pt;height:609.9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" fillcolor="white [3201]" strokeweight=".5pt">
                <v:textbox>
                  <w:txbxContent>
                    <w:p w14:paraId="39BD4112" w14:textId="77777777" w:rsidR="008E317D" w:rsidRDefault="008E317D" w:rsidP="008E317D">
                      <w:r>
                        <w:t xml:space="preserve">            if (height&lt;min</w:t>
                      </w:r>
                      <w:proofErr w:type="gramStart"/>
                      <w:r>
                        <w:t>){</w:t>
                      </w:r>
                      <w:proofErr w:type="gramEnd"/>
                    </w:p>
                    <w:p w14:paraId="2C762FC0" w14:textId="77777777" w:rsidR="008E317D" w:rsidRDefault="008E317D" w:rsidP="008E317D">
                      <w:r>
                        <w:t xml:space="preserve">                min = height</w:t>
                      </w:r>
                      <w:proofErr w:type="gramStart"/>
                      <w:r>
                        <w:t>; /</w:t>
                      </w:r>
                      <w:proofErr w:type="gramEnd"/>
                      <w:r>
                        <w:t xml:space="preserve">/맵 높이의 </w:t>
                      </w:r>
                      <w:proofErr w:type="spellStart"/>
                      <w:r>
                        <w:t>최소상대값</w:t>
                      </w:r>
                      <w:proofErr w:type="spellEnd"/>
                      <w:r>
                        <w:t>(START기준)를 구함</w:t>
                      </w:r>
                    </w:p>
                    <w:p w14:paraId="4D1294EB" w14:textId="77777777" w:rsidR="008E317D" w:rsidRDefault="008E317D" w:rsidP="008E317D">
                      <w:r>
                        <w:t xml:space="preserve">//                </w:t>
                      </w:r>
                      <w:proofErr w:type="spellStart"/>
                      <w:r>
                        <w:t>System.out.println</w:t>
                      </w:r>
                      <w:proofErr w:type="spellEnd"/>
                      <w:r>
                        <w:t>("new min: "+min</w:t>
                      </w:r>
                      <w:proofErr w:type="gramStart"/>
                      <w:r>
                        <w:t>);</w:t>
                      </w:r>
                      <w:proofErr w:type="gramEnd"/>
                    </w:p>
                    <w:p w14:paraId="5CE7CFBD" w14:textId="77777777" w:rsidR="008E317D" w:rsidRDefault="008E317D" w:rsidP="008E317D">
                      <w:r>
                        <w:t xml:space="preserve">            }</w:t>
                      </w:r>
                    </w:p>
                    <w:p w14:paraId="441973BB" w14:textId="77777777" w:rsidR="008E317D" w:rsidRDefault="008E317D" w:rsidP="008E317D">
                      <w:r>
                        <w:t xml:space="preserve">            if (height&gt;</w:t>
                      </w:r>
                      <w:proofErr w:type="gramStart"/>
                      <w:r>
                        <w:t>max){</w:t>
                      </w:r>
                      <w:proofErr w:type="gramEnd"/>
                    </w:p>
                    <w:p w14:paraId="1F79A042" w14:textId="77777777" w:rsidR="008E317D" w:rsidRDefault="008E317D" w:rsidP="008E317D">
                      <w:r>
                        <w:t xml:space="preserve">                max = height</w:t>
                      </w:r>
                      <w:proofErr w:type="gramStart"/>
                      <w:r>
                        <w:t>; /</w:t>
                      </w:r>
                      <w:proofErr w:type="gramEnd"/>
                      <w:r>
                        <w:t xml:space="preserve">/맵 높이의 </w:t>
                      </w:r>
                      <w:proofErr w:type="spellStart"/>
                      <w:r>
                        <w:t>최대상대값</w:t>
                      </w:r>
                      <w:proofErr w:type="spellEnd"/>
                      <w:r>
                        <w:t>(START기준)를 구함</w:t>
                      </w:r>
                    </w:p>
                    <w:p w14:paraId="1805B6DB" w14:textId="77777777" w:rsidR="008E317D" w:rsidRDefault="008E317D" w:rsidP="008E317D">
                      <w:r>
                        <w:t xml:space="preserve">//                </w:t>
                      </w:r>
                      <w:proofErr w:type="spellStart"/>
                      <w:r>
                        <w:t>System.out.println</w:t>
                      </w:r>
                      <w:proofErr w:type="spellEnd"/>
                      <w:r>
                        <w:t>("new max: "+max</w:t>
                      </w:r>
                      <w:proofErr w:type="gramStart"/>
                      <w:r>
                        <w:t>);</w:t>
                      </w:r>
                      <w:proofErr w:type="gramEnd"/>
                    </w:p>
                    <w:p w14:paraId="2E44AFD9" w14:textId="77777777" w:rsidR="008E317D" w:rsidRDefault="008E317D" w:rsidP="008E317D">
                      <w:r>
                        <w:t xml:space="preserve">            }</w:t>
                      </w:r>
                    </w:p>
                    <w:p w14:paraId="1C1AEBD4" w14:textId="77777777" w:rsidR="008E317D" w:rsidRDefault="008E317D" w:rsidP="008E317D">
                      <w:r>
                        <w:t xml:space="preserve">        }</w:t>
                      </w:r>
                    </w:p>
                    <w:p w14:paraId="4FD5EF3E" w14:textId="77777777" w:rsidR="008E317D" w:rsidRDefault="008E317D" w:rsidP="008E317D"/>
                    <w:p w14:paraId="5D480573" w14:textId="77777777" w:rsidR="008E317D" w:rsidRDefault="008E317D" w:rsidP="008E317D">
                      <w:r>
                        <w:t xml:space="preserve">        width += 1</w:t>
                      </w:r>
                      <w:proofErr w:type="gramStart"/>
                      <w:r>
                        <w:t>; /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맵의</w:t>
                      </w:r>
                      <w:proofErr w:type="spellEnd"/>
                      <w:r>
                        <w:t xml:space="preserve"> 너비</w:t>
                      </w:r>
                    </w:p>
                    <w:p w14:paraId="2F05E425" w14:textId="77777777" w:rsidR="008E317D" w:rsidRDefault="008E317D" w:rsidP="008E317D">
                      <w:r>
                        <w:t xml:space="preserve">        height = max - min + 1</w:t>
                      </w:r>
                      <w:proofErr w:type="gramStart"/>
                      <w:r>
                        <w:t>; /</w:t>
                      </w:r>
                      <w:proofErr w:type="gramEnd"/>
                      <w:r>
                        <w:t>/</w:t>
                      </w:r>
                      <w:proofErr w:type="spellStart"/>
                      <w:r>
                        <w:t>맵의</w:t>
                      </w:r>
                      <w:proofErr w:type="spellEnd"/>
                      <w:r>
                        <w:t xml:space="preserve"> 높이</w:t>
                      </w:r>
                    </w:p>
                    <w:p w14:paraId="100E3157" w14:textId="77777777" w:rsidR="008E317D" w:rsidRDefault="008E317D" w:rsidP="008E317D">
                      <w:r>
                        <w:t xml:space="preserve">        </w:t>
                      </w:r>
                      <w:proofErr w:type="spellStart"/>
                      <w:r>
                        <w:t>System.out.println</w:t>
                      </w:r>
                      <w:proofErr w:type="spellEnd"/>
                      <w:r>
                        <w:t>("width:"+width+" height:"+height</w:t>
                      </w:r>
                      <w:proofErr w:type="gramStart"/>
                      <w:r>
                        <w:t>);</w:t>
                      </w:r>
                      <w:proofErr w:type="gramEnd"/>
                    </w:p>
                    <w:p w14:paraId="0B879E8A" w14:textId="77777777" w:rsidR="008E317D" w:rsidRDefault="008E317D" w:rsidP="008E317D"/>
                    <w:p w14:paraId="6CD9D5FE" w14:textId="77777777" w:rsidR="008E317D" w:rsidRDefault="008E317D" w:rsidP="008E317D">
                      <w:r>
                        <w:t xml:space="preserve">        cells = new Cell[height][width</w:t>
                      </w:r>
                      <w:proofErr w:type="gramStart"/>
                      <w:r>
                        <w:t>];</w:t>
                      </w:r>
                      <w:proofErr w:type="gramEnd"/>
                    </w:p>
                    <w:p w14:paraId="7BF36483" w14:textId="77777777" w:rsidR="008E317D" w:rsidRDefault="008E317D" w:rsidP="008E317D"/>
                    <w:p w14:paraId="4363DD84" w14:textId="77777777" w:rsidR="008E317D" w:rsidRDefault="008E317D" w:rsidP="008E317D"/>
                    <w:p w14:paraId="6935E864" w14:textId="77777777" w:rsidR="008E317D" w:rsidRDefault="008E317D" w:rsidP="008E317D">
                      <w:r>
                        <w:t xml:space="preserve">        Coordinate </w:t>
                      </w:r>
                      <w:proofErr w:type="spellStart"/>
                      <w:r>
                        <w:t>coord</w:t>
                      </w:r>
                      <w:proofErr w:type="spellEnd"/>
                      <w:r>
                        <w:t xml:space="preserve"> = new Coordinate(0-min,0)</w:t>
                      </w:r>
                      <w:proofErr w:type="gramStart"/>
                      <w:r>
                        <w:t>; /</w:t>
                      </w:r>
                      <w:proofErr w:type="gramEnd"/>
                      <w:r>
                        <w:t>/map의 start 시작지점 정함</w:t>
                      </w:r>
                    </w:p>
                    <w:p w14:paraId="5421438E" w14:textId="60023569" w:rsidR="008E317D" w:rsidRDefault="008E317D" w:rsidP="008E317D">
                      <w:r>
                        <w:t xml:space="preserve">        </w:t>
                      </w:r>
                      <w:proofErr w:type="spellStart"/>
                      <w:r>
                        <w:t>startCoordinate</w:t>
                      </w:r>
                      <w:proofErr w:type="spellEnd"/>
                      <w:r>
                        <w:t xml:space="preserve"> = new Coordinate(0-min, 0)</w:t>
                      </w:r>
                      <w:proofErr w:type="gramStart"/>
                      <w:r>
                        <w:t>; /</w:t>
                      </w:r>
                      <w:proofErr w:type="gramEnd"/>
                      <w:r>
                        <w:t>/시작지점 정보 저장</w:t>
                      </w:r>
                    </w:p>
                    <w:p w14:paraId="4FC7EE49" w14:textId="440D4B00" w:rsidR="00FC1756" w:rsidRDefault="00FC1756" w:rsidP="008E317D"/>
                    <w:p w14:paraId="4D0308BB" w14:textId="5AF76AE1" w:rsidR="00FC1756" w:rsidRDefault="00FC1756" w:rsidP="008E317D"/>
                    <w:p w14:paraId="60CC1274" w14:textId="0FECC861" w:rsidR="00FC1756" w:rsidRDefault="00FC1756" w:rsidP="008E317D"/>
                    <w:p w14:paraId="09CFFBB8" w14:textId="0AF88A74" w:rsidR="00FC1756" w:rsidRDefault="00FC1756" w:rsidP="008E317D"/>
                    <w:p w14:paraId="7BE437FD" w14:textId="7D44D96C" w:rsidR="00FC1756" w:rsidRDefault="00FC1756" w:rsidP="008E317D"/>
                    <w:p w14:paraId="5555EF75" w14:textId="77777777" w:rsidR="00FC1756" w:rsidRDefault="00FC1756" w:rsidP="008E317D">
                      <w:pPr>
                        <w:rPr>
                          <w:rFonts w:hint="eastAsia"/>
                        </w:rPr>
                      </w:pPr>
                    </w:p>
                    <w:p w14:paraId="1B2988C3" w14:textId="387B19BE" w:rsidR="008E317D" w:rsidRDefault="008E317D" w:rsidP="008E317D">
                      <w:r>
                        <w:t xml:space="preserve">        //기본 </w:t>
                      </w:r>
                      <w:proofErr w:type="spellStart"/>
                      <w:r>
                        <w:t>맵의</w:t>
                      </w:r>
                      <w:proofErr w:type="spellEnd"/>
                      <w:r>
                        <w:t xml:space="preserve"> 정보를 채우는 작업</w:t>
                      </w:r>
                    </w:p>
                    <w:p w14:paraId="23706314" w14:textId="77777777" w:rsidR="008E317D" w:rsidRDefault="008E317D" w:rsidP="008E317D">
                      <w:r>
                        <w:t xml:space="preserve">        </w:t>
                      </w:r>
                      <w:proofErr w:type="gramStart"/>
                      <w:r>
                        <w:t>for(</w:t>
                      </w:r>
                      <w:proofErr w:type="gramEnd"/>
                      <w:r>
                        <w:t xml:space="preserve">int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 xml:space="preserve"> = 0;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&lt;</w:t>
                      </w:r>
                      <w:proofErr w:type="spellStart"/>
                      <w:r>
                        <w:t>parsedSentenceList.size</w:t>
                      </w:r>
                      <w:proofErr w:type="spellEnd"/>
                      <w:r>
                        <w:t xml:space="preserve">();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++){</w:t>
                      </w:r>
                    </w:p>
                    <w:p w14:paraId="2995BF9F" w14:textId="77777777" w:rsidR="008E317D" w:rsidRDefault="008E317D" w:rsidP="008E317D">
                      <w:r>
                        <w:t xml:space="preserve">            Cell </w:t>
                      </w:r>
                      <w:proofErr w:type="spellStart"/>
                      <w:r>
                        <w:t>tempCell</w:t>
                      </w:r>
                      <w:proofErr w:type="spellEnd"/>
                      <w:r>
                        <w:t xml:space="preserve"> = new </w:t>
                      </w:r>
                      <w:proofErr w:type="gramStart"/>
                      <w:r>
                        <w:t>Cell(</w:t>
                      </w:r>
                      <w:proofErr w:type="gramEnd"/>
                      <w:r>
                        <w:t>);</w:t>
                      </w:r>
                    </w:p>
                    <w:p w14:paraId="70E509EE" w14:textId="77777777" w:rsidR="008E317D" w:rsidRDefault="008E317D" w:rsidP="008E317D">
                      <w:r>
                        <w:t xml:space="preserve">            </w:t>
                      </w:r>
                      <w:proofErr w:type="gramStart"/>
                      <w:r>
                        <w:t>String[</w:t>
                      </w:r>
                      <w:proofErr w:type="gramEnd"/>
                      <w:r>
                        <w:t xml:space="preserve">] </w:t>
                      </w:r>
                      <w:proofErr w:type="spellStart"/>
                      <w:r>
                        <w:t>tempStringArray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parsedSentenceList.get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);</w:t>
                      </w:r>
                    </w:p>
                    <w:p w14:paraId="1DBAE121" w14:textId="77777777" w:rsidR="008E317D" w:rsidRDefault="008E317D" w:rsidP="008E317D"/>
                    <w:p w14:paraId="255B7799" w14:textId="77777777" w:rsidR="008E317D" w:rsidRDefault="008E317D" w:rsidP="008E317D">
                      <w:r>
                        <w:t xml:space="preserve">            </w:t>
                      </w:r>
                      <w:proofErr w:type="gramStart"/>
                      <w:r>
                        <w:t>if(</w:t>
                      </w:r>
                      <w:proofErr w:type="spellStart"/>
                      <w:proofErr w:type="gramEnd"/>
                      <w:r>
                        <w:t>i</w:t>
                      </w:r>
                      <w:proofErr w:type="spellEnd"/>
                      <w:r>
                        <w:t xml:space="preserve"> != 0){</w:t>
                      </w:r>
                      <w:proofErr w:type="spellStart"/>
                      <w:r>
                        <w:t>tempCell.setCard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MakeGame.findCardType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tempStringArray</w:t>
                      </w:r>
                      <w:proofErr w:type="spellEnd"/>
                      <w:r>
                        <w:t>[0]));} //시작줄은 S cell이지만 Saw의 S와 겹치므로 제외</w:t>
                      </w:r>
                    </w:p>
                    <w:p w14:paraId="4107DC6F" w14:textId="77777777" w:rsidR="008E317D" w:rsidRDefault="008E317D" w:rsidP="008E317D">
                      <w:r>
                        <w:t xml:space="preserve">            </w:t>
                      </w:r>
                      <w:proofErr w:type="gramStart"/>
                      <w:r>
                        <w:t>else{</w:t>
                      </w:r>
                      <w:proofErr w:type="gramEnd"/>
                      <w:r>
                        <w:t>}</w:t>
                      </w:r>
                    </w:p>
                    <w:p w14:paraId="65A05C79" w14:textId="77777777" w:rsidR="008E317D" w:rsidRDefault="008E317D" w:rsidP="008E317D"/>
                    <w:p w14:paraId="5408791B" w14:textId="77777777" w:rsidR="008E317D" w:rsidRDefault="008E317D" w:rsidP="008E317D">
                      <w:r>
                        <w:t xml:space="preserve">            for(int j=1; j&lt;</w:t>
                      </w:r>
                      <w:proofErr w:type="spellStart"/>
                      <w:r>
                        <w:t>tempStringArray.length</w:t>
                      </w:r>
                      <w:proofErr w:type="spellEnd"/>
                      <w:r>
                        <w:t xml:space="preserve">; </w:t>
                      </w:r>
                      <w:proofErr w:type="spellStart"/>
                      <w:r>
                        <w:t>j++</w:t>
                      </w:r>
                      <w:proofErr w:type="spellEnd"/>
                      <w:r>
                        <w:t>){</w:t>
                      </w:r>
                      <w:proofErr w:type="spellStart"/>
                      <w:r>
                        <w:t>tempCell.addDirection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tempStringArray</w:t>
                      </w:r>
                      <w:proofErr w:type="spellEnd"/>
                      <w:r>
                        <w:t>[j]);</w:t>
                      </w:r>
                      <w:proofErr w:type="gramStart"/>
                      <w:r>
                        <w:t>} /</w:t>
                      </w:r>
                      <w:proofErr w:type="gramEnd"/>
                      <w:r>
                        <w:t>/cell에 방향 저장</w:t>
                      </w:r>
                    </w:p>
                    <w:p w14:paraId="641AD0E8" w14:textId="77777777" w:rsidR="008E317D" w:rsidRDefault="008E317D" w:rsidP="008E317D"/>
                    <w:p w14:paraId="73CD34C9" w14:textId="77777777" w:rsidR="008E317D" w:rsidRDefault="008E317D" w:rsidP="008E317D">
                      <w:r>
                        <w:t xml:space="preserve">            cells[</w:t>
                      </w:r>
                      <w:proofErr w:type="spellStart"/>
                      <w:proofErr w:type="gramStart"/>
                      <w:r>
                        <w:t>coord.getY</w:t>
                      </w:r>
                      <w:proofErr w:type="spellEnd"/>
                      <w:proofErr w:type="gramEnd"/>
                      <w:r>
                        <w:t>()][</w:t>
                      </w:r>
                      <w:proofErr w:type="spellStart"/>
                      <w:r>
                        <w:t>coord.getX</w:t>
                      </w:r>
                      <w:proofErr w:type="spellEnd"/>
                      <w:r>
                        <w:t xml:space="preserve">()] = </w:t>
                      </w:r>
                      <w:proofErr w:type="spellStart"/>
                      <w:r>
                        <w:t>tempCell</w:t>
                      </w:r>
                      <w:proofErr w:type="spellEnd"/>
                      <w:r>
                        <w:t>;</w:t>
                      </w:r>
                    </w:p>
                    <w:p w14:paraId="226F016D" w14:textId="77777777" w:rsidR="008E317D" w:rsidRDefault="008E317D" w:rsidP="008E317D"/>
                    <w:p w14:paraId="1796768F" w14:textId="77777777" w:rsidR="008E317D" w:rsidRDefault="008E317D" w:rsidP="008E317D">
                      <w:r>
                        <w:t xml:space="preserve">            </w:t>
                      </w:r>
                      <w:proofErr w:type="gramStart"/>
                      <w:r>
                        <w:t>if(</w:t>
                      </w:r>
                      <w:proofErr w:type="spellStart"/>
                      <w:proofErr w:type="gramEnd"/>
                      <w:r>
                        <w:t>i</w:t>
                      </w:r>
                      <w:proofErr w:type="spellEnd"/>
                      <w:r>
                        <w:t xml:space="preserve"> != </w:t>
                      </w:r>
                      <w:proofErr w:type="spellStart"/>
                      <w:r>
                        <w:t>parsedSentenceList.size</w:t>
                      </w:r>
                      <w:proofErr w:type="spellEnd"/>
                      <w:r>
                        <w:t>()-1){</w:t>
                      </w:r>
                    </w:p>
                    <w:p w14:paraId="024F1C20" w14:textId="77777777" w:rsidR="008E317D" w:rsidRDefault="008E317D" w:rsidP="008E317D">
                      <w:r>
                        <w:t xml:space="preserve">                </w:t>
                      </w:r>
                      <w:proofErr w:type="gramStart"/>
                      <w:r>
                        <w:t>coord.move</w:t>
                      </w:r>
                      <w:proofErr w:type="gramEnd"/>
                      <w:r>
                        <w:t>(tempCell.getDirectionList().get(tempCell.getDirectionList().size()-1)); //다음 계산을 위해 이동}</w:t>
                      </w:r>
                    </w:p>
                    <w:p w14:paraId="2FF6B8BD" w14:textId="77777777" w:rsidR="008E317D" w:rsidRDefault="008E317D" w:rsidP="008E317D">
                      <w:r>
                        <w:t xml:space="preserve">            </w:t>
                      </w:r>
                      <w:proofErr w:type="gramStart"/>
                      <w:r>
                        <w:t>}else</w:t>
                      </w:r>
                      <w:proofErr w:type="gramEnd"/>
                      <w:r>
                        <w:t>{</w:t>
                      </w:r>
                    </w:p>
                    <w:p w14:paraId="2719FE96" w14:textId="77777777" w:rsidR="008E317D" w:rsidRDefault="008E317D" w:rsidP="008E317D">
                      <w:r>
                        <w:t xml:space="preserve">                </w:t>
                      </w:r>
                      <w:proofErr w:type="spellStart"/>
                      <w:r>
                        <w:t>endCoordinate</w:t>
                      </w:r>
                      <w:proofErr w:type="spellEnd"/>
                      <w:r>
                        <w:t xml:space="preserve"> = new Coordinate(</w:t>
                      </w:r>
                      <w:proofErr w:type="spellStart"/>
                      <w:proofErr w:type="gramStart"/>
                      <w:r>
                        <w:t>coord.getY</w:t>
                      </w:r>
                      <w:proofErr w:type="spellEnd"/>
                      <w:proofErr w:type="gramEnd"/>
                      <w:r>
                        <w:t xml:space="preserve">(), </w:t>
                      </w:r>
                      <w:proofErr w:type="spellStart"/>
                      <w:r>
                        <w:t>coord.getX</w:t>
                      </w:r>
                      <w:proofErr w:type="spellEnd"/>
                      <w:r>
                        <w:t>());</w:t>
                      </w:r>
                    </w:p>
                    <w:p w14:paraId="2B487565" w14:textId="77777777" w:rsidR="008E317D" w:rsidRDefault="008E317D" w:rsidP="008E317D">
                      <w:r>
                        <w:t xml:space="preserve">            }</w:t>
                      </w:r>
                    </w:p>
                    <w:p w14:paraId="15CC6050" w14:textId="77777777" w:rsidR="008E317D" w:rsidRDefault="008E317D" w:rsidP="008E317D">
                      <w:r>
                        <w:t xml:space="preserve">        }</w:t>
                      </w:r>
                    </w:p>
                    <w:p w14:paraId="5C978E84" w14:textId="77777777" w:rsidR="008E317D" w:rsidRDefault="008E317D" w:rsidP="008E317D">
                      <w:r>
                        <w:t xml:space="preserve">    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86BAB">
        <w:br w:type="page"/>
      </w:r>
    </w:p>
    <w:p w14:paraId="69509E54" w14:textId="77777777" w:rsidR="00FC1756" w:rsidRDefault="00FC1756" w:rsidP="005D6841">
      <w:pPr>
        <w:spacing w:after="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55A7491" wp14:editId="340F49D0">
                <wp:simplePos x="0" y="0"/>
                <wp:positionH relativeFrom="margin">
                  <wp:align>right</wp:align>
                </wp:positionH>
                <wp:positionV relativeFrom="paragraph">
                  <wp:posOffset>12887</wp:posOffset>
                </wp:positionV>
                <wp:extent cx="5626249" cy="7745506"/>
                <wp:effectExtent l="0" t="0" r="12700" b="2730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26249" cy="77455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095785" w14:textId="77777777" w:rsidR="00FC1756" w:rsidRDefault="00FC1756" w:rsidP="00FC1756">
                            <w:r>
                              <w:t xml:space="preserve">        //기본 </w:t>
                            </w:r>
                            <w:proofErr w:type="spellStart"/>
                            <w:r>
                              <w:t>맵의</w:t>
                            </w:r>
                            <w:proofErr w:type="spellEnd"/>
                            <w:r>
                              <w:t xml:space="preserve"> 정보를 채우는 작업</w:t>
                            </w:r>
                          </w:p>
                          <w:p w14:paraId="476F8612" w14:textId="77777777" w:rsidR="00FC1756" w:rsidRDefault="00FC1756" w:rsidP="00FC1756">
                            <w:r>
                              <w:t xml:space="preserve">        </w:t>
                            </w:r>
                            <w:proofErr w:type="gramStart"/>
                            <w:r>
                              <w:t>for(</w:t>
                            </w:r>
                            <w:proofErr w:type="gramEnd"/>
                            <w:r>
                              <w:t xml:space="preserve">int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 xml:space="preserve"> = 0;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&lt;</w:t>
                            </w:r>
                            <w:proofErr w:type="spellStart"/>
                            <w:r>
                              <w:t>parsedSentenceList.size</w:t>
                            </w:r>
                            <w:proofErr w:type="spellEnd"/>
                            <w:r>
                              <w:t xml:space="preserve">(); 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++){</w:t>
                            </w:r>
                          </w:p>
                          <w:p w14:paraId="1C774B04" w14:textId="77777777" w:rsidR="00FC1756" w:rsidRDefault="00FC1756" w:rsidP="00FC1756">
                            <w:r>
                              <w:t xml:space="preserve">            Cell </w:t>
                            </w:r>
                            <w:proofErr w:type="spellStart"/>
                            <w:r>
                              <w:t>tempCell</w:t>
                            </w:r>
                            <w:proofErr w:type="spellEnd"/>
                            <w:r>
                              <w:t xml:space="preserve"> = new </w:t>
                            </w:r>
                            <w:proofErr w:type="gramStart"/>
                            <w:r>
                              <w:t>Cell(</w:t>
                            </w:r>
                            <w:proofErr w:type="gramEnd"/>
                            <w:r>
                              <w:t>);</w:t>
                            </w:r>
                          </w:p>
                          <w:p w14:paraId="27859034" w14:textId="77777777" w:rsidR="00FC1756" w:rsidRDefault="00FC1756" w:rsidP="00FC1756">
                            <w:r>
                              <w:t xml:space="preserve">            </w:t>
                            </w:r>
                            <w:proofErr w:type="gramStart"/>
                            <w:r>
                              <w:t>String[</w:t>
                            </w:r>
                            <w:proofErr w:type="gramEnd"/>
                            <w:r>
                              <w:t xml:space="preserve">] </w:t>
                            </w:r>
                            <w:proofErr w:type="spellStart"/>
                            <w:r>
                              <w:t>tempStringArray</w:t>
                            </w:r>
                            <w:proofErr w:type="spellEnd"/>
                            <w:r>
                              <w:t xml:space="preserve"> = </w:t>
                            </w:r>
                            <w:proofErr w:type="spellStart"/>
                            <w:r>
                              <w:t>parsedSentenceList.get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i</w:t>
                            </w:r>
                            <w:proofErr w:type="spellEnd"/>
                            <w:r>
                              <w:t>);</w:t>
                            </w:r>
                          </w:p>
                          <w:p w14:paraId="49F9D3C3" w14:textId="77777777" w:rsidR="00FC1756" w:rsidRDefault="00FC1756" w:rsidP="00FC1756"/>
                          <w:p w14:paraId="103DB483" w14:textId="77777777" w:rsidR="00FC1756" w:rsidRDefault="00FC1756" w:rsidP="00FC1756">
                            <w:r>
                              <w:t xml:space="preserve">            </w:t>
                            </w:r>
                            <w:proofErr w:type="gramStart"/>
                            <w:r>
                              <w:t>if(</w:t>
                            </w:r>
                            <w:proofErr w:type="spellStart"/>
                            <w:proofErr w:type="gramEnd"/>
                            <w:r>
                              <w:t>i</w:t>
                            </w:r>
                            <w:proofErr w:type="spellEnd"/>
                            <w:r>
                              <w:t xml:space="preserve"> != 0){</w:t>
                            </w:r>
                            <w:proofErr w:type="spellStart"/>
                            <w:r>
                              <w:t>tempCell.setCard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MakeGame.findCardType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tempStringArray</w:t>
                            </w:r>
                            <w:proofErr w:type="spellEnd"/>
                            <w:r>
                              <w:t>[0]));} //시작줄은 S cell이지만 Saw의 S와 겹치므로 제외</w:t>
                            </w:r>
                          </w:p>
                          <w:p w14:paraId="2A42C2CF" w14:textId="77777777" w:rsidR="00FC1756" w:rsidRDefault="00FC1756" w:rsidP="00FC1756">
                            <w:r>
                              <w:t xml:space="preserve">            </w:t>
                            </w:r>
                            <w:proofErr w:type="gramStart"/>
                            <w:r>
                              <w:t>else{</w:t>
                            </w:r>
                            <w:proofErr w:type="gramEnd"/>
                            <w:r>
                              <w:t>}</w:t>
                            </w:r>
                          </w:p>
                          <w:p w14:paraId="5E384209" w14:textId="77777777" w:rsidR="00FC1756" w:rsidRDefault="00FC1756" w:rsidP="00FC1756"/>
                          <w:p w14:paraId="2F4A2E02" w14:textId="77777777" w:rsidR="00FC1756" w:rsidRDefault="00FC1756" w:rsidP="00FC1756">
                            <w:r>
                              <w:t xml:space="preserve">            for(int j=1; j&lt;</w:t>
                            </w:r>
                            <w:proofErr w:type="spellStart"/>
                            <w:r>
                              <w:t>tempStringArray.length</w:t>
                            </w:r>
                            <w:proofErr w:type="spellEnd"/>
                            <w:r>
                              <w:t xml:space="preserve">; </w:t>
                            </w:r>
                            <w:proofErr w:type="spellStart"/>
                            <w:r>
                              <w:t>j++</w:t>
                            </w:r>
                            <w:proofErr w:type="spellEnd"/>
                            <w:r>
                              <w:t>){</w:t>
                            </w:r>
                            <w:proofErr w:type="spellStart"/>
                            <w:r>
                              <w:t>tempCell.addDirection</w:t>
                            </w:r>
                            <w:proofErr w:type="spellEnd"/>
                            <w:r>
                              <w:t>(</w:t>
                            </w:r>
                            <w:proofErr w:type="spellStart"/>
                            <w:r>
                              <w:t>tempStringArray</w:t>
                            </w:r>
                            <w:proofErr w:type="spellEnd"/>
                            <w:r>
                              <w:t>[j]);</w:t>
                            </w:r>
                            <w:proofErr w:type="gramStart"/>
                            <w:r>
                              <w:t>} /</w:t>
                            </w:r>
                            <w:proofErr w:type="gramEnd"/>
                            <w:r>
                              <w:t>/cell에 방향 저장</w:t>
                            </w:r>
                          </w:p>
                          <w:p w14:paraId="4BD3DB4B" w14:textId="77777777" w:rsidR="00FC1756" w:rsidRDefault="00FC1756" w:rsidP="00FC1756"/>
                          <w:p w14:paraId="19909A8D" w14:textId="77777777" w:rsidR="00FC1756" w:rsidRDefault="00FC1756" w:rsidP="00FC1756">
                            <w:r>
                              <w:t xml:space="preserve">            cells[</w:t>
                            </w:r>
                            <w:proofErr w:type="spellStart"/>
                            <w:proofErr w:type="gramStart"/>
                            <w:r>
                              <w:t>coord.getY</w:t>
                            </w:r>
                            <w:proofErr w:type="spellEnd"/>
                            <w:proofErr w:type="gramEnd"/>
                            <w:r>
                              <w:t>()][</w:t>
                            </w:r>
                            <w:proofErr w:type="spellStart"/>
                            <w:r>
                              <w:t>coord.getX</w:t>
                            </w:r>
                            <w:proofErr w:type="spellEnd"/>
                            <w:r>
                              <w:t xml:space="preserve">()] = </w:t>
                            </w:r>
                            <w:proofErr w:type="spellStart"/>
                            <w:r>
                              <w:t>tempCell</w:t>
                            </w:r>
                            <w:proofErr w:type="spellEnd"/>
                            <w:r>
                              <w:t>;</w:t>
                            </w:r>
                          </w:p>
                          <w:p w14:paraId="5B85BF94" w14:textId="77777777" w:rsidR="00FC1756" w:rsidRDefault="00FC1756" w:rsidP="00FC1756"/>
                          <w:p w14:paraId="35137EFC" w14:textId="77777777" w:rsidR="00FC1756" w:rsidRDefault="00FC1756" w:rsidP="00FC1756">
                            <w:r>
                              <w:t xml:space="preserve">            </w:t>
                            </w:r>
                            <w:proofErr w:type="gramStart"/>
                            <w:r>
                              <w:t>if(</w:t>
                            </w:r>
                            <w:proofErr w:type="spellStart"/>
                            <w:proofErr w:type="gramEnd"/>
                            <w:r>
                              <w:t>i</w:t>
                            </w:r>
                            <w:proofErr w:type="spellEnd"/>
                            <w:r>
                              <w:t xml:space="preserve"> != </w:t>
                            </w:r>
                            <w:proofErr w:type="spellStart"/>
                            <w:r>
                              <w:t>parsedSentenceList.size</w:t>
                            </w:r>
                            <w:proofErr w:type="spellEnd"/>
                            <w:r>
                              <w:t>()-1){</w:t>
                            </w:r>
                          </w:p>
                          <w:p w14:paraId="47FB6ACE" w14:textId="77777777" w:rsidR="00FC1756" w:rsidRDefault="00FC1756" w:rsidP="00FC1756">
                            <w:r>
                              <w:t xml:space="preserve">                </w:t>
                            </w:r>
                            <w:proofErr w:type="gramStart"/>
                            <w:r>
                              <w:t>coord.move</w:t>
                            </w:r>
                            <w:proofErr w:type="gramEnd"/>
                            <w:r>
                              <w:t>(tempCell.getDirectionList().get(tempCell.getDirectionList().size()-1)); //다음 계산을 위해 이동}</w:t>
                            </w:r>
                          </w:p>
                          <w:p w14:paraId="133D31D6" w14:textId="77777777" w:rsidR="00FC1756" w:rsidRDefault="00FC1756" w:rsidP="00FC1756">
                            <w:r>
                              <w:t xml:space="preserve">            </w:t>
                            </w:r>
                            <w:proofErr w:type="gramStart"/>
                            <w:r>
                              <w:t>}else</w:t>
                            </w:r>
                            <w:proofErr w:type="gramEnd"/>
                            <w:r>
                              <w:t>{</w:t>
                            </w:r>
                          </w:p>
                          <w:p w14:paraId="2DAD9FC8" w14:textId="77777777" w:rsidR="00FC1756" w:rsidRDefault="00FC1756" w:rsidP="00FC1756">
                            <w:r>
                              <w:t xml:space="preserve">                </w:t>
                            </w:r>
                            <w:proofErr w:type="spellStart"/>
                            <w:r>
                              <w:t>endCoordinate</w:t>
                            </w:r>
                            <w:proofErr w:type="spellEnd"/>
                            <w:r>
                              <w:t xml:space="preserve"> = new Coordinate(</w:t>
                            </w:r>
                            <w:proofErr w:type="spellStart"/>
                            <w:proofErr w:type="gramStart"/>
                            <w:r>
                              <w:t>coord.getY</w:t>
                            </w:r>
                            <w:proofErr w:type="spellEnd"/>
                            <w:proofErr w:type="gramEnd"/>
                            <w:r>
                              <w:t xml:space="preserve">(), </w:t>
                            </w:r>
                            <w:proofErr w:type="spellStart"/>
                            <w:r>
                              <w:t>coord.getX</w:t>
                            </w:r>
                            <w:proofErr w:type="spellEnd"/>
                            <w:r>
                              <w:t>());</w:t>
                            </w:r>
                          </w:p>
                          <w:p w14:paraId="78D7889B" w14:textId="77777777" w:rsidR="00FC1756" w:rsidRDefault="00FC1756" w:rsidP="00FC1756">
                            <w:r>
                              <w:t xml:space="preserve">            }</w:t>
                            </w:r>
                          </w:p>
                          <w:p w14:paraId="7FA0910D" w14:textId="77777777" w:rsidR="00FC1756" w:rsidRDefault="00FC1756" w:rsidP="00FC1756">
                            <w:r>
                              <w:t xml:space="preserve">        }</w:t>
                            </w:r>
                          </w:p>
                          <w:p w14:paraId="4DE98B8B" w14:textId="77777777" w:rsidR="00FC1756" w:rsidRDefault="00FC1756" w:rsidP="00FC1756">
                            <w:r>
                              <w:t xml:space="preserve">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A7491" id="Text Box 14" o:spid="_x0000_s1030" type="#_x0000_t202" style="position:absolute;margin-left:391.8pt;margin-top:1pt;width:443pt;height:609.9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" fillcolor="white [3201]" strokeweight=".5pt">
                <v:textbox>
                  <w:txbxContent>
                    <w:p w14:paraId="7E095785" w14:textId="77777777" w:rsidR="00FC1756" w:rsidRDefault="00FC1756" w:rsidP="00FC1756">
                      <w:r>
                        <w:t xml:space="preserve">        //기본 </w:t>
                      </w:r>
                      <w:proofErr w:type="spellStart"/>
                      <w:r>
                        <w:t>맵의</w:t>
                      </w:r>
                      <w:proofErr w:type="spellEnd"/>
                      <w:r>
                        <w:t xml:space="preserve"> 정보를 채우는 작업</w:t>
                      </w:r>
                    </w:p>
                    <w:p w14:paraId="476F8612" w14:textId="77777777" w:rsidR="00FC1756" w:rsidRDefault="00FC1756" w:rsidP="00FC1756">
                      <w:r>
                        <w:t xml:space="preserve">        </w:t>
                      </w:r>
                      <w:proofErr w:type="gramStart"/>
                      <w:r>
                        <w:t>for(</w:t>
                      </w:r>
                      <w:proofErr w:type="gramEnd"/>
                      <w:r>
                        <w:t xml:space="preserve">int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 xml:space="preserve"> = 0;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&lt;</w:t>
                      </w:r>
                      <w:proofErr w:type="spellStart"/>
                      <w:r>
                        <w:t>parsedSentenceList.size</w:t>
                      </w:r>
                      <w:proofErr w:type="spellEnd"/>
                      <w:r>
                        <w:t xml:space="preserve">(); 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++){</w:t>
                      </w:r>
                    </w:p>
                    <w:p w14:paraId="1C774B04" w14:textId="77777777" w:rsidR="00FC1756" w:rsidRDefault="00FC1756" w:rsidP="00FC1756">
                      <w:r>
                        <w:t xml:space="preserve">            Cell </w:t>
                      </w:r>
                      <w:proofErr w:type="spellStart"/>
                      <w:r>
                        <w:t>tempCell</w:t>
                      </w:r>
                      <w:proofErr w:type="spellEnd"/>
                      <w:r>
                        <w:t xml:space="preserve"> = new </w:t>
                      </w:r>
                      <w:proofErr w:type="gramStart"/>
                      <w:r>
                        <w:t>Cell(</w:t>
                      </w:r>
                      <w:proofErr w:type="gramEnd"/>
                      <w:r>
                        <w:t>);</w:t>
                      </w:r>
                    </w:p>
                    <w:p w14:paraId="27859034" w14:textId="77777777" w:rsidR="00FC1756" w:rsidRDefault="00FC1756" w:rsidP="00FC1756">
                      <w:r>
                        <w:t xml:space="preserve">            </w:t>
                      </w:r>
                      <w:proofErr w:type="gramStart"/>
                      <w:r>
                        <w:t>String[</w:t>
                      </w:r>
                      <w:proofErr w:type="gramEnd"/>
                      <w:r>
                        <w:t xml:space="preserve">] </w:t>
                      </w:r>
                      <w:proofErr w:type="spellStart"/>
                      <w:r>
                        <w:t>tempStringArray</w:t>
                      </w:r>
                      <w:proofErr w:type="spellEnd"/>
                      <w:r>
                        <w:t xml:space="preserve"> = </w:t>
                      </w:r>
                      <w:proofErr w:type="spellStart"/>
                      <w:r>
                        <w:t>parsedSentenceList.get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i</w:t>
                      </w:r>
                      <w:proofErr w:type="spellEnd"/>
                      <w:r>
                        <w:t>);</w:t>
                      </w:r>
                    </w:p>
                    <w:p w14:paraId="49F9D3C3" w14:textId="77777777" w:rsidR="00FC1756" w:rsidRDefault="00FC1756" w:rsidP="00FC1756"/>
                    <w:p w14:paraId="103DB483" w14:textId="77777777" w:rsidR="00FC1756" w:rsidRDefault="00FC1756" w:rsidP="00FC1756">
                      <w:r>
                        <w:t xml:space="preserve">            </w:t>
                      </w:r>
                      <w:proofErr w:type="gramStart"/>
                      <w:r>
                        <w:t>if(</w:t>
                      </w:r>
                      <w:proofErr w:type="spellStart"/>
                      <w:proofErr w:type="gramEnd"/>
                      <w:r>
                        <w:t>i</w:t>
                      </w:r>
                      <w:proofErr w:type="spellEnd"/>
                      <w:r>
                        <w:t xml:space="preserve"> != 0){</w:t>
                      </w:r>
                      <w:proofErr w:type="spellStart"/>
                      <w:r>
                        <w:t>tempCell.setCard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MakeGame.findCardType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tempStringArray</w:t>
                      </w:r>
                      <w:proofErr w:type="spellEnd"/>
                      <w:r>
                        <w:t>[0]));} //시작줄은 S cell이지만 Saw의 S와 겹치므로 제외</w:t>
                      </w:r>
                    </w:p>
                    <w:p w14:paraId="2A42C2CF" w14:textId="77777777" w:rsidR="00FC1756" w:rsidRDefault="00FC1756" w:rsidP="00FC1756">
                      <w:r>
                        <w:t xml:space="preserve">            </w:t>
                      </w:r>
                      <w:proofErr w:type="gramStart"/>
                      <w:r>
                        <w:t>else{</w:t>
                      </w:r>
                      <w:proofErr w:type="gramEnd"/>
                      <w:r>
                        <w:t>}</w:t>
                      </w:r>
                    </w:p>
                    <w:p w14:paraId="5E384209" w14:textId="77777777" w:rsidR="00FC1756" w:rsidRDefault="00FC1756" w:rsidP="00FC1756"/>
                    <w:p w14:paraId="2F4A2E02" w14:textId="77777777" w:rsidR="00FC1756" w:rsidRDefault="00FC1756" w:rsidP="00FC1756">
                      <w:r>
                        <w:t xml:space="preserve">            for(int j=1; j&lt;</w:t>
                      </w:r>
                      <w:proofErr w:type="spellStart"/>
                      <w:r>
                        <w:t>tempStringArray.length</w:t>
                      </w:r>
                      <w:proofErr w:type="spellEnd"/>
                      <w:r>
                        <w:t xml:space="preserve">; </w:t>
                      </w:r>
                      <w:proofErr w:type="spellStart"/>
                      <w:r>
                        <w:t>j++</w:t>
                      </w:r>
                      <w:proofErr w:type="spellEnd"/>
                      <w:r>
                        <w:t>){</w:t>
                      </w:r>
                      <w:proofErr w:type="spellStart"/>
                      <w:r>
                        <w:t>tempCell.addDirection</w:t>
                      </w:r>
                      <w:proofErr w:type="spellEnd"/>
                      <w:r>
                        <w:t>(</w:t>
                      </w:r>
                      <w:proofErr w:type="spellStart"/>
                      <w:r>
                        <w:t>tempStringArray</w:t>
                      </w:r>
                      <w:proofErr w:type="spellEnd"/>
                      <w:r>
                        <w:t>[j]);</w:t>
                      </w:r>
                      <w:proofErr w:type="gramStart"/>
                      <w:r>
                        <w:t>} /</w:t>
                      </w:r>
                      <w:proofErr w:type="gramEnd"/>
                      <w:r>
                        <w:t>/cell에 방향 저장</w:t>
                      </w:r>
                    </w:p>
                    <w:p w14:paraId="4BD3DB4B" w14:textId="77777777" w:rsidR="00FC1756" w:rsidRDefault="00FC1756" w:rsidP="00FC1756"/>
                    <w:p w14:paraId="19909A8D" w14:textId="77777777" w:rsidR="00FC1756" w:rsidRDefault="00FC1756" w:rsidP="00FC1756">
                      <w:r>
                        <w:t xml:space="preserve">            cells[</w:t>
                      </w:r>
                      <w:proofErr w:type="spellStart"/>
                      <w:proofErr w:type="gramStart"/>
                      <w:r>
                        <w:t>coord.getY</w:t>
                      </w:r>
                      <w:proofErr w:type="spellEnd"/>
                      <w:proofErr w:type="gramEnd"/>
                      <w:r>
                        <w:t>()][</w:t>
                      </w:r>
                      <w:proofErr w:type="spellStart"/>
                      <w:r>
                        <w:t>coord.getX</w:t>
                      </w:r>
                      <w:proofErr w:type="spellEnd"/>
                      <w:r>
                        <w:t xml:space="preserve">()] = </w:t>
                      </w:r>
                      <w:proofErr w:type="spellStart"/>
                      <w:r>
                        <w:t>tempCell</w:t>
                      </w:r>
                      <w:proofErr w:type="spellEnd"/>
                      <w:r>
                        <w:t>;</w:t>
                      </w:r>
                    </w:p>
                    <w:p w14:paraId="5B85BF94" w14:textId="77777777" w:rsidR="00FC1756" w:rsidRDefault="00FC1756" w:rsidP="00FC1756"/>
                    <w:p w14:paraId="35137EFC" w14:textId="77777777" w:rsidR="00FC1756" w:rsidRDefault="00FC1756" w:rsidP="00FC1756">
                      <w:r>
                        <w:t xml:space="preserve">            </w:t>
                      </w:r>
                      <w:proofErr w:type="gramStart"/>
                      <w:r>
                        <w:t>if(</w:t>
                      </w:r>
                      <w:proofErr w:type="spellStart"/>
                      <w:proofErr w:type="gramEnd"/>
                      <w:r>
                        <w:t>i</w:t>
                      </w:r>
                      <w:proofErr w:type="spellEnd"/>
                      <w:r>
                        <w:t xml:space="preserve"> != </w:t>
                      </w:r>
                      <w:proofErr w:type="spellStart"/>
                      <w:r>
                        <w:t>parsedSentenceList.size</w:t>
                      </w:r>
                      <w:proofErr w:type="spellEnd"/>
                      <w:r>
                        <w:t>()-1){</w:t>
                      </w:r>
                    </w:p>
                    <w:p w14:paraId="47FB6ACE" w14:textId="77777777" w:rsidR="00FC1756" w:rsidRDefault="00FC1756" w:rsidP="00FC1756">
                      <w:r>
                        <w:t xml:space="preserve">                </w:t>
                      </w:r>
                      <w:proofErr w:type="gramStart"/>
                      <w:r>
                        <w:t>coord.move</w:t>
                      </w:r>
                      <w:proofErr w:type="gramEnd"/>
                      <w:r>
                        <w:t>(tempCell.getDirectionList().get(tempCell.getDirectionList().size()-1)); //다음 계산을 위해 이동}</w:t>
                      </w:r>
                    </w:p>
                    <w:p w14:paraId="133D31D6" w14:textId="77777777" w:rsidR="00FC1756" w:rsidRDefault="00FC1756" w:rsidP="00FC1756">
                      <w:r>
                        <w:t xml:space="preserve">            </w:t>
                      </w:r>
                      <w:proofErr w:type="gramStart"/>
                      <w:r>
                        <w:t>}else</w:t>
                      </w:r>
                      <w:proofErr w:type="gramEnd"/>
                      <w:r>
                        <w:t>{</w:t>
                      </w:r>
                    </w:p>
                    <w:p w14:paraId="2DAD9FC8" w14:textId="77777777" w:rsidR="00FC1756" w:rsidRDefault="00FC1756" w:rsidP="00FC1756">
                      <w:r>
                        <w:t xml:space="preserve">                </w:t>
                      </w:r>
                      <w:proofErr w:type="spellStart"/>
                      <w:r>
                        <w:t>endCoordinate</w:t>
                      </w:r>
                      <w:proofErr w:type="spellEnd"/>
                      <w:r>
                        <w:t xml:space="preserve"> = new Coordinate(</w:t>
                      </w:r>
                      <w:proofErr w:type="spellStart"/>
                      <w:proofErr w:type="gramStart"/>
                      <w:r>
                        <w:t>coord.getY</w:t>
                      </w:r>
                      <w:proofErr w:type="spellEnd"/>
                      <w:proofErr w:type="gramEnd"/>
                      <w:r>
                        <w:t xml:space="preserve">(), </w:t>
                      </w:r>
                      <w:proofErr w:type="spellStart"/>
                      <w:r>
                        <w:t>coord.getX</w:t>
                      </w:r>
                      <w:proofErr w:type="spellEnd"/>
                      <w:r>
                        <w:t>());</w:t>
                      </w:r>
                    </w:p>
                    <w:p w14:paraId="78D7889B" w14:textId="77777777" w:rsidR="00FC1756" w:rsidRDefault="00FC1756" w:rsidP="00FC1756">
                      <w:r>
                        <w:t xml:space="preserve">            }</w:t>
                      </w:r>
                    </w:p>
                    <w:p w14:paraId="7FA0910D" w14:textId="77777777" w:rsidR="00FC1756" w:rsidRDefault="00FC1756" w:rsidP="00FC1756">
                      <w:r>
                        <w:t xml:space="preserve">        }</w:t>
                      </w:r>
                    </w:p>
                    <w:p w14:paraId="4DE98B8B" w14:textId="77777777" w:rsidR="00FC1756" w:rsidRDefault="00FC1756" w:rsidP="00FC1756">
                      <w:r>
                        <w:t xml:space="preserve">    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br w:type="page"/>
      </w:r>
    </w:p>
    <w:p w14:paraId="4AAF9AE8" w14:textId="0D57F6B2" w:rsidR="006A5B56" w:rsidRDefault="006A5B56" w:rsidP="005D6841">
      <w:pPr>
        <w:pStyle w:val="a1"/>
        <w:spacing w:after="0"/>
      </w:pPr>
      <w:r>
        <w:rPr>
          <w:rFonts w:hint="eastAsia"/>
        </w:rPr>
        <w:lastRenderedPageBreak/>
        <w:t>S</w:t>
      </w:r>
      <w:r>
        <w:t xml:space="preserve">canner </w:t>
      </w:r>
      <w:r>
        <w:rPr>
          <w:rFonts w:hint="eastAsia"/>
        </w:rPr>
        <w:t xml:space="preserve">객체를 통해 </w:t>
      </w:r>
      <w:proofErr w:type="spellStart"/>
      <w:r>
        <w:t>mapDataFile</w:t>
      </w:r>
      <w:proofErr w:type="spellEnd"/>
      <w:r>
        <w:rPr>
          <w:rFonts w:hint="eastAsia"/>
        </w:rPr>
        <w:t>을 불러옵니다.</w:t>
      </w:r>
      <w:r>
        <w:t xml:space="preserve"> </w:t>
      </w:r>
      <w:r>
        <w:rPr>
          <w:rFonts w:hint="eastAsia"/>
        </w:rPr>
        <w:t xml:space="preserve">확장자는 </w:t>
      </w:r>
      <w:r>
        <w:t>map</w:t>
      </w:r>
      <w:r>
        <w:rPr>
          <w:rFonts w:hint="eastAsia"/>
        </w:rPr>
        <w:t>입니다.</w:t>
      </w:r>
    </w:p>
    <w:p w14:paraId="029FD06D" w14:textId="4E6C6387" w:rsidR="006A5B56" w:rsidRDefault="006A5B56" w:rsidP="005D6841">
      <w:pPr>
        <w:pStyle w:val="a1"/>
        <w:spacing w:after="0"/>
      </w:pPr>
      <w:r>
        <w:rPr>
          <w:rFonts w:hint="eastAsia"/>
        </w:rPr>
        <w:t xml:space="preserve">해당 파일을 한 </w:t>
      </w:r>
      <w:proofErr w:type="spellStart"/>
      <w:r>
        <w:rPr>
          <w:rFonts w:hint="eastAsia"/>
        </w:rPr>
        <w:t>줄씩</w:t>
      </w:r>
      <w:proofErr w:type="spellEnd"/>
      <w:r>
        <w:rPr>
          <w:rFonts w:hint="eastAsia"/>
        </w:rPr>
        <w:t xml:space="preserve"> 읽습니다.</w:t>
      </w:r>
    </w:p>
    <w:p w14:paraId="2F33158D" w14:textId="29AC5D42" w:rsidR="006A5B56" w:rsidRDefault="006A5B56" w:rsidP="005D6841">
      <w:pPr>
        <w:pStyle w:val="a1"/>
        <w:spacing w:after="0"/>
      </w:pPr>
      <w:r>
        <w:rPr>
          <w:rFonts w:hint="eastAsia"/>
        </w:rPr>
        <w:t>한번 읽을 때 마다,</w:t>
      </w:r>
      <w:r>
        <w:t xml:space="preserve"> </w:t>
      </w:r>
      <w:r>
        <w:rPr>
          <w:rFonts w:hint="eastAsia"/>
        </w:rPr>
        <w:t xml:space="preserve">문장을 </w:t>
      </w:r>
      <w:proofErr w:type="gramStart"/>
      <w:r>
        <w:t>“ “</w:t>
      </w:r>
      <w:proofErr w:type="gramEnd"/>
      <w:r>
        <w:t xml:space="preserve"> </w:t>
      </w:r>
      <w:r>
        <w:rPr>
          <w:rFonts w:hint="eastAsia"/>
        </w:rPr>
        <w:t xml:space="preserve">공백을 기준으로 나눠 </w:t>
      </w:r>
      <w:r>
        <w:t xml:space="preserve">String </w:t>
      </w:r>
      <w:r>
        <w:rPr>
          <w:rFonts w:hint="eastAsia"/>
        </w:rPr>
        <w:t>배열에 담습니다.</w:t>
      </w:r>
    </w:p>
    <w:p w14:paraId="54827462" w14:textId="3393B1E6" w:rsidR="006A5B56" w:rsidRDefault="009C658F" w:rsidP="005D6841">
      <w:pPr>
        <w:pStyle w:val="a1"/>
        <w:spacing w:after="0"/>
      </w:pPr>
      <w:r>
        <w:rPr>
          <w:rFonts w:hint="eastAsia"/>
        </w:rPr>
        <w:t xml:space="preserve">생성된 배열은 </w:t>
      </w:r>
      <w:r>
        <w:t xml:space="preserve">String </w:t>
      </w:r>
      <w:r>
        <w:rPr>
          <w:rFonts w:hint="eastAsia"/>
        </w:rPr>
        <w:t xml:space="preserve">배열을 담는 </w:t>
      </w:r>
      <w:proofErr w:type="spellStart"/>
      <w:r>
        <w:t>ArrayList</w:t>
      </w:r>
      <w:proofErr w:type="spellEnd"/>
      <w:r>
        <w:t xml:space="preserve">&lt;String[]&gt; </w:t>
      </w:r>
      <w:r>
        <w:rPr>
          <w:rFonts w:hint="eastAsia"/>
        </w:rPr>
        <w:t xml:space="preserve">객체 </w:t>
      </w:r>
      <w:proofErr w:type="spellStart"/>
      <w:r>
        <w:t>parsedSentenceList</w:t>
      </w:r>
      <w:proofErr w:type="spellEnd"/>
      <w:r>
        <w:rPr>
          <w:rFonts w:hint="eastAsia"/>
        </w:rPr>
        <w:t xml:space="preserve">에 </w:t>
      </w:r>
      <w:r>
        <w:t>add</w:t>
      </w:r>
      <w:r>
        <w:rPr>
          <w:rFonts w:hint="eastAsia"/>
        </w:rPr>
        <w:t>됩니다.</w:t>
      </w:r>
    </w:p>
    <w:p w14:paraId="148758DB" w14:textId="1BB33D53" w:rsidR="009C658F" w:rsidRDefault="009C658F" w:rsidP="005D6841">
      <w:pPr>
        <w:pStyle w:val="a1"/>
        <w:spacing w:after="0"/>
      </w:pPr>
      <w:proofErr w:type="spellStart"/>
      <w:r>
        <w:t>countWidth</w:t>
      </w:r>
      <w:proofErr w:type="spellEnd"/>
      <w:r>
        <w:t>()</w:t>
      </w:r>
      <w:r>
        <w:rPr>
          <w:rFonts w:hint="eastAsia"/>
        </w:rPr>
        <w:t xml:space="preserve">를 통해 가로 길이를 구합니다. 가로길이는 해당 파일의 </w:t>
      </w:r>
      <w:r>
        <w:t xml:space="preserve">R </w:t>
      </w:r>
      <w:r>
        <w:rPr>
          <w:rFonts w:hint="eastAsia"/>
        </w:rPr>
        <w:t xml:space="preserve">개수 </w:t>
      </w:r>
      <w:r>
        <w:t>+1</w:t>
      </w:r>
      <w:r>
        <w:rPr>
          <w:rFonts w:hint="eastAsia"/>
        </w:rPr>
        <w:t>입니다.</w:t>
      </w:r>
    </w:p>
    <w:p w14:paraId="46444D14" w14:textId="36EFB0A1" w:rsidR="009C658F" w:rsidRDefault="009C658F" w:rsidP="005D6841">
      <w:pPr>
        <w:pStyle w:val="a1"/>
        <w:spacing w:after="0"/>
      </w:pPr>
      <w:proofErr w:type="spellStart"/>
      <w:r>
        <w:rPr>
          <w:rFonts w:hint="eastAsia"/>
        </w:rPr>
        <w:t>c</w:t>
      </w:r>
      <w:r>
        <w:t>ountHeight</w:t>
      </w:r>
      <w:proofErr w:type="spellEnd"/>
      <w:r>
        <w:t>()</w:t>
      </w:r>
      <w:r>
        <w:rPr>
          <w:rFonts w:hint="eastAsia"/>
        </w:rPr>
        <w:t>를 통해 세로 길이를 구합니다.</w:t>
      </w:r>
      <w:r>
        <w:t xml:space="preserve"> </w:t>
      </w:r>
      <w:r>
        <w:rPr>
          <w:rFonts w:hint="eastAsia"/>
        </w:rPr>
        <w:t xml:space="preserve">세로길이는 문장이 </w:t>
      </w:r>
      <w:r>
        <w:t>“* L D”</w:t>
      </w:r>
      <w:r w:rsidR="00A12349">
        <w:t xml:space="preserve">,”* </w:t>
      </w:r>
      <w:r w:rsidR="00A12349">
        <w:rPr>
          <w:rFonts w:hint="eastAsia"/>
        </w:rPr>
        <w:t>U</w:t>
      </w:r>
      <w:r w:rsidR="00A12349">
        <w:t xml:space="preserve"> D”,”S D”</w:t>
      </w:r>
      <w:r>
        <w:rPr>
          <w:rFonts w:hint="eastAsia"/>
        </w:rPr>
        <w:t>일 때</w:t>
      </w:r>
      <w:r w:rsidR="00A12349">
        <w:t xml:space="preserve"> </w:t>
      </w:r>
      <w:r w:rsidR="00A12349">
        <w:rPr>
          <w:rFonts w:hint="eastAsia"/>
        </w:rPr>
        <w:t>셀이 위로 올라가고,</w:t>
      </w:r>
      <w:r w:rsidR="00A12349">
        <w:t xml:space="preserve"> “* L U”, “* D U”, “S U”</w:t>
      </w:r>
      <w:r w:rsidR="00A12349">
        <w:rPr>
          <w:rFonts w:hint="eastAsia"/>
        </w:rPr>
        <w:t>일 때 셀이 아래로 내려간다는 점에 주목하였습니다.</w:t>
      </w:r>
      <w:r w:rsidR="00A12349">
        <w:t xml:space="preserve"> </w:t>
      </w:r>
      <w:r w:rsidR="00A12349">
        <w:rPr>
          <w:rFonts w:hint="eastAsia"/>
        </w:rPr>
        <w:t>단어를 읽고,</w:t>
      </w:r>
      <w:r w:rsidR="00A12349">
        <w:t xml:space="preserve"> </w:t>
      </w:r>
      <w:r w:rsidR="00A12349">
        <w:rPr>
          <w:rFonts w:hint="eastAsia"/>
        </w:rPr>
        <w:t xml:space="preserve">셀이 위로 </w:t>
      </w:r>
      <w:proofErr w:type="spellStart"/>
      <w:r w:rsidR="00A12349">
        <w:rPr>
          <w:rFonts w:hint="eastAsia"/>
        </w:rPr>
        <w:t>올라갈때는</w:t>
      </w:r>
      <w:proofErr w:type="spellEnd"/>
      <w:r w:rsidR="00A12349">
        <w:rPr>
          <w:rFonts w:hint="eastAsia"/>
        </w:rPr>
        <w:t xml:space="preserve"> </w:t>
      </w:r>
      <w:r w:rsidR="00A12349">
        <w:t>height</w:t>
      </w:r>
      <w:r w:rsidR="00A12349">
        <w:rPr>
          <w:rFonts w:hint="eastAsia"/>
        </w:rPr>
        <w:t>가 하나씩 줄고,</w:t>
      </w:r>
      <w:r w:rsidR="00A12349">
        <w:t xml:space="preserve"> </w:t>
      </w:r>
      <w:proofErr w:type="spellStart"/>
      <w:r w:rsidR="00A12349">
        <w:rPr>
          <w:rFonts w:hint="eastAsia"/>
        </w:rPr>
        <w:t>내려갈때는</w:t>
      </w:r>
      <w:proofErr w:type="spellEnd"/>
      <w:r w:rsidR="00A12349">
        <w:rPr>
          <w:rFonts w:hint="eastAsia"/>
        </w:rPr>
        <w:t xml:space="preserve"> </w:t>
      </w:r>
      <w:r w:rsidR="00A12349">
        <w:t>height</w:t>
      </w:r>
      <w:r w:rsidR="00A12349">
        <w:rPr>
          <w:rFonts w:hint="eastAsia"/>
        </w:rPr>
        <w:t>가 하나씩 늘어납니다.</w:t>
      </w:r>
      <w:r w:rsidR="00A12349">
        <w:t xml:space="preserve"> </w:t>
      </w:r>
      <w:r w:rsidR="00A12349">
        <w:rPr>
          <w:rFonts w:hint="eastAsia"/>
        </w:rPr>
        <w:t xml:space="preserve">이는 </w:t>
      </w:r>
      <w:r w:rsidR="00A12349">
        <w:t>coordinate</w:t>
      </w:r>
      <w:r w:rsidR="00A12349">
        <w:rPr>
          <w:rFonts w:hint="eastAsia"/>
        </w:rPr>
        <w:t>와 동일한 사유입니다.</w:t>
      </w:r>
      <w:r w:rsidR="00A12349">
        <w:t xml:space="preserve"> (y</w:t>
      </w:r>
      <w:r w:rsidR="00A12349">
        <w:rPr>
          <w:rFonts w:hint="eastAsia"/>
        </w:rPr>
        <w:t>가 아래로</w:t>
      </w:r>
      <w:r w:rsidR="00A12349">
        <w:t xml:space="preserve"> </w:t>
      </w:r>
      <w:r w:rsidR="00A12349">
        <w:rPr>
          <w:rFonts w:hint="eastAsia"/>
        </w:rPr>
        <w:t>내려갈수록 커지는 특성)</w:t>
      </w:r>
      <w:r w:rsidR="00A12349">
        <w:t xml:space="preserve"> </w:t>
      </w:r>
      <w:r w:rsidR="00A12349">
        <w:rPr>
          <w:rFonts w:hint="eastAsia"/>
        </w:rPr>
        <w:t>이와 동시에 h</w:t>
      </w:r>
      <w:r w:rsidR="00A12349">
        <w:t>eight</w:t>
      </w:r>
      <w:r w:rsidR="00A12349">
        <w:rPr>
          <w:rFonts w:hint="eastAsia"/>
        </w:rPr>
        <w:t xml:space="preserve">값의 </w:t>
      </w:r>
      <w:r w:rsidR="00A12349">
        <w:t>min</w:t>
      </w:r>
      <w:r w:rsidR="00A12349">
        <w:rPr>
          <w:rFonts w:hint="eastAsia"/>
        </w:rPr>
        <w:t xml:space="preserve">과 </w:t>
      </w:r>
      <w:r w:rsidR="00A12349">
        <w:t xml:space="preserve">max </w:t>
      </w:r>
      <w:r w:rsidR="00A12349">
        <w:rPr>
          <w:rFonts w:hint="eastAsia"/>
        </w:rPr>
        <w:t>값을 찾아줍니다.</w:t>
      </w:r>
      <w:r w:rsidR="00A12349">
        <w:t xml:space="preserve"> </w:t>
      </w:r>
      <w:r w:rsidR="00A12349">
        <w:rPr>
          <w:rFonts w:hint="eastAsia"/>
        </w:rPr>
        <w:t>최종적으로</w:t>
      </w:r>
      <w:r w:rsidR="00A12349">
        <w:t xml:space="preserve"> max</w:t>
      </w:r>
      <w:r w:rsidR="00A12349">
        <w:rPr>
          <w:rFonts w:hint="eastAsia"/>
        </w:rPr>
        <w:t xml:space="preserve">에서 </w:t>
      </w:r>
      <w:r w:rsidR="00A12349">
        <w:t>min</w:t>
      </w:r>
      <w:r w:rsidR="00A12349">
        <w:rPr>
          <w:rFonts w:hint="eastAsia"/>
        </w:rPr>
        <w:t xml:space="preserve">을 뺀 값에 </w:t>
      </w:r>
      <w:r w:rsidR="00A12349">
        <w:t>+1</w:t>
      </w:r>
      <w:r w:rsidR="00A12349">
        <w:rPr>
          <w:rFonts w:hint="eastAsia"/>
        </w:rPr>
        <w:t xml:space="preserve">을 하면 </w:t>
      </w:r>
      <w:r w:rsidR="00A12349">
        <w:t>height</w:t>
      </w:r>
      <w:r w:rsidR="00A12349">
        <w:rPr>
          <w:rFonts w:hint="eastAsia"/>
        </w:rPr>
        <w:t>가 됩니다.</w:t>
      </w:r>
    </w:p>
    <w:p w14:paraId="2457EE27" w14:textId="460FAFD9" w:rsidR="00A12349" w:rsidRDefault="00A12349" w:rsidP="005D6841">
      <w:pPr>
        <w:pStyle w:val="a1"/>
        <w:spacing w:after="0"/>
      </w:pPr>
      <w:r>
        <w:rPr>
          <w:rFonts w:hint="eastAsia"/>
        </w:rPr>
        <w:t xml:space="preserve">이를 토대로 </w:t>
      </w:r>
      <w:r>
        <w:t xml:space="preserve">cells </w:t>
      </w:r>
      <w:r>
        <w:rPr>
          <w:rFonts w:hint="eastAsia"/>
        </w:rPr>
        <w:t xml:space="preserve">속성의 </w:t>
      </w:r>
      <w:r>
        <w:t>cell</w:t>
      </w:r>
      <w:r>
        <w:rPr>
          <w:rFonts w:hint="eastAsia"/>
        </w:rPr>
        <w:t>배열 크기를 구해 생성해줍니다.</w:t>
      </w:r>
      <w:r>
        <w:t xml:space="preserve"> (</w:t>
      </w:r>
      <w:proofErr w:type="gramStart"/>
      <w:r>
        <w:t>new</w:t>
      </w:r>
      <w:proofErr w:type="gramEnd"/>
      <w:r>
        <w:t xml:space="preserve"> Cell[height][width])</w:t>
      </w:r>
    </w:p>
    <w:p w14:paraId="62D9E8FA" w14:textId="4C508886" w:rsidR="00A12349" w:rsidRDefault="00A12349" w:rsidP="005D6841">
      <w:pPr>
        <w:pStyle w:val="a1"/>
        <w:spacing w:after="0"/>
      </w:pPr>
      <w:r>
        <w:rPr>
          <w:rFonts w:hint="eastAsia"/>
        </w:rPr>
        <w:t>셀의 시작점을 찾기 위해,</w:t>
      </w:r>
      <w:r>
        <w:t xml:space="preserve"> Coordinate </w:t>
      </w:r>
      <w:r>
        <w:rPr>
          <w:rFonts w:hint="eastAsia"/>
        </w:rPr>
        <w:t>객체를</w:t>
      </w:r>
      <w:r>
        <w:t xml:space="preserve"> y</w:t>
      </w:r>
      <w:r>
        <w:rPr>
          <w:rFonts w:hint="eastAsia"/>
        </w:rPr>
        <w:t xml:space="preserve">값에는 </w:t>
      </w:r>
      <w:r>
        <w:t>0-</w:t>
      </w:r>
      <w:r>
        <w:rPr>
          <w:rFonts w:hint="eastAsia"/>
        </w:rPr>
        <w:t>m</w:t>
      </w:r>
      <w:r>
        <w:t>in, x</w:t>
      </w:r>
      <w:r>
        <w:rPr>
          <w:rFonts w:hint="eastAsia"/>
        </w:rPr>
        <w:t xml:space="preserve">값에는 </w:t>
      </w:r>
      <w:r>
        <w:t>0</w:t>
      </w:r>
      <w:r>
        <w:rPr>
          <w:rFonts w:hint="eastAsia"/>
        </w:rPr>
        <w:t>을 넣어 생성해줍니다.</w:t>
      </w:r>
      <w:r>
        <w:t xml:space="preserve"> </w:t>
      </w:r>
      <w:r>
        <w:rPr>
          <w:rFonts w:hint="eastAsia"/>
        </w:rPr>
        <w:t xml:space="preserve">이는 </w:t>
      </w:r>
      <w:r w:rsidR="00D15DB4">
        <w:rPr>
          <w:rFonts w:hint="eastAsia"/>
        </w:rPr>
        <w:t>게임이 왼쪽에서 오른쪽으로 진행되기 때문에,</w:t>
      </w:r>
      <w:r w:rsidR="00D15DB4">
        <w:t xml:space="preserve"> S</w:t>
      </w:r>
      <w:r w:rsidR="00D15DB4">
        <w:rPr>
          <w:rFonts w:hint="eastAsia"/>
        </w:rPr>
        <w:t>t</w:t>
      </w:r>
      <w:r w:rsidR="00D15DB4">
        <w:t xml:space="preserve">art </w:t>
      </w:r>
      <w:r w:rsidR="00D15DB4">
        <w:rPr>
          <w:rFonts w:hint="eastAsia"/>
        </w:rPr>
        <w:t xml:space="preserve">셀의 </w:t>
      </w:r>
      <w:r w:rsidR="00D15DB4">
        <w:t>x</w:t>
      </w:r>
      <w:r w:rsidR="00D15DB4">
        <w:rPr>
          <w:rFonts w:hint="eastAsia"/>
        </w:rPr>
        <w:t xml:space="preserve">좌표는 무조건 </w:t>
      </w:r>
      <w:r w:rsidR="00D15DB4">
        <w:t>0</w:t>
      </w:r>
      <w:r w:rsidR="00D15DB4">
        <w:rPr>
          <w:rFonts w:hint="eastAsia"/>
        </w:rPr>
        <w:t>이며,</w:t>
      </w:r>
      <w:r w:rsidR="00D15DB4">
        <w:t xml:space="preserve"> min</w:t>
      </w:r>
      <w:r w:rsidR="00D15DB4">
        <w:rPr>
          <w:rFonts w:hint="eastAsia"/>
        </w:rPr>
        <w:t xml:space="preserve">값은 </w:t>
      </w:r>
      <w:r w:rsidR="00D15DB4">
        <w:t>start</w:t>
      </w:r>
      <w:r w:rsidR="00D15DB4">
        <w:rPr>
          <w:rFonts w:hint="eastAsia"/>
        </w:rPr>
        <w:t xml:space="preserve">보다 얼마나 </w:t>
      </w:r>
      <w:proofErr w:type="spellStart"/>
      <w:r w:rsidR="00D15DB4">
        <w:rPr>
          <w:rFonts w:hint="eastAsia"/>
        </w:rPr>
        <w:t>위에가</w:t>
      </w:r>
      <w:proofErr w:type="spellEnd"/>
      <w:r w:rsidR="00D15DB4">
        <w:rPr>
          <w:rFonts w:hint="eastAsia"/>
        </w:rPr>
        <w:t xml:space="preserve"> 배열이 끝인지 알려주는 값이므로 </w:t>
      </w:r>
      <w:r w:rsidR="00D15DB4">
        <w:t>0</w:t>
      </w:r>
      <w:r w:rsidR="00D15DB4">
        <w:rPr>
          <w:rFonts w:hint="eastAsia"/>
        </w:rPr>
        <w:t>에서 해당 값을 빼면,</w:t>
      </w:r>
      <w:r w:rsidR="00D15DB4">
        <w:t xml:space="preserve"> start</w:t>
      </w:r>
      <w:r w:rsidR="00D15DB4">
        <w:rPr>
          <w:rFonts w:hint="eastAsia"/>
        </w:rPr>
        <w:t xml:space="preserve">의 </w:t>
      </w:r>
      <w:r w:rsidR="00D15DB4">
        <w:t>y</w:t>
      </w:r>
      <w:r w:rsidR="00D15DB4">
        <w:rPr>
          <w:rFonts w:hint="eastAsia"/>
        </w:rPr>
        <w:t>좌표값을 알 수 있습니다.</w:t>
      </w:r>
    </w:p>
    <w:p w14:paraId="489258FE" w14:textId="13A0F5B5" w:rsidR="00D15DB4" w:rsidRDefault="00D15DB4" w:rsidP="005D6841">
      <w:pPr>
        <w:pStyle w:val="a1"/>
        <w:spacing w:after="0"/>
      </w:pPr>
      <w:r>
        <w:rPr>
          <w:rFonts w:hint="eastAsia"/>
        </w:rPr>
        <w:t xml:space="preserve">해당 정보는 </w:t>
      </w:r>
      <w:proofErr w:type="spellStart"/>
      <w:r>
        <w:t>startCoordinate</w:t>
      </w:r>
      <w:proofErr w:type="spellEnd"/>
      <w:r>
        <w:rPr>
          <w:rFonts w:hint="eastAsia"/>
        </w:rPr>
        <w:t xml:space="preserve">라는 </w:t>
      </w:r>
      <w:r>
        <w:t>Map</w:t>
      </w:r>
      <w:r>
        <w:rPr>
          <w:rFonts w:hint="eastAsia"/>
        </w:rPr>
        <w:t>의 속성에 따로 저장해줍니다.</w:t>
      </w:r>
    </w:p>
    <w:p w14:paraId="20FECCF7" w14:textId="2CE7154A" w:rsidR="00D15DB4" w:rsidRDefault="00D15DB4" w:rsidP="005D6841">
      <w:pPr>
        <w:pStyle w:val="a1"/>
        <w:spacing w:after="0"/>
      </w:pPr>
      <w:r>
        <w:rPr>
          <w:rFonts w:hint="eastAsia"/>
        </w:rPr>
        <w:t xml:space="preserve">본격적으로 </w:t>
      </w:r>
      <w:r>
        <w:t xml:space="preserve">Cells </w:t>
      </w:r>
      <w:r>
        <w:rPr>
          <w:rFonts w:hint="eastAsia"/>
        </w:rPr>
        <w:t>배열의 내부를 채워줍니다.</w:t>
      </w:r>
    </w:p>
    <w:p w14:paraId="658E9928" w14:textId="17827883" w:rsidR="00D15DB4" w:rsidRDefault="00D15DB4" w:rsidP="005D6841">
      <w:pPr>
        <w:pStyle w:val="a1"/>
        <w:spacing w:after="0"/>
      </w:pPr>
      <w:r>
        <w:rPr>
          <w:rFonts w:hint="eastAsia"/>
        </w:rPr>
        <w:t xml:space="preserve">이전에 </w:t>
      </w:r>
      <w:proofErr w:type="spellStart"/>
      <w:r>
        <w:rPr>
          <w:rFonts w:hint="eastAsia"/>
        </w:rPr>
        <w:t>저장해두었던</w:t>
      </w:r>
      <w:proofErr w:type="spellEnd"/>
      <w:r>
        <w:rPr>
          <w:rFonts w:hint="eastAsia"/>
        </w:rPr>
        <w:t xml:space="preserve"> </w:t>
      </w:r>
      <w:proofErr w:type="spellStart"/>
      <w:r>
        <w:t>parsedSentencedList</w:t>
      </w:r>
      <w:proofErr w:type="spellEnd"/>
      <w:r>
        <w:rPr>
          <w:rFonts w:hint="eastAsia"/>
        </w:rPr>
        <w:t>를 활용합니다.</w:t>
      </w:r>
    </w:p>
    <w:p w14:paraId="0355E9FF" w14:textId="76811E13" w:rsidR="00D15DB4" w:rsidRDefault="00D15DB4" w:rsidP="005D6841">
      <w:pPr>
        <w:pStyle w:val="a1"/>
        <w:spacing w:after="0"/>
      </w:pPr>
      <w:r>
        <w:rPr>
          <w:rFonts w:hint="eastAsia"/>
        </w:rPr>
        <w:t>t</w:t>
      </w:r>
      <w:r>
        <w:t>emp</w:t>
      </w:r>
      <w:r>
        <w:rPr>
          <w:rFonts w:hint="eastAsia"/>
        </w:rPr>
        <w:t xml:space="preserve">라는 이름의 </w:t>
      </w:r>
      <w:r>
        <w:t xml:space="preserve">Cell </w:t>
      </w:r>
      <w:r>
        <w:rPr>
          <w:rFonts w:hint="eastAsia"/>
        </w:rPr>
        <w:t>객체를 만들어줍니다.</w:t>
      </w:r>
      <w:r>
        <w:t xml:space="preserve"> </w:t>
      </w:r>
    </w:p>
    <w:p w14:paraId="29278673" w14:textId="7EFAC041" w:rsidR="00D15DB4" w:rsidRDefault="00D15DB4" w:rsidP="005D6841">
      <w:pPr>
        <w:pStyle w:val="a1"/>
        <w:spacing w:after="0"/>
      </w:pPr>
      <w:proofErr w:type="spellStart"/>
      <w:r>
        <w:rPr>
          <w:rFonts w:hint="eastAsia"/>
        </w:rPr>
        <w:t>M</w:t>
      </w:r>
      <w:r>
        <w:t>akdGame</w:t>
      </w:r>
      <w:proofErr w:type="spellEnd"/>
      <w:r>
        <w:t xml:space="preserve"> </w:t>
      </w:r>
      <w:r>
        <w:rPr>
          <w:rFonts w:hint="eastAsia"/>
        </w:rPr>
        <w:t xml:space="preserve">클래스 </w:t>
      </w:r>
      <w:r>
        <w:t>(</w:t>
      </w:r>
      <w:r>
        <w:rPr>
          <w:rFonts w:hint="eastAsia"/>
        </w:rPr>
        <w:t xml:space="preserve">게임을 만들기 위해 필요한 </w:t>
      </w:r>
      <w:r>
        <w:t>public</w:t>
      </w:r>
      <w:r>
        <w:rPr>
          <w:rFonts w:hint="eastAsia"/>
        </w:rPr>
        <w:t xml:space="preserve"> 메소드들이</w:t>
      </w:r>
      <w:r>
        <w:t xml:space="preserve"> static</w:t>
      </w:r>
      <w:r>
        <w:rPr>
          <w:rFonts w:hint="eastAsia"/>
        </w:rPr>
        <w:t>으로 정의된 클래스입니다</w:t>
      </w:r>
      <w:r>
        <w:t>)</w:t>
      </w:r>
      <w:r>
        <w:rPr>
          <w:rFonts w:hint="eastAsia"/>
        </w:rPr>
        <w:t xml:space="preserve">의 </w:t>
      </w:r>
      <w:proofErr w:type="spellStart"/>
      <w:r>
        <w:t>findCardType</w:t>
      </w:r>
      <w:proofErr w:type="spellEnd"/>
      <w:r>
        <w:rPr>
          <w:rFonts w:hint="eastAsia"/>
        </w:rPr>
        <w:t xml:space="preserve">을 통해 해당 </w:t>
      </w:r>
      <w:proofErr w:type="spellStart"/>
      <w:r>
        <w:t>parsedSentece</w:t>
      </w:r>
      <w:proofErr w:type="spellEnd"/>
      <w:r>
        <w:rPr>
          <w:rFonts w:hint="eastAsia"/>
        </w:rPr>
        <w:t>가</w:t>
      </w:r>
      <w:r>
        <w:t xml:space="preserve"> </w:t>
      </w:r>
      <w:r>
        <w:rPr>
          <w:rFonts w:hint="eastAsia"/>
        </w:rPr>
        <w:t>어떤 카드를 가지고 있는</w:t>
      </w:r>
      <w:r>
        <w:t xml:space="preserve"> </w:t>
      </w:r>
      <w:r>
        <w:rPr>
          <w:rFonts w:hint="eastAsia"/>
        </w:rPr>
        <w:t>지 확인하고,</w:t>
      </w:r>
      <w:r>
        <w:t xml:space="preserve"> </w:t>
      </w:r>
      <w:r>
        <w:rPr>
          <w:rFonts w:hint="eastAsia"/>
        </w:rPr>
        <w:t xml:space="preserve">만약 카드가 존재하는 </w:t>
      </w:r>
      <w:r>
        <w:t>Cell</w:t>
      </w:r>
      <w:r>
        <w:rPr>
          <w:rFonts w:hint="eastAsia"/>
        </w:rPr>
        <w:t>이라면 해당 카드타입의 객체를 생성하여 반환합니다.</w:t>
      </w:r>
    </w:p>
    <w:p w14:paraId="74AE7366" w14:textId="151F679D" w:rsidR="00D15DB4" w:rsidRDefault="00D15DB4" w:rsidP="005D6841">
      <w:pPr>
        <w:pStyle w:val="a1"/>
        <w:spacing w:after="0"/>
      </w:pPr>
      <w:r>
        <w:rPr>
          <w:rFonts w:hint="eastAsia"/>
        </w:rPr>
        <w:t xml:space="preserve">해당 카드는 </w:t>
      </w:r>
      <w:r>
        <w:t>Cell</w:t>
      </w:r>
      <w:r>
        <w:rPr>
          <w:rFonts w:hint="eastAsia"/>
        </w:rPr>
        <w:t xml:space="preserve">의 </w:t>
      </w:r>
      <w:r>
        <w:t>Card setter</w:t>
      </w:r>
      <w:r>
        <w:rPr>
          <w:rFonts w:hint="eastAsia"/>
        </w:rPr>
        <w:t xml:space="preserve">를 통해 </w:t>
      </w:r>
      <w:proofErr w:type="spellStart"/>
      <w:r>
        <w:t>tempCell</w:t>
      </w:r>
      <w:proofErr w:type="spellEnd"/>
      <w:r>
        <w:rPr>
          <w:rFonts w:hint="eastAsia"/>
        </w:rPr>
        <w:t xml:space="preserve">의 </w:t>
      </w:r>
      <w:r>
        <w:t xml:space="preserve">card </w:t>
      </w:r>
      <w:r>
        <w:rPr>
          <w:rFonts w:hint="eastAsia"/>
        </w:rPr>
        <w:t>속성에 저장됩니다.</w:t>
      </w:r>
    </w:p>
    <w:p w14:paraId="182BB312" w14:textId="1ABFA2B2" w:rsidR="006E2EB0" w:rsidRDefault="006E2EB0" w:rsidP="005D6841">
      <w:pPr>
        <w:pStyle w:val="a1"/>
        <w:spacing w:after="0"/>
      </w:pPr>
      <w:r>
        <w:rPr>
          <w:rFonts w:hint="eastAsia"/>
        </w:rPr>
        <w:t>그 후,</w:t>
      </w:r>
      <w:r>
        <w:t xml:space="preserve"> </w:t>
      </w:r>
      <w:r>
        <w:rPr>
          <w:rFonts w:hint="eastAsia"/>
        </w:rPr>
        <w:t>해당 C</w:t>
      </w:r>
      <w:r>
        <w:t>ell</w:t>
      </w:r>
      <w:r>
        <w:rPr>
          <w:rFonts w:hint="eastAsia"/>
        </w:rPr>
        <w:t>을 올바른</w:t>
      </w:r>
      <w:r>
        <w:t>Cells</w:t>
      </w:r>
      <w:r>
        <w:rPr>
          <w:rFonts w:hint="eastAsia"/>
        </w:rPr>
        <w:t xml:space="preserve"> 배열의 좌표의 </w:t>
      </w:r>
      <w:r>
        <w:t xml:space="preserve">Cell </w:t>
      </w:r>
      <w:r>
        <w:rPr>
          <w:rFonts w:hint="eastAsia"/>
        </w:rPr>
        <w:t>객체로 할당합니다.</w:t>
      </w:r>
    </w:p>
    <w:p w14:paraId="055897BE" w14:textId="49BB8B31" w:rsidR="006E2EB0" w:rsidRDefault="006E2EB0" w:rsidP="005D6841">
      <w:pPr>
        <w:pStyle w:val="a1"/>
        <w:spacing w:after="0"/>
      </w:pPr>
      <w:proofErr w:type="spellStart"/>
      <w:r>
        <w:rPr>
          <w:rFonts w:hint="eastAsia"/>
        </w:rPr>
        <w:t>P</w:t>
      </w:r>
      <w:r>
        <w:t>arsedSentence</w:t>
      </w:r>
      <w:proofErr w:type="spellEnd"/>
      <w:r>
        <w:rPr>
          <w:rFonts w:hint="eastAsia"/>
        </w:rPr>
        <w:t xml:space="preserve">의 마지막 글자를 확인하여 다음 방향이 어딘지 체크하고 </w:t>
      </w:r>
      <w:r>
        <w:t>(ex. “L D”</w:t>
      </w:r>
      <w:r>
        <w:rPr>
          <w:rFonts w:hint="eastAsia"/>
        </w:rPr>
        <w:t xml:space="preserve">인 경우 다음 방향이 </w:t>
      </w:r>
      <w:r>
        <w:t>D</w:t>
      </w:r>
      <w:r>
        <w:rPr>
          <w:rFonts w:hint="eastAsia"/>
        </w:rPr>
        <w:t xml:space="preserve"> 아래방향</w:t>
      </w:r>
      <w:r>
        <w:t>) Coordinate</w:t>
      </w:r>
      <w:r>
        <w:rPr>
          <w:rFonts w:hint="eastAsia"/>
        </w:rPr>
        <w:t>의 m</w:t>
      </w:r>
      <w:r>
        <w:t xml:space="preserve">ove </w:t>
      </w:r>
      <w:r>
        <w:rPr>
          <w:rFonts w:hint="eastAsia"/>
        </w:rPr>
        <w:t>메소드를 이용해</w:t>
      </w:r>
      <w:r>
        <w:t xml:space="preserve"> </w:t>
      </w:r>
      <w:proofErr w:type="spellStart"/>
      <w:r>
        <w:t>coord</w:t>
      </w:r>
      <w:proofErr w:type="spellEnd"/>
      <w:r>
        <w:rPr>
          <w:rFonts w:hint="eastAsia"/>
        </w:rPr>
        <w:t>객체의 값을 이동시킵니다.</w:t>
      </w:r>
    </w:p>
    <w:p w14:paraId="3383BA0A" w14:textId="0DDA31C8" w:rsidR="006E2EB0" w:rsidRDefault="006E2EB0" w:rsidP="005D6841">
      <w:pPr>
        <w:pStyle w:val="a1"/>
        <w:spacing w:after="0"/>
        <w:rPr>
          <w:rFonts w:hint="eastAsia"/>
        </w:rPr>
      </w:pPr>
      <w:r w:rsidRPr="006E2EB0">
        <w:drawing>
          <wp:anchor distT="0" distB="0" distL="114300" distR="114300" simplePos="0" relativeHeight="251666432" behindDoc="0" locked="0" layoutInCell="1" allowOverlap="1" wp14:anchorId="1359A594" wp14:editId="0B97EB6A">
            <wp:simplePos x="0" y="0"/>
            <wp:positionH relativeFrom="margin">
              <wp:align>right</wp:align>
            </wp:positionH>
            <wp:positionV relativeFrom="paragraph">
              <wp:posOffset>137795</wp:posOffset>
            </wp:positionV>
            <wp:extent cx="1376755" cy="2541700"/>
            <wp:effectExtent l="0" t="0" r="0" b="0"/>
            <wp:wrapNone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76755" cy="254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f</w:t>
      </w:r>
      <w:r>
        <w:t>or</w:t>
      </w:r>
      <w:r>
        <w:rPr>
          <w:rFonts w:hint="eastAsia"/>
        </w:rPr>
        <w:t xml:space="preserve">문이 </w:t>
      </w:r>
      <w:proofErr w:type="spellStart"/>
      <w:r>
        <w:rPr>
          <w:rFonts w:hint="eastAsia"/>
        </w:rPr>
        <w:t>끝날때까지</w:t>
      </w:r>
      <w:proofErr w:type="spellEnd"/>
      <w:r>
        <w:rPr>
          <w:rFonts w:hint="eastAsia"/>
        </w:rPr>
        <w:t xml:space="preserve"> 반복합니다.</w:t>
      </w:r>
    </w:p>
    <w:p w14:paraId="40116B31" w14:textId="48C71FD1" w:rsidR="00BC470E" w:rsidRDefault="006E2EB0" w:rsidP="005D6841">
      <w:pPr>
        <w:spacing w:after="0"/>
      </w:pPr>
      <w:r>
        <w:rPr>
          <w:rFonts w:hint="eastAsia"/>
        </w:rPr>
        <w:t xml:space="preserve">이를 활용해 </w:t>
      </w:r>
      <w:proofErr w:type="spellStart"/>
      <w:r>
        <w:rPr>
          <w:rFonts w:hint="eastAsia"/>
        </w:rPr>
        <w:t>d</w:t>
      </w:r>
      <w:r>
        <w:t>efault.map</w:t>
      </w:r>
      <w:proofErr w:type="spellEnd"/>
      <w:r>
        <w:rPr>
          <w:rFonts w:hint="eastAsia"/>
        </w:rPr>
        <w:t>을 콘솔에 표시하면 다음과 같습니다.</w:t>
      </w:r>
    </w:p>
    <w:p w14:paraId="1A1C6A32" w14:textId="77777777" w:rsidR="00BC470E" w:rsidRDefault="00BC470E" w:rsidP="005D6841">
      <w:pPr>
        <w:spacing w:after="0"/>
      </w:pPr>
      <w:r>
        <w:br w:type="page"/>
      </w:r>
    </w:p>
    <w:p w14:paraId="3844F711" w14:textId="4D92A3F2" w:rsidR="00FC1756" w:rsidRDefault="00BC470E" w:rsidP="005D6841">
      <w:pPr>
        <w:pStyle w:val="a"/>
        <w:spacing w:after="0"/>
      </w:pPr>
      <w:r>
        <w:lastRenderedPageBreak/>
        <w:t>GUI</w:t>
      </w:r>
    </w:p>
    <w:p w14:paraId="51AE0A2E" w14:textId="2915F77A" w:rsidR="006E2EB0" w:rsidRDefault="00BC470E" w:rsidP="005D6841">
      <w:pPr>
        <w:spacing w:after="0"/>
      </w:pPr>
      <w:r>
        <w:rPr>
          <w:rFonts w:hint="eastAsia"/>
        </w:rPr>
        <w:t>새로운 문제에 봉착했습니다.</w:t>
      </w:r>
    </w:p>
    <w:p w14:paraId="4AC3C602" w14:textId="4E86492C" w:rsidR="00BC470E" w:rsidRDefault="00BC470E" w:rsidP="005D6841">
      <w:pPr>
        <w:spacing w:after="0"/>
      </w:pPr>
      <w:r>
        <w:rPr>
          <w:rFonts w:hint="eastAsia"/>
        </w:rPr>
        <w:t xml:space="preserve">해당 게임은 </w:t>
      </w:r>
      <w:r>
        <w:t>GUI</w:t>
      </w:r>
      <w:r>
        <w:rPr>
          <w:rFonts w:hint="eastAsia"/>
        </w:rPr>
        <w:t xml:space="preserve">기반 게임이므로 </w:t>
      </w:r>
      <w:r>
        <w:t>GUI</w:t>
      </w:r>
      <w:r>
        <w:rPr>
          <w:rFonts w:hint="eastAsia"/>
        </w:rPr>
        <w:t xml:space="preserve">를 위한 클래스가 따로 </w:t>
      </w:r>
      <w:proofErr w:type="spellStart"/>
      <w:r>
        <w:rPr>
          <w:rFonts w:hint="eastAsia"/>
        </w:rPr>
        <w:t>존재해야합니다</w:t>
      </w:r>
      <w:proofErr w:type="spellEnd"/>
      <w:r>
        <w:rPr>
          <w:rFonts w:hint="eastAsia"/>
        </w:rPr>
        <w:t>.</w:t>
      </w:r>
    </w:p>
    <w:p w14:paraId="10B20D28" w14:textId="39CCAA1C" w:rsidR="00BC470E" w:rsidRDefault="003C4941" w:rsidP="005D6841">
      <w:pPr>
        <w:spacing w:after="0"/>
      </w:pPr>
      <w:r>
        <w:rPr>
          <w:rFonts w:hint="eastAsia"/>
        </w:rPr>
        <w:t>따라서</w:t>
      </w:r>
      <w:r>
        <w:t xml:space="preserve"> </w:t>
      </w:r>
      <w:r>
        <w:rPr>
          <w:rFonts w:hint="eastAsia"/>
        </w:rPr>
        <w:t xml:space="preserve">해당 </w:t>
      </w:r>
      <w:r>
        <w:t>ELABORATION</w:t>
      </w:r>
      <w:r>
        <w:rPr>
          <w:rFonts w:hint="eastAsia"/>
        </w:rPr>
        <w:t xml:space="preserve">에서 구현되어야 할 </w:t>
      </w:r>
      <w:r>
        <w:t>GUI</w:t>
      </w:r>
      <w:r>
        <w:rPr>
          <w:rFonts w:hint="eastAsia"/>
        </w:rPr>
        <w:t>를 구상하였습니다.</w:t>
      </w:r>
    </w:p>
    <w:p w14:paraId="7BA6CBE9" w14:textId="77777777" w:rsidR="009C5748" w:rsidRDefault="009C5748" w:rsidP="005D6841">
      <w:pPr>
        <w:spacing w:after="0"/>
      </w:pPr>
    </w:p>
    <w:p w14:paraId="6FC98270" w14:textId="0E7FBAD7" w:rsidR="003C4941" w:rsidRDefault="009C5748" w:rsidP="005D6841">
      <w:pPr>
        <w:spacing w:after="0"/>
        <w:jc w:val="center"/>
      </w:pPr>
      <w:r>
        <w:rPr>
          <w:noProof/>
        </w:rPr>
        <w:drawing>
          <wp:inline distT="0" distB="0" distL="0" distR="0" wp14:anchorId="5C05A5ED" wp14:editId="702707E3">
            <wp:extent cx="4776470" cy="2183765"/>
            <wp:effectExtent l="0" t="0" r="5080" b="698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47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E2DB7" w14:textId="48E99E62" w:rsidR="009C5748" w:rsidRDefault="009C5748" w:rsidP="005D6841">
      <w:pPr>
        <w:spacing w:after="0"/>
        <w:jc w:val="center"/>
      </w:pPr>
    </w:p>
    <w:p w14:paraId="456DEF71" w14:textId="64689D5F" w:rsidR="009C5748" w:rsidRDefault="009C5748" w:rsidP="005D6841">
      <w:pPr>
        <w:spacing w:after="0"/>
      </w:pPr>
      <w:r>
        <w:rPr>
          <w:rFonts w:hint="eastAsia"/>
        </w:rPr>
        <w:t xml:space="preserve">먼저 메인 화면인 </w:t>
      </w:r>
      <w:proofErr w:type="spellStart"/>
      <w:r>
        <w:t>MainFrame</w:t>
      </w:r>
      <w:proofErr w:type="spellEnd"/>
      <w:r>
        <w:t xml:space="preserve">, </w:t>
      </w:r>
      <w:r>
        <w:rPr>
          <w:rFonts w:hint="eastAsia"/>
        </w:rPr>
        <w:t xml:space="preserve">그리고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고르기 위한 </w:t>
      </w:r>
      <w:proofErr w:type="spellStart"/>
      <w:r>
        <w:t>MapPicker</w:t>
      </w:r>
      <w:proofErr w:type="spellEnd"/>
      <w:r>
        <w:t xml:space="preserve">, Player </w:t>
      </w:r>
      <w:r>
        <w:rPr>
          <w:rFonts w:hint="eastAsia"/>
        </w:rPr>
        <w:t xml:space="preserve">수를 입력하기 위한 </w:t>
      </w:r>
      <w:proofErr w:type="spellStart"/>
      <w:r>
        <w:t>PlayerPicker</w:t>
      </w:r>
      <w:proofErr w:type="spellEnd"/>
      <w:r>
        <w:t>, Game</w:t>
      </w:r>
      <w:r>
        <w:rPr>
          <w:rFonts w:hint="eastAsia"/>
        </w:rPr>
        <w:t xml:space="preserve">을 표시하기 위한 </w:t>
      </w:r>
      <w:proofErr w:type="spellStart"/>
      <w:r>
        <w:t>GameFrame</w:t>
      </w:r>
      <w:proofErr w:type="spellEnd"/>
      <w:r>
        <w:rPr>
          <w:rFonts w:hint="eastAsia"/>
        </w:rPr>
        <w:t>이 필요합니다.</w:t>
      </w:r>
    </w:p>
    <w:p w14:paraId="1C6A2041" w14:textId="4C67E1AD" w:rsidR="009C5748" w:rsidRDefault="009C5748" w:rsidP="005D6841">
      <w:pPr>
        <w:spacing w:after="0"/>
      </w:pPr>
    </w:p>
    <w:p w14:paraId="484991EC" w14:textId="0127CA63" w:rsidR="00DC2326" w:rsidRDefault="00DC2326" w:rsidP="005D6841">
      <w:pPr>
        <w:pStyle w:val="a"/>
        <w:spacing w:after="0"/>
        <w:rPr>
          <w:rFonts w:hint="eastAsia"/>
        </w:rPr>
      </w:pPr>
      <w:proofErr w:type="spellStart"/>
      <w:r>
        <w:rPr>
          <w:rFonts w:hint="eastAsia"/>
        </w:rPr>
        <w:t>M</w:t>
      </w:r>
      <w:r>
        <w:t>apPicker</w:t>
      </w:r>
      <w:proofErr w:type="spellEnd"/>
    </w:p>
    <w:p w14:paraId="49E9B571" w14:textId="0FE2071F" w:rsidR="009C5748" w:rsidRDefault="009C5748" w:rsidP="005D6841">
      <w:pPr>
        <w:spacing w:after="0"/>
      </w:pPr>
      <w:proofErr w:type="spellStart"/>
      <w:r>
        <w:rPr>
          <w:rFonts w:hint="eastAsia"/>
        </w:rPr>
        <w:t>M</w:t>
      </w:r>
      <w:r>
        <w:t>ap</w:t>
      </w:r>
      <w:r>
        <w:rPr>
          <w:rFonts w:hint="eastAsia"/>
        </w:rPr>
        <w:t>P</w:t>
      </w:r>
      <w:r>
        <w:t>icker</w:t>
      </w:r>
      <w:proofErr w:type="spellEnd"/>
      <w:r>
        <w:rPr>
          <w:rFonts w:hint="eastAsia"/>
        </w:rPr>
        <w:t xml:space="preserve">은 </w:t>
      </w:r>
      <w:r>
        <w:t>map</w:t>
      </w:r>
      <w:r>
        <w:rPr>
          <w:rFonts w:hint="eastAsia"/>
        </w:rPr>
        <w:t>파일만을 가져와야 합니다.</w:t>
      </w:r>
      <w:r>
        <w:t xml:space="preserve"> </w:t>
      </w:r>
      <w:r>
        <w:rPr>
          <w:rFonts w:hint="eastAsia"/>
        </w:rPr>
        <w:t>다른 파일은 읽을 수 없기 때문입니다.</w:t>
      </w:r>
    </w:p>
    <w:p w14:paraId="6D37DB6B" w14:textId="0056EB99" w:rsidR="009C5748" w:rsidRDefault="009C5748" w:rsidP="005D6841">
      <w:pPr>
        <w:spacing w:after="0"/>
      </w:pPr>
      <w:r>
        <w:rPr>
          <w:rFonts w:hint="eastAsia"/>
        </w:rPr>
        <w:t xml:space="preserve">파일을 고르는 </w:t>
      </w:r>
      <w:r>
        <w:t xml:space="preserve">GUI </w:t>
      </w:r>
      <w:r>
        <w:rPr>
          <w:rFonts w:hint="eastAsia"/>
        </w:rPr>
        <w:t xml:space="preserve">구현은 </w:t>
      </w:r>
      <w:proofErr w:type="gramStart"/>
      <w:r>
        <w:rPr>
          <w:rFonts w:hint="eastAsia"/>
        </w:rPr>
        <w:t>쉽습니다.</w:t>
      </w:r>
      <w:proofErr w:type="spellStart"/>
      <w:r>
        <w:t>JFileChooser</w:t>
      </w:r>
      <w:proofErr w:type="spellEnd"/>
      <w:proofErr w:type="gramEnd"/>
      <w:r>
        <w:rPr>
          <w:rFonts w:hint="eastAsia"/>
        </w:rPr>
        <w:t>을 이용하면 쉽게 파일을 가져올 수 있습니다.</w:t>
      </w:r>
    </w:p>
    <w:p w14:paraId="2198EB88" w14:textId="77777777" w:rsidR="009C5748" w:rsidRDefault="009C5748" w:rsidP="005D6841">
      <w:pPr>
        <w:spacing w:after="0"/>
        <w:rPr>
          <w:rFonts w:hint="eastAsia"/>
        </w:rPr>
      </w:pPr>
    </w:p>
    <w:p w14:paraId="2B4C62ED" w14:textId="66587949" w:rsidR="009C5748" w:rsidRDefault="009C5748" w:rsidP="005D6841">
      <w:pPr>
        <w:spacing w:after="0"/>
        <w:jc w:val="center"/>
        <w:rPr>
          <w:rFonts w:hint="eastAsia"/>
        </w:rPr>
      </w:pPr>
      <w:r w:rsidRPr="009C5748">
        <w:drawing>
          <wp:inline distT="0" distB="0" distL="0" distR="0" wp14:anchorId="6EB8F8A4" wp14:editId="64CF50AD">
            <wp:extent cx="3151990" cy="2247834"/>
            <wp:effectExtent l="0" t="0" r="0" b="635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4771" cy="224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63FE" w14:textId="1A0F4F22" w:rsidR="009C5748" w:rsidRDefault="009C5748" w:rsidP="005D6841">
      <w:pPr>
        <w:spacing w:after="0"/>
      </w:pPr>
      <w:r>
        <w:rPr>
          <w:rFonts w:hint="eastAsia"/>
        </w:rPr>
        <w:lastRenderedPageBreak/>
        <w:t xml:space="preserve">다만 이후에 </w:t>
      </w:r>
      <w:r>
        <w:t>map</w:t>
      </w:r>
      <w:r>
        <w:rPr>
          <w:rFonts w:hint="eastAsia"/>
        </w:rPr>
        <w:t>파일만 가져오게 하는 것은 다른 문제였습니다.</w:t>
      </w:r>
    </w:p>
    <w:p w14:paraId="585B9707" w14:textId="55143E85" w:rsidR="009C5748" w:rsidRDefault="009C5748" w:rsidP="005D6841">
      <w:pPr>
        <w:spacing w:after="0"/>
      </w:pPr>
    </w:p>
    <w:p w14:paraId="04AF4ADD" w14:textId="5E4884D3" w:rsidR="0004793C" w:rsidRDefault="0004793C" w:rsidP="005D6841">
      <w:pPr>
        <w:spacing w:after="0"/>
      </w:pPr>
      <w:proofErr w:type="spellStart"/>
      <w:r>
        <w:rPr>
          <w:rFonts w:hint="eastAsia"/>
        </w:rPr>
        <w:t>L</w:t>
      </w:r>
      <w:r>
        <w:t>oadMap</w:t>
      </w:r>
      <w:proofErr w:type="spellEnd"/>
      <w:r>
        <w:t xml:space="preserve"> </w:t>
      </w:r>
      <w:r>
        <w:rPr>
          <w:rFonts w:hint="eastAsia"/>
        </w:rPr>
        <w:t>시나리오의 예외 두가지에 대해 생각했습니다.</w:t>
      </w:r>
    </w:p>
    <w:p w14:paraId="1F1C825F" w14:textId="031218F3" w:rsidR="0004793C" w:rsidRDefault="0004793C" w:rsidP="005D6841">
      <w:pPr>
        <w:spacing w:after="0"/>
      </w:pPr>
      <w:r>
        <w:rPr>
          <w:rFonts w:hint="eastAsia"/>
        </w:rPr>
        <w:t>1. 올바르지 않은 파일(확장자),</w:t>
      </w:r>
      <w:r>
        <w:t xml:space="preserve"> 2. Map</w:t>
      </w:r>
      <w:r>
        <w:rPr>
          <w:rFonts w:hint="eastAsia"/>
        </w:rPr>
        <w:t>을 선택하지 않는 경우</w:t>
      </w:r>
    </w:p>
    <w:p w14:paraId="6853DED1" w14:textId="7497EF23" w:rsidR="0004793C" w:rsidRDefault="0004793C" w:rsidP="005D6841">
      <w:pPr>
        <w:spacing w:after="0"/>
      </w:pPr>
    </w:p>
    <w:p w14:paraId="03BE0230" w14:textId="25C0EEE4" w:rsidR="0004793C" w:rsidRDefault="0004793C" w:rsidP="005D6841">
      <w:pPr>
        <w:spacing w:after="0"/>
      </w:pPr>
      <w:r>
        <w:rPr>
          <w:rFonts w:hint="eastAsia"/>
        </w:rPr>
        <w:t xml:space="preserve">우선 파일을 선택하긴 했으나 올바르지 않은 확장자를 가져온 유저의 경우에는 올바른 확장자를 가져올 때까지 </w:t>
      </w:r>
      <w:proofErr w:type="spellStart"/>
      <w:r>
        <w:t>JFileChooser</w:t>
      </w:r>
      <w:proofErr w:type="spellEnd"/>
      <w:r>
        <w:rPr>
          <w:rFonts w:hint="eastAsia"/>
        </w:rPr>
        <w:t>를 열었습니다.</w:t>
      </w:r>
    </w:p>
    <w:p w14:paraId="759957BF" w14:textId="74792803" w:rsidR="0004793C" w:rsidRDefault="00140608" w:rsidP="005D6841">
      <w:pPr>
        <w:spacing w:after="0"/>
      </w:pPr>
      <w:r>
        <w:rPr>
          <w:rFonts w:hint="eastAsia"/>
        </w:rPr>
        <w:t xml:space="preserve">하지만 </w:t>
      </w:r>
      <w:r>
        <w:t>Map</w:t>
      </w:r>
      <w:r>
        <w:rPr>
          <w:rFonts w:hint="eastAsia"/>
        </w:rPr>
        <w:t>파일을 선택하지 않고,</w:t>
      </w:r>
      <w:r>
        <w:t xml:space="preserve"> </w:t>
      </w:r>
      <w:proofErr w:type="spellStart"/>
      <w:r>
        <w:t>JFileChooser</w:t>
      </w:r>
      <w:proofErr w:type="spellEnd"/>
      <w:r>
        <w:rPr>
          <w:rFonts w:hint="eastAsia"/>
        </w:rPr>
        <w:t xml:space="preserve">의 닫기 버튼을 눌러버리는 경우에는 해당 프로그램의 </w:t>
      </w:r>
      <w:r>
        <w:t xml:space="preserve">resource/map </w:t>
      </w:r>
      <w:r>
        <w:rPr>
          <w:rFonts w:hint="eastAsia"/>
        </w:rPr>
        <w:t xml:space="preserve">폴더에 </w:t>
      </w:r>
      <w:proofErr w:type="spellStart"/>
      <w:r>
        <w:rPr>
          <w:rFonts w:hint="eastAsia"/>
        </w:rPr>
        <w:t>저장되어있는</w:t>
      </w:r>
      <w:proofErr w:type="spellEnd"/>
      <w:r>
        <w:rPr>
          <w:rFonts w:hint="eastAsia"/>
        </w:rPr>
        <w:t xml:space="preserve"> </w:t>
      </w:r>
      <w:proofErr w:type="spellStart"/>
      <w:r>
        <w:t>default.</w:t>
      </w:r>
      <w:r>
        <w:rPr>
          <w:rFonts w:hint="eastAsia"/>
        </w:rPr>
        <w:t>m</w:t>
      </w:r>
      <w:r>
        <w:t>ap</w:t>
      </w:r>
      <w:proofErr w:type="spellEnd"/>
      <w:r>
        <w:t xml:space="preserve"> </w:t>
      </w:r>
      <w:r>
        <w:rPr>
          <w:rFonts w:hint="eastAsia"/>
        </w:rPr>
        <w:t>파일을 불러와 게임을 시작합니다.</w:t>
      </w:r>
    </w:p>
    <w:p w14:paraId="6700F838" w14:textId="21B6BA66" w:rsidR="00140608" w:rsidRDefault="00140608" w:rsidP="005D6841">
      <w:pPr>
        <w:spacing w:after="0"/>
      </w:pPr>
    </w:p>
    <w:p w14:paraId="7A19A707" w14:textId="1DFF6C4E" w:rsidR="00DC2326" w:rsidRDefault="00DC2326" w:rsidP="005D6841">
      <w:pPr>
        <w:pStyle w:val="a"/>
        <w:spacing w:after="0"/>
        <w:rPr>
          <w:rFonts w:hint="eastAsia"/>
        </w:rPr>
      </w:pPr>
      <w:proofErr w:type="spellStart"/>
      <w:r>
        <w:t>Player</w:t>
      </w:r>
      <w:r>
        <w:t>Picker</w:t>
      </w:r>
      <w:proofErr w:type="spellEnd"/>
    </w:p>
    <w:p w14:paraId="39D403FC" w14:textId="05F362BD" w:rsidR="00140608" w:rsidRDefault="00140608" w:rsidP="005D6841">
      <w:pPr>
        <w:spacing w:after="0"/>
      </w:pPr>
      <w:r>
        <w:rPr>
          <w:rFonts w:hint="eastAsia"/>
        </w:rPr>
        <w:t xml:space="preserve">그 후에는 </w:t>
      </w:r>
      <w:bookmarkStart w:id="18" w:name="_Hlk105636057"/>
      <w:proofErr w:type="spellStart"/>
      <w:r>
        <w:t>PlayerPicker</w:t>
      </w:r>
      <w:bookmarkEnd w:id="18"/>
      <w:proofErr w:type="spellEnd"/>
      <w:r>
        <w:t xml:space="preserve">, 즉 </w:t>
      </w:r>
      <w:r>
        <w:rPr>
          <w:rFonts w:hint="eastAsia"/>
        </w:rPr>
        <w:t xml:space="preserve">플레이어의 수를 </w:t>
      </w:r>
      <w:proofErr w:type="spellStart"/>
      <w:r>
        <w:rPr>
          <w:rFonts w:hint="eastAsia"/>
        </w:rPr>
        <w:t>정해야했습니다</w:t>
      </w:r>
      <w:proofErr w:type="spellEnd"/>
      <w:r>
        <w:rPr>
          <w:rFonts w:hint="eastAsia"/>
        </w:rPr>
        <w:t>.</w:t>
      </w:r>
    </w:p>
    <w:p w14:paraId="651FA168" w14:textId="79DE9784" w:rsidR="00140608" w:rsidRDefault="00140608" w:rsidP="005D6841">
      <w:pPr>
        <w:spacing w:after="0"/>
      </w:pPr>
      <w:r>
        <w:rPr>
          <w:rFonts w:hint="eastAsia"/>
        </w:rPr>
        <w:t>P</w:t>
      </w:r>
      <w:r>
        <w:t>layer</w:t>
      </w:r>
      <w:r>
        <w:rPr>
          <w:rFonts w:hint="eastAsia"/>
        </w:rPr>
        <w:t xml:space="preserve">의 수는 </w:t>
      </w:r>
      <w:r>
        <w:t xml:space="preserve">modal </w:t>
      </w:r>
      <w:r>
        <w:rPr>
          <w:rFonts w:hint="eastAsia"/>
        </w:rPr>
        <w:t>다이얼로그</w:t>
      </w:r>
      <w:r w:rsidR="003B71E8">
        <w:t>(</w:t>
      </w:r>
      <w:proofErr w:type="spellStart"/>
      <w:r w:rsidR="003B71E8" w:rsidRPr="003B71E8">
        <w:t>InputNumPlayer</w:t>
      </w:r>
      <w:proofErr w:type="spellEnd"/>
      <w:r w:rsidR="003B71E8">
        <w:rPr>
          <w:rFonts w:hint="eastAsia"/>
        </w:rPr>
        <w:t>클래스)</w:t>
      </w:r>
      <w:r>
        <w:rPr>
          <w:rFonts w:hint="eastAsia"/>
        </w:rPr>
        <w:t xml:space="preserve">를 통해 값을 </w:t>
      </w:r>
      <w:proofErr w:type="spellStart"/>
      <w:r>
        <w:rPr>
          <w:rFonts w:hint="eastAsia"/>
        </w:rPr>
        <w:t>입력받았습니다</w:t>
      </w:r>
      <w:proofErr w:type="spellEnd"/>
      <w:r>
        <w:t xml:space="preserve">. </w:t>
      </w:r>
      <w:r>
        <w:rPr>
          <w:rFonts w:hint="eastAsia"/>
        </w:rPr>
        <w:t>m</w:t>
      </w:r>
      <w:r>
        <w:t xml:space="preserve">odal </w:t>
      </w:r>
      <w:r>
        <w:rPr>
          <w:rFonts w:hint="eastAsia"/>
        </w:rPr>
        <w:t xml:space="preserve">다이얼로그는 해당 창이 </w:t>
      </w:r>
      <w:proofErr w:type="spellStart"/>
      <w:r>
        <w:rPr>
          <w:rFonts w:hint="eastAsia"/>
        </w:rPr>
        <w:t>끝날때까지</w:t>
      </w:r>
      <w:proofErr w:type="spellEnd"/>
      <w:r>
        <w:rPr>
          <w:rFonts w:hint="eastAsia"/>
        </w:rPr>
        <w:t xml:space="preserve"> 다른 창의 업무가 중단되기 때문에,</w:t>
      </w:r>
      <w:r>
        <w:t xml:space="preserve"> </w:t>
      </w:r>
      <w:r>
        <w:rPr>
          <w:rFonts w:hint="eastAsia"/>
        </w:rPr>
        <w:t>다른 스레드에서 동작해버려</w:t>
      </w:r>
      <w:r>
        <w:t xml:space="preserve"> 값을</w:t>
      </w:r>
      <w:r>
        <w:rPr>
          <w:rFonts w:hint="eastAsia"/>
        </w:rPr>
        <w:t xml:space="preserve"> 받아오지 못하는 문제를 해결할 수 있었습니다.</w:t>
      </w:r>
    </w:p>
    <w:p w14:paraId="045D6F74" w14:textId="49DC4390" w:rsidR="00140608" w:rsidRDefault="00140608" w:rsidP="005D6841">
      <w:pPr>
        <w:spacing w:after="0"/>
      </w:pPr>
    </w:p>
    <w:p w14:paraId="2218BF76" w14:textId="0DBA16CE" w:rsidR="00140608" w:rsidRDefault="00140608" w:rsidP="005D6841">
      <w:pPr>
        <w:spacing w:after="0"/>
        <w:rPr>
          <w:rFonts w:hint="eastAsia"/>
        </w:rPr>
      </w:pPr>
      <w:r>
        <w:rPr>
          <w:rFonts w:hint="eastAsia"/>
        </w:rPr>
        <w:t xml:space="preserve">자연스러운 흐름을 위해 </w:t>
      </w:r>
      <w:r>
        <w:t>map</w:t>
      </w:r>
      <w:r>
        <w:rPr>
          <w:rFonts w:hint="eastAsia"/>
        </w:rPr>
        <w:t xml:space="preserve">을 고르는 행위가 끝나면 곧바로 </w:t>
      </w:r>
      <w:r>
        <w:t>player</w:t>
      </w:r>
      <w:r>
        <w:rPr>
          <w:rFonts w:hint="eastAsia"/>
        </w:rPr>
        <w:t>의 수를 입력하게 합니다.</w:t>
      </w:r>
    </w:p>
    <w:p w14:paraId="15634B2C" w14:textId="75A38440" w:rsidR="0004793C" w:rsidRDefault="00140608" w:rsidP="005D6841">
      <w:pPr>
        <w:spacing w:after="0"/>
        <w:jc w:val="center"/>
      </w:pPr>
      <w:r w:rsidRPr="00140608">
        <w:drawing>
          <wp:inline distT="0" distB="0" distL="0" distR="0" wp14:anchorId="3DF2F97E" wp14:editId="2D5A20A7">
            <wp:extent cx="2724530" cy="1838582"/>
            <wp:effectExtent l="0" t="0" r="0" b="952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9266" w14:textId="77777777" w:rsidR="003B71E8" w:rsidRDefault="003B71E8" w:rsidP="005D6841">
      <w:pPr>
        <w:spacing w:after="0"/>
      </w:pPr>
    </w:p>
    <w:p w14:paraId="1D15866F" w14:textId="23AF9E31" w:rsidR="00140608" w:rsidRDefault="00140608" w:rsidP="005D6841">
      <w:pPr>
        <w:spacing w:after="0"/>
      </w:pPr>
      <w:proofErr w:type="spellStart"/>
      <w:r>
        <w:t>JLabel</w:t>
      </w:r>
      <w:proofErr w:type="spellEnd"/>
      <w:r>
        <w:rPr>
          <w:rFonts w:hint="eastAsia"/>
        </w:rPr>
        <w:t>을 통해 가능한</w:t>
      </w:r>
      <w:r>
        <w:t xml:space="preserve"> Player</w:t>
      </w:r>
      <w:r>
        <w:rPr>
          <w:rFonts w:hint="eastAsia"/>
        </w:rPr>
        <w:t>수를 안내합니다.</w:t>
      </w:r>
    </w:p>
    <w:p w14:paraId="4330A235" w14:textId="73AFC5F7" w:rsidR="00140608" w:rsidRDefault="00140608" w:rsidP="005D6841">
      <w:pPr>
        <w:spacing w:after="0"/>
        <w:rPr>
          <w:rFonts w:hint="eastAsia"/>
        </w:rPr>
      </w:pPr>
      <w:r>
        <w:rPr>
          <w:rFonts w:hint="eastAsia"/>
        </w:rPr>
        <w:t>하지만 그럼에도 불구하고 해당 범위의 밖의 수를 입력하거나 문자를 입력하는 상황이 발생할 수 있습니다.</w:t>
      </w:r>
    </w:p>
    <w:p w14:paraId="5A4DCE75" w14:textId="394A9C20" w:rsidR="003B71E8" w:rsidRPr="004B5E5A" w:rsidRDefault="003B71E8" w:rsidP="005D6841">
      <w:pPr>
        <w:spacing w:after="0"/>
        <w:rPr>
          <w:rFonts w:hint="eastAsia"/>
        </w:rPr>
      </w:pPr>
      <w:r>
        <w:rPr>
          <w:rFonts w:hint="eastAsia"/>
        </w:rPr>
        <w:t xml:space="preserve">따라서 우선 값을 </w:t>
      </w:r>
      <w:proofErr w:type="spellStart"/>
      <w:r>
        <w:rPr>
          <w:rFonts w:hint="eastAsia"/>
        </w:rPr>
        <w:t>입력받는</w:t>
      </w:r>
      <w:proofErr w:type="spellEnd"/>
      <w:r>
        <w:rPr>
          <w:rFonts w:hint="eastAsia"/>
        </w:rPr>
        <w:t xml:space="preserve"> </w:t>
      </w:r>
      <w:proofErr w:type="spellStart"/>
      <w:r>
        <w:t>TextField</w:t>
      </w:r>
      <w:proofErr w:type="spellEnd"/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J</w:t>
      </w:r>
      <w:r>
        <w:t>FormattedTextField</w:t>
      </w:r>
      <w:proofErr w:type="spellEnd"/>
      <w:r>
        <w:t xml:space="preserve"> </w:t>
      </w:r>
      <w:r>
        <w:rPr>
          <w:rFonts w:hint="eastAsia"/>
        </w:rPr>
        <w:t xml:space="preserve">클래스를 사용하여 </w:t>
      </w:r>
      <w:proofErr w:type="spellStart"/>
      <w:r>
        <w:t>NumberFormat</w:t>
      </w:r>
      <w:proofErr w:type="spellEnd"/>
      <w:r>
        <w:rPr>
          <w:rFonts w:hint="eastAsia"/>
        </w:rPr>
        <w:t>만 허용하도록 하였습니다.</w:t>
      </w:r>
    </w:p>
    <w:tbl>
      <w:tblPr>
        <w:tblStyle w:val="afffff6"/>
        <w:tblW w:w="0" w:type="auto"/>
        <w:tblLook w:val="04A0" w:firstRow="1" w:lastRow="0" w:firstColumn="1" w:lastColumn="0" w:noHBand="0" w:noVBand="1"/>
      </w:tblPr>
      <w:tblGrid>
        <w:gridCol w:w="8873"/>
      </w:tblGrid>
      <w:tr w:rsidR="003B71E8" w14:paraId="790310F3" w14:textId="77777777" w:rsidTr="003B71E8">
        <w:tc>
          <w:tcPr>
            <w:tcW w:w="8883" w:type="dxa"/>
          </w:tcPr>
          <w:p w14:paraId="63C5508A" w14:textId="77777777" w:rsidR="003B71E8" w:rsidRDefault="003B71E8" w:rsidP="005D6841">
            <w:pPr>
              <w:ind w:left="144" w:right="144"/>
            </w:pPr>
            <w:proofErr w:type="spellStart"/>
            <w:r>
              <w:t>NumberFormat</w:t>
            </w:r>
            <w:proofErr w:type="spellEnd"/>
            <w:r>
              <w:t xml:space="preserve"> </w:t>
            </w:r>
            <w:proofErr w:type="spellStart"/>
            <w:r>
              <w:t>numberFormat</w:t>
            </w:r>
            <w:proofErr w:type="spellEnd"/>
            <w:r>
              <w:t xml:space="preserve"> = </w:t>
            </w:r>
            <w:proofErr w:type="spellStart"/>
            <w:r>
              <w:t>NumberFormat.getNumberInstance</w:t>
            </w:r>
            <w:proofErr w:type="spellEnd"/>
            <w:r>
              <w:t>(</w:t>
            </w:r>
            <w:proofErr w:type="gramStart"/>
            <w:r>
              <w:t>);</w:t>
            </w:r>
            <w:proofErr w:type="gramEnd"/>
          </w:p>
          <w:p w14:paraId="3CBB5044" w14:textId="12C9D38C" w:rsidR="003B71E8" w:rsidRDefault="003B71E8" w:rsidP="005D6841">
            <w:pPr>
              <w:ind w:left="144" w:right="144"/>
              <w:rPr>
                <w:rFonts w:hint="eastAsia"/>
              </w:rPr>
            </w:pPr>
            <w:proofErr w:type="spellStart"/>
            <w:r>
              <w:t>numPlayerTextField</w:t>
            </w:r>
            <w:proofErr w:type="spellEnd"/>
            <w:r>
              <w:t xml:space="preserve"> = new </w:t>
            </w:r>
            <w:proofErr w:type="spellStart"/>
            <w:r>
              <w:t>JFormattedTextField</w:t>
            </w:r>
            <w:proofErr w:type="spellEnd"/>
            <w:r>
              <w:t>(</w:t>
            </w:r>
            <w:proofErr w:type="spellStart"/>
            <w:r>
              <w:t>numberFormat</w:t>
            </w:r>
            <w:proofErr w:type="spellEnd"/>
            <w:r>
              <w:t>);</w:t>
            </w:r>
          </w:p>
        </w:tc>
      </w:tr>
    </w:tbl>
    <w:p w14:paraId="416F0945" w14:textId="77777777" w:rsidR="004B5E5A" w:rsidRDefault="004B5E5A" w:rsidP="005D6841">
      <w:pPr>
        <w:spacing w:after="0"/>
      </w:pPr>
    </w:p>
    <w:p w14:paraId="045A7CEF" w14:textId="1A657610" w:rsidR="003B71E8" w:rsidRDefault="003B71E8" w:rsidP="005D6841">
      <w:pPr>
        <w:spacing w:after="0"/>
        <w:rPr>
          <w:rFonts w:hint="eastAsia"/>
        </w:rPr>
      </w:pPr>
      <w:r>
        <w:rPr>
          <w:rFonts w:hint="eastAsia"/>
        </w:rPr>
        <w:lastRenderedPageBreak/>
        <w:t>그 후,</w:t>
      </w:r>
      <w:r>
        <w:t xml:space="preserve"> </w:t>
      </w:r>
      <w:r>
        <w:rPr>
          <w:rFonts w:hint="eastAsia"/>
        </w:rPr>
        <w:t>원하는 값이 들어올 때까지 창을 지속적으로 실행시켜 다른 활동이 일어나지 않도록 하였습니다.</w:t>
      </w:r>
    </w:p>
    <w:tbl>
      <w:tblPr>
        <w:tblStyle w:val="afffff6"/>
        <w:tblW w:w="0" w:type="auto"/>
        <w:tblLook w:val="04A0" w:firstRow="1" w:lastRow="0" w:firstColumn="1" w:lastColumn="0" w:noHBand="0" w:noVBand="1"/>
      </w:tblPr>
      <w:tblGrid>
        <w:gridCol w:w="8873"/>
      </w:tblGrid>
      <w:tr w:rsidR="003B71E8" w14:paraId="6B50D6B3" w14:textId="77777777" w:rsidTr="003B71E8">
        <w:tc>
          <w:tcPr>
            <w:tcW w:w="8883" w:type="dxa"/>
          </w:tcPr>
          <w:p w14:paraId="3207061F" w14:textId="77777777" w:rsidR="003B71E8" w:rsidRDefault="003B71E8" w:rsidP="005D6841">
            <w:pPr>
              <w:ind w:left="144" w:right="144"/>
            </w:pPr>
            <w:proofErr w:type="gramStart"/>
            <w:r>
              <w:t>while(</w:t>
            </w:r>
            <w:proofErr w:type="spellStart"/>
            <w:proofErr w:type="gramEnd"/>
            <w:r>
              <w:t>inputNumPlayer.getNumPlayer</w:t>
            </w:r>
            <w:proofErr w:type="spellEnd"/>
            <w:r>
              <w:t xml:space="preserve">()&lt;2 || </w:t>
            </w:r>
            <w:proofErr w:type="spellStart"/>
            <w:r>
              <w:t>inputNumPlayer.getNumPlayer</w:t>
            </w:r>
            <w:proofErr w:type="spellEnd"/>
            <w:r>
              <w:t>()&gt;4){</w:t>
            </w:r>
          </w:p>
          <w:p w14:paraId="52829C9E" w14:textId="77777777" w:rsidR="003B71E8" w:rsidRDefault="003B71E8" w:rsidP="005D6841">
            <w:pPr>
              <w:ind w:left="144" w:right="144"/>
            </w:pPr>
            <w:r>
              <w:t xml:space="preserve">            inputNumPlayer.setVisible(true</w:t>
            </w:r>
            <w:proofErr w:type="gramStart"/>
            <w:r>
              <w:t>);</w:t>
            </w:r>
            <w:proofErr w:type="gramEnd"/>
          </w:p>
          <w:p w14:paraId="6D4AD817" w14:textId="77BF2C91" w:rsidR="003B71E8" w:rsidRDefault="003B71E8" w:rsidP="005D6841">
            <w:r>
              <w:t xml:space="preserve">        }</w:t>
            </w:r>
          </w:p>
        </w:tc>
      </w:tr>
    </w:tbl>
    <w:p w14:paraId="61C1D962" w14:textId="64BD6482" w:rsidR="003B71E8" w:rsidRDefault="003B71E8" w:rsidP="005D6841">
      <w:pPr>
        <w:spacing w:after="0"/>
      </w:pPr>
    </w:p>
    <w:p w14:paraId="50C5BC3F" w14:textId="35A06A48" w:rsidR="003B71E8" w:rsidRDefault="00DC2326" w:rsidP="005D6841">
      <w:pPr>
        <w:spacing w:after="0"/>
      </w:pPr>
      <w:r>
        <w:rPr>
          <w:rFonts w:hint="eastAsia"/>
        </w:rPr>
        <w:t>올바르게 P</w:t>
      </w:r>
      <w:r>
        <w:t xml:space="preserve">layer </w:t>
      </w:r>
      <w:r>
        <w:rPr>
          <w:rFonts w:hint="eastAsia"/>
        </w:rPr>
        <w:t xml:space="preserve">인원 수까지 입력을 완료하였다면 이제 </w:t>
      </w:r>
      <w:r>
        <w:t>Map</w:t>
      </w:r>
      <w:r>
        <w:rPr>
          <w:rFonts w:hint="eastAsia"/>
        </w:rPr>
        <w:t xml:space="preserve"> </w:t>
      </w:r>
      <w:r>
        <w:t>GUI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구현해야합니다</w:t>
      </w:r>
      <w:proofErr w:type="spellEnd"/>
      <w:r>
        <w:rPr>
          <w:rFonts w:hint="eastAsia"/>
        </w:rPr>
        <w:t>.</w:t>
      </w:r>
    </w:p>
    <w:p w14:paraId="661A0CBE" w14:textId="5BC38484" w:rsidR="00DC2326" w:rsidRDefault="00DC2326" w:rsidP="005D6841">
      <w:pPr>
        <w:spacing w:after="0"/>
      </w:pPr>
    </w:p>
    <w:p w14:paraId="76BF9DBB" w14:textId="68CBD778" w:rsidR="004B5E5A" w:rsidRDefault="004B5E5A" w:rsidP="005D6841">
      <w:pPr>
        <w:pStyle w:val="a"/>
        <w:spacing w:after="0"/>
        <w:rPr>
          <w:rFonts w:hint="eastAsia"/>
        </w:rPr>
      </w:pPr>
      <w:proofErr w:type="spellStart"/>
      <w:r>
        <w:rPr>
          <w:rFonts w:hint="eastAsia"/>
        </w:rPr>
        <w:t>G</w:t>
      </w:r>
      <w:r>
        <w:t>ameFrame</w:t>
      </w:r>
      <w:proofErr w:type="spellEnd"/>
      <w:r>
        <w:t xml:space="preserve"> – Map GUI</w:t>
      </w:r>
    </w:p>
    <w:p w14:paraId="77F93FEF" w14:textId="39F74A91" w:rsidR="00DC2326" w:rsidRDefault="00DC2326" w:rsidP="005D6841">
      <w:pPr>
        <w:spacing w:after="0"/>
      </w:pPr>
      <w:r>
        <w:t>Map GUI</w:t>
      </w:r>
      <w:r>
        <w:rPr>
          <w:rFonts w:hint="eastAsia"/>
        </w:rPr>
        <w:t xml:space="preserve">는 각 셀의 특성을 </w:t>
      </w:r>
      <w:proofErr w:type="spellStart"/>
      <w:proofErr w:type="gramStart"/>
      <w:r>
        <w:rPr>
          <w:rFonts w:hint="eastAsia"/>
        </w:rPr>
        <w:t>담고있어야</w:t>
      </w:r>
      <w:proofErr w:type="spellEnd"/>
      <w:proofErr w:type="gramEnd"/>
      <w:r>
        <w:rPr>
          <w:rFonts w:hint="eastAsia"/>
        </w:rPr>
        <w:t xml:space="preserve"> 했습니다</w:t>
      </w:r>
      <w:r>
        <w:t>.</w:t>
      </w:r>
    </w:p>
    <w:p w14:paraId="5EF46175" w14:textId="70E2CAE9" w:rsidR="00DC2326" w:rsidRDefault="00DC2326" w:rsidP="005D6841">
      <w:pPr>
        <w:spacing w:after="0"/>
      </w:pPr>
      <w:r>
        <w:t xml:space="preserve">Start, </w:t>
      </w:r>
      <w:r>
        <w:rPr>
          <w:rFonts w:hint="eastAsia"/>
        </w:rPr>
        <w:t>C</w:t>
      </w:r>
      <w:r>
        <w:t xml:space="preserve">ell, Hammer, </w:t>
      </w:r>
      <w:proofErr w:type="spellStart"/>
      <w:r>
        <w:t>PhilipsDriver</w:t>
      </w:r>
      <w:proofErr w:type="spellEnd"/>
      <w:r>
        <w:t xml:space="preserve"> </w:t>
      </w:r>
      <w:r>
        <w:rPr>
          <w:rFonts w:hint="eastAsia"/>
        </w:rPr>
        <w:t>등 다양한 셀의</w:t>
      </w:r>
      <w:r>
        <w:t xml:space="preserve"> </w:t>
      </w:r>
      <w:r>
        <w:rPr>
          <w:rFonts w:hint="eastAsia"/>
        </w:rPr>
        <w:t xml:space="preserve">종류를 유저에게 알리기 위해서는 해당 부분을 표시할 고려를 하며 </w:t>
      </w:r>
      <w:r>
        <w:t>UI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제작해야했습니다</w:t>
      </w:r>
      <w:proofErr w:type="spellEnd"/>
      <w:r>
        <w:rPr>
          <w:rFonts w:hint="eastAsia"/>
        </w:rPr>
        <w:t>.</w:t>
      </w:r>
    </w:p>
    <w:p w14:paraId="478F3804" w14:textId="51ADAAB2" w:rsidR="00DC2326" w:rsidRDefault="00DC2326" w:rsidP="005D6841">
      <w:pPr>
        <w:spacing w:after="0"/>
      </w:pPr>
      <w:r>
        <w:rPr>
          <w:rFonts w:hint="eastAsia"/>
        </w:rPr>
        <w:t xml:space="preserve">우선 해당 게임의 </w:t>
      </w:r>
      <w:r>
        <w:t>Map</w:t>
      </w:r>
      <w:r>
        <w:rPr>
          <w:rFonts w:hint="eastAsia"/>
        </w:rPr>
        <w:t>을 배열로 구현하였기 때문에,</w:t>
      </w:r>
      <w:r>
        <w:t xml:space="preserve"> Map GUI</w:t>
      </w: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>이미지를 배열로 나열하여 표시하였습니다.</w:t>
      </w:r>
    </w:p>
    <w:p w14:paraId="0E7A5060" w14:textId="4FD55369" w:rsidR="00DC2326" w:rsidRDefault="00DC2326" w:rsidP="005D6841">
      <w:pPr>
        <w:spacing w:after="0"/>
      </w:pPr>
    </w:p>
    <w:p w14:paraId="2E517444" w14:textId="6AD6C18C" w:rsidR="00DC2326" w:rsidRDefault="00DC2326" w:rsidP="005D6841">
      <w:pPr>
        <w:spacing w:after="0"/>
      </w:pPr>
      <w:proofErr w:type="spellStart"/>
      <w:r>
        <w:rPr>
          <w:rFonts w:hint="eastAsia"/>
        </w:rPr>
        <w:t>J</w:t>
      </w:r>
      <w:r>
        <w:t>Component</w:t>
      </w:r>
      <w:proofErr w:type="spellEnd"/>
      <w:r>
        <w:rPr>
          <w:rFonts w:hint="eastAsia"/>
        </w:rPr>
        <w:t xml:space="preserve">에서는 그림을 그리기 위한 메소드 </w:t>
      </w:r>
      <w:proofErr w:type="spellStart"/>
      <w:r>
        <w:t>paintComponent</w:t>
      </w:r>
      <w:proofErr w:type="spellEnd"/>
      <w:r>
        <w:rPr>
          <w:rFonts w:hint="eastAsia"/>
        </w:rPr>
        <w:t>가 존재합니다.</w:t>
      </w:r>
    </w:p>
    <w:p w14:paraId="4BCBF764" w14:textId="6F3DBF30" w:rsidR="00DC2326" w:rsidRDefault="00DC2326" w:rsidP="005D6841">
      <w:pPr>
        <w:spacing w:after="0"/>
        <w:rPr>
          <w:rFonts w:hint="eastAsia"/>
        </w:rPr>
      </w:pPr>
      <w:r>
        <w:t>이</w:t>
      </w:r>
      <w:r>
        <w:rPr>
          <w:rFonts w:hint="eastAsia"/>
        </w:rPr>
        <w:t xml:space="preserve">와 </w:t>
      </w:r>
      <w:r>
        <w:t>for</w:t>
      </w:r>
      <w:r>
        <w:rPr>
          <w:rFonts w:hint="eastAsia"/>
        </w:rPr>
        <w:t>문을 활용해 각 좌표에 맞게 이미지를 뿌렸습니다.</w:t>
      </w:r>
    </w:p>
    <w:p w14:paraId="17A216E8" w14:textId="616F79DD" w:rsidR="00DC2326" w:rsidRDefault="00DC2326" w:rsidP="005D6841">
      <w:pPr>
        <w:spacing w:after="0"/>
      </w:pPr>
    </w:p>
    <w:p w14:paraId="0CA30900" w14:textId="607968CC" w:rsidR="00DC2326" w:rsidRDefault="00DC2326" w:rsidP="005D6841">
      <w:pPr>
        <w:spacing w:after="0"/>
      </w:pPr>
      <w:r>
        <w:rPr>
          <w:rFonts w:hint="eastAsia"/>
        </w:rPr>
        <w:t>먼저,</w:t>
      </w:r>
      <w:r>
        <w:t xml:space="preserve"> </w:t>
      </w:r>
      <w:r>
        <w:rPr>
          <w:rFonts w:hint="eastAsia"/>
        </w:rPr>
        <w:t xml:space="preserve">이미지는 </w:t>
      </w:r>
      <w:r w:rsidR="004B5E5A">
        <w:rPr>
          <w:rFonts w:hint="eastAsia"/>
        </w:rPr>
        <w:t>포토샵을 이용하여 직접 그려 제작하였습니다.</w:t>
      </w:r>
      <w:r w:rsidR="004B5E5A">
        <w:t xml:space="preserve"> </w:t>
      </w:r>
      <w:r w:rsidR="004B5E5A">
        <w:rPr>
          <w:rFonts w:hint="eastAsia"/>
        </w:rPr>
        <w:t>포토샵을 평소에 자주 사용하였기 때문에 이를 활용하여 이미지를 만들 수 있었습니다.</w:t>
      </w:r>
    </w:p>
    <w:p w14:paraId="141F02B9" w14:textId="07867C8E" w:rsidR="004B5E5A" w:rsidRDefault="004B5E5A" w:rsidP="005D6841">
      <w:pPr>
        <w:spacing w:after="0"/>
        <w:rPr>
          <w:rFonts w:hint="eastAsia"/>
        </w:rPr>
      </w:pPr>
    </w:p>
    <w:tbl>
      <w:tblPr>
        <w:tblStyle w:val="afffff0"/>
        <w:tblW w:w="0" w:type="auto"/>
        <w:tblInd w:w="4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12"/>
        <w:gridCol w:w="1012"/>
        <w:gridCol w:w="1012"/>
        <w:gridCol w:w="1012"/>
        <w:gridCol w:w="1012"/>
        <w:gridCol w:w="1012"/>
        <w:gridCol w:w="1012"/>
        <w:gridCol w:w="990"/>
      </w:tblGrid>
      <w:tr w:rsidR="004B5E5A" w:rsidRPr="004B5E5A" w14:paraId="1A93B066" w14:textId="77777777" w:rsidTr="004B5E5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0CC7EABB" w14:textId="0DF178A5" w:rsidR="004B5E5A" w:rsidRPr="00427A63" w:rsidRDefault="004B5E5A" w:rsidP="005D6841">
            <w:pPr>
              <w:ind w:left="0"/>
              <w:jc w:val="center"/>
              <w:rPr>
                <w:sz w:val="18"/>
                <w:szCs w:val="14"/>
              </w:rPr>
            </w:pPr>
            <w:r w:rsidRPr="00427A63">
              <w:rPr>
                <w:rFonts w:hint="eastAsia"/>
                <w:sz w:val="18"/>
                <w:szCs w:val="14"/>
              </w:rPr>
              <w:t>B</w:t>
            </w:r>
            <w:r w:rsidRPr="00427A63">
              <w:rPr>
                <w:sz w:val="18"/>
                <w:szCs w:val="14"/>
              </w:rPr>
              <w:t>ridge</w:t>
            </w:r>
          </w:p>
        </w:tc>
        <w:tc>
          <w:tcPr>
            <w:tcW w:w="1012" w:type="dxa"/>
          </w:tcPr>
          <w:p w14:paraId="6C84C8E5" w14:textId="21FA7BA2" w:rsidR="004B5E5A" w:rsidRPr="00427A63" w:rsidRDefault="004B5E5A" w:rsidP="005D6841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4"/>
              </w:rPr>
            </w:pPr>
            <w:r w:rsidRPr="00427A63">
              <w:rPr>
                <w:rFonts w:hint="eastAsia"/>
                <w:sz w:val="18"/>
                <w:szCs w:val="14"/>
              </w:rPr>
              <w:t>C</w:t>
            </w:r>
            <w:r w:rsidRPr="00427A63">
              <w:rPr>
                <w:sz w:val="18"/>
                <w:szCs w:val="14"/>
              </w:rPr>
              <w:t>ell</w:t>
            </w:r>
          </w:p>
        </w:tc>
        <w:tc>
          <w:tcPr>
            <w:tcW w:w="1012" w:type="dxa"/>
          </w:tcPr>
          <w:p w14:paraId="3D1BE58A" w14:textId="4F30F12D" w:rsidR="004B5E5A" w:rsidRPr="00427A63" w:rsidRDefault="004B5E5A" w:rsidP="005D6841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4"/>
              </w:rPr>
            </w:pPr>
            <w:r w:rsidRPr="00427A63">
              <w:rPr>
                <w:rFonts w:hint="eastAsia"/>
                <w:sz w:val="18"/>
                <w:szCs w:val="14"/>
              </w:rPr>
              <w:t>E</w:t>
            </w:r>
            <w:r w:rsidRPr="00427A63">
              <w:rPr>
                <w:sz w:val="18"/>
                <w:szCs w:val="14"/>
              </w:rPr>
              <w:t>nd</w:t>
            </w:r>
          </w:p>
        </w:tc>
        <w:tc>
          <w:tcPr>
            <w:tcW w:w="1012" w:type="dxa"/>
          </w:tcPr>
          <w:p w14:paraId="7241ABC8" w14:textId="00AD6B2A" w:rsidR="004B5E5A" w:rsidRPr="00427A63" w:rsidRDefault="004B5E5A" w:rsidP="005D6841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4"/>
              </w:rPr>
            </w:pPr>
            <w:r w:rsidRPr="00427A63">
              <w:rPr>
                <w:rFonts w:hint="eastAsia"/>
                <w:sz w:val="18"/>
                <w:szCs w:val="14"/>
              </w:rPr>
              <w:t>H</w:t>
            </w:r>
            <w:r w:rsidRPr="00427A63">
              <w:rPr>
                <w:sz w:val="18"/>
                <w:szCs w:val="14"/>
              </w:rPr>
              <w:t>ammer</w:t>
            </w:r>
          </w:p>
        </w:tc>
        <w:tc>
          <w:tcPr>
            <w:tcW w:w="1012" w:type="dxa"/>
          </w:tcPr>
          <w:p w14:paraId="5C6810E4" w14:textId="5570FE4D" w:rsidR="004B5E5A" w:rsidRPr="00427A63" w:rsidRDefault="004B5E5A" w:rsidP="005D6841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4"/>
              </w:rPr>
            </w:pPr>
            <w:r w:rsidRPr="00427A63">
              <w:rPr>
                <w:rFonts w:hint="eastAsia"/>
                <w:sz w:val="18"/>
                <w:szCs w:val="14"/>
              </w:rPr>
              <w:t>N</w:t>
            </w:r>
            <w:r w:rsidRPr="00427A63">
              <w:rPr>
                <w:sz w:val="18"/>
                <w:szCs w:val="14"/>
              </w:rPr>
              <w:t>oTILE</w:t>
            </w:r>
          </w:p>
        </w:tc>
        <w:tc>
          <w:tcPr>
            <w:tcW w:w="1012" w:type="dxa"/>
          </w:tcPr>
          <w:p w14:paraId="1F5CD0C6" w14:textId="32F92467" w:rsidR="004B5E5A" w:rsidRPr="00427A63" w:rsidRDefault="004B5E5A" w:rsidP="005D6841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4"/>
              </w:rPr>
            </w:pPr>
            <w:r w:rsidRPr="00427A63">
              <w:rPr>
                <w:rFonts w:hint="eastAsia"/>
                <w:sz w:val="18"/>
                <w:szCs w:val="14"/>
              </w:rPr>
              <w:t>P</w:t>
            </w:r>
            <w:r w:rsidRPr="00427A63">
              <w:rPr>
                <w:sz w:val="18"/>
                <w:szCs w:val="14"/>
              </w:rPr>
              <w:t>hilips</w:t>
            </w:r>
          </w:p>
        </w:tc>
        <w:tc>
          <w:tcPr>
            <w:tcW w:w="1012" w:type="dxa"/>
          </w:tcPr>
          <w:p w14:paraId="46C1FC85" w14:textId="44DDF54B" w:rsidR="004B5E5A" w:rsidRPr="00427A63" w:rsidRDefault="004B5E5A" w:rsidP="005D6841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4"/>
              </w:rPr>
            </w:pPr>
            <w:r w:rsidRPr="00427A63">
              <w:rPr>
                <w:rFonts w:hint="eastAsia"/>
                <w:sz w:val="18"/>
                <w:szCs w:val="14"/>
              </w:rPr>
              <w:t>s</w:t>
            </w:r>
            <w:r w:rsidRPr="00427A63">
              <w:rPr>
                <w:sz w:val="18"/>
                <w:szCs w:val="14"/>
              </w:rPr>
              <w:t>aw</w:t>
            </w:r>
          </w:p>
        </w:tc>
        <w:tc>
          <w:tcPr>
            <w:tcW w:w="990" w:type="dxa"/>
          </w:tcPr>
          <w:p w14:paraId="1B0143D3" w14:textId="49FD3882" w:rsidR="004B5E5A" w:rsidRPr="00427A63" w:rsidRDefault="004B5E5A" w:rsidP="005D6841">
            <w:pPr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4"/>
              </w:rPr>
            </w:pPr>
            <w:r w:rsidRPr="00427A63">
              <w:rPr>
                <w:rFonts w:hint="eastAsia"/>
                <w:sz w:val="18"/>
                <w:szCs w:val="14"/>
              </w:rPr>
              <w:t>s</w:t>
            </w:r>
            <w:r w:rsidRPr="00427A63">
              <w:rPr>
                <w:sz w:val="18"/>
                <w:szCs w:val="14"/>
              </w:rPr>
              <w:t>tart</w:t>
            </w:r>
          </w:p>
        </w:tc>
      </w:tr>
      <w:tr w:rsidR="004B5E5A" w:rsidRPr="004B5E5A" w14:paraId="7F44B937" w14:textId="77777777" w:rsidTr="004B5E5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</w:tcPr>
          <w:p w14:paraId="6D282F9B" w14:textId="4FB32F35" w:rsidR="004B5E5A" w:rsidRPr="00427A63" w:rsidRDefault="004B5E5A" w:rsidP="005D6841">
            <w:pPr>
              <w:ind w:left="0"/>
              <w:jc w:val="center"/>
              <w:rPr>
                <w:rFonts w:hint="eastAsia"/>
                <w:sz w:val="18"/>
                <w:szCs w:val="14"/>
              </w:rPr>
            </w:pPr>
            <w:r w:rsidRPr="00427A63">
              <w:rPr>
                <w:noProof/>
                <w:sz w:val="18"/>
                <w:szCs w:val="14"/>
              </w:rPr>
              <w:drawing>
                <wp:inline distT="0" distB="0" distL="0" distR="0" wp14:anchorId="2826DE66" wp14:editId="762EA6E0">
                  <wp:extent cx="635000" cy="635000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00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2" w:type="dxa"/>
          </w:tcPr>
          <w:p w14:paraId="39B72C52" w14:textId="0F86A068" w:rsidR="004B5E5A" w:rsidRPr="00427A63" w:rsidRDefault="004B5E5A" w:rsidP="005D6841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18"/>
                <w:szCs w:val="14"/>
              </w:rPr>
            </w:pPr>
            <w:r w:rsidRPr="00427A63">
              <w:rPr>
                <w:rFonts w:hint="eastAsia"/>
                <w:noProof/>
                <w:sz w:val="18"/>
                <w:szCs w:val="14"/>
              </w:rPr>
              <w:drawing>
                <wp:inline distT="0" distB="0" distL="0" distR="0" wp14:anchorId="3AC46B9D" wp14:editId="1C613897">
                  <wp:extent cx="635000" cy="635000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00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2" w:type="dxa"/>
          </w:tcPr>
          <w:p w14:paraId="432C058E" w14:textId="3BA5528B" w:rsidR="004B5E5A" w:rsidRPr="00427A63" w:rsidRDefault="00427A63" w:rsidP="005D6841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18"/>
                <w:szCs w:val="14"/>
              </w:rPr>
            </w:pPr>
            <w:r w:rsidRPr="00427A63">
              <w:rPr>
                <w:rFonts w:hint="eastAsia"/>
                <w:noProof/>
                <w:sz w:val="18"/>
                <w:szCs w:val="14"/>
              </w:rPr>
              <w:drawing>
                <wp:inline distT="0" distB="0" distL="0" distR="0" wp14:anchorId="505C6826" wp14:editId="041468DA">
                  <wp:extent cx="635000" cy="635000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00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2" w:type="dxa"/>
          </w:tcPr>
          <w:p w14:paraId="0ADDE22B" w14:textId="41A256A4" w:rsidR="004B5E5A" w:rsidRPr="00427A63" w:rsidRDefault="00427A63" w:rsidP="005D6841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18"/>
                <w:szCs w:val="14"/>
              </w:rPr>
            </w:pPr>
            <w:r w:rsidRPr="00427A63">
              <w:rPr>
                <w:rFonts w:hint="eastAsia"/>
                <w:noProof/>
                <w:sz w:val="18"/>
                <w:szCs w:val="14"/>
              </w:rPr>
              <w:drawing>
                <wp:inline distT="0" distB="0" distL="0" distR="0" wp14:anchorId="0BE2B815" wp14:editId="13BCC3B1">
                  <wp:extent cx="635000" cy="635000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00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2" w:type="dxa"/>
          </w:tcPr>
          <w:p w14:paraId="7D3A4D54" w14:textId="41402368" w:rsidR="004B5E5A" w:rsidRPr="00427A63" w:rsidRDefault="00427A63" w:rsidP="005D6841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18"/>
                <w:szCs w:val="14"/>
              </w:rPr>
            </w:pPr>
            <w:r w:rsidRPr="00427A63">
              <w:rPr>
                <w:rFonts w:hint="eastAsia"/>
                <w:noProof/>
                <w:sz w:val="18"/>
                <w:szCs w:val="14"/>
              </w:rPr>
              <w:drawing>
                <wp:inline distT="0" distB="0" distL="0" distR="0" wp14:anchorId="549B2678" wp14:editId="5F1FB3B1">
                  <wp:extent cx="635000" cy="635000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00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2" w:type="dxa"/>
          </w:tcPr>
          <w:p w14:paraId="40B59B2F" w14:textId="3EAAB221" w:rsidR="004B5E5A" w:rsidRPr="00427A63" w:rsidRDefault="00427A63" w:rsidP="005D6841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18"/>
                <w:szCs w:val="14"/>
              </w:rPr>
            </w:pPr>
            <w:r w:rsidRPr="00427A63">
              <w:rPr>
                <w:rFonts w:hint="eastAsia"/>
                <w:noProof/>
                <w:sz w:val="18"/>
                <w:szCs w:val="14"/>
              </w:rPr>
              <w:drawing>
                <wp:inline distT="0" distB="0" distL="0" distR="0" wp14:anchorId="35805EC0" wp14:editId="18BFBF86">
                  <wp:extent cx="635000" cy="635000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00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12" w:type="dxa"/>
          </w:tcPr>
          <w:p w14:paraId="120F23BB" w14:textId="50F4AB0D" w:rsidR="004B5E5A" w:rsidRPr="00427A63" w:rsidRDefault="00427A63" w:rsidP="005D6841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18"/>
                <w:szCs w:val="14"/>
              </w:rPr>
            </w:pPr>
            <w:r w:rsidRPr="00427A63">
              <w:rPr>
                <w:rFonts w:hint="eastAsia"/>
                <w:noProof/>
                <w:sz w:val="18"/>
                <w:szCs w:val="14"/>
              </w:rPr>
              <w:drawing>
                <wp:inline distT="0" distB="0" distL="0" distR="0" wp14:anchorId="5552E8DD" wp14:editId="68BC49A3">
                  <wp:extent cx="635000" cy="635000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00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0" w:type="dxa"/>
          </w:tcPr>
          <w:p w14:paraId="69DA859D" w14:textId="52E2766A" w:rsidR="004B5E5A" w:rsidRPr="00427A63" w:rsidRDefault="00427A63" w:rsidP="005D6841">
            <w:pPr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18"/>
                <w:szCs w:val="14"/>
              </w:rPr>
            </w:pPr>
            <w:r w:rsidRPr="00427A63">
              <w:rPr>
                <w:rFonts w:hint="eastAsia"/>
                <w:noProof/>
                <w:sz w:val="18"/>
                <w:szCs w:val="14"/>
              </w:rPr>
              <w:drawing>
                <wp:inline distT="0" distB="0" distL="0" distR="0" wp14:anchorId="54E5A36A" wp14:editId="08BAEA5C">
                  <wp:extent cx="635000" cy="635000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5000" cy="63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E4410B" w14:textId="05BD7E87" w:rsidR="004B5E5A" w:rsidRDefault="004B5E5A" w:rsidP="005D6841">
      <w:pPr>
        <w:spacing w:after="0"/>
      </w:pPr>
    </w:p>
    <w:p w14:paraId="51ABAFDF" w14:textId="1FA609E3" w:rsidR="00427A63" w:rsidRDefault="00427A63" w:rsidP="005D6841">
      <w:pPr>
        <w:spacing w:after="0"/>
      </w:pPr>
      <w:r>
        <w:rPr>
          <w:rFonts w:hint="eastAsia"/>
        </w:rPr>
        <w:t xml:space="preserve">먼저 해당 </w:t>
      </w:r>
      <w:r>
        <w:t>Cell</w:t>
      </w:r>
      <w:r>
        <w:rPr>
          <w:rFonts w:hint="eastAsia"/>
        </w:rPr>
        <w:t>의 카드의 종류,</w:t>
      </w:r>
      <w:r>
        <w:t xml:space="preserve"> </w:t>
      </w:r>
      <w:r>
        <w:rPr>
          <w:rFonts w:hint="eastAsia"/>
        </w:rPr>
        <w:t xml:space="preserve">및 시작위치 끝위치인지를 확인하고 종류에 따라 </w:t>
      </w:r>
      <w:proofErr w:type="spellStart"/>
      <w:proofErr w:type="gramStart"/>
      <w:r w:rsidRPr="00427A63">
        <w:t>g.drawImage</w:t>
      </w:r>
      <w:proofErr w:type="spellEnd"/>
      <w:proofErr w:type="gramEnd"/>
      <w:r w:rsidRPr="00427A63">
        <w:t>();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활용하여 알맞은 그림을 알맞은 좌표에 뿌리도록 하였습니다.</w:t>
      </w:r>
    </w:p>
    <w:p w14:paraId="473F7BD6" w14:textId="48B1D921" w:rsidR="00427A63" w:rsidRDefault="00427A63" w:rsidP="005D6841">
      <w:pPr>
        <w:spacing w:after="0"/>
      </w:pPr>
      <w:r>
        <w:rPr>
          <w:rFonts w:hint="eastAsia"/>
        </w:rPr>
        <w:t xml:space="preserve">제작한 이미지의 크기는 가로 세로 </w:t>
      </w:r>
      <w:r>
        <w:t>50</w:t>
      </w:r>
      <w:r>
        <w:rPr>
          <w:rFonts w:hint="eastAsia"/>
        </w:rPr>
        <w:t>p</w:t>
      </w:r>
      <w:r>
        <w:t>x</w:t>
      </w:r>
      <w:r>
        <w:rPr>
          <w:rFonts w:hint="eastAsia"/>
        </w:rPr>
        <w:t xml:space="preserve">이었으므로 </w:t>
      </w:r>
      <w:proofErr w:type="spellStart"/>
      <w:r>
        <w:t>len</w:t>
      </w:r>
      <w:proofErr w:type="spellEnd"/>
      <w:r>
        <w:rPr>
          <w:rFonts w:hint="eastAsia"/>
        </w:rPr>
        <w:t xml:space="preserve">을 </w:t>
      </w:r>
      <w:r>
        <w:t>50</w:t>
      </w:r>
      <w:r>
        <w:rPr>
          <w:rFonts w:hint="eastAsia"/>
        </w:rPr>
        <w:t>으로 설정한 후,</w:t>
      </w:r>
      <w:r>
        <w:t xml:space="preserve"> </w:t>
      </w:r>
      <w:r>
        <w:rPr>
          <w:rFonts w:hint="eastAsia"/>
        </w:rPr>
        <w:t>해당 배열의 좌표에 세로,</w:t>
      </w:r>
      <w:r>
        <w:t xml:space="preserve"> </w:t>
      </w:r>
      <w:r>
        <w:rPr>
          <w:rFonts w:hint="eastAsia"/>
        </w:rPr>
        <w:t xml:space="preserve">가로 각 </w:t>
      </w:r>
      <w:proofErr w:type="spellStart"/>
      <w:r>
        <w:t>len</w:t>
      </w:r>
      <w:proofErr w:type="spellEnd"/>
      <w:r>
        <w:rPr>
          <w:rFonts w:hint="eastAsia"/>
        </w:rPr>
        <w:t>만큼 곱해주면 타일의 위치가 됩니다.</w:t>
      </w:r>
    </w:p>
    <w:p w14:paraId="69E3ADB6" w14:textId="30E1A163" w:rsidR="00427A63" w:rsidRDefault="00427A63" w:rsidP="005D6841">
      <w:pPr>
        <w:spacing w:after="0"/>
        <w:rPr>
          <w:rFonts w:hint="eastAsia"/>
        </w:rPr>
      </w:pPr>
      <w:r>
        <w:rPr>
          <w:rFonts w:hint="eastAsia"/>
        </w:rPr>
        <w:t>B</w:t>
      </w:r>
      <w:r>
        <w:t>ridge</w:t>
      </w:r>
      <w:r>
        <w:rPr>
          <w:rFonts w:hint="eastAsia"/>
        </w:rPr>
        <w:t xml:space="preserve">는 </w:t>
      </w:r>
      <w:proofErr w:type="spellStart"/>
      <w:r>
        <w:t>CardType</w:t>
      </w:r>
      <w:proofErr w:type="spellEnd"/>
      <w:r>
        <w:rPr>
          <w:rFonts w:hint="eastAsia"/>
        </w:rPr>
        <w:t xml:space="preserve">이 </w:t>
      </w:r>
      <w:r>
        <w:t>b</w:t>
      </w:r>
      <w:r>
        <w:rPr>
          <w:rFonts w:hint="eastAsia"/>
        </w:rPr>
        <w:t xml:space="preserve">인 </w:t>
      </w:r>
      <w:r>
        <w:t>Cell</w:t>
      </w:r>
      <w:r>
        <w:rPr>
          <w:rFonts w:hint="eastAsia"/>
        </w:rPr>
        <w:t xml:space="preserve">를 그릴 때 왼쪽에 함께 그리도록 하였습니다 </w:t>
      </w:r>
      <w:r>
        <w:t>(</w:t>
      </w:r>
      <w:proofErr w:type="spellStart"/>
      <w:r>
        <w:rPr>
          <w:rFonts w:hint="eastAsia"/>
        </w:rPr>
        <w:t>맵이</w:t>
      </w:r>
      <w:proofErr w:type="spellEnd"/>
      <w:r>
        <w:rPr>
          <w:rFonts w:hint="eastAsia"/>
        </w:rPr>
        <w:t xml:space="preserve"> 왼쪽부터 오른쪽으로 </w:t>
      </w:r>
      <w:proofErr w:type="spellStart"/>
      <w:r>
        <w:rPr>
          <w:rFonts w:hint="eastAsia"/>
        </w:rPr>
        <w:t>그려짐</w:t>
      </w:r>
      <w:proofErr w:type="spellEnd"/>
      <w:r>
        <w:rPr>
          <w:rFonts w:hint="eastAsia"/>
        </w:rPr>
        <w:t>)</w:t>
      </w:r>
      <w:r w:rsidR="009516D3">
        <w:t xml:space="preserve"> </w:t>
      </w:r>
      <w:r w:rsidR="009516D3">
        <w:rPr>
          <w:rFonts w:hint="eastAsia"/>
        </w:rPr>
        <w:t xml:space="preserve">만약 </w:t>
      </w:r>
      <w:r w:rsidR="009516D3">
        <w:t>B</w:t>
      </w:r>
      <w:r w:rsidR="009516D3">
        <w:rPr>
          <w:rFonts w:hint="eastAsia"/>
        </w:rPr>
        <w:t>일 때 오른쪽에 함께 그리면,</w:t>
      </w:r>
      <w:r w:rsidR="009516D3">
        <w:t xml:space="preserve"> </w:t>
      </w:r>
      <w:r w:rsidR="009516D3">
        <w:rPr>
          <w:rFonts w:hint="eastAsia"/>
        </w:rPr>
        <w:t xml:space="preserve">이후에 실제 </w:t>
      </w:r>
      <w:r w:rsidR="009516D3">
        <w:t>Bridge</w:t>
      </w:r>
      <w:r w:rsidR="009516D3">
        <w:rPr>
          <w:rFonts w:hint="eastAsia"/>
        </w:rPr>
        <w:t xml:space="preserve">이미지가 그려진 위치는 </w:t>
      </w:r>
      <w:proofErr w:type="spellStart"/>
      <w:r w:rsidR="009516D3">
        <w:t>NoTile</w:t>
      </w:r>
      <w:proofErr w:type="spellEnd"/>
      <w:r w:rsidR="009516D3">
        <w:rPr>
          <w:rFonts w:hint="eastAsia"/>
        </w:rPr>
        <w:t xml:space="preserve">이 </w:t>
      </w:r>
      <w:proofErr w:type="spellStart"/>
      <w:r w:rsidR="009516D3">
        <w:rPr>
          <w:rFonts w:hint="eastAsia"/>
        </w:rPr>
        <w:t>그려져야하는</w:t>
      </w:r>
      <w:proofErr w:type="spellEnd"/>
      <w:r w:rsidR="009516D3">
        <w:rPr>
          <w:rFonts w:hint="eastAsia"/>
        </w:rPr>
        <w:t>(</w:t>
      </w:r>
      <w:r w:rsidR="009516D3">
        <w:t>Cell</w:t>
      </w:r>
      <w:r w:rsidR="009516D3">
        <w:rPr>
          <w:rFonts w:hint="eastAsia"/>
        </w:rPr>
        <w:t>이 없는)</w:t>
      </w:r>
      <w:r w:rsidR="009516D3">
        <w:t xml:space="preserve"> </w:t>
      </w:r>
      <w:r w:rsidR="009516D3">
        <w:rPr>
          <w:rFonts w:hint="eastAsia"/>
        </w:rPr>
        <w:t xml:space="preserve">위치였으므로 </w:t>
      </w:r>
      <w:proofErr w:type="spellStart"/>
      <w:r w:rsidR="009516D3">
        <w:t>NoTile</w:t>
      </w:r>
      <w:proofErr w:type="spellEnd"/>
      <w:r w:rsidR="009516D3">
        <w:rPr>
          <w:rFonts w:hint="eastAsia"/>
        </w:rPr>
        <w:t>이미지가 그 위를 대체하기 때문입니다.</w:t>
      </w:r>
    </w:p>
    <w:p w14:paraId="4F9A127D" w14:textId="554426A3" w:rsidR="00427A63" w:rsidRDefault="00427A63" w:rsidP="005D6841">
      <w:pPr>
        <w:spacing w:after="0"/>
      </w:pPr>
      <w:r>
        <w:br w:type="page"/>
      </w:r>
    </w:p>
    <w:p w14:paraId="328B1385" w14:textId="5560668A" w:rsidR="004B5E5A" w:rsidRDefault="00427A63" w:rsidP="005D6841">
      <w:pPr>
        <w:spacing w:after="0"/>
      </w:pPr>
      <w:r>
        <w:rPr>
          <w:rFonts w:hint="eastAsia"/>
        </w:rPr>
        <w:lastRenderedPageBreak/>
        <w:t xml:space="preserve">이를 토대로 </w:t>
      </w:r>
      <w:proofErr w:type="spellStart"/>
      <w:r>
        <w:t>default.map</w:t>
      </w:r>
      <w:proofErr w:type="spellEnd"/>
      <w:r>
        <w:rPr>
          <w:rFonts w:hint="eastAsia"/>
        </w:rPr>
        <w:t xml:space="preserve">을 불러오면 다음과 같은 </w:t>
      </w:r>
      <w:proofErr w:type="spellStart"/>
      <w:r>
        <w:rPr>
          <w:rFonts w:hint="eastAsia"/>
        </w:rPr>
        <w:t>맵을</w:t>
      </w:r>
      <w:proofErr w:type="spellEnd"/>
      <w:r>
        <w:rPr>
          <w:rFonts w:hint="eastAsia"/>
        </w:rPr>
        <w:t xml:space="preserve"> 생성합니다.</w:t>
      </w:r>
    </w:p>
    <w:p w14:paraId="6E4A91B3" w14:textId="3DC46A80" w:rsidR="009213BB" w:rsidRDefault="009213BB" w:rsidP="005D6841">
      <w:pPr>
        <w:spacing w:after="0"/>
      </w:pPr>
    </w:p>
    <w:p w14:paraId="33368EB0" w14:textId="77777777" w:rsidR="009213BB" w:rsidRDefault="009213BB" w:rsidP="005D6841">
      <w:pPr>
        <w:spacing w:after="0"/>
        <w:rPr>
          <w:rFonts w:hint="eastAsia"/>
        </w:rPr>
      </w:pPr>
    </w:p>
    <w:p w14:paraId="7D5331FB" w14:textId="2E4A87CC" w:rsidR="00427A63" w:rsidRDefault="00427A63" w:rsidP="005D6841">
      <w:pPr>
        <w:spacing w:after="0"/>
        <w:rPr>
          <w:rFonts w:hint="eastAsia"/>
        </w:rPr>
      </w:pPr>
      <w:r w:rsidRPr="00427A63">
        <w:drawing>
          <wp:inline distT="0" distB="0" distL="0" distR="0" wp14:anchorId="7C4878D1" wp14:editId="7334B933">
            <wp:extent cx="5640705" cy="5640705"/>
            <wp:effectExtent l="0" t="0" r="0" b="0"/>
            <wp:docPr id="27" name="그림 27" descr="텍스트, 다채로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다채로운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06C9" w14:textId="76249B2D" w:rsidR="007F6A11" w:rsidRDefault="00FC1756" w:rsidP="005D6841">
      <w:pPr>
        <w:spacing w:after="0"/>
        <w:rPr>
          <w:rFonts w:hint="eastAsia"/>
        </w:rPr>
      </w:pPr>
      <w:r>
        <w:br w:type="page"/>
      </w:r>
    </w:p>
    <w:p w14:paraId="24FC09B1" w14:textId="3B9C5B1D" w:rsidR="0023398B" w:rsidRDefault="0023398B" w:rsidP="005D6841">
      <w:pPr>
        <w:pStyle w:val="a"/>
        <w:spacing w:before="0" w:after="0"/>
      </w:pPr>
      <w:r>
        <w:lastRenderedPageBreak/>
        <w:t>Supplementary Specification</w:t>
      </w:r>
    </w:p>
    <w:p w14:paraId="740CA1D7" w14:textId="77777777" w:rsidR="0023398B" w:rsidRPr="00A76AA8" w:rsidRDefault="0023398B" w:rsidP="005D6841">
      <w:pPr>
        <w:spacing w:before="0" w:after="0"/>
      </w:pPr>
    </w:p>
    <w:tbl>
      <w:tblPr>
        <w:tblStyle w:val="afffff0"/>
        <w:tblW w:w="0" w:type="auto"/>
        <w:tblLook w:val="04A0" w:firstRow="1" w:lastRow="0" w:firstColumn="1" w:lastColumn="0" w:noHBand="0" w:noVBand="1"/>
      </w:tblPr>
      <w:tblGrid>
        <w:gridCol w:w="1276"/>
        <w:gridCol w:w="7607"/>
      </w:tblGrid>
      <w:tr w:rsidR="0023398B" w14:paraId="3F6F971A" w14:textId="77777777" w:rsidTr="008828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  <w:gridSpan w:val="2"/>
            <w:tcBorders>
              <w:bottom w:val="single" w:sz="4" w:space="0" w:color="auto"/>
            </w:tcBorders>
            <w:shd w:val="clear" w:color="auto" w:fill="FFFFFF" w:themeFill="background1"/>
          </w:tcPr>
          <w:p w14:paraId="23A9AD71" w14:textId="77777777" w:rsidR="0023398B" w:rsidRPr="00A76AA8" w:rsidRDefault="0023398B" w:rsidP="005D6841">
            <w:pPr>
              <w:spacing w:before="0"/>
              <w:rPr>
                <w:b/>
                <w:bCs/>
                <w:color w:val="FFFFFF" w:themeColor="background1"/>
                <w:sz w:val="20"/>
              </w:rPr>
            </w:pPr>
            <w:r w:rsidRPr="00A76AA8">
              <w:rPr>
                <w:rFonts w:hint="eastAsia"/>
                <w:b/>
                <w:bCs/>
                <w:szCs w:val="22"/>
              </w:rPr>
              <w:t>R</w:t>
            </w:r>
            <w:r w:rsidRPr="00A76AA8">
              <w:rPr>
                <w:b/>
                <w:bCs/>
                <w:szCs w:val="22"/>
              </w:rPr>
              <w:t>evision History</w:t>
            </w:r>
          </w:p>
        </w:tc>
      </w:tr>
      <w:tr w:rsidR="0023398B" w14:paraId="0DD467DC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E97AD" w:themeFill="accent1"/>
          </w:tcPr>
          <w:p w14:paraId="37048C20" w14:textId="77777777" w:rsidR="0023398B" w:rsidRDefault="0023398B" w:rsidP="005D6841">
            <w:pPr>
              <w:spacing w:before="0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V</w:t>
            </w:r>
            <w:r>
              <w:rPr>
                <w:color w:val="FFFFFF" w:themeColor="background1"/>
              </w:rPr>
              <w:t>ersion</w:t>
            </w:r>
          </w:p>
        </w:tc>
        <w:tc>
          <w:tcPr>
            <w:tcW w:w="7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E97AD" w:themeFill="accent1"/>
          </w:tcPr>
          <w:p w14:paraId="44806CA2" w14:textId="77777777" w:rsidR="0023398B" w:rsidRDefault="0023398B" w:rsidP="005D684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D</w:t>
            </w:r>
            <w:r>
              <w:rPr>
                <w:color w:val="FFFFFF" w:themeColor="background1"/>
              </w:rPr>
              <w:t>escription</w:t>
            </w:r>
          </w:p>
        </w:tc>
      </w:tr>
      <w:tr w:rsidR="0023398B" w14:paraId="210B0146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110B4" w14:textId="77777777" w:rsidR="0023398B" w:rsidRDefault="0023398B" w:rsidP="005D6841">
            <w:pPr>
              <w:spacing w:before="0"/>
            </w:pPr>
            <w:r>
              <w:rPr>
                <w:rFonts w:hint="eastAsia"/>
              </w:rPr>
              <w:t>1</w:t>
            </w:r>
          </w:p>
        </w:tc>
        <w:tc>
          <w:tcPr>
            <w:tcW w:w="7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AA28E" w14:textId="77777777" w:rsidR="0023398B" w:rsidRDefault="0023398B" w:rsidP="005D684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첫 문서.</w:t>
            </w:r>
          </w:p>
        </w:tc>
      </w:tr>
      <w:tr w:rsidR="0023398B" w14:paraId="7E643BDD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C0D7AA" w14:textId="66597FB3" w:rsidR="0023398B" w:rsidRDefault="0023398B" w:rsidP="005D6841">
            <w:pPr>
              <w:spacing w:before="0"/>
              <w:rPr>
                <w:rFonts w:hint="eastAsia"/>
              </w:rPr>
            </w:pPr>
            <w:r>
              <w:rPr>
                <w:rFonts w:hint="eastAsia"/>
              </w:rPr>
              <w:t>2</w:t>
            </w:r>
          </w:p>
        </w:tc>
        <w:tc>
          <w:tcPr>
            <w:tcW w:w="7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E45B0" w14:textId="17E4FDDC" w:rsidR="0023398B" w:rsidRDefault="0023398B" w:rsidP="005D6841">
            <w:pPr>
              <w:spacing w:befor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콘솔 기능 제공 삭제</w:t>
            </w:r>
          </w:p>
        </w:tc>
      </w:tr>
    </w:tbl>
    <w:p w14:paraId="3E3C8C2F" w14:textId="77777777" w:rsidR="0023398B" w:rsidRDefault="0023398B" w:rsidP="005D6841">
      <w:pPr>
        <w:spacing w:before="0" w:after="0"/>
        <w:rPr>
          <w:b/>
          <w:bCs/>
        </w:rPr>
      </w:pPr>
    </w:p>
    <w:tbl>
      <w:tblPr>
        <w:tblStyle w:val="afffff0"/>
        <w:tblW w:w="0" w:type="auto"/>
        <w:tblLook w:val="04A0" w:firstRow="1" w:lastRow="0" w:firstColumn="1" w:lastColumn="0" w:noHBand="0" w:noVBand="1"/>
      </w:tblPr>
      <w:tblGrid>
        <w:gridCol w:w="8883"/>
      </w:tblGrid>
      <w:tr w:rsidR="0023398B" w14:paraId="67E8BC8B" w14:textId="77777777" w:rsidTr="008828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</w:tcPr>
          <w:p w14:paraId="33DAB1EE" w14:textId="77777777" w:rsidR="0023398B" w:rsidRDefault="0023398B" w:rsidP="005D6841">
            <w:pPr>
              <w:spacing w:before="0"/>
              <w:rPr>
                <w:b/>
                <w:bCs/>
              </w:rPr>
            </w:pPr>
            <w:r w:rsidRPr="00A76AA8">
              <w:rPr>
                <w:rFonts w:hint="eastAsia"/>
                <w:b/>
                <w:bCs/>
              </w:rPr>
              <w:t>소개</w:t>
            </w:r>
          </w:p>
        </w:tc>
      </w:tr>
      <w:tr w:rsidR="0023398B" w14:paraId="2569279E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</w:tcPr>
          <w:p w14:paraId="66960C77" w14:textId="77777777" w:rsidR="0023398B" w:rsidRDefault="0023398B" w:rsidP="005D6841">
            <w:pPr>
              <w:spacing w:before="0"/>
              <w:rPr>
                <w:b w:val="0"/>
                <w:bCs/>
              </w:rPr>
            </w:pPr>
            <w:r>
              <w:rPr>
                <w:rFonts w:hint="eastAsia"/>
                <w:b w:val="0"/>
                <w:bCs/>
              </w:rPr>
              <w:t>U</w:t>
            </w:r>
            <w:r>
              <w:rPr>
                <w:b w:val="0"/>
                <w:bCs/>
              </w:rPr>
              <w:t>se Case</w:t>
            </w:r>
            <w:r>
              <w:rPr>
                <w:rFonts w:hint="eastAsia"/>
                <w:b w:val="0"/>
                <w:bCs/>
              </w:rPr>
              <w:t>에는 포함되지 않는 공통사항 등에 대해 서술된 문서이다.</w:t>
            </w:r>
          </w:p>
        </w:tc>
      </w:tr>
    </w:tbl>
    <w:p w14:paraId="4E21B1F0" w14:textId="77777777" w:rsidR="0023398B" w:rsidRPr="006A4785" w:rsidRDefault="0023398B" w:rsidP="005D6841">
      <w:pPr>
        <w:spacing w:before="0" w:after="0"/>
      </w:pPr>
    </w:p>
    <w:tbl>
      <w:tblPr>
        <w:tblStyle w:val="afffff0"/>
        <w:tblW w:w="0" w:type="auto"/>
        <w:tblLook w:val="04A0" w:firstRow="1" w:lastRow="0" w:firstColumn="1" w:lastColumn="0" w:noHBand="0" w:noVBand="1"/>
      </w:tblPr>
      <w:tblGrid>
        <w:gridCol w:w="8883"/>
      </w:tblGrid>
      <w:tr w:rsidR="0023398B" w14:paraId="0249E036" w14:textId="77777777" w:rsidTr="008828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</w:tcPr>
          <w:p w14:paraId="7DB42059" w14:textId="591E6267" w:rsidR="0023398B" w:rsidRDefault="0023398B" w:rsidP="005D6841">
            <w:pPr>
              <w:spacing w:before="0"/>
              <w:rPr>
                <w:b/>
                <w:bCs/>
              </w:rPr>
            </w:pPr>
            <w:r w:rsidRPr="00A76AA8">
              <w:rPr>
                <w:b/>
                <w:bCs/>
              </w:rPr>
              <w:t>GUI</w:t>
            </w:r>
            <w:r w:rsidRPr="00A76AA8">
              <w:rPr>
                <w:rFonts w:hint="eastAsia"/>
                <w:b/>
                <w:bCs/>
              </w:rPr>
              <w:t xml:space="preserve"> 지원</w:t>
            </w:r>
          </w:p>
        </w:tc>
      </w:tr>
      <w:tr w:rsidR="0023398B" w14:paraId="609638BE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</w:tcPr>
          <w:p w14:paraId="672B1E0E" w14:textId="2FA77AFC" w:rsidR="0023398B" w:rsidRDefault="0023398B" w:rsidP="005D6841">
            <w:pPr>
              <w:spacing w:before="0"/>
              <w:rPr>
                <w:bCs/>
              </w:rPr>
            </w:pPr>
            <w:r w:rsidRPr="000811B0">
              <w:rPr>
                <w:rFonts w:hint="eastAsia"/>
                <w:b w:val="0"/>
                <w:bCs/>
              </w:rPr>
              <w:t>해당</w:t>
            </w:r>
            <w:r w:rsidRPr="000811B0">
              <w:rPr>
                <w:b w:val="0"/>
                <w:bCs/>
              </w:rPr>
              <w:t xml:space="preserve"> 게임은 GUI기반으로 </w:t>
            </w:r>
            <w:proofErr w:type="spellStart"/>
            <w:r>
              <w:rPr>
                <w:rFonts w:hint="eastAsia"/>
                <w:b w:val="0"/>
                <w:bCs/>
              </w:rPr>
              <w:t>플레이된다</w:t>
            </w:r>
            <w:proofErr w:type="spellEnd"/>
            <w:r>
              <w:rPr>
                <w:rFonts w:hint="eastAsia"/>
                <w:b w:val="0"/>
                <w:bCs/>
              </w:rPr>
              <w:t>.</w:t>
            </w:r>
          </w:p>
          <w:p w14:paraId="7C2CDFE4" w14:textId="77777777" w:rsidR="0023398B" w:rsidRPr="000811B0" w:rsidRDefault="0023398B" w:rsidP="005D6841">
            <w:pPr>
              <w:spacing w:before="0"/>
              <w:rPr>
                <w:b w:val="0"/>
                <w:bCs/>
              </w:rPr>
            </w:pPr>
          </w:p>
        </w:tc>
      </w:tr>
    </w:tbl>
    <w:p w14:paraId="28782A50" w14:textId="3AD68293" w:rsidR="009213BB" w:rsidRDefault="009213BB" w:rsidP="005D6841">
      <w:pPr>
        <w:pStyle w:val="a"/>
        <w:numPr>
          <w:ilvl w:val="0"/>
          <w:numId w:val="0"/>
        </w:numPr>
        <w:spacing w:before="0" w:after="0"/>
      </w:pPr>
    </w:p>
    <w:p w14:paraId="525C08F5" w14:textId="77777777" w:rsidR="009213BB" w:rsidRDefault="009213BB" w:rsidP="005D6841">
      <w:pPr>
        <w:spacing w:after="0"/>
      </w:pPr>
      <w:r>
        <w:br w:type="page"/>
      </w:r>
    </w:p>
    <w:p w14:paraId="2FD08AC1" w14:textId="3C01705F" w:rsidR="009213BB" w:rsidRPr="00D638DA" w:rsidRDefault="009213BB" w:rsidP="005D6841">
      <w:pPr>
        <w:pStyle w:val="1"/>
        <w:spacing w:after="0"/>
        <w:rPr>
          <w:rFonts w:ascii="Sandoll 고딕Neo3 02 Light" w:eastAsia="Sandoll 고딕Neo3 02 Light" w:hAnsi="Sandoll 고딕Neo3 02 Light"/>
          <w:sz w:val="28"/>
        </w:rPr>
      </w:pPr>
      <w:bookmarkStart w:id="19" w:name="_Toc105721266"/>
      <w:r>
        <w:rPr>
          <w:rFonts w:ascii="Sandoll 고딕Neo3 02 Light" w:eastAsia="Sandoll 고딕Neo3 02 Light" w:hAnsi="Sandoll 고딕Neo3 02 Light"/>
          <w:sz w:val="28"/>
        </w:rPr>
        <w:lastRenderedPageBreak/>
        <w:t xml:space="preserve">ELABORATION </w:t>
      </w:r>
      <w:r>
        <w:rPr>
          <w:rFonts w:ascii="Sandoll 고딕Neo3 02 Light" w:eastAsia="Sandoll 고딕Neo3 02 Light" w:hAnsi="Sandoll 고딕Neo3 02 Light"/>
          <w:sz w:val="28"/>
        </w:rPr>
        <w:t>2</w:t>
      </w:r>
      <w:bookmarkEnd w:id="19"/>
    </w:p>
    <w:p w14:paraId="6E67C93B" w14:textId="77777777" w:rsidR="009213BB" w:rsidRPr="00D638DA" w:rsidRDefault="009213BB" w:rsidP="005D6841">
      <w:pPr>
        <w:pStyle w:val="21"/>
        <w:spacing w:before="0" w:after="0"/>
        <w:rPr>
          <w:rFonts w:ascii="Sandoll 고딕Neo3 02 Light" w:eastAsia="Sandoll 고딕Neo3 02 Light" w:hAnsi="Sandoll 고딕Neo3 02 Light" w:cstheme="minorBidi"/>
          <w:sz w:val="20"/>
        </w:rPr>
      </w:pPr>
      <w:bookmarkStart w:id="20" w:name="_Toc105721267"/>
      <w:r w:rsidRPr="00D638DA">
        <w:rPr>
          <w:rFonts w:ascii="Sandoll 고딕Neo3 02 Light" w:eastAsia="Sandoll 고딕Neo3 02 Light" w:hAnsi="Sandoll 고딕Neo3 02 Light" w:hint="eastAsia"/>
          <w:sz w:val="20"/>
          <w:lang w:val="ko-KR"/>
        </w:rPr>
        <w:t>핵심개념</w:t>
      </w:r>
      <w:bookmarkEnd w:id="20"/>
    </w:p>
    <w:p w14:paraId="1E9FC257" w14:textId="54077B13" w:rsidR="009213BB" w:rsidRPr="00C64790" w:rsidRDefault="009213BB" w:rsidP="005D6841">
      <w:pPr>
        <w:pStyle w:val="a"/>
        <w:spacing w:before="0" w:after="0"/>
        <w:rPr>
          <w:rFonts w:ascii="Sandoll 고딕Neo3 02 Light" w:eastAsia="Sandoll 고딕Neo3 02 Light" w:hAnsi="Sandoll 고딕Neo3 02 Light" w:cstheme="majorBidi"/>
          <w:caps/>
          <w:color w:val="577188" w:themeColor="accent1" w:themeShade="BF"/>
          <w14:ligatures w14:val="standardContextual"/>
        </w:rPr>
      </w:pPr>
      <w:r>
        <w:rPr>
          <w:rFonts w:ascii="Sandoll 고딕Neo3 02 Light" w:eastAsia="Sandoll 고딕Neo3 02 Light" w:hAnsi="Sandoll 고딕Neo3 02 Light" w:hint="eastAsia"/>
          <w:lang w:val="ko-KR"/>
        </w:rPr>
        <w:t xml:space="preserve">첫번째 </w:t>
      </w:r>
      <w:proofErr w:type="spellStart"/>
      <w:r>
        <w:rPr>
          <w:rFonts w:ascii="Sandoll 고딕Neo3 02 Light" w:eastAsia="Sandoll 고딕Neo3 02 Light" w:hAnsi="Sandoll 고딕Neo3 02 Light" w:hint="eastAsia"/>
          <w:lang w:val="ko-KR"/>
        </w:rPr>
        <w:t>I</w:t>
      </w:r>
      <w:r>
        <w:rPr>
          <w:rFonts w:ascii="Sandoll 고딕Neo3 02 Light" w:eastAsia="Sandoll 고딕Neo3 02 Light" w:hAnsi="Sandoll 고딕Neo3 02 Light"/>
          <w:lang w:val="ko-KR"/>
        </w:rPr>
        <w:t>teration</w:t>
      </w:r>
      <w:r>
        <w:rPr>
          <w:rFonts w:ascii="Sandoll 고딕Neo3 02 Light" w:eastAsia="Sandoll 고딕Neo3 02 Light" w:hAnsi="Sandoll 고딕Neo3 02 Light" w:hint="eastAsia"/>
          <w:lang w:val="ko-KR"/>
        </w:rPr>
        <w:t>이</w:t>
      </w:r>
      <w:proofErr w:type="spellEnd"/>
      <w:r>
        <w:rPr>
          <w:rFonts w:ascii="Sandoll 고딕Neo3 02 Light" w:eastAsia="Sandoll 고딕Neo3 02 Light" w:hAnsi="Sandoll 고딕Neo3 02 Light" w:hint="eastAsia"/>
          <w:lang w:val="ko-KR"/>
        </w:rPr>
        <w:t xml:space="preserve"> 끝난 후 두번째 반복입니다.</w:t>
      </w:r>
    </w:p>
    <w:p w14:paraId="71EF3847" w14:textId="529E0AEE" w:rsidR="009213BB" w:rsidRDefault="009213BB" w:rsidP="005D6841">
      <w:pPr>
        <w:pStyle w:val="a"/>
        <w:spacing w:before="0" w:after="0"/>
        <w:rPr>
          <w:rFonts w:ascii="Sandoll 고딕Neo3 02 Light" w:eastAsia="Sandoll 고딕Neo3 02 Light" w:hAnsi="Sandoll 고딕Neo3 02 Light" w:cstheme="majorBidi"/>
          <w:caps/>
          <w:color w:val="577188" w:themeColor="accent1" w:themeShade="BF"/>
          <w14:ligatures w14:val="standardContextual"/>
        </w:rPr>
      </w:pPr>
      <w:r>
        <w:rPr>
          <w:rFonts w:ascii="Sandoll 고딕Neo3 02 Light" w:eastAsia="Sandoll 고딕Neo3 02 Light" w:hAnsi="Sandoll 고딕Neo3 02 Light" w:hint="eastAsia"/>
          <w:lang w:val="ko-KR"/>
        </w:rPr>
        <w:t xml:space="preserve">그 다음으로 </w:t>
      </w:r>
      <w:r>
        <w:rPr>
          <w:rFonts w:ascii="Sandoll 고딕Neo3 02 Light" w:eastAsia="Sandoll 고딕Neo3 02 Light" w:hAnsi="Sandoll 고딕Neo3 02 Light" w:hint="eastAsia"/>
          <w:lang w:val="ko-KR"/>
        </w:rPr>
        <w:t>핵심적이고,</w:t>
      </w:r>
      <w:r>
        <w:rPr>
          <w:rFonts w:ascii="Sandoll 고딕Neo3 02 Light" w:eastAsia="Sandoll 고딕Neo3 02 Light" w:hAnsi="Sandoll 고딕Neo3 02 Light"/>
          <w:lang w:val="ko-KR"/>
        </w:rPr>
        <w:t xml:space="preserve"> </w:t>
      </w:r>
      <w:r>
        <w:rPr>
          <w:rFonts w:ascii="Sandoll 고딕Neo3 02 Light" w:eastAsia="Sandoll 고딕Neo3 02 Light" w:hAnsi="Sandoll 고딕Neo3 02 Light" w:hint="eastAsia"/>
          <w:lang w:val="ko-KR"/>
        </w:rPr>
        <w:t xml:space="preserve">리스크가 높은 아키텍처가 </w:t>
      </w:r>
      <w:proofErr w:type="spellStart"/>
      <w:r>
        <w:rPr>
          <w:rFonts w:ascii="Sandoll 고딕Neo3 02 Light" w:eastAsia="Sandoll 고딕Neo3 02 Light" w:hAnsi="Sandoll 고딕Neo3 02 Light" w:hint="eastAsia"/>
          <w:lang w:val="ko-KR"/>
        </w:rPr>
        <w:t>프로그래밍되고</w:t>
      </w:r>
      <w:proofErr w:type="spellEnd"/>
      <w:r>
        <w:rPr>
          <w:rFonts w:ascii="Sandoll 고딕Neo3 02 Light" w:eastAsia="Sandoll 고딕Neo3 02 Light" w:hAnsi="Sandoll 고딕Neo3 02 Light" w:hint="eastAsia"/>
          <w:lang w:val="ko-KR"/>
        </w:rPr>
        <w:t xml:space="preserve"> 테스트됩니다.</w:t>
      </w:r>
    </w:p>
    <w:p w14:paraId="014EF03C" w14:textId="77777777" w:rsidR="009213BB" w:rsidRDefault="009213BB" w:rsidP="005D6841">
      <w:pPr>
        <w:pStyle w:val="a"/>
        <w:numPr>
          <w:ilvl w:val="0"/>
          <w:numId w:val="0"/>
        </w:numPr>
        <w:spacing w:before="0" w:after="0"/>
        <w:ind w:left="360" w:hanging="360"/>
        <w:rPr>
          <w:rFonts w:ascii="Sandoll 고딕Neo3 02 Light" w:eastAsia="Sandoll 고딕Neo3 02 Light" w:hAnsi="Sandoll 고딕Neo3 02 Light" w:cstheme="majorBidi"/>
          <w:caps/>
          <w:color w:val="577188" w:themeColor="accent1" w:themeShade="BF"/>
          <w14:ligatures w14:val="standardContextual"/>
        </w:rPr>
      </w:pPr>
    </w:p>
    <w:p w14:paraId="4C62EBC3" w14:textId="77777777" w:rsidR="009213BB" w:rsidRPr="00D638DA" w:rsidRDefault="009213BB" w:rsidP="005D6841">
      <w:pPr>
        <w:pStyle w:val="affffe"/>
        <w:spacing w:before="0" w:after="0"/>
        <w:rPr>
          <w:rFonts w:ascii="Sandoll 고딕Neo3 02 Light" w:eastAsia="Sandoll 고딕Neo3 02 Light" w:hAnsi="Sandoll 고딕Neo3 02 Light"/>
          <w:sz w:val="20"/>
        </w:rPr>
      </w:pPr>
      <w:r>
        <w:rPr>
          <w:rFonts w:ascii="Sandoll 고딕Neo3 02 Light" w:eastAsia="Sandoll 고딕Neo3 02 Light" w:hAnsi="Sandoll 고딕Neo3 02 Light" w:hint="eastAsia"/>
          <w:sz w:val="20"/>
        </w:rPr>
        <w:t>E</w:t>
      </w:r>
      <w:r>
        <w:rPr>
          <w:rFonts w:ascii="Sandoll 고딕Neo3 02 Light" w:eastAsia="Sandoll 고딕Neo3 02 Light" w:hAnsi="Sandoll 고딕Neo3 02 Light"/>
          <w:sz w:val="20"/>
        </w:rPr>
        <w:t>LABORATION</w:t>
      </w:r>
      <w:r w:rsidRPr="00D638DA">
        <w:rPr>
          <w:rFonts w:ascii="Sandoll 고딕Neo3 02 Light" w:eastAsia="Sandoll 고딕Neo3 02 Light" w:hAnsi="Sandoll 고딕Neo3 02 Light" w:hint="eastAsia"/>
          <w:sz w:val="20"/>
        </w:rPr>
        <w:t>단계에서 시작되는 ARTIFACT 목록</w:t>
      </w:r>
    </w:p>
    <w:tbl>
      <w:tblPr>
        <w:tblStyle w:val="afffff0"/>
        <w:tblW w:w="5000" w:type="pct"/>
        <w:tblLook w:val="04A0" w:firstRow="1" w:lastRow="0" w:firstColumn="1" w:lastColumn="0" w:noHBand="0" w:noVBand="1"/>
        <w:tblDescription w:val="예제 표"/>
      </w:tblPr>
      <w:tblGrid>
        <w:gridCol w:w="7513"/>
        <w:gridCol w:w="1370"/>
      </w:tblGrid>
      <w:tr w:rsidR="009213BB" w:rsidRPr="00D638DA" w14:paraId="583FFA91" w14:textId="77777777" w:rsidTr="008828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nil"/>
              <w:left w:val="nil"/>
              <w:bottom w:val="single" w:sz="4" w:space="0" w:color="D9D9D9" w:themeColor="background1" w:themeShade="D9"/>
              <w:right w:val="nil"/>
            </w:tcBorders>
          </w:tcPr>
          <w:p w14:paraId="09FB7A00" w14:textId="77777777" w:rsidR="009213BB" w:rsidRPr="00D638DA" w:rsidRDefault="009213BB" w:rsidP="005D6841">
            <w:pPr>
              <w:spacing w:before="0"/>
              <w:rPr>
                <w:rFonts w:ascii="Sandoll 고딕Neo3 02 Light" w:eastAsia="Sandoll 고딕Neo3 02 Light" w:hAnsi="Sandoll 고딕Neo3 02 Light"/>
                <w:sz w:val="20"/>
              </w:rPr>
            </w:pPr>
            <w:r w:rsidRPr="00D638DA">
              <w:rPr>
                <w:rFonts w:ascii="Sandoll 고딕Neo3 02 Light" w:eastAsia="Sandoll 고딕Neo3 02 Light" w:hAnsi="Sandoll 고딕Neo3 02 Light" w:hint="eastAsia"/>
                <w:sz w:val="20"/>
              </w:rPr>
              <w:t>a</w:t>
            </w:r>
            <w:r w:rsidRPr="00D638DA">
              <w:rPr>
                <w:rFonts w:ascii="Sandoll 고딕Neo3 02 Light" w:eastAsia="Sandoll 고딕Neo3 02 Light" w:hAnsi="Sandoll 고딕Neo3 02 Light"/>
                <w:sz w:val="20"/>
              </w:rPr>
              <w:t>RTIFACT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0F840EFF" w14:textId="77777777" w:rsidR="009213BB" w:rsidRPr="00D638DA" w:rsidRDefault="009213BB" w:rsidP="005D6841">
            <w:pPr>
              <w:spacing w:before="0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작성 여부</w:t>
            </w:r>
          </w:p>
        </w:tc>
      </w:tr>
      <w:tr w:rsidR="009213BB" w:rsidRPr="00D638DA" w14:paraId="0F5BB52A" w14:textId="77777777" w:rsidTr="00882875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dotted" w:sz="8" w:space="0" w:color="7E97AD" w:themeColor="accent1"/>
              <w:left w:val="nil"/>
              <w:bottom w:val="single" w:sz="4" w:space="0" w:color="D9D9D9" w:themeColor="background1" w:themeShade="D9"/>
              <w:right w:val="nil"/>
            </w:tcBorders>
          </w:tcPr>
          <w:p w14:paraId="297C73C7" w14:textId="77777777" w:rsidR="009213BB" w:rsidRPr="00D638DA" w:rsidRDefault="009213BB" w:rsidP="005D6841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  <w:b w:val="0"/>
              </w:rPr>
            </w:pPr>
            <w:r>
              <w:rPr>
                <w:rFonts w:ascii="Sandoll 고딕Neo3 02 Light" w:eastAsia="Sandoll 고딕Neo3 02 Light" w:hAnsi="Sandoll 고딕Neo3 02 Light"/>
              </w:rPr>
              <w:t>Domain Model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267270BC" w14:textId="77777777" w:rsidR="009213BB" w:rsidRPr="005908E4" w:rsidRDefault="009213BB" w:rsidP="005D6841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  <w:b/>
              </w:rPr>
            </w:pPr>
            <w:r>
              <w:rPr>
                <w:rFonts w:ascii="Sandoll 고딕Neo3 02 Light" w:eastAsia="Sandoll 고딕Neo3 02 Light" w:hAnsi="Sandoll 고딕Neo3 02 Light" w:hint="eastAsia"/>
                <w:b/>
              </w:rPr>
              <w:t>V</w:t>
            </w:r>
          </w:p>
        </w:tc>
      </w:tr>
      <w:tr w:rsidR="009213BB" w:rsidRPr="00D638DA" w14:paraId="613C0FA5" w14:textId="77777777" w:rsidTr="00882875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4C41D011" w14:textId="77777777" w:rsidR="009213BB" w:rsidRPr="00D638DA" w:rsidRDefault="009213BB" w:rsidP="005D6841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/>
              </w:rPr>
              <w:t>Design</w:t>
            </w:r>
            <w:r w:rsidRPr="00D638DA">
              <w:rPr>
                <w:rFonts w:ascii="Sandoll 고딕Neo3 02 Light" w:eastAsia="Sandoll 고딕Neo3 02 Light" w:hAnsi="Sandoll 고딕Neo3 02 Light"/>
              </w:rPr>
              <w:t xml:space="preserve"> Model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13D804C7" w14:textId="77777777" w:rsidR="009213BB" w:rsidRPr="005908E4" w:rsidRDefault="009213BB" w:rsidP="005D6841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V</w:t>
            </w:r>
          </w:p>
        </w:tc>
      </w:tr>
      <w:tr w:rsidR="009213BB" w:rsidRPr="00D638DA" w14:paraId="73E57FA7" w14:textId="77777777" w:rsidTr="00882875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58312679" w14:textId="77777777" w:rsidR="009213BB" w:rsidRPr="00D638DA" w:rsidRDefault="009213BB" w:rsidP="005D6841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S</w:t>
            </w:r>
            <w:r>
              <w:rPr>
                <w:rFonts w:ascii="Sandoll 고딕Neo3 02 Light" w:eastAsia="Sandoll 고딕Neo3 02 Light" w:hAnsi="Sandoll 고딕Neo3 02 Light"/>
              </w:rPr>
              <w:t>oftware Architecture Document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709DE19F" w14:textId="77777777" w:rsidR="009213BB" w:rsidRPr="005908E4" w:rsidRDefault="009213BB" w:rsidP="005D6841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X</w:t>
            </w:r>
          </w:p>
        </w:tc>
      </w:tr>
      <w:tr w:rsidR="009213BB" w:rsidRPr="00D638DA" w14:paraId="08A58976" w14:textId="77777777" w:rsidTr="00882875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465F2347" w14:textId="77777777" w:rsidR="009213BB" w:rsidRPr="00D638DA" w:rsidRDefault="009213BB" w:rsidP="005D6841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D</w:t>
            </w:r>
            <w:r>
              <w:rPr>
                <w:rFonts w:ascii="Sandoll 고딕Neo3 02 Light" w:eastAsia="Sandoll 고딕Neo3 02 Light" w:hAnsi="Sandoll 고딕Neo3 02 Light"/>
              </w:rPr>
              <w:t>ata Model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4AD92D24" w14:textId="77777777" w:rsidR="009213BB" w:rsidRPr="005908E4" w:rsidRDefault="009213BB" w:rsidP="005D6841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X</w:t>
            </w:r>
          </w:p>
        </w:tc>
      </w:tr>
      <w:tr w:rsidR="009213BB" w:rsidRPr="00D638DA" w14:paraId="1E41540F" w14:textId="77777777" w:rsidTr="00882875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51971D01" w14:textId="77777777" w:rsidR="009213BB" w:rsidRPr="00D638DA" w:rsidRDefault="009213BB" w:rsidP="005D6841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/>
              </w:rPr>
              <w:t>Use-Case Story Boards, UI Prototypes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2D407E7D" w14:textId="77777777" w:rsidR="009213BB" w:rsidRPr="005908E4" w:rsidRDefault="009213BB" w:rsidP="005D6841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V</w:t>
            </w:r>
          </w:p>
        </w:tc>
      </w:tr>
    </w:tbl>
    <w:p w14:paraId="38C6B9E6" w14:textId="2C9DA6BD" w:rsidR="009213BB" w:rsidRDefault="009213BB" w:rsidP="005D6841">
      <w:pPr>
        <w:pStyle w:val="a"/>
        <w:numPr>
          <w:ilvl w:val="0"/>
          <w:numId w:val="0"/>
        </w:numPr>
        <w:spacing w:before="0" w:after="0"/>
      </w:pPr>
    </w:p>
    <w:p w14:paraId="37126AC4" w14:textId="77777777" w:rsidR="009213BB" w:rsidRDefault="009213BB" w:rsidP="005D6841">
      <w:pPr>
        <w:spacing w:after="0"/>
      </w:pPr>
      <w:r>
        <w:br w:type="page"/>
      </w:r>
    </w:p>
    <w:p w14:paraId="5896AD54" w14:textId="77777777" w:rsidR="009213BB" w:rsidRPr="00D634C5" w:rsidRDefault="009213BB" w:rsidP="005D6841">
      <w:pPr>
        <w:pStyle w:val="21"/>
        <w:spacing w:before="0" w:after="0"/>
        <w:rPr>
          <w:rFonts w:ascii="Sandoll 고딕Neo3 02 Light" w:eastAsia="Sandoll 고딕Neo3 02 Light" w:hAnsi="Sandoll 고딕Neo3 02 Light"/>
          <w:sz w:val="20"/>
        </w:rPr>
      </w:pPr>
      <w:bookmarkStart w:id="21" w:name="_Toc105721268"/>
      <w:r w:rsidRPr="008C7411">
        <w:rPr>
          <w:rFonts w:ascii="Sandoll 고딕Neo3 02 Light" w:eastAsia="Sandoll 고딕Neo3 02 Light" w:hAnsi="Sandoll 고딕Neo3 02 Light"/>
          <w:sz w:val="20"/>
        </w:rPr>
        <w:lastRenderedPageBreak/>
        <w:t>Full-Dressed Use case</w:t>
      </w:r>
      <w:bookmarkEnd w:id="21"/>
    </w:p>
    <w:p w14:paraId="27845E56" w14:textId="43D126F3" w:rsidR="009213BB" w:rsidRDefault="009213BB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 xml:space="preserve">지난번에는 </w:t>
      </w:r>
      <w:proofErr w:type="spellStart"/>
      <w:r>
        <w:rPr>
          <w:rFonts w:ascii="Sandoll 고딕Neo3 02 Light" w:eastAsia="Sandoll 고딕Neo3 02 Light" w:hAnsi="Sandoll 고딕Neo3 02 Light" w:hint="eastAsia"/>
        </w:rPr>
        <w:t>U</w:t>
      </w:r>
      <w:r>
        <w:rPr>
          <w:rFonts w:ascii="Sandoll 고딕Neo3 02 Light" w:eastAsia="Sandoll 고딕Neo3 02 Light" w:hAnsi="Sandoll 고딕Neo3 02 Light"/>
        </w:rPr>
        <w:t>seCase</w:t>
      </w:r>
      <w:proofErr w:type="spellEnd"/>
      <w:r>
        <w:rPr>
          <w:rFonts w:ascii="Sandoll 고딕Neo3 02 Light" w:eastAsia="Sandoll 고딕Neo3 02 Light" w:hAnsi="Sandoll 고딕Neo3 02 Light"/>
        </w:rPr>
        <w:t xml:space="preserve"> Diagram</w:t>
      </w:r>
      <w:r>
        <w:rPr>
          <w:rFonts w:ascii="Sandoll 고딕Neo3 02 Light" w:eastAsia="Sandoll 고딕Neo3 02 Light" w:hAnsi="Sandoll 고딕Neo3 02 Light" w:hint="eastAsia"/>
        </w:rPr>
        <w:t>을 통해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 xml:space="preserve">보여준 </w:t>
      </w:r>
      <w:proofErr w:type="spellStart"/>
      <w:r>
        <w:rPr>
          <w:rFonts w:ascii="Sandoll 고딕Neo3 02 Light" w:eastAsia="Sandoll 고딕Neo3 02 Light" w:hAnsi="Sandoll 고딕Neo3 02 Light"/>
        </w:rPr>
        <w:t>UseCase</w:t>
      </w:r>
      <w:proofErr w:type="spellEnd"/>
      <w:r>
        <w:rPr>
          <w:rFonts w:ascii="Sandoll 고딕Neo3 02 Light" w:eastAsia="Sandoll 고딕Neo3 02 Light" w:hAnsi="Sandoll 고딕Neo3 02 Light" w:hint="eastAsia"/>
        </w:rPr>
        <w:t>들 중,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 w:hint="eastAsia"/>
        </w:rPr>
        <w:t xml:space="preserve">가장 핵심적인 </w:t>
      </w:r>
      <w:proofErr w:type="spellStart"/>
      <w:r>
        <w:rPr>
          <w:rFonts w:ascii="Sandoll 고딕Neo3 02 Light" w:eastAsia="Sandoll 고딕Neo3 02 Light" w:hAnsi="Sandoll 고딕Neo3 02 Light"/>
        </w:rPr>
        <w:t>UseCase</w:t>
      </w:r>
      <w:proofErr w:type="spellEnd"/>
      <w:r>
        <w:rPr>
          <w:rFonts w:ascii="Sandoll 고딕Neo3 02 Light" w:eastAsia="Sandoll 고딕Neo3 02 Light" w:hAnsi="Sandoll 고딕Neo3 02 Light" w:hint="eastAsia"/>
        </w:rPr>
        <w:t>에 대해서 먼저 파악하였습니다.</w:t>
      </w:r>
    </w:p>
    <w:p w14:paraId="1C23D586" w14:textId="0DF6183E" w:rsidR="009213BB" w:rsidRDefault="009213BB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 w:hint="eastAsia"/>
        </w:rPr>
      </w:pPr>
      <w:r>
        <w:rPr>
          <w:rFonts w:ascii="Sandoll 고딕Neo3 02 Light" w:eastAsia="Sandoll 고딕Neo3 02 Light" w:hAnsi="Sandoll 고딕Neo3 02 Light" w:hint="eastAsia"/>
        </w:rPr>
        <w:t>게임은 이제 거의 다 준비되었습니다</w:t>
      </w:r>
      <w:r>
        <w:rPr>
          <w:rFonts w:ascii="Sandoll 고딕Neo3 02 Light" w:eastAsia="Sandoll 고딕Neo3 02 Light" w:hAnsi="Sandoll 고딕Neo3 02 Light"/>
        </w:rPr>
        <w:t xml:space="preserve">. </w:t>
      </w:r>
      <w:r w:rsidR="00A92588">
        <w:rPr>
          <w:rFonts w:ascii="Sandoll 고딕Neo3 02 Light" w:eastAsia="Sandoll 고딕Neo3 02 Light" w:hAnsi="Sandoll 고딕Neo3 02 Light" w:hint="eastAsia"/>
        </w:rPr>
        <w:t>이제 P</w:t>
      </w:r>
      <w:r w:rsidR="00A92588">
        <w:rPr>
          <w:rFonts w:ascii="Sandoll 고딕Neo3 02 Light" w:eastAsia="Sandoll 고딕Neo3 02 Light" w:hAnsi="Sandoll 고딕Neo3 02 Light"/>
        </w:rPr>
        <w:t>layer</w:t>
      </w:r>
      <w:r w:rsidR="00A92588">
        <w:rPr>
          <w:rFonts w:ascii="Sandoll 고딕Neo3 02 Light" w:eastAsia="Sandoll 고딕Neo3 02 Light" w:hAnsi="Sandoll 고딕Neo3 02 Light" w:hint="eastAsia"/>
        </w:rPr>
        <w:t>의 이름을 정하고,</w:t>
      </w:r>
      <w:r w:rsidR="00A92588">
        <w:rPr>
          <w:rFonts w:ascii="Sandoll 고딕Neo3 02 Light" w:eastAsia="Sandoll 고딕Neo3 02 Light" w:hAnsi="Sandoll 고딕Neo3 02 Light"/>
        </w:rPr>
        <w:t xml:space="preserve"> </w:t>
      </w:r>
      <w:r w:rsidR="00A92588">
        <w:rPr>
          <w:rFonts w:ascii="Sandoll 고딕Neo3 02 Light" w:eastAsia="Sandoll 고딕Neo3 02 Light" w:hAnsi="Sandoll 고딕Neo3 02 Light" w:hint="eastAsia"/>
        </w:rPr>
        <w:t>순서를 정해주면 준비가 완료됩니다.</w:t>
      </w:r>
    </w:p>
    <w:p w14:paraId="25C325B6" w14:textId="77777777" w:rsidR="009213BB" w:rsidRDefault="009213BB" w:rsidP="005D6841">
      <w:pPr>
        <w:pStyle w:val="a"/>
        <w:numPr>
          <w:ilvl w:val="0"/>
          <w:numId w:val="0"/>
        </w:numPr>
        <w:spacing w:before="0" w:after="0"/>
        <w:ind w:left="360" w:hanging="360"/>
        <w:rPr>
          <w:rFonts w:ascii="Sandoll 고딕Neo3 02 Light" w:eastAsia="Sandoll 고딕Neo3 02 Light" w:hAnsi="Sandoll 고딕Neo3 02 Light"/>
        </w:rPr>
      </w:pPr>
    </w:p>
    <w:p w14:paraId="4A8A7B27" w14:textId="39AF3EED" w:rsidR="009213BB" w:rsidRDefault="009213BB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 xml:space="preserve">따라서 이번 </w:t>
      </w:r>
      <w:r>
        <w:rPr>
          <w:rFonts w:ascii="Sandoll 고딕Neo3 02 Light" w:eastAsia="Sandoll 고딕Neo3 02 Light" w:hAnsi="Sandoll 고딕Neo3 02 Light"/>
        </w:rPr>
        <w:t>Elaboration</w:t>
      </w:r>
      <w:r>
        <w:rPr>
          <w:rFonts w:ascii="Sandoll 고딕Neo3 02 Light" w:eastAsia="Sandoll 고딕Neo3 02 Light" w:hAnsi="Sandoll 고딕Neo3 02 Light" w:hint="eastAsia"/>
        </w:rPr>
        <w:t xml:space="preserve">에서는 </w:t>
      </w:r>
      <w:r w:rsidR="00A92588">
        <w:rPr>
          <w:rFonts w:ascii="Sandoll 고딕Neo3 02 Light" w:eastAsia="Sandoll 고딕Neo3 02 Light" w:hAnsi="Sandoll 고딕Neo3 02 Light" w:hint="eastAsia"/>
        </w:rPr>
        <w:t>R</w:t>
      </w:r>
      <w:r w:rsidR="00A92588">
        <w:rPr>
          <w:rFonts w:ascii="Sandoll 고딕Neo3 02 Light" w:eastAsia="Sandoll 고딕Neo3 02 Light" w:hAnsi="Sandoll 고딕Neo3 02 Light"/>
        </w:rPr>
        <w:t xml:space="preserve">eady </w:t>
      </w:r>
      <w:proofErr w:type="spellStart"/>
      <w:r>
        <w:rPr>
          <w:rFonts w:ascii="Sandoll 고딕Neo3 02 Light" w:eastAsia="Sandoll 고딕Neo3 02 Light" w:hAnsi="Sandoll 고딕Neo3 02 Light"/>
        </w:rPr>
        <w:t>UseCase</w:t>
      </w:r>
      <w:proofErr w:type="spellEnd"/>
      <w:r>
        <w:rPr>
          <w:rFonts w:ascii="Sandoll 고딕Neo3 02 Light" w:eastAsia="Sandoll 고딕Neo3 02 Light" w:hAnsi="Sandoll 고딕Neo3 02 Light" w:hint="eastAsia"/>
        </w:rPr>
        <w:t xml:space="preserve">에 대해 </w:t>
      </w:r>
      <w:r w:rsidR="00A92588">
        <w:rPr>
          <w:rFonts w:ascii="Sandoll 고딕Neo3 02 Light" w:eastAsia="Sandoll 고딕Neo3 02 Light" w:hAnsi="Sandoll 고딕Neo3 02 Light" w:hint="eastAsia"/>
        </w:rPr>
        <w:t>명세하겠습니다.</w:t>
      </w:r>
    </w:p>
    <w:p w14:paraId="56F615CD" w14:textId="77777777" w:rsidR="00A92588" w:rsidRDefault="00A92588" w:rsidP="005D6841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 w:hint="eastAsia"/>
        </w:rPr>
      </w:pPr>
    </w:p>
    <w:p w14:paraId="191097D6" w14:textId="6DF0CAF8" w:rsidR="00A92588" w:rsidRDefault="00A92588" w:rsidP="005D6841">
      <w:pPr>
        <w:spacing w:after="0"/>
      </w:pPr>
      <w:r>
        <w:br w:type="page"/>
      </w:r>
    </w:p>
    <w:tbl>
      <w:tblPr>
        <w:tblStyle w:val="afffff0"/>
        <w:tblW w:w="0" w:type="auto"/>
        <w:tblInd w:w="360" w:type="dxa"/>
        <w:tblLook w:val="04A0" w:firstRow="1" w:lastRow="0" w:firstColumn="1" w:lastColumn="0" w:noHBand="0" w:noVBand="1"/>
      </w:tblPr>
      <w:tblGrid>
        <w:gridCol w:w="1767"/>
        <w:gridCol w:w="2494"/>
        <w:gridCol w:w="4262"/>
      </w:tblGrid>
      <w:tr w:rsidR="00A92588" w14:paraId="5EA9F648" w14:textId="77777777" w:rsidTr="008828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397F2B39" w14:textId="37472EA9" w:rsidR="00A92588" w:rsidRDefault="00A92588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lastRenderedPageBreak/>
              <w:t>U</w:t>
            </w:r>
            <w:r>
              <w:rPr>
                <w:rFonts w:ascii="Sandoll 고딕Neo3 02 Light" w:eastAsia="Sandoll 고딕Neo3 02 Light" w:hAnsi="Sandoll 고딕Neo3 02 Light"/>
              </w:rPr>
              <w:t>secase #</w:t>
            </w:r>
            <w:r>
              <w:rPr>
                <w:rFonts w:ascii="Sandoll 고딕Neo3 02 Light" w:eastAsia="Sandoll 고딕Neo3 02 Light" w:hAnsi="Sandoll 고딕Neo3 02 Light" w:hint="eastAsia"/>
              </w:rPr>
              <w:t>R</w:t>
            </w:r>
            <w:r>
              <w:rPr>
                <w:rFonts w:ascii="Sandoll 고딕Neo3 02 Light" w:eastAsia="Sandoll 고딕Neo3 02 Light" w:hAnsi="Sandoll 고딕Neo3 02 Light"/>
              </w:rPr>
              <w:t>eady Game</w:t>
            </w:r>
          </w:p>
        </w:tc>
      </w:tr>
      <w:tr w:rsidR="00A92588" w14:paraId="36E53972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gridSpan w:val="2"/>
          </w:tcPr>
          <w:p w14:paraId="395A1A6C" w14:textId="77777777" w:rsidR="00A92588" w:rsidRDefault="00A92588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</w:rPr>
            </w:pPr>
          </w:p>
        </w:tc>
        <w:tc>
          <w:tcPr>
            <w:tcW w:w="4262" w:type="dxa"/>
          </w:tcPr>
          <w:p w14:paraId="50B47B26" w14:textId="77777777" w:rsidR="00A92588" w:rsidRDefault="00A92588" w:rsidP="005D6841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</w:p>
        </w:tc>
      </w:tr>
      <w:tr w:rsidR="00A92588" w14:paraId="5BB24594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7" w:type="dxa"/>
            <w:shd w:val="clear" w:color="auto" w:fill="7E97AD" w:themeFill="accent1"/>
          </w:tcPr>
          <w:p w14:paraId="12D99FAF" w14:textId="77777777" w:rsidR="00A92588" w:rsidRPr="000C3170" w:rsidRDefault="00A92588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color w:val="FFFFFF" w:themeColor="background1"/>
              </w:rPr>
            </w:pPr>
            <w:r w:rsidRPr="000C3170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S</w:t>
            </w:r>
            <w:r w:rsidRPr="000C3170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COPE</w:t>
            </w:r>
          </w:p>
        </w:tc>
        <w:tc>
          <w:tcPr>
            <w:tcW w:w="6756" w:type="dxa"/>
            <w:gridSpan w:val="2"/>
          </w:tcPr>
          <w:p w14:paraId="41CFCB2D" w14:textId="77777777" w:rsidR="00A92588" w:rsidRDefault="00A92588" w:rsidP="005D6841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B</w:t>
            </w:r>
            <w:r>
              <w:rPr>
                <w:rFonts w:ascii="Sandoll 고딕Neo3 02 Light" w:eastAsia="Sandoll 고딕Neo3 02 Light" w:hAnsi="Sandoll 고딕Neo3 02 Light"/>
              </w:rPr>
              <w:t>ridge Game Program</w:t>
            </w:r>
          </w:p>
        </w:tc>
      </w:tr>
      <w:tr w:rsidR="00A92588" w14:paraId="0A48CFE4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7" w:type="dxa"/>
            <w:shd w:val="clear" w:color="auto" w:fill="7E97AD" w:themeFill="accent1"/>
          </w:tcPr>
          <w:p w14:paraId="61241C80" w14:textId="77777777" w:rsidR="00A92588" w:rsidRPr="000C3170" w:rsidRDefault="00A92588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color w:val="FFFFFF" w:themeColor="background1"/>
              </w:rPr>
            </w:pPr>
            <w:r w:rsidRPr="000C3170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L</w:t>
            </w:r>
            <w:r w:rsidRPr="000C3170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EVEL</w:t>
            </w:r>
          </w:p>
        </w:tc>
        <w:tc>
          <w:tcPr>
            <w:tcW w:w="6756" w:type="dxa"/>
            <w:gridSpan w:val="2"/>
          </w:tcPr>
          <w:p w14:paraId="41663D41" w14:textId="77777777" w:rsidR="00A92588" w:rsidRDefault="00A92588" w:rsidP="005D6841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U</w:t>
            </w:r>
            <w:r>
              <w:rPr>
                <w:rFonts w:ascii="Sandoll 고딕Neo3 02 Light" w:eastAsia="Sandoll 고딕Neo3 02 Light" w:hAnsi="Sandoll 고딕Neo3 02 Light"/>
              </w:rPr>
              <w:t>ser Goal</w:t>
            </w:r>
          </w:p>
        </w:tc>
      </w:tr>
      <w:tr w:rsidR="00A92588" w14:paraId="16F827A3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7" w:type="dxa"/>
            <w:shd w:val="clear" w:color="auto" w:fill="7E97AD" w:themeFill="accent1"/>
          </w:tcPr>
          <w:p w14:paraId="265C192C" w14:textId="77777777" w:rsidR="00A92588" w:rsidRPr="000C3170" w:rsidRDefault="00A92588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color w:val="FFFFFF" w:themeColor="background1"/>
              </w:rPr>
            </w:pPr>
            <w:r w:rsidRPr="000C3170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P</w:t>
            </w:r>
            <w:r w:rsidRPr="000C3170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rimary Actor</w:t>
            </w:r>
          </w:p>
        </w:tc>
        <w:tc>
          <w:tcPr>
            <w:tcW w:w="6756" w:type="dxa"/>
            <w:gridSpan w:val="2"/>
          </w:tcPr>
          <w:p w14:paraId="363E816E" w14:textId="7C441859" w:rsidR="00A92588" w:rsidRDefault="00A92588" w:rsidP="005D6841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P</w:t>
            </w:r>
            <w:r>
              <w:rPr>
                <w:rFonts w:ascii="Sandoll 고딕Neo3 02 Light" w:eastAsia="Sandoll 고딕Neo3 02 Light" w:hAnsi="Sandoll 고딕Neo3 02 Light"/>
              </w:rPr>
              <w:t>layer</w:t>
            </w:r>
          </w:p>
        </w:tc>
      </w:tr>
      <w:tr w:rsidR="00A92588" w14:paraId="4042B364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gridSpan w:val="2"/>
          </w:tcPr>
          <w:p w14:paraId="4915676A" w14:textId="77777777" w:rsidR="00A92588" w:rsidRDefault="00A92588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</w:rPr>
            </w:pPr>
          </w:p>
        </w:tc>
        <w:tc>
          <w:tcPr>
            <w:tcW w:w="4262" w:type="dxa"/>
          </w:tcPr>
          <w:p w14:paraId="552D271F" w14:textId="77777777" w:rsidR="00A92588" w:rsidRDefault="00A92588" w:rsidP="005D6841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</w:p>
        </w:tc>
      </w:tr>
      <w:tr w:rsidR="00A92588" w14:paraId="574297BB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  <w:shd w:val="clear" w:color="auto" w:fill="7E97AD" w:themeFill="accent1"/>
          </w:tcPr>
          <w:p w14:paraId="59E8E914" w14:textId="77777777" w:rsidR="00A92588" w:rsidRPr="00AF168D" w:rsidRDefault="00A92588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color w:val="FFFFFF" w:themeColor="background1"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S</w:t>
            </w:r>
            <w:r w:rsidRPr="00AF168D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TAKEHOLDERS AND INTERESTS</w:t>
            </w:r>
          </w:p>
        </w:tc>
      </w:tr>
      <w:tr w:rsidR="00A92588" w14:paraId="447DEA01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7" w:type="dxa"/>
            <w:shd w:val="clear" w:color="auto" w:fill="7E97AD" w:themeFill="accent1"/>
          </w:tcPr>
          <w:p w14:paraId="30C3B741" w14:textId="098C108B" w:rsidR="00A92588" w:rsidRPr="00AF168D" w:rsidRDefault="00A92588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color w:val="FFFFFF" w:themeColor="background1"/>
              </w:rPr>
            </w:pPr>
            <w:r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P</w:t>
            </w:r>
            <w:r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layer</w:t>
            </w:r>
          </w:p>
        </w:tc>
        <w:tc>
          <w:tcPr>
            <w:tcW w:w="6756" w:type="dxa"/>
            <w:gridSpan w:val="2"/>
          </w:tcPr>
          <w:p w14:paraId="5F59F5AE" w14:textId="465846F5" w:rsidR="00A92588" w:rsidRDefault="00A92588" w:rsidP="005D6841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G</w:t>
            </w:r>
            <w:r>
              <w:rPr>
                <w:rFonts w:ascii="Sandoll 고딕Neo3 02 Light" w:eastAsia="Sandoll 고딕Neo3 02 Light" w:hAnsi="Sandoll 고딕Neo3 02 Light"/>
              </w:rPr>
              <w:t>ame</w:t>
            </w:r>
            <w:r>
              <w:rPr>
                <w:rFonts w:ascii="Sandoll 고딕Neo3 02 Light" w:eastAsia="Sandoll 고딕Neo3 02 Light" w:hAnsi="Sandoll 고딕Neo3 02 Light" w:hint="eastAsia"/>
              </w:rPr>
              <w:t>을 플레이하고 싶어한다</w:t>
            </w:r>
          </w:p>
          <w:p w14:paraId="5E31BBA1" w14:textId="77777777" w:rsidR="00A92588" w:rsidRDefault="00A92588" w:rsidP="005D6841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본인의 이름을 정하고 싶어한다.</w:t>
            </w:r>
          </w:p>
          <w:p w14:paraId="5219D7F0" w14:textId="39203A6F" w:rsidR="00A92588" w:rsidRPr="00A92588" w:rsidRDefault="00A92588" w:rsidP="005D6841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 w:hint="eastAsia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 xml:space="preserve">주사위를 굴려 순서를 명확히 </w:t>
            </w:r>
            <w:proofErr w:type="spellStart"/>
            <w:r>
              <w:rPr>
                <w:rFonts w:ascii="Sandoll 고딕Neo3 02 Light" w:eastAsia="Sandoll 고딕Neo3 02 Light" w:hAnsi="Sandoll 고딕Neo3 02 Light" w:hint="eastAsia"/>
              </w:rPr>
              <w:t>하고자한다</w:t>
            </w:r>
            <w:proofErr w:type="spellEnd"/>
            <w:r>
              <w:rPr>
                <w:rFonts w:ascii="Sandoll 고딕Neo3 02 Light" w:eastAsia="Sandoll 고딕Neo3 02 Light" w:hAnsi="Sandoll 고딕Neo3 02 Light" w:hint="eastAsia"/>
              </w:rPr>
              <w:t>.</w:t>
            </w:r>
          </w:p>
        </w:tc>
      </w:tr>
      <w:tr w:rsidR="00A92588" w14:paraId="11C0DA44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gridSpan w:val="2"/>
          </w:tcPr>
          <w:p w14:paraId="2D86FDB5" w14:textId="77777777" w:rsidR="00A92588" w:rsidRDefault="00A92588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</w:rPr>
            </w:pPr>
          </w:p>
        </w:tc>
        <w:tc>
          <w:tcPr>
            <w:tcW w:w="4262" w:type="dxa"/>
          </w:tcPr>
          <w:p w14:paraId="2EBFDE53" w14:textId="77777777" w:rsidR="00A92588" w:rsidRDefault="00A92588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7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</w:p>
        </w:tc>
      </w:tr>
      <w:tr w:rsidR="00A92588" w14:paraId="503D8D03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  <w:shd w:val="clear" w:color="auto" w:fill="7E97AD" w:themeFill="accent1"/>
          </w:tcPr>
          <w:p w14:paraId="2E821A73" w14:textId="77777777" w:rsidR="00A92588" w:rsidRDefault="00A92588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P</w:t>
            </w:r>
            <w:r w:rsidRPr="00AF168D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RECONDITIONS</w:t>
            </w:r>
          </w:p>
        </w:tc>
      </w:tr>
      <w:tr w:rsidR="00A92588" w14:paraId="1604E04A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gridSpan w:val="2"/>
          </w:tcPr>
          <w:p w14:paraId="645780C2" w14:textId="780D2F43" w:rsidR="00A92588" w:rsidRPr="000C3170" w:rsidRDefault="00A92588" w:rsidP="005D6841">
            <w:pPr>
              <w:pStyle w:val="a"/>
              <w:numPr>
                <w:ilvl w:val="0"/>
                <w:numId w:val="24"/>
              </w:numPr>
              <w:spacing w:before="0" w:after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P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layer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의 수는 이미 정해진 상황이다.</w:t>
            </w:r>
          </w:p>
        </w:tc>
        <w:tc>
          <w:tcPr>
            <w:tcW w:w="4262" w:type="dxa"/>
          </w:tcPr>
          <w:p w14:paraId="0BF3760F" w14:textId="77777777" w:rsidR="00A92588" w:rsidRPr="000C3170" w:rsidRDefault="00A92588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7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  <w:bCs/>
              </w:rPr>
            </w:pPr>
          </w:p>
        </w:tc>
      </w:tr>
      <w:tr w:rsidR="00A92588" w14:paraId="7E115B8A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541D2B42" w14:textId="77777777" w:rsidR="00A92588" w:rsidRPr="000C3170" w:rsidRDefault="00A92588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</w:p>
        </w:tc>
      </w:tr>
      <w:tr w:rsidR="00A92588" w14:paraId="253EB1E8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  <w:shd w:val="clear" w:color="auto" w:fill="7E97AD" w:themeFill="accent1"/>
          </w:tcPr>
          <w:p w14:paraId="7AF1B1CB" w14:textId="77777777" w:rsidR="00A92588" w:rsidRPr="00AF168D" w:rsidRDefault="00A92588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bCs/>
                <w:color w:val="FFFFFF" w:themeColor="background1"/>
              </w:rPr>
              <w:t>S</w:t>
            </w:r>
            <w:r w:rsidRPr="00AF168D">
              <w:rPr>
                <w:rFonts w:ascii="Sandoll 고딕Neo3 02 Light" w:eastAsia="Sandoll 고딕Neo3 02 Light" w:hAnsi="Sandoll 고딕Neo3 02 Light"/>
                <w:bCs/>
                <w:color w:val="FFFFFF" w:themeColor="background1"/>
              </w:rPr>
              <w:t>UCCESS GUARANTEE</w:t>
            </w:r>
          </w:p>
        </w:tc>
      </w:tr>
      <w:tr w:rsidR="00A92588" w14:paraId="417DE822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713BE02E" w14:textId="40004300" w:rsidR="00A92588" w:rsidRPr="00A92588" w:rsidRDefault="00A92588" w:rsidP="005D6841">
            <w:pPr>
              <w:pStyle w:val="a"/>
              <w:numPr>
                <w:ilvl w:val="0"/>
                <w:numId w:val="24"/>
              </w:numPr>
              <w:spacing w:before="0" w:after="0"/>
              <w:rPr>
                <w:rFonts w:ascii="Sandoll 고딕Neo3 02 Light" w:eastAsia="Sandoll 고딕Neo3 02 Light" w:hAnsi="Sandoll 고딕Neo3 02 Light"/>
                <w:b w:val="0"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</w:rPr>
              <w:t>P</w:t>
            </w:r>
            <w:r>
              <w:rPr>
                <w:rFonts w:ascii="Sandoll 고딕Neo3 02 Light" w:eastAsia="Sandoll 고딕Neo3 02 Light" w:hAnsi="Sandoll 고딕Neo3 02 Light"/>
                <w:b w:val="0"/>
              </w:rPr>
              <w:t xml:space="preserve">layer </w:t>
            </w:r>
            <w:r>
              <w:rPr>
                <w:rFonts w:ascii="Sandoll 고딕Neo3 02 Light" w:eastAsia="Sandoll 고딕Neo3 02 Light" w:hAnsi="Sandoll 고딕Neo3 02 Light" w:hint="eastAsia"/>
                <w:b w:val="0"/>
              </w:rPr>
              <w:t>정보를 얻는다</w:t>
            </w:r>
          </w:p>
          <w:p w14:paraId="65172779" w14:textId="10906AF1" w:rsidR="00A92588" w:rsidRPr="00AF168D" w:rsidRDefault="00A92588" w:rsidP="005D6841">
            <w:pPr>
              <w:pStyle w:val="a"/>
              <w:numPr>
                <w:ilvl w:val="0"/>
                <w:numId w:val="24"/>
              </w:numPr>
              <w:spacing w:before="0" w:after="0"/>
              <w:rPr>
                <w:rFonts w:ascii="Sandoll 고딕Neo3 02 Light" w:eastAsia="Sandoll 고딕Neo3 02 Light" w:hAnsi="Sandoll 고딕Neo3 02 Light"/>
                <w:b w:val="0"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</w:rPr>
              <w:t>P</w:t>
            </w:r>
            <w:r>
              <w:rPr>
                <w:rFonts w:ascii="Sandoll 고딕Neo3 02 Light" w:eastAsia="Sandoll 고딕Neo3 02 Light" w:hAnsi="Sandoll 고딕Neo3 02 Light"/>
                <w:b w:val="0"/>
              </w:rPr>
              <w:t xml:space="preserve">lay </w:t>
            </w:r>
            <w:r>
              <w:rPr>
                <w:rFonts w:ascii="Sandoll 고딕Neo3 02 Light" w:eastAsia="Sandoll 고딕Neo3 02 Light" w:hAnsi="Sandoll 고딕Neo3 02 Light" w:hint="eastAsia"/>
                <w:b w:val="0"/>
              </w:rPr>
              <w:t>순서가 정해진다.</w:t>
            </w:r>
          </w:p>
          <w:p w14:paraId="39104D9A" w14:textId="0425FA4E" w:rsidR="00A92588" w:rsidRPr="00A92588" w:rsidRDefault="00A92588" w:rsidP="005D6841">
            <w:pPr>
              <w:pStyle w:val="a"/>
              <w:numPr>
                <w:ilvl w:val="0"/>
                <w:numId w:val="24"/>
              </w:numPr>
              <w:spacing w:before="0" w:after="0"/>
              <w:rPr>
                <w:rFonts w:ascii="Sandoll 고딕Neo3 02 Light" w:eastAsia="Sandoll 고딕Neo3 02 Light" w:hAnsi="Sandoll 고딕Neo3 02 Light" w:hint="eastAsia"/>
                <w:b w:val="0"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b w:val="0"/>
              </w:rPr>
              <w:t xml:space="preserve">게임이 </w:t>
            </w:r>
            <w:r>
              <w:rPr>
                <w:rFonts w:ascii="Sandoll 고딕Neo3 02 Light" w:eastAsia="Sandoll 고딕Neo3 02 Light" w:hAnsi="Sandoll 고딕Neo3 02 Light" w:hint="eastAsia"/>
                <w:b w:val="0"/>
              </w:rPr>
              <w:t>본격적으로 시작된다</w:t>
            </w:r>
          </w:p>
        </w:tc>
      </w:tr>
      <w:tr w:rsidR="00A92588" w14:paraId="12FB97BA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163F3C5E" w14:textId="77777777" w:rsidR="00A92588" w:rsidRPr="000C3170" w:rsidRDefault="00A92588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</w:p>
        </w:tc>
      </w:tr>
      <w:tr w:rsidR="00A92588" w14:paraId="4CE7BC70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  <w:shd w:val="clear" w:color="auto" w:fill="7E97AD" w:themeFill="accent1"/>
          </w:tcPr>
          <w:p w14:paraId="58F8692D" w14:textId="77777777" w:rsidR="00A92588" w:rsidRPr="00AF168D" w:rsidRDefault="00A92588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bCs/>
                <w:color w:val="FFFFFF" w:themeColor="background1"/>
              </w:rPr>
              <w:t>M</w:t>
            </w:r>
            <w:r w:rsidRPr="00AF168D">
              <w:rPr>
                <w:rFonts w:ascii="Sandoll 고딕Neo3 02 Light" w:eastAsia="Sandoll 고딕Neo3 02 Light" w:hAnsi="Sandoll 고딕Neo3 02 Light"/>
                <w:bCs/>
                <w:color w:val="FFFFFF" w:themeColor="background1"/>
              </w:rPr>
              <w:t>AIN SUCCESS SCENARIO</w:t>
            </w:r>
          </w:p>
        </w:tc>
      </w:tr>
      <w:tr w:rsidR="00A92588" w14:paraId="67CA846C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69DC727E" w14:textId="77777777" w:rsidR="00A92588" w:rsidRPr="00A92588" w:rsidRDefault="00A92588" w:rsidP="005D6841">
            <w:pPr>
              <w:pStyle w:val="afff5"/>
              <w:widowControl w:val="0"/>
              <w:numPr>
                <w:ilvl w:val="0"/>
                <w:numId w:val="35"/>
              </w:numPr>
              <w:wordWrap w:val="0"/>
              <w:autoSpaceDE w:val="0"/>
              <w:autoSpaceDN w:val="0"/>
              <w:spacing w:before="0" w:line="259" w:lineRule="auto"/>
              <w:contextualSpacing w:val="0"/>
              <w:rPr>
                <w:rFonts w:ascii="Sandoll 고딕Neo3 02 Light" w:eastAsia="Sandoll 고딕Neo3 02 Light" w:hAnsi="Sandoll 고딕Neo3 02 Light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Cs/>
              </w:rPr>
              <w:t>P</w:t>
            </w:r>
            <w:r>
              <w:rPr>
                <w:rFonts w:ascii="Sandoll 고딕Neo3 02 Light" w:eastAsia="Sandoll 고딕Neo3 02 Light" w:hAnsi="Sandoll 고딕Neo3 02 Light"/>
                <w:bCs/>
              </w:rPr>
              <w:t>layer</w:t>
            </w:r>
            <w:r>
              <w:rPr>
                <w:rFonts w:ascii="Sandoll 고딕Neo3 02 Light" w:eastAsia="Sandoll 고딕Neo3 02 Light" w:hAnsi="Sandoll 고딕Neo3 02 Light" w:hint="eastAsia"/>
                <w:bCs/>
              </w:rPr>
              <w:t>수에 맞게 순차적으로 이름을 입력한다.</w:t>
            </w:r>
          </w:p>
          <w:p w14:paraId="26797880" w14:textId="77777777" w:rsidR="00A92588" w:rsidRPr="00A92588" w:rsidRDefault="00A92588" w:rsidP="005D6841">
            <w:pPr>
              <w:pStyle w:val="afff5"/>
              <w:widowControl w:val="0"/>
              <w:numPr>
                <w:ilvl w:val="0"/>
                <w:numId w:val="35"/>
              </w:numPr>
              <w:wordWrap w:val="0"/>
              <w:autoSpaceDE w:val="0"/>
              <w:autoSpaceDN w:val="0"/>
              <w:spacing w:before="0" w:line="259" w:lineRule="auto"/>
              <w:contextualSpacing w:val="0"/>
              <w:rPr>
                <w:rFonts w:ascii="Sandoll 고딕Neo3 02 Light" w:eastAsia="Sandoll 고딕Neo3 02 Light" w:hAnsi="Sandoll 고딕Neo3 02 Light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Cs/>
              </w:rPr>
              <w:t>주사위를 굴린다(</w:t>
            </w:r>
            <w:r>
              <w:rPr>
                <w:rFonts w:ascii="Sandoll 고딕Neo3 02 Light" w:eastAsia="Sandoll 고딕Neo3 02 Light" w:hAnsi="Sandoll 고딕Neo3 02 Light"/>
                <w:bCs/>
              </w:rPr>
              <w:t xml:space="preserve">Roll Dice </w:t>
            </w:r>
            <w:proofErr w:type="spellStart"/>
            <w:r>
              <w:rPr>
                <w:rFonts w:ascii="Sandoll 고딕Neo3 02 Light" w:eastAsia="Sandoll 고딕Neo3 02 Light" w:hAnsi="Sandoll 고딕Neo3 02 Light"/>
                <w:bCs/>
              </w:rPr>
              <w:t>UseCase</w:t>
            </w:r>
            <w:proofErr w:type="spellEnd"/>
            <w:r>
              <w:rPr>
                <w:rFonts w:ascii="Sandoll 고딕Neo3 02 Light" w:eastAsia="Sandoll 고딕Neo3 02 Light" w:hAnsi="Sandoll 고딕Neo3 02 Light"/>
                <w:bCs/>
              </w:rPr>
              <w:t>)</w:t>
            </w:r>
          </w:p>
          <w:p w14:paraId="00D16E35" w14:textId="2E5EF488" w:rsidR="00A92588" w:rsidRPr="00B16CAA" w:rsidRDefault="00111402" w:rsidP="005D6841">
            <w:pPr>
              <w:pStyle w:val="afff5"/>
              <w:widowControl w:val="0"/>
              <w:numPr>
                <w:ilvl w:val="0"/>
                <w:numId w:val="35"/>
              </w:numPr>
              <w:wordWrap w:val="0"/>
              <w:autoSpaceDE w:val="0"/>
              <w:autoSpaceDN w:val="0"/>
              <w:spacing w:before="0" w:line="259" w:lineRule="auto"/>
              <w:contextualSpacing w:val="0"/>
              <w:rPr>
                <w:rFonts w:ascii="Sandoll 고딕Neo3 02 Light" w:eastAsia="Sandoll 고딕Neo3 02 Light" w:hAnsi="Sandoll 고딕Neo3 02 Light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Cs/>
              </w:rPr>
              <w:t>나온 값에 따라 P</w:t>
            </w:r>
            <w:r>
              <w:rPr>
                <w:rFonts w:ascii="Sandoll 고딕Neo3 02 Light" w:eastAsia="Sandoll 고딕Neo3 02 Light" w:hAnsi="Sandoll 고딕Neo3 02 Light"/>
                <w:bCs/>
              </w:rPr>
              <w:t xml:space="preserve">lay </w:t>
            </w:r>
            <w:proofErr w:type="spellStart"/>
            <w:r>
              <w:rPr>
                <w:rFonts w:ascii="Sandoll 고딕Neo3 02 Light" w:eastAsia="Sandoll 고딕Neo3 02 Light" w:hAnsi="Sandoll 고딕Neo3 02 Light" w:hint="eastAsia"/>
                <w:bCs/>
              </w:rPr>
              <w:t>큰</w:t>
            </w:r>
            <w:r w:rsidR="00DF6831">
              <w:rPr>
                <w:rFonts w:ascii="Sandoll 고딕Neo3 02 Light" w:eastAsia="Sandoll 고딕Neo3 02 Light" w:hAnsi="Sandoll 고딕Neo3 02 Light" w:hint="eastAsia"/>
                <w:bCs/>
              </w:rPr>
              <w:t>수부터</w:t>
            </w:r>
            <w:proofErr w:type="spellEnd"/>
            <w:r w:rsidR="00DF6831">
              <w:rPr>
                <w:rFonts w:ascii="Sandoll 고딕Neo3 02 Light" w:eastAsia="Sandoll 고딕Neo3 02 Light" w:hAnsi="Sandoll 고딕Neo3 02 Light" w:hint="eastAsia"/>
                <w:bCs/>
              </w:rPr>
              <w:t xml:space="preserve"> </w:t>
            </w:r>
            <w:proofErr w:type="spellStart"/>
            <w:r w:rsidR="00DF6831">
              <w:rPr>
                <w:rFonts w:ascii="Sandoll 고딕Neo3 02 Light" w:eastAsia="Sandoll 고딕Neo3 02 Light" w:hAnsi="Sandoll 고딕Neo3 02 Light" w:hint="eastAsia"/>
                <w:bCs/>
              </w:rPr>
              <w:t>작은수까지로</w:t>
            </w:r>
            <w:proofErr w:type="spellEnd"/>
            <w:r w:rsidR="00DF6831">
              <w:rPr>
                <w:rFonts w:ascii="Sandoll 고딕Neo3 02 Light" w:eastAsia="Sandoll 고딕Neo3 02 Light" w:hAnsi="Sandoll 고딕Neo3 02 Light" w:hint="eastAsia"/>
                <w:bCs/>
              </w:rPr>
              <w:t xml:space="preserve"> 순서</w:t>
            </w:r>
            <w:r>
              <w:rPr>
                <w:rFonts w:ascii="Sandoll 고딕Neo3 02 Light" w:eastAsia="Sandoll 고딕Neo3 02 Light" w:hAnsi="Sandoll 고딕Neo3 02 Light" w:hint="eastAsia"/>
                <w:bCs/>
              </w:rPr>
              <w:t>를 지정한다.</w:t>
            </w:r>
            <w:r w:rsidR="001B39F4">
              <w:rPr>
                <w:rFonts w:ascii="Sandoll 고딕Neo3 02 Light" w:eastAsia="Sandoll 고딕Neo3 02 Light" w:hAnsi="Sandoll 고딕Neo3 02 Light"/>
                <w:bCs/>
              </w:rPr>
              <w:t xml:space="preserve"> (</w:t>
            </w:r>
            <w:r w:rsidR="001B39F4">
              <w:rPr>
                <w:rFonts w:ascii="Sandoll 고딕Neo3 02 Light" w:eastAsia="Sandoll 고딕Neo3 02 Light" w:hAnsi="Sandoll 고딕Neo3 02 Light" w:hint="eastAsia"/>
                <w:bCs/>
              </w:rPr>
              <w:t>D</w:t>
            </w:r>
            <w:r w:rsidR="001B39F4">
              <w:rPr>
                <w:rFonts w:ascii="Sandoll 고딕Neo3 02 Light" w:eastAsia="Sandoll 고딕Neo3 02 Light" w:hAnsi="Sandoll 고딕Neo3 02 Light"/>
                <w:bCs/>
              </w:rPr>
              <w:t xml:space="preserve">ecide Turn </w:t>
            </w:r>
            <w:proofErr w:type="spellStart"/>
            <w:r w:rsidR="001B39F4">
              <w:rPr>
                <w:rFonts w:ascii="Sandoll 고딕Neo3 02 Light" w:eastAsia="Sandoll 고딕Neo3 02 Light" w:hAnsi="Sandoll 고딕Neo3 02 Light"/>
                <w:bCs/>
              </w:rPr>
              <w:t>UseCase</w:t>
            </w:r>
            <w:proofErr w:type="spellEnd"/>
            <w:r w:rsidR="001B39F4">
              <w:rPr>
                <w:rFonts w:ascii="Sandoll 고딕Neo3 02 Light" w:eastAsia="Sandoll 고딕Neo3 02 Light" w:hAnsi="Sandoll 고딕Neo3 02 Light"/>
                <w:bCs/>
              </w:rPr>
              <w:t>)</w:t>
            </w:r>
          </w:p>
          <w:p w14:paraId="12DE8029" w14:textId="07B26690" w:rsidR="00B16CAA" w:rsidRPr="00111402" w:rsidRDefault="00B16CAA" w:rsidP="005D6841">
            <w:pPr>
              <w:pStyle w:val="afff5"/>
              <w:widowControl w:val="0"/>
              <w:numPr>
                <w:ilvl w:val="0"/>
                <w:numId w:val="35"/>
              </w:numPr>
              <w:wordWrap w:val="0"/>
              <w:autoSpaceDE w:val="0"/>
              <w:autoSpaceDN w:val="0"/>
              <w:spacing w:before="0" w:line="259" w:lineRule="auto"/>
              <w:contextualSpacing w:val="0"/>
              <w:rPr>
                <w:rFonts w:ascii="Sandoll 고딕Neo3 02 Light" w:eastAsia="Sandoll 고딕Neo3 02 Light" w:hAnsi="Sandoll 고딕Neo3 02 Light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Cs/>
              </w:rPr>
              <w:t>플레이 순서대로 재배치된다.</w:t>
            </w:r>
          </w:p>
          <w:p w14:paraId="7532CE74" w14:textId="7123DBC1" w:rsidR="00111402" w:rsidRPr="00DF6831" w:rsidRDefault="00111402" w:rsidP="005D6841">
            <w:pPr>
              <w:pStyle w:val="afff5"/>
              <w:widowControl w:val="0"/>
              <w:numPr>
                <w:ilvl w:val="0"/>
                <w:numId w:val="35"/>
              </w:numPr>
              <w:wordWrap w:val="0"/>
              <w:autoSpaceDE w:val="0"/>
              <w:autoSpaceDN w:val="0"/>
              <w:spacing w:before="0" w:line="259" w:lineRule="auto"/>
              <w:contextualSpacing w:val="0"/>
              <w:rPr>
                <w:rFonts w:ascii="Sandoll 고딕Neo3 02 Light" w:eastAsia="Sandoll 고딕Neo3 02 Light" w:hAnsi="Sandoll 고딕Neo3 02 Light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Cs/>
              </w:rPr>
              <w:t>S</w:t>
            </w:r>
            <w:r>
              <w:rPr>
                <w:rFonts w:ascii="Sandoll 고딕Neo3 02 Light" w:eastAsia="Sandoll 고딕Neo3 02 Light" w:hAnsi="Sandoll 고딕Neo3 02 Light"/>
                <w:bCs/>
              </w:rPr>
              <w:t>tar</w:t>
            </w:r>
            <w:r>
              <w:rPr>
                <w:rFonts w:ascii="Sandoll 고딕Neo3 02 Light" w:eastAsia="Sandoll 고딕Neo3 02 Light" w:hAnsi="Sandoll 고딕Neo3 02 Light" w:hint="eastAsia"/>
                <w:bCs/>
              </w:rPr>
              <w:t>t</w:t>
            </w:r>
            <w:r w:rsidR="00B16CAA">
              <w:rPr>
                <w:rFonts w:ascii="Sandoll 고딕Neo3 02 Light" w:eastAsia="Sandoll 고딕Neo3 02 Light" w:hAnsi="Sandoll 고딕Neo3 02 Light"/>
                <w:bCs/>
              </w:rPr>
              <w:t xml:space="preserve"> </w:t>
            </w:r>
            <w:r w:rsidR="00B16CAA">
              <w:rPr>
                <w:rFonts w:ascii="Sandoll 고딕Neo3 02 Light" w:eastAsia="Sandoll 고딕Neo3 02 Light" w:hAnsi="Sandoll 고딕Neo3 02 Light" w:hint="eastAsia"/>
                <w:bCs/>
              </w:rPr>
              <w:t>좌표</w:t>
            </w:r>
            <w:r>
              <w:rPr>
                <w:rFonts w:ascii="Sandoll 고딕Neo3 02 Light" w:eastAsia="Sandoll 고딕Neo3 02 Light" w:hAnsi="Sandoll 고딕Neo3 02 Light" w:hint="eastAsia"/>
                <w:bCs/>
              </w:rPr>
              <w:t xml:space="preserve">에 </w:t>
            </w:r>
            <w:r>
              <w:rPr>
                <w:rFonts w:ascii="Sandoll 고딕Neo3 02 Light" w:eastAsia="Sandoll 고딕Neo3 02 Light" w:hAnsi="Sandoll 고딕Neo3 02 Light"/>
                <w:bCs/>
              </w:rPr>
              <w:t>Player</w:t>
            </w:r>
            <w:r>
              <w:rPr>
                <w:rFonts w:ascii="Sandoll 고딕Neo3 02 Light" w:eastAsia="Sandoll 고딕Neo3 02 Light" w:hAnsi="Sandoll 고딕Neo3 02 Light" w:hint="eastAsia"/>
                <w:bCs/>
              </w:rPr>
              <w:t>를 위치시킨다.</w:t>
            </w:r>
          </w:p>
          <w:p w14:paraId="6D6F7438" w14:textId="5AB3079E" w:rsidR="00DF6831" w:rsidRPr="00111402" w:rsidRDefault="00DF6831" w:rsidP="005D6841">
            <w:pPr>
              <w:pStyle w:val="afff5"/>
              <w:widowControl w:val="0"/>
              <w:numPr>
                <w:ilvl w:val="0"/>
                <w:numId w:val="35"/>
              </w:numPr>
              <w:wordWrap w:val="0"/>
              <w:autoSpaceDE w:val="0"/>
              <w:autoSpaceDN w:val="0"/>
              <w:spacing w:before="0" w:line="259" w:lineRule="auto"/>
              <w:contextualSpacing w:val="0"/>
              <w:rPr>
                <w:rFonts w:ascii="Sandoll 고딕Neo3 02 Light" w:eastAsia="Sandoll 고딕Neo3 02 Light" w:hAnsi="Sandoll 고딕Neo3 02 Light" w:hint="eastAsia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Cs/>
              </w:rPr>
              <w:t>게임을 시작한다.</w:t>
            </w:r>
          </w:p>
        </w:tc>
      </w:tr>
      <w:tr w:rsidR="00A92588" w:rsidRPr="003A592D" w14:paraId="45FC5ECF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5F471BA4" w14:textId="77777777" w:rsidR="00A92588" w:rsidRPr="003A592D" w:rsidRDefault="00A92588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</w:p>
        </w:tc>
      </w:tr>
    </w:tbl>
    <w:tbl>
      <w:tblPr>
        <w:tblStyle w:val="322"/>
        <w:tblW w:w="0" w:type="auto"/>
        <w:tblInd w:w="360" w:type="dxa"/>
        <w:tblLook w:val="04A0" w:firstRow="1" w:lastRow="0" w:firstColumn="1" w:lastColumn="0" w:noHBand="0" w:noVBand="1"/>
      </w:tblPr>
      <w:tblGrid>
        <w:gridCol w:w="8523"/>
      </w:tblGrid>
      <w:tr w:rsidR="00DF6831" w:rsidRPr="003A592D" w14:paraId="29E950B5" w14:textId="77777777" w:rsidTr="008828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shd w:val="clear" w:color="auto" w:fill="7E97AD" w:themeFill="accent1"/>
          </w:tcPr>
          <w:p w14:paraId="27ACC409" w14:textId="77777777" w:rsidR="00DF6831" w:rsidRPr="003A592D" w:rsidRDefault="00DF6831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/>
              </w:rPr>
            </w:pPr>
            <w:r w:rsidRPr="003A592D">
              <w:rPr>
                <w:rFonts w:ascii="Sandoll 고딕Neo3 02 Light" w:eastAsia="Sandoll 고딕Neo3 02 Light" w:hAnsi="Sandoll 고딕Neo3 02 Light" w:hint="eastAsia"/>
                <w:b/>
                <w:color w:val="FFFFFF" w:themeColor="background1"/>
              </w:rPr>
              <w:t>e</w:t>
            </w:r>
            <w:r w:rsidRPr="003A592D">
              <w:rPr>
                <w:rFonts w:ascii="Sandoll 고딕Neo3 02 Light" w:eastAsia="Sandoll 고딕Neo3 02 Light" w:hAnsi="Sandoll 고딕Neo3 02 Light"/>
                <w:b/>
                <w:color w:val="FFFFFF" w:themeColor="background1"/>
              </w:rPr>
              <w:t>xtensions</w:t>
            </w:r>
          </w:p>
        </w:tc>
      </w:tr>
      <w:tr w:rsidR="00DF6831" w:rsidRPr="003A592D" w14:paraId="1407F4F9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</w:tcPr>
          <w:p w14:paraId="423606DD" w14:textId="147889FE" w:rsidR="00DF6831" w:rsidRDefault="00DF6831" w:rsidP="005D6841">
            <w:pPr>
              <w:widowControl w:val="0"/>
              <w:wordWrap w:val="0"/>
              <w:autoSpaceDE w:val="0"/>
              <w:autoSpaceDN w:val="0"/>
              <w:spacing w:before="0" w:line="259" w:lineRule="auto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Cs/>
              </w:rPr>
              <w:t>1a</w:t>
            </w:r>
            <w:r>
              <w:rPr>
                <w:rFonts w:ascii="Sandoll 고딕Neo3 02 Light" w:eastAsia="Sandoll 고딕Neo3 02 Light" w:hAnsi="Sandoll 고딕Neo3 02 Light"/>
                <w:bCs/>
              </w:rPr>
              <w:t xml:space="preserve">. </w:t>
            </w:r>
            <w:r>
              <w:rPr>
                <w:rFonts w:ascii="Sandoll 고딕Neo3 02 Light" w:eastAsia="Sandoll 고딕Neo3 02 Light" w:hAnsi="Sandoll 고딕Neo3 02 Light" w:hint="eastAsia"/>
                <w:bCs/>
              </w:rPr>
              <w:t>이름을 입력하지 않고 확인을 누른다.</w:t>
            </w:r>
          </w:p>
          <w:p w14:paraId="6DEAF70E" w14:textId="4C42D6FA" w:rsidR="00DF6831" w:rsidRPr="003A592D" w:rsidRDefault="00DF6831" w:rsidP="005D6841">
            <w:pPr>
              <w:pStyle w:val="afff5"/>
              <w:widowControl w:val="0"/>
              <w:numPr>
                <w:ilvl w:val="0"/>
                <w:numId w:val="36"/>
              </w:numPr>
              <w:wordWrap w:val="0"/>
              <w:autoSpaceDE w:val="0"/>
              <w:autoSpaceDN w:val="0"/>
              <w:spacing w:before="0" w:line="259" w:lineRule="auto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“Player#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번호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”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 로 이름을 자동 생성한다.</w:t>
            </w:r>
          </w:p>
          <w:p w14:paraId="4ACB222D" w14:textId="77777777" w:rsidR="00DF6831" w:rsidRPr="00DF6831" w:rsidRDefault="00DF6831" w:rsidP="005D6841">
            <w:pPr>
              <w:widowControl w:val="0"/>
              <w:wordWrap w:val="0"/>
              <w:autoSpaceDE w:val="0"/>
              <w:autoSpaceDN w:val="0"/>
              <w:spacing w:before="0" w:line="259" w:lineRule="auto"/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</w:pPr>
          </w:p>
          <w:p w14:paraId="76C9F582" w14:textId="1CDA12C2" w:rsidR="00DF6831" w:rsidRPr="003A592D" w:rsidRDefault="00DF6831" w:rsidP="005D6841">
            <w:pPr>
              <w:widowControl w:val="0"/>
              <w:wordWrap w:val="0"/>
              <w:autoSpaceDE w:val="0"/>
              <w:autoSpaceDN w:val="0"/>
              <w:spacing w:before="0" w:line="259" w:lineRule="auto"/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</w:pPr>
            <w:r w:rsidRPr="003A592D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3</w:t>
            </w:r>
            <w:r w:rsidRPr="003A592D">
              <w:rPr>
                <w:rFonts w:ascii="Sandoll 고딕Neo3 02 Light" w:eastAsia="Sandoll 고딕Neo3 02 Light" w:hAnsi="Sandoll 고딕Neo3 02 Light"/>
                <w:b w:val="0"/>
                <w:bCs/>
              </w:rPr>
              <w:t>a.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 </w:t>
            </w:r>
            <w:proofErr w:type="spellStart"/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두명</w:t>
            </w:r>
            <w:proofErr w:type="spellEnd"/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 이상의 유저에게서</w:t>
            </w:r>
            <w:r w:rsidRPr="003A592D"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 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같은 숫자가 나온다.</w:t>
            </w:r>
          </w:p>
          <w:p w14:paraId="723C72AB" w14:textId="438FF1E4" w:rsidR="00DF6831" w:rsidRPr="00DF6831" w:rsidRDefault="00B16CAA" w:rsidP="005D6841">
            <w:pPr>
              <w:pStyle w:val="afff5"/>
              <w:widowControl w:val="0"/>
              <w:numPr>
                <w:ilvl w:val="0"/>
                <w:numId w:val="38"/>
              </w:numPr>
              <w:wordWrap w:val="0"/>
              <w:autoSpaceDE w:val="0"/>
              <w:autoSpaceDN w:val="0"/>
              <w:spacing w:before="0" w:line="259" w:lineRule="auto"/>
              <w:rPr>
                <w:rFonts w:ascii="Sandoll 고딕Neo3 02 Light" w:eastAsia="Sandoll 고딕Neo3 02 Light" w:hAnsi="Sandoll 고딕Neo3 02 Light" w:hint="eastAsia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같은 숫자가 나온 </w:t>
            </w:r>
            <w:proofErr w:type="spellStart"/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유저끼리는</w:t>
            </w:r>
            <w:proofErr w:type="spellEnd"/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 랜덤으로 순서가 정해진다.</w:t>
            </w:r>
          </w:p>
        </w:tc>
      </w:tr>
      <w:tr w:rsidR="00DF6831" w:rsidRPr="003A592D" w14:paraId="7E021689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</w:tcPr>
          <w:p w14:paraId="26469D02" w14:textId="54FACB3D" w:rsidR="00DF6831" w:rsidRDefault="00DF6831" w:rsidP="005D6841">
            <w:pPr>
              <w:widowControl w:val="0"/>
              <w:wordWrap w:val="0"/>
              <w:autoSpaceDE w:val="0"/>
              <w:autoSpaceDN w:val="0"/>
              <w:spacing w:before="0" w:line="259" w:lineRule="auto"/>
              <w:ind w:left="0"/>
              <w:rPr>
                <w:rFonts w:ascii="Sandoll 고딕Neo3 02 Light" w:eastAsia="Sandoll 고딕Neo3 02 Light" w:hAnsi="Sandoll 고딕Neo3 02 Light" w:hint="eastAsia"/>
                <w:bCs/>
              </w:rPr>
            </w:pPr>
          </w:p>
        </w:tc>
      </w:tr>
    </w:tbl>
    <w:p w14:paraId="49A77D4F" w14:textId="3047316D" w:rsidR="001A4BD5" w:rsidRDefault="001A4BD5" w:rsidP="005D6841">
      <w:pPr>
        <w:pStyle w:val="a"/>
        <w:numPr>
          <w:ilvl w:val="0"/>
          <w:numId w:val="0"/>
        </w:numPr>
        <w:spacing w:before="0" w:after="0"/>
      </w:pPr>
    </w:p>
    <w:p w14:paraId="363FE642" w14:textId="77777777" w:rsidR="001A4BD5" w:rsidRDefault="001A4BD5" w:rsidP="005D6841">
      <w:pPr>
        <w:spacing w:after="0"/>
      </w:pPr>
      <w:r>
        <w:br w:type="page"/>
      </w:r>
    </w:p>
    <w:p w14:paraId="62B7EDC4" w14:textId="77777777" w:rsidR="001A4BD5" w:rsidRPr="00D634C5" w:rsidRDefault="001A4BD5" w:rsidP="005D6841">
      <w:pPr>
        <w:pStyle w:val="21"/>
        <w:spacing w:before="0" w:after="0"/>
        <w:rPr>
          <w:rFonts w:ascii="Sandoll 고딕Neo3 02 Light" w:eastAsia="Sandoll 고딕Neo3 02 Light" w:hAnsi="Sandoll 고딕Neo3 02 Light"/>
          <w:sz w:val="20"/>
        </w:rPr>
      </w:pPr>
      <w:bookmarkStart w:id="22" w:name="_Toc105721269"/>
      <w:r>
        <w:rPr>
          <w:rFonts w:ascii="Sandoll 고딕Neo3 02 Light" w:eastAsia="Sandoll 고딕Neo3 02 Light" w:hAnsi="Sandoll 고딕Neo3 02 Light"/>
          <w:sz w:val="20"/>
        </w:rPr>
        <w:lastRenderedPageBreak/>
        <w:t>Domain model</w:t>
      </w:r>
      <w:bookmarkEnd w:id="22"/>
    </w:p>
    <w:p w14:paraId="452970EA" w14:textId="2D7C9C56" w:rsidR="001A4BD5" w:rsidRDefault="001A4BD5" w:rsidP="005D6841">
      <w:pPr>
        <w:pStyle w:val="a"/>
        <w:numPr>
          <w:ilvl w:val="0"/>
          <w:numId w:val="0"/>
        </w:numPr>
        <w:spacing w:before="0" w:after="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 xml:space="preserve">지난 </w:t>
      </w:r>
      <w:r>
        <w:rPr>
          <w:rFonts w:ascii="Sandoll 고딕Neo3 02 Light" w:eastAsia="Sandoll 고딕Neo3 02 Light" w:hAnsi="Sandoll 고딕Neo3 02 Light"/>
        </w:rPr>
        <w:t>Domain Model</w:t>
      </w:r>
      <w:r>
        <w:rPr>
          <w:rFonts w:ascii="Sandoll 고딕Neo3 02 Light" w:eastAsia="Sandoll 고딕Neo3 02 Light" w:hAnsi="Sandoll 고딕Neo3 02 Light" w:hint="eastAsia"/>
        </w:rPr>
        <w:t xml:space="preserve">에 추가하여 </w:t>
      </w:r>
      <w:r>
        <w:rPr>
          <w:rFonts w:ascii="Sandoll 고딕Neo3 02 Light" w:eastAsia="Sandoll 고딕Neo3 02 Light" w:hAnsi="Sandoll 고딕Neo3 02 Light" w:hint="eastAsia"/>
        </w:rPr>
        <w:t>해당</w:t>
      </w:r>
      <w:r>
        <w:rPr>
          <w:rFonts w:ascii="Sandoll 고딕Neo3 02 Light" w:eastAsia="Sandoll 고딕Neo3 02 Light" w:hAnsi="Sandoll 고딕Neo3 02 Light"/>
        </w:rPr>
        <w:t>Elaboration</w:t>
      </w:r>
      <w:r>
        <w:rPr>
          <w:rFonts w:ascii="Sandoll 고딕Neo3 02 Light" w:eastAsia="Sandoll 고딕Neo3 02 Light" w:hAnsi="Sandoll 고딕Neo3 02 Light" w:hint="eastAsia"/>
        </w:rPr>
        <w:t xml:space="preserve">에서 </w:t>
      </w:r>
      <w:r>
        <w:rPr>
          <w:rFonts w:ascii="Sandoll 고딕Neo3 02 Light" w:eastAsia="Sandoll 고딕Neo3 02 Light" w:hAnsi="Sandoll 고딕Neo3 02 Light" w:hint="eastAsia"/>
        </w:rPr>
        <w:t xml:space="preserve">추가로 </w:t>
      </w:r>
      <w:proofErr w:type="spellStart"/>
      <w:r>
        <w:rPr>
          <w:rFonts w:ascii="Sandoll 고딕Neo3 02 Light" w:eastAsia="Sandoll 고딕Neo3 02 Light" w:hAnsi="Sandoll 고딕Neo3 02 Light" w:hint="eastAsia"/>
        </w:rPr>
        <w:t>명세된</w:t>
      </w:r>
      <w:proofErr w:type="spellEnd"/>
      <w:r>
        <w:rPr>
          <w:rFonts w:ascii="Sandoll 고딕Neo3 02 Light" w:eastAsia="Sandoll 고딕Neo3 02 Light" w:hAnsi="Sandoll 고딕Neo3 02 Light" w:hint="eastAsia"/>
        </w:rPr>
        <w:t xml:space="preserve"> </w:t>
      </w:r>
      <w:proofErr w:type="spellStart"/>
      <w:r>
        <w:rPr>
          <w:rFonts w:ascii="Sandoll 고딕Neo3 02 Light" w:eastAsia="Sandoll 고딕Neo3 02 Light" w:hAnsi="Sandoll 고딕Neo3 02 Light"/>
        </w:rPr>
        <w:t>UseCase</w:t>
      </w:r>
      <w:proofErr w:type="spellEnd"/>
      <w:r>
        <w:rPr>
          <w:rFonts w:ascii="Sandoll 고딕Neo3 02 Light" w:eastAsia="Sandoll 고딕Neo3 02 Light" w:hAnsi="Sandoll 고딕Neo3 02 Light" w:hint="eastAsia"/>
        </w:rPr>
        <w:t xml:space="preserve">를 토대로 </w:t>
      </w:r>
      <w:r>
        <w:rPr>
          <w:rFonts w:ascii="Sandoll 고딕Neo3 02 Light" w:eastAsia="Sandoll 고딕Neo3 02 Light" w:hAnsi="Sandoll 고딕Neo3 02 Light" w:hint="eastAsia"/>
        </w:rPr>
        <w:t>수정</w:t>
      </w:r>
      <w:r>
        <w:rPr>
          <w:rFonts w:ascii="Sandoll 고딕Neo3 02 Light" w:eastAsia="Sandoll 고딕Neo3 02 Light" w:hAnsi="Sandoll 고딕Neo3 02 Light" w:hint="eastAsia"/>
        </w:rPr>
        <w:t>하였습니다.</w:t>
      </w:r>
    </w:p>
    <w:p w14:paraId="61DD8C62" w14:textId="46FAF8E0" w:rsidR="001A4BD5" w:rsidRDefault="001A4BD5" w:rsidP="005D6841">
      <w:pPr>
        <w:pStyle w:val="a"/>
        <w:numPr>
          <w:ilvl w:val="0"/>
          <w:numId w:val="0"/>
        </w:numPr>
        <w:spacing w:before="0" w:after="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 xml:space="preserve">이는 추후 반복 </w:t>
      </w:r>
      <w:proofErr w:type="spellStart"/>
      <w:r>
        <w:rPr>
          <w:rFonts w:ascii="Sandoll 고딕Neo3 02 Light" w:eastAsia="Sandoll 고딕Neo3 02 Light" w:hAnsi="Sandoll 고딕Neo3 02 Light" w:hint="eastAsia"/>
        </w:rPr>
        <w:t>회차를</w:t>
      </w:r>
      <w:proofErr w:type="spellEnd"/>
      <w:r>
        <w:rPr>
          <w:rFonts w:ascii="Sandoll 고딕Neo3 02 Light" w:eastAsia="Sandoll 고딕Neo3 02 Light" w:hAnsi="Sandoll 고딕Neo3 02 Light" w:hint="eastAsia"/>
        </w:rPr>
        <w:t xml:space="preserve"> 거듭하며 세분화되거나 추가될 수 있습니다.</w:t>
      </w:r>
    </w:p>
    <w:p w14:paraId="252A77E7" w14:textId="77777777" w:rsidR="00E04177" w:rsidRDefault="00E04177" w:rsidP="005D6841">
      <w:pPr>
        <w:pStyle w:val="a"/>
        <w:numPr>
          <w:ilvl w:val="0"/>
          <w:numId w:val="0"/>
        </w:numPr>
        <w:spacing w:before="0" w:after="0"/>
        <w:rPr>
          <w:rFonts w:ascii="Sandoll 고딕Neo3 02 Light" w:eastAsia="Sandoll 고딕Neo3 02 Light" w:hAnsi="Sandoll 고딕Neo3 02 Light"/>
        </w:rPr>
      </w:pPr>
    </w:p>
    <w:p w14:paraId="787B610D" w14:textId="134D4687" w:rsidR="00E04177" w:rsidRDefault="00E04177" w:rsidP="005D6841">
      <w:pPr>
        <w:pStyle w:val="a"/>
        <w:numPr>
          <w:ilvl w:val="0"/>
          <w:numId w:val="0"/>
        </w:numPr>
        <w:spacing w:before="0" w:after="0"/>
      </w:pPr>
      <w:r>
        <w:rPr>
          <w:noProof/>
        </w:rPr>
        <w:drawing>
          <wp:inline distT="0" distB="0" distL="0" distR="0" wp14:anchorId="30B02BEF" wp14:editId="08B5F169">
            <wp:extent cx="5501640" cy="6562165"/>
            <wp:effectExtent l="0" t="0" r="381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5626"/>
                    <a:stretch/>
                  </pic:blipFill>
                  <pic:spPr bwMode="auto">
                    <a:xfrm>
                      <a:off x="0" y="0"/>
                      <a:ext cx="5501640" cy="656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771E0" w14:textId="197F9E66" w:rsidR="00E04177" w:rsidRDefault="00065BBA" w:rsidP="005D6841">
      <w:pPr>
        <w:pStyle w:val="a"/>
        <w:numPr>
          <w:ilvl w:val="0"/>
          <w:numId w:val="0"/>
        </w:numPr>
        <w:spacing w:before="0" w:after="0"/>
        <w:jc w:val="center"/>
      </w:pPr>
      <w:r>
        <w:rPr>
          <w:noProof/>
        </w:rPr>
        <w:lastRenderedPageBreak/>
        <w:drawing>
          <wp:inline distT="0" distB="0" distL="0" distR="0" wp14:anchorId="0236FF23" wp14:editId="217D8E56">
            <wp:extent cx="5260340" cy="446468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446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.</w:t>
      </w:r>
    </w:p>
    <w:p w14:paraId="4FEC6A9F" w14:textId="77777777" w:rsidR="00065BBA" w:rsidRDefault="00065BBA" w:rsidP="005D6841">
      <w:pPr>
        <w:pStyle w:val="a"/>
        <w:numPr>
          <w:ilvl w:val="0"/>
          <w:numId w:val="0"/>
        </w:numPr>
        <w:spacing w:before="0" w:after="0"/>
        <w:rPr>
          <w:rFonts w:hint="eastAsia"/>
        </w:rPr>
      </w:pPr>
    </w:p>
    <w:p w14:paraId="545586E2" w14:textId="197906DF" w:rsidR="00E04177" w:rsidRDefault="00E04177" w:rsidP="005D6841">
      <w:pPr>
        <w:spacing w:after="0"/>
      </w:pPr>
      <w:r>
        <w:br w:type="page"/>
      </w:r>
    </w:p>
    <w:p w14:paraId="5AEEC31F" w14:textId="77777777" w:rsidR="00065BBA" w:rsidRPr="00D634C5" w:rsidRDefault="00065BBA" w:rsidP="005D6841">
      <w:pPr>
        <w:pStyle w:val="21"/>
        <w:spacing w:before="0" w:after="0"/>
        <w:rPr>
          <w:rFonts w:ascii="Sandoll 고딕Neo3 02 Light" w:eastAsia="Sandoll 고딕Neo3 02 Light" w:hAnsi="Sandoll 고딕Neo3 02 Light"/>
          <w:sz w:val="20"/>
        </w:rPr>
      </w:pPr>
      <w:bookmarkStart w:id="23" w:name="_Toc105721270"/>
      <w:r>
        <w:rPr>
          <w:rFonts w:ascii="Sandoll 고딕Neo3 02 Light" w:eastAsia="Sandoll 고딕Neo3 02 Light" w:hAnsi="Sandoll 고딕Neo3 02 Light" w:hint="eastAsia"/>
          <w:sz w:val="20"/>
        </w:rPr>
        <w:lastRenderedPageBreak/>
        <w:t>S</w:t>
      </w:r>
      <w:r>
        <w:rPr>
          <w:rFonts w:ascii="Sandoll 고딕Neo3 02 Light" w:eastAsia="Sandoll 고딕Neo3 02 Light" w:hAnsi="Sandoll 고딕Neo3 02 Light"/>
          <w:sz w:val="20"/>
        </w:rPr>
        <w:t xml:space="preserve">ystem </w:t>
      </w:r>
      <w:r>
        <w:rPr>
          <w:rFonts w:ascii="Sandoll 고딕Neo3 02 Light" w:eastAsia="Sandoll 고딕Neo3 02 Light" w:hAnsi="Sandoll 고딕Neo3 02 Light" w:hint="eastAsia"/>
          <w:sz w:val="20"/>
        </w:rPr>
        <w:t>S</w:t>
      </w:r>
      <w:r>
        <w:rPr>
          <w:rFonts w:ascii="Sandoll 고딕Neo3 02 Light" w:eastAsia="Sandoll 고딕Neo3 02 Light" w:hAnsi="Sandoll 고딕Neo3 02 Light"/>
          <w:sz w:val="20"/>
        </w:rPr>
        <w:t>equence diagram</w:t>
      </w:r>
      <w:bookmarkEnd w:id="23"/>
    </w:p>
    <w:p w14:paraId="14C05FFF" w14:textId="56DC4D0B" w:rsidR="00065BBA" w:rsidRDefault="00065BBA" w:rsidP="005D6841">
      <w:pPr>
        <w:pStyle w:val="a"/>
        <w:spacing w:before="0" w:after="0"/>
      </w:pPr>
      <w:r>
        <w:rPr>
          <w:rFonts w:ascii="Sandoll 고딕Neo3 02 Light" w:eastAsia="Sandoll 고딕Neo3 02 Light" w:hAnsi="Sandoll 고딕Neo3 02 Light" w:hint="eastAsia"/>
        </w:rPr>
        <w:t>R</w:t>
      </w:r>
      <w:r>
        <w:rPr>
          <w:rFonts w:ascii="Sandoll 고딕Neo3 02 Light" w:eastAsia="Sandoll 고딕Neo3 02 Light" w:hAnsi="Sandoll 고딕Neo3 02 Light"/>
        </w:rPr>
        <w:t>eady Gam</w:t>
      </w:r>
      <w:r>
        <w:rPr>
          <w:rFonts w:ascii="Sandoll 고딕Neo3 02 Light" w:eastAsia="Sandoll 고딕Neo3 02 Light" w:hAnsi="Sandoll 고딕Neo3 02 Light" w:hint="eastAsia"/>
        </w:rPr>
        <w:t>e</w:t>
      </w:r>
      <w:r>
        <w:rPr>
          <w:rFonts w:ascii="Sandoll 고딕Neo3 02 Light" w:eastAsia="Sandoll 고딕Neo3 02 Light" w:hAnsi="Sandoll 고딕Neo3 02 Light"/>
        </w:rPr>
        <w:t xml:space="preserve"> </w:t>
      </w:r>
      <w:r>
        <w:rPr>
          <w:rFonts w:hint="eastAsia"/>
        </w:rPr>
        <w:t>시나리오</w:t>
      </w:r>
    </w:p>
    <w:p w14:paraId="5C84801A" w14:textId="77777777" w:rsidR="000872B4" w:rsidRDefault="000872B4" w:rsidP="005D6841">
      <w:pPr>
        <w:pStyle w:val="a"/>
        <w:numPr>
          <w:ilvl w:val="0"/>
          <w:numId w:val="0"/>
        </w:numPr>
        <w:spacing w:before="0" w:after="0"/>
        <w:ind w:left="360" w:hanging="360"/>
      </w:pPr>
    </w:p>
    <w:p w14:paraId="3DEC314B" w14:textId="6D14CDDB" w:rsidR="00E04177" w:rsidRDefault="000872B4" w:rsidP="005D6841">
      <w:pPr>
        <w:spacing w:after="0"/>
      </w:pPr>
      <w:r>
        <w:rPr>
          <w:noProof/>
        </w:rPr>
        <w:drawing>
          <wp:inline distT="0" distB="0" distL="0" distR="0" wp14:anchorId="522A39AD" wp14:editId="3C710512">
            <wp:extent cx="5346700" cy="6110605"/>
            <wp:effectExtent l="0" t="0" r="6350" b="4445"/>
            <wp:docPr id="30" name="그림 3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700" cy="611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6E649" w14:textId="77777777" w:rsidR="00E04177" w:rsidRDefault="00E04177" w:rsidP="005D6841">
      <w:pPr>
        <w:spacing w:after="0"/>
        <w:rPr>
          <w:rFonts w:hint="eastAsia"/>
        </w:rPr>
      </w:pPr>
    </w:p>
    <w:p w14:paraId="5495B891" w14:textId="475C0EDC" w:rsidR="00CD744F" w:rsidRDefault="00CD744F" w:rsidP="005D6841">
      <w:pPr>
        <w:spacing w:after="0"/>
      </w:pPr>
      <w:r>
        <w:br w:type="page"/>
      </w:r>
    </w:p>
    <w:p w14:paraId="358A69A5" w14:textId="77777777" w:rsidR="00CD744F" w:rsidRDefault="00CD744F" w:rsidP="005D6841">
      <w:pPr>
        <w:pStyle w:val="21"/>
        <w:spacing w:before="0" w:after="0"/>
        <w:rPr>
          <w:rFonts w:ascii="Sandoll 고딕Neo3 02 Light" w:eastAsia="Sandoll 고딕Neo3 02 Light" w:hAnsi="Sandoll 고딕Neo3 02 Light"/>
          <w:sz w:val="20"/>
        </w:rPr>
      </w:pPr>
      <w:bookmarkStart w:id="24" w:name="_Toc105721271"/>
      <w:r>
        <w:rPr>
          <w:rFonts w:ascii="Sandoll 고딕Neo3 02 Light" w:eastAsia="Sandoll 고딕Neo3 02 Light" w:hAnsi="Sandoll 고딕Neo3 02 Light"/>
          <w:sz w:val="20"/>
        </w:rPr>
        <w:lastRenderedPageBreak/>
        <w:t>operation contracts</w:t>
      </w:r>
      <w:bookmarkEnd w:id="24"/>
    </w:p>
    <w:p w14:paraId="1A03B197" w14:textId="77777777" w:rsidR="00CD744F" w:rsidRDefault="00CD744F" w:rsidP="005D6841">
      <w:pPr>
        <w:spacing w:before="0" w:after="0"/>
      </w:pPr>
    </w:p>
    <w:tbl>
      <w:tblPr>
        <w:tblStyle w:val="afffff0"/>
        <w:tblW w:w="0" w:type="auto"/>
        <w:tblLook w:val="04A0" w:firstRow="1" w:lastRow="0" w:firstColumn="1" w:lastColumn="0" w:noHBand="0" w:noVBand="1"/>
      </w:tblPr>
      <w:tblGrid>
        <w:gridCol w:w="1701"/>
        <w:gridCol w:w="7182"/>
      </w:tblGrid>
      <w:tr w:rsidR="00CD744F" w14:paraId="6CFC9466" w14:textId="77777777" w:rsidTr="008828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  <w:gridSpan w:val="2"/>
            <w:shd w:val="clear" w:color="auto" w:fill="7E97AD" w:themeFill="accent1"/>
          </w:tcPr>
          <w:p w14:paraId="1AC0AEBF" w14:textId="3E53178D" w:rsidR="00CD744F" w:rsidRPr="006029E2" w:rsidRDefault="00CD744F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C</w:t>
            </w:r>
            <w:r>
              <w:rPr>
                <w:color w:val="FFFFFF" w:themeColor="background1"/>
              </w:rPr>
              <w:t xml:space="preserve">ontract c01: </w:t>
            </w:r>
            <w:r>
              <w:rPr>
                <w:color w:val="FFFFFF" w:themeColor="background1"/>
              </w:rPr>
              <w:t>setname</w:t>
            </w:r>
          </w:p>
        </w:tc>
      </w:tr>
      <w:tr w:rsidR="00CD744F" w14:paraId="6817CF24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30D6040B" w14:textId="77777777" w:rsidR="00CD744F" w:rsidRPr="0066190A" w:rsidRDefault="00CD744F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 w:rsidRPr="0066190A">
              <w:rPr>
                <w:rFonts w:hint="eastAsia"/>
                <w:color w:val="FFFFFF" w:themeColor="background1"/>
              </w:rPr>
              <w:t>O</w:t>
            </w:r>
            <w:r w:rsidRPr="0066190A">
              <w:rPr>
                <w:color w:val="FFFFFF" w:themeColor="background1"/>
              </w:rPr>
              <w:t>peration</w:t>
            </w:r>
          </w:p>
        </w:tc>
        <w:tc>
          <w:tcPr>
            <w:tcW w:w="7182" w:type="dxa"/>
          </w:tcPr>
          <w:p w14:paraId="1D65DE8F" w14:textId="139C91FC" w:rsidR="00CD744F" w:rsidRDefault="00CD744F" w:rsidP="005D6841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setName</w:t>
            </w:r>
            <w:proofErr w:type="spellEnd"/>
            <w:r>
              <w:t>(</w:t>
            </w:r>
            <w:proofErr w:type="gramEnd"/>
            <w:r>
              <w:t>name: String</w:t>
            </w:r>
            <w:r>
              <w:t>)</w:t>
            </w:r>
          </w:p>
        </w:tc>
      </w:tr>
      <w:tr w:rsidR="00CD744F" w14:paraId="40FC8D9D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747284F2" w14:textId="77777777" w:rsidR="00CD744F" w:rsidRPr="0066190A" w:rsidRDefault="00CD744F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 w:rsidRPr="0066190A">
              <w:rPr>
                <w:rFonts w:hint="eastAsia"/>
                <w:color w:val="FFFFFF" w:themeColor="background1"/>
              </w:rPr>
              <w:t>C</w:t>
            </w:r>
            <w:r w:rsidRPr="0066190A">
              <w:rPr>
                <w:color w:val="FFFFFF" w:themeColor="background1"/>
              </w:rPr>
              <w:t>ross References</w:t>
            </w:r>
          </w:p>
        </w:tc>
        <w:tc>
          <w:tcPr>
            <w:tcW w:w="7182" w:type="dxa"/>
          </w:tcPr>
          <w:p w14:paraId="68633531" w14:textId="22BEECBA" w:rsidR="00CD744F" w:rsidRDefault="00CD744F" w:rsidP="005D6841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</w:t>
            </w:r>
            <w:r>
              <w:t xml:space="preserve">se Cases: </w:t>
            </w:r>
            <w:proofErr w:type="spellStart"/>
            <w:r w:rsidR="009A5967">
              <w:t>SetName</w:t>
            </w:r>
            <w:proofErr w:type="spellEnd"/>
          </w:p>
        </w:tc>
      </w:tr>
      <w:tr w:rsidR="00CD744F" w14:paraId="252861CD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33D1A0B2" w14:textId="77777777" w:rsidR="00CD744F" w:rsidRPr="0066190A" w:rsidRDefault="00CD744F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proofErr w:type="spellStart"/>
            <w:r w:rsidRPr="0066190A">
              <w:rPr>
                <w:rFonts w:hint="eastAsia"/>
                <w:color w:val="FFFFFF" w:themeColor="background1"/>
              </w:rPr>
              <w:t>P</w:t>
            </w:r>
            <w:r w:rsidRPr="0066190A">
              <w:rPr>
                <w:color w:val="FFFFFF" w:themeColor="background1"/>
              </w:rPr>
              <w:t>reConditions</w:t>
            </w:r>
            <w:proofErr w:type="spellEnd"/>
          </w:p>
        </w:tc>
        <w:tc>
          <w:tcPr>
            <w:tcW w:w="7182" w:type="dxa"/>
          </w:tcPr>
          <w:p w14:paraId="0C0E8C48" w14:textId="6C86ADDB" w:rsidR="00CD744F" w:rsidRDefault="00CD744F" w:rsidP="005D6841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 xml:space="preserve">layer </w:t>
            </w:r>
            <w:r>
              <w:rPr>
                <w:rFonts w:hint="eastAsia"/>
              </w:rPr>
              <w:t xml:space="preserve">객체 내 </w:t>
            </w:r>
            <w:r>
              <w:t xml:space="preserve">Name </w:t>
            </w:r>
            <w:r>
              <w:rPr>
                <w:rFonts w:hint="eastAsia"/>
              </w:rPr>
              <w:t>속성이 존재한다.</w:t>
            </w:r>
          </w:p>
        </w:tc>
      </w:tr>
      <w:tr w:rsidR="00CD744F" w14:paraId="12952651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193CBF6E" w14:textId="77777777" w:rsidR="00CD744F" w:rsidRPr="0066190A" w:rsidRDefault="00CD744F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proofErr w:type="spellStart"/>
            <w:r w:rsidRPr="0066190A">
              <w:rPr>
                <w:rFonts w:hint="eastAsia"/>
                <w:color w:val="FFFFFF" w:themeColor="background1"/>
              </w:rPr>
              <w:t>P</w:t>
            </w:r>
            <w:r w:rsidRPr="0066190A">
              <w:rPr>
                <w:color w:val="FFFFFF" w:themeColor="background1"/>
              </w:rPr>
              <w:t>ostConditions</w:t>
            </w:r>
            <w:proofErr w:type="spellEnd"/>
          </w:p>
        </w:tc>
        <w:tc>
          <w:tcPr>
            <w:tcW w:w="7182" w:type="dxa"/>
          </w:tcPr>
          <w:p w14:paraId="269739E7" w14:textId="533B30CB" w:rsidR="00CD744F" w:rsidRDefault="00CD744F" w:rsidP="005D6841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Player</w:t>
            </w:r>
            <w:r>
              <w:rPr>
                <w:rFonts w:hint="eastAsia"/>
              </w:rPr>
              <w:t>의 이름이 결정되었다.</w:t>
            </w:r>
          </w:p>
        </w:tc>
      </w:tr>
    </w:tbl>
    <w:p w14:paraId="7EEBAB44" w14:textId="77777777" w:rsidR="00CD744F" w:rsidRDefault="00CD744F" w:rsidP="005D6841">
      <w:pPr>
        <w:pStyle w:val="a"/>
        <w:numPr>
          <w:ilvl w:val="0"/>
          <w:numId w:val="0"/>
        </w:numPr>
        <w:spacing w:before="0" w:after="0"/>
      </w:pPr>
    </w:p>
    <w:tbl>
      <w:tblPr>
        <w:tblStyle w:val="afffff0"/>
        <w:tblW w:w="0" w:type="auto"/>
        <w:tblLook w:val="04A0" w:firstRow="1" w:lastRow="0" w:firstColumn="1" w:lastColumn="0" w:noHBand="0" w:noVBand="1"/>
      </w:tblPr>
      <w:tblGrid>
        <w:gridCol w:w="1701"/>
        <w:gridCol w:w="7182"/>
      </w:tblGrid>
      <w:tr w:rsidR="00CD744F" w14:paraId="1E51BA07" w14:textId="77777777" w:rsidTr="008828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  <w:gridSpan w:val="2"/>
            <w:shd w:val="clear" w:color="auto" w:fill="7E97AD" w:themeFill="accent1"/>
          </w:tcPr>
          <w:p w14:paraId="32165899" w14:textId="6F3CD6A8" w:rsidR="00CD744F" w:rsidRPr="006029E2" w:rsidRDefault="00CD744F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rFonts w:hint="eastAsia"/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C</w:t>
            </w:r>
            <w:r>
              <w:rPr>
                <w:color w:val="FFFFFF" w:themeColor="background1"/>
              </w:rPr>
              <w:t xml:space="preserve">ontract c02: </w:t>
            </w:r>
            <w:r w:rsidR="009A5967">
              <w:rPr>
                <w:rFonts w:hint="eastAsia"/>
                <w:color w:val="FFFFFF" w:themeColor="background1"/>
              </w:rPr>
              <w:t>r</w:t>
            </w:r>
            <w:r w:rsidR="009A5967">
              <w:rPr>
                <w:color w:val="FFFFFF" w:themeColor="background1"/>
              </w:rPr>
              <w:t>olldice</w:t>
            </w:r>
          </w:p>
        </w:tc>
      </w:tr>
      <w:tr w:rsidR="00CD744F" w14:paraId="33DFCA1D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405A6D38" w14:textId="77777777" w:rsidR="00CD744F" w:rsidRPr="0066190A" w:rsidRDefault="00CD744F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 w:rsidRPr="0066190A">
              <w:rPr>
                <w:rFonts w:hint="eastAsia"/>
                <w:color w:val="FFFFFF" w:themeColor="background1"/>
              </w:rPr>
              <w:t>O</w:t>
            </w:r>
            <w:r w:rsidRPr="0066190A">
              <w:rPr>
                <w:color w:val="FFFFFF" w:themeColor="background1"/>
              </w:rPr>
              <w:t>peration</w:t>
            </w:r>
          </w:p>
        </w:tc>
        <w:tc>
          <w:tcPr>
            <w:tcW w:w="7182" w:type="dxa"/>
          </w:tcPr>
          <w:p w14:paraId="681CCC8A" w14:textId="395A204C" w:rsidR="00CD744F" w:rsidRDefault="009A5967" w:rsidP="005D6841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rollDice</w:t>
            </w:r>
            <w:proofErr w:type="spellEnd"/>
            <w:r w:rsidR="00CD744F">
              <w:t>(</w:t>
            </w:r>
            <w:proofErr w:type="gramEnd"/>
            <w:r w:rsidR="00CD744F">
              <w:t>)</w:t>
            </w:r>
          </w:p>
        </w:tc>
      </w:tr>
      <w:tr w:rsidR="00CD744F" w14:paraId="729C6EAB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2B59774E" w14:textId="77777777" w:rsidR="00CD744F" w:rsidRPr="0066190A" w:rsidRDefault="00CD744F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 w:rsidRPr="0066190A">
              <w:rPr>
                <w:rFonts w:hint="eastAsia"/>
                <w:color w:val="FFFFFF" w:themeColor="background1"/>
              </w:rPr>
              <w:t>C</w:t>
            </w:r>
            <w:r w:rsidRPr="0066190A">
              <w:rPr>
                <w:color w:val="FFFFFF" w:themeColor="background1"/>
              </w:rPr>
              <w:t>ross References</w:t>
            </w:r>
          </w:p>
        </w:tc>
        <w:tc>
          <w:tcPr>
            <w:tcW w:w="7182" w:type="dxa"/>
          </w:tcPr>
          <w:p w14:paraId="2242AABA" w14:textId="0838AE29" w:rsidR="00CD744F" w:rsidRDefault="00CD744F" w:rsidP="005D6841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</w:t>
            </w:r>
            <w:r>
              <w:t xml:space="preserve">se Cases: </w:t>
            </w:r>
            <w:proofErr w:type="spellStart"/>
            <w:r w:rsidR="009A5967">
              <w:t>RollDice</w:t>
            </w:r>
            <w:proofErr w:type="spellEnd"/>
          </w:p>
        </w:tc>
      </w:tr>
      <w:tr w:rsidR="00CD744F" w14:paraId="46836A41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764E92CC" w14:textId="77777777" w:rsidR="00CD744F" w:rsidRPr="0066190A" w:rsidRDefault="00CD744F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proofErr w:type="spellStart"/>
            <w:r w:rsidRPr="0066190A">
              <w:rPr>
                <w:rFonts w:hint="eastAsia"/>
                <w:color w:val="FFFFFF" w:themeColor="background1"/>
              </w:rPr>
              <w:t>P</w:t>
            </w:r>
            <w:r w:rsidRPr="0066190A">
              <w:rPr>
                <w:color w:val="FFFFFF" w:themeColor="background1"/>
              </w:rPr>
              <w:t>reConditions</w:t>
            </w:r>
            <w:proofErr w:type="spellEnd"/>
          </w:p>
        </w:tc>
        <w:tc>
          <w:tcPr>
            <w:tcW w:w="7182" w:type="dxa"/>
          </w:tcPr>
          <w:p w14:paraId="3F62A5E7" w14:textId="70F68B2B" w:rsidR="00CD744F" w:rsidRDefault="009A5967" w:rsidP="005D6841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없음</w:t>
            </w:r>
          </w:p>
        </w:tc>
      </w:tr>
      <w:tr w:rsidR="00CD744F" w14:paraId="43CBA2BC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3A902990" w14:textId="77777777" w:rsidR="00CD744F" w:rsidRPr="0066190A" w:rsidRDefault="00CD744F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proofErr w:type="spellStart"/>
            <w:r w:rsidRPr="0066190A">
              <w:rPr>
                <w:rFonts w:hint="eastAsia"/>
                <w:color w:val="FFFFFF" w:themeColor="background1"/>
              </w:rPr>
              <w:t>P</w:t>
            </w:r>
            <w:r w:rsidRPr="0066190A">
              <w:rPr>
                <w:color w:val="FFFFFF" w:themeColor="background1"/>
              </w:rPr>
              <w:t>ostConditions</w:t>
            </w:r>
            <w:proofErr w:type="spellEnd"/>
          </w:p>
        </w:tc>
        <w:tc>
          <w:tcPr>
            <w:tcW w:w="7182" w:type="dxa"/>
          </w:tcPr>
          <w:p w14:paraId="3E93B676" w14:textId="0DF4F83F" w:rsidR="00CD744F" w:rsidRDefault="009A5967" w:rsidP="005D6841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랜덤의 주사위 값을 얻었다.</w:t>
            </w:r>
          </w:p>
        </w:tc>
      </w:tr>
    </w:tbl>
    <w:p w14:paraId="762EE647" w14:textId="77777777" w:rsidR="00CD744F" w:rsidRDefault="00CD744F" w:rsidP="005D6841">
      <w:pPr>
        <w:pStyle w:val="a"/>
        <w:numPr>
          <w:ilvl w:val="0"/>
          <w:numId w:val="0"/>
        </w:numPr>
        <w:spacing w:before="0" w:after="0"/>
      </w:pPr>
    </w:p>
    <w:tbl>
      <w:tblPr>
        <w:tblStyle w:val="afffff0"/>
        <w:tblW w:w="0" w:type="auto"/>
        <w:tblLook w:val="04A0" w:firstRow="1" w:lastRow="0" w:firstColumn="1" w:lastColumn="0" w:noHBand="0" w:noVBand="1"/>
      </w:tblPr>
      <w:tblGrid>
        <w:gridCol w:w="1701"/>
        <w:gridCol w:w="7182"/>
      </w:tblGrid>
      <w:tr w:rsidR="009A5967" w14:paraId="1A22462F" w14:textId="77777777" w:rsidTr="008828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  <w:gridSpan w:val="2"/>
            <w:shd w:val="clear" w:color="auto" w:fill="7E97AD" w:themeFill="accent1"/>
          </w:tcPr>
          <w:p w14:paraId="163F6C16" w14:textId="5CDFB477" w:rsidR="009A5967" w:rsidRPr="006029E2" w:rsidRDefault="009A5967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rFonts w:hint="eastAsia"/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C</w:t>
            </w:r>
            <w:r>
              <w:rPr>
                <w:color w:val="FFFFFF" w:themeColor="background1"/>
              </w:rPr>
              <w:t>ontract c0</w:t>
            </w:r>
            <w:r>
              <w:rPr>
                <w:color w:val="FFFFFF" w:themeColor="background1"/>
              </w:rPr>
              <w:t>3</w:t>
            </w:r>
            <w:r>
              <w:rPr>
                <w:color w:val="FFFFFF" w:themeColor="background1"/>
              </w:rPr>
              <w:t xml:space="preserve">: </w:t>
            </w:r>
            <w:r>
              <w:rPr>
                <w:rFonts w:hint="eastAsia"/>
                <w:color w:val="FFFFFF" w:themeColor="background1"/>
              </w:rPr>
              <w:t>r</w:t>
            </w:r>
            <w:r>
              <w:rPr>
                <w:rFonts w:hint="eastAsia"/>
                <w:color w:val="FFFFFF" w:themeColor="background1"/>
              </w:rPr>
              <w:t>a</w:t>
            </w:r>
            <w:r>
              <w:rPr>
                <w:color w:val="FFFFFF" w:themeColor="background1"/>
              </w:rPr>
              <w:t>ndomorder</w:t>
            </w:r>
          </w:p>
        </w:tc>
      </w:tr>
      <w:tr w:rsidR="009A5967" w14:paraId="12D6F1F1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2FEB49C6" w14:textId="77777777" w:rsidR="009A5967" w:rsidRPr="0066190A" w:rsidRDefault="009A5967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 w:rsidRPr="0066190A">
              <w:rPr>
                <w:rFonts w:hint="eastAsia"/>
                <w:color w:val="FFFFFF" w:themeColor="background1"/>
              </w:rPr>
              <w:t>O</w:t>
            </w:r>
            <w:r w:rsidRPr="0066190A">
              <w:rPr>
                <w:color w:val="FFFFFF" w:themeColor="background1"/>
              </w:rPr>
              <w:t>peration</w:t>
            </w:r>
          </w:p>
        </w:tc>
        <w:tc>
          <w:tcPr>
            <w:tcW w:w="7182" w:type="dxa"/>
          </w:tcPr>
          <w:p w14:paraId="7079FC74" w14:textId="4BD098EE" w:rsidR="009A5967" w:rsidRDefault="009A5967" w:rsidP="005D6841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randomOrder</w:t>
            </w:r>
            <w:proofErr w:type="spellEnd"/>
            <w:r>
              <w:t>(</w:t>
            </w:r>
            <w:proofErr w:type="spellStart"/>
            <w:proofErr w:type="gramStart"/>
            <w:r>
              <w:t>overlapPlayers:Player</w:t>
            </w:r>
            <w:proofErr w:type="spellEnd"/>
            <w:proofErr w:type="gramEnd"/>
            <w:r>
              <w:t>[]</w:t>
            </w:r>
            <w:r>
              <w:t>)</w:t>
            </w:r>
          </w:p>
        </w:tc>
      </w:tr>
      <w:tr w:rsidR="009A5967" w14:paraId="3DB216F1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5B0C7182" w14:textId="77777777" w:rsidR="009A5967" w:rsidRPr="0066190A" w:rsidRDefault="009A5967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 w:rsidRPr="0066190A">
              <w:rPr>
                <w:rFonts w:hint="eastAsia"/>
                <w:color w:val="FFFFFF" w:themeColor="background1"/>
              </w:rPr>
              <w:t>C</w:t>
            </w:r>
            <w:r w:rsidRPr="0066190A">
              <w:rPr>
                <w:color w:val="FFFFFF" w:themeColor="background1"/>
              </w:rPr>
              <w:t>ross References</w:t>
            </w:r>
          </w:p>
        </w:tc>
        <w:tc>
          <w:tcPr>
            <w:tcW w:w="7182" w:type="dxa"/>
          </w:tcPr>
          <w:p w14:paraId="076B6298" w14:textId="0DA28BE8" w:rsidR="009A5967" w:rsidRDefault="009A5967" w:rsidP="005D6841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</w:t>
            </w:r>
            <w:r>
              <w:t xml:space="preserve">se Cases: </w:t>
            </w:r>
            <w:r w:rsidRPr="009A5967">
              <w:t xml:space="preserve"> </w:t>
            </w:r>
            <w:r w:rsidR="00C76DD4">
              <w:t>Decide Turn</w:t>
            </w:r>
          </w:p>
        </w:tc>
      </w:tr>
      <w:tr w:rsidR="009A5967" w14:paraId="747A193B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7426FE74" w14:textId="77777777" w:rsidR="009A5967" w:rsidRPr="0066190A" w:rsidRDefault="009A5967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proofErr w:type="spellStart"/>
            <w:r w:rsidRPr="0066190A">
              <w:rPr>
                <w:rFonts w:hint="eastAsia"/>
                <w:color w:val="FFFFFF" w:themeColor="background1"/>
              </w:rPr>
              <w:t>P</w:t>
            </w:r>
            <w:r w:rsidRPr="0066190A">
              <w:rPr>
                <w:color w:val="FFFFFF" w:themeColor="background1"/>
              </w:rPr>
              <w:t>reConditions</w:t>
            </w:r>
            <w:proofErr w:type="spellEnd"/>
          </w:p>
        </w:tc>
        <w:tc>
          <w:tcPr>
            <w:tcW w:w="7182" w:type="dxa"/>
          </w:tcPr>
          <w:p w14:paraId="16FC9F5B" w14:textId="265889BE" w:rsidR="009A5967" w:rsidRDefault="009A5967" w:rsidP="005D6841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동일한 값이 나온 P</w:t>
            </w:r>
            <w:r>
              <w:t>layer</w:t>
            </w:r>
            <w:r>
              <w:rPr>
                <w:rFonts w:hint="eastAsia"/>
              </w:rPr>
              <w:t>들이 있다.</w:t>
            </w:r>
          </w:p>
        </w:tc>
      </w:tr>
      <w:tr w:rsidR="009A5967" w14:paraId="6B424234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0B26EEF6" w14:textId="77777777" w:rsidR="009A5967" w:rsidRPr="0066190A" w:rsidRDefault="009A5967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proofErr w:type="spellStart"/>
            <w:r w:rsidRPr="0066190A">
              <w:rPr>
                <w:rFonts w:hint="eastAsia"/>
                <w:color w:val="FFFFFF" w:themeColor="background1"/>
              </w:rPr>
              <w:t>P</w:t>
            </w:r>
            <w:r w:rsidRPr="0066190A">
              <w:rPr>
                <w:color w:val="FFFFFF" w:themeColor="background1"/>
              </w:rPr>
              <w:t>ostConditions</w:t>
            </w:r>
            <w:proofErr w:type="spellEnd"/>
          </w:p>
        </w:tc>
        <w:tc>
          <w:tcPr>
            <w:tcW w:w="7182" w:type="dxa"/>
          </w:tcPr>
          <w:p w14:paraId="6FAA1706" w14:textId="2A168715" w:rsidR="009A5967" w:rsidRDefault="009A5967" w:rsidP="005D6841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해당 </w:t>
            </w:r>
            <w:r>
              <w:t>Player</w:t>
            </w:r>
            <w:r>
              <w:rPr>
                <w:rFonts w:hint="eastAsia"/>
              </w:rPr>
              <w:t xml:space="preserve">들에게 순서를 임의로 부여하여 </w:t>
            </w:r>
            <w:r w:rsidR="00C76DD4">
              <w:rPr>
                <w:rFonts w:hint="eastAsia"/>
              </w:rPr>
              <w:t>플레이시 순서가 꼬이지 않도록 하였다.</w:t>
            </w:r>
          </w:p>
        </w:tc>
      </w:tr>
    </w:tbl>
    <w:p w14:paraId="31B2DF5F" w14:textId="5A01793A" w:rsidR="0023398B" w:rsidRDefault="0023398B" w:rsidP="005D6841">
      <w:pPr>
        <w:pStyle w:val="a"/>
        <w:numPr>
          <w:ilvl w:val="0"/>
          <w:numId w:val="0"/>
        </w:numPr>
        <w:spacing w:before="0" w:after="0"/>
      </w:pPr>
    </w:p>
    <w:tbl>
      <w:tblPr>
        <w:tblStyle w:val="afffff0"/>
        <w:tblW w:w="0" w:type="auto"/>
        <w:tblLook w:val="04A0" w:firstRow="1" w:lastRow="0" w:firstColumn="1" w:lastColumn="0" w:noHBand="0" w:noVBand="1"/>
      </w:tblPr>
      <w:tblGrid>
        <w:gridCol w:w="1701"/>
        <w:gridCol w:w="7182"/>
      </w:tblGrid>
      <w:tr w:rsidR="00C76DD4" w14:paraId="2A46EC06" w14:textId="77777777" w:rsidTr="008828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  <w:gridSpan w:val="2"/>
            <w:shd w:val="clear" w:color="auto" w:fill="7E97AD" w:themeFill="accent1"/>
          </w:tcPr>
          <w:p w14:paraId="2D943877" w14:textId="58193CF7" w:rsidR="00C76DD4" w:rsidRPr="006029E2" w:rsidRDefault="00C76DD4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rFonts w:hint="eastAsia"/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C</w:t>
            </w:r>
            <w:r>
              <w:rPr>
                <w:color w:val="FFFFFF" w:themeColor="background1"/>
              </w:rPr>
              <w:t>ontract c0</w:t>
            </w:r>
            <w:r>
              <w:rPr>
                <w:color w:val="FFFFFF" w:themeColor="background1"/>
              </w:rPr>
              <w:t>4</w:t>
            </w:r>
            <w:r>
              <w:rPr>
                <w:color w:val="FFFFFF" w:themeColor="background1"/>
              </w:rPr>
              <w:t xml:space="preserve">: </w:t>
            </w:r>
            <w:r>
              <w:rPr>
                <w:color w:val="FFFFFF" w:themeColor="background1"/>
              </w:rPr>
              <w:t>SetStart</w:t>
            </w:r>
          </w:p>
        </w:tc>
      </w:tr>
      <w:tr w:rsidR="00C76DD4" w14:paraId="2C4F55C1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7DD95DE5" w14:textId="77777777" w:rsidR="00C76DD4" w:rsidRPr="0066190A" w:rsidRDefault="00C76DD4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 w:rsidRPr="0066190A">
              <w:rPr>
                <w:rFonts w:hint="eastAsia"/>
                <w:color w:val="FFFFFF" w:themeColor="background1"/>
              </w:rPr>
              <w:t>O</w:t>
            </w:r>
            <w:r w:rsidRPr="0066190A">
              <w:rPr>
                <w:color w:val="FFFFFF" w:themeColor="background1"/>
              </w:rPr>
              <w:t>peration</w:t>
            </w:r>
          </w:p>
        </w:tc>
        <w:tc>
          <w:tcPr>
            <w:tcW w:w="7182" w:type="dxa"/>
          </w:tcPr>
          <w:p w14:paraId="16F4117B" w14:textId="308FAD0C" w:rsidR="00C76DD4" w:rsidRDefault="00C76DD4" w:rsidP="005D6841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setStart</w:t>
            </w:r>
            <w:proofErr w:type="spellEnd"/>
            <w:r>
              <w:t>(</w:t>
            </w:r>
            <w:proofErr w:type="spellStart"/>
            <w:proofErr w:type="gramStart"/>
            <w:r>
              <w:t>player:Player</w:t>
            </w:r>
            <w:proofErr w:type="spellEnd"/>
            <w:proofErr w:type="gramEnd"/>
            <w:r>
              <w:t>)</w:t>
            </w:r>
          </w:p>
        </w:tc>
      </w:tr>
      <w:tr w:rsidR="00C76DD4" w14:paraId="76986151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7A999E2F" w14:textId="77777777" w:rsidR="00C76DD4" w:rsidRPr="0066190A" w:rsidRDefault="00C76DD4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 w:rsidRPr="0066190A">
              <w:rPr>
                <w:rFonts w:hint="eastAsia"/>
                <w:color w:val="FFFFFF" w:themeColor="background1"/>
              </w:rPr>
              <w:t>C</w:t>
            </w:r>
            <w:r w:rsidRPr="0066190A">
              <w:rPr>
                <w:color w:val="FFFFFF" w:themeColor="background1"/>
              </w:rPr>
              <w:t>ross References</w:t>
            </w:r>
          </w:p>
        </w:tc>
        <w:tc>
          <w:tcPr>
            <w:tcW w:w="7182" w:type="dxa"/>
          </w:tcPr>
          <w:p w14:paraId="72565F71" w14:textId="6745E731" w:rsidR="00C76DD4" w:rsidRDefault="00C76DD4" w:rsidP="005D6841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U</w:t>
            </w:r>
            <w:r>
              <w:t xml:space="preserve">se Cases: </w:t>
            </w:r>
            <w:r>
              <w:t>Ready Game</w:t>
            </w:r>
          </w:p>
        </w:tc>
      </w:tr>
      <w:tr w:rsidR="00C76DD4" w14:paraId="7CE7BACD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4EDA5696" w14:textId="77777777" w:rsidR="00C76DD4" w:rsidRPr="0066190A" w:rsidRDefault="00C76DD4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proofErr w:type="spellStart"/>
            <w:r w:rsidRPr="0066190A">
              <w:rPr>
                <w:rFonts w:hint="eastAsia"/>
                <w:color w:val="FFFFFF" w:themeColor="background1"/>
              </w:rPr>
              <w:t>P</w:t>
            </w:r>
            <w:r w:rsidRPr="0066190A">
              <w:rPr>
                <w:color w:val="FFFFFF" w:themeColor="background1"/>
              </w:rPr>
              <w:t>reConditions</w:t>
            </w:r>
            <w:proofErr w:type="spellEnd"/>
          </w:p>
        </w:tc>
        <w:tc>
          <w:tcPr>
            <w:tcW w:w="7182" w:type="dxa"/>
          </w:tcPr>
          <w:p w14:paraId="2938A391" w14:textId="6EC91C04" w:rsidR="00C76DD4" w:rsidRDefault="00C76DD4" w:rsidP="005D6841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>layer</w:t>
            </w:r>
            <w:r>
              <w:rPr>
                <w:rFonts w:hint="eastAsia"/>
              </w:rPr>
              <w:t>의 순서가 모두 다 정해졌다.</w:t>
            </w:r>
          </w:p>
        </w:tc>
      </w:tr>
      <w:tr w:rsidR="00C76DD4" w14:paraId="6C0857D4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60F65577" w14:textId="77777777" w:rsidR="00C76DD4" w:rsidRPr="0066190A" w:rsidRDefault="00C76DD4" w:rsidP="005D6841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proofErr w:type="spellStart"/>
            <w:r w:rsidRPr="0066190A">
              <w:rPr>
                <w:rFonts w:hint="eastAsia"/>
                <w:color w:val="FFFFFF" w:themeColor="background1"/>
              </w:rPr>
              <w:t>P</w:t>
            </w:r>
            <w:r w:rsidRPr="0066190A">
              <w:rPr>
                <w:color w:val="FFFFFF" w:themeColor="background1"/>
              </w:rPr>
              <w:t>ostConditions</w:t>
            </w:r>
            <w:proofErr w:type="spellEnd"/>
          </w:p>
        </w:tc>
        <w:tc>
          <w:tcPr>
            <w:tcW w:w="7182" w:type="dxa"/>
          </w:tcPr>
          <w:p w14:paraId="65398DF8" w14:textId="614C3C45" w:rsidR="00C76DD4" w:rsidRDefault="00C76DD4" w:rsidP="005D6841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layer</w:t>
            </w:r>
            <w:r>
              <w:rPr>
                <w:rFonts w:hint="eastAsia"/>
              </w:rPr>
              <w:t>들을 시작점에 위치시켜 게임을 시작할 준비를 완료하였다.</w:t>
            </w:r>
          </w:p>
        </w:tc>
      </w:tr>
    </w:tbl>
    <w:p w14:paraId="059483E2" w14:textId="53CF8F5A" w:rsidR="00A63867" w:rsidRDefault="00A63867" w:rsidP="005D6841">
      <w:pPr>
        <w:pStyle w:val="a"/>
        <w:numPr>
          <w:ilvl w:val="0"/>
          <w:numId w:val="0"/>
        </w:numPr>
        <w:spacing w:before="0" w:after="0"/>
      </w:pPr>
    </w:p>
    <w:p w14:paraId="5CBB4EDA" w14:textId="77777777" w:rsidR="00A63867" w:rsidRDefault="00A63867" w:rsidP="005D6841">
      <w:pPr>
        <w:spacing w:after="0"/>
      </w:pPr>
      <w:r>
        <w:br w:type="page"/>
      </w:r>
    </w:p>
    <w:p w14:paraId="18CCF543" w14:textId="77777777" w:rsidR="00A63867" w:rsidRPr="00C32509" w:rsidRDefault="00A63867" w:rsidP="005D6841">
      <w:pPr>
        <w:pStyle w:val="21"/>
        <w:spacing w:before="0" w:after="0"/>
        <w:rPr>
          <w:rFonts w:ascii="Sandoll 고딕Neo3 02 Light" w:eastAsia="Sandoll 고딕Neo3 02 Light" w:hAnsi="Sandoll 고딕Neo3 02 Light" w:hint="eastAsia"/>
          <w:sz w:val="20"/>
        </w:rPr>
      </w:pPr>
      <w:bookmarkStart w:id="25" w:name="_Toc105721272"/>
      <w:r>
        <w:rPr>
          <w:rFonts w:ascii="Sandoll 고딕Neo3 02 Light" w:eastAsia="Sandoll 고딕Neo3 02 Light" w:hAnsi="Sandoll 고딕Neo3 02 Light" w:hint="eastAsia"/>
          <w:sz w:val="20"/>
        </w:rPr>
        <w:lastRenderedPageBreak/>
        <w:t>I</w:t>
      </w:r>
      <w:r>
        <w:rPr>
          <w:rFonts w:ascii="Sandoll 고딕Neo3 02 Light" w:eastAsia="Sandoll 고딕Neo3 02 Light" w:hAnsi="Sandoll 고딕Neo3 02 Light"/>
          <w:sz w:val="20"/>
        </w:rPr>
        <w:t>mplementation</w:t>
      </w:r>
      <w:bookmarkEnd w:id="25"/>
    </w:p>
    <w:p w14:paraId="09E9CCAE" w14:textId="6C4B5AD5" w:rsidR="00A63867" w:rsidRDefault="00A63867" w:rsidP="005D6841">
      <w:pPr>
        <w:pStyle w:val="a"/>
        <w:numPr>
          <w:ilvl w:val="0"/>
          <w:numId w:val="0"/>
        </w:numPr>
        <w:spacing w:before="0" w:after="0"/>
      </w:pPr>
      <w:r>
        <w:rPr>
          <w:rFonts w:hint="eastAsia"/>
        </w:rPr>
        <w:t>구현 과정에서,</w:t>
      </w:r>
      <w:r>
        <w:t xml:space="preserve"> Decide Turn</w:t>
      </w:r>
      <w:r>
        <w:rPr>
          <w:rFonts w:hint="eastAsia"/>
        </w:rPr>
        <w:t>에 수정사항이 생겼습니다.</w:t>
      </w:r>
    </w:p>
    <w:p w14:paraId="70041C23" w14:textId="0AB7DA4A" w:rsidR="00A63867" w:rsidRPr="00A63867" w:rsidRDefault="00A63867" w:rsidP="005D6841">
      <w:pPr>
        <w:pStyle w:val="a"/>
        <w:numPr>
          <w:ilvl w:val="0"/>
          <w:numId w:val="0"/>
        </w:numPr>
        <w:spacing w:before="0" w:after="0"/>
      </w:pPr>
      <w:r>
        <w:rPr>
          <w:rFonts w:hint="eastAsia"/>
        </w:rPr>
        <w:t>순서</w:t>
      </w:r>
      <w:r w:rsidR="001B39F4">
        <w:rPr>
          <w:rFonts w:hint="eastAsia"/>
        </w:rPr>
        <w:t xml:space="preserve">는 </w:t>
      </w:r>
      <w:r>
        <w:rPr>
          <w:rFonts w:hint="eastAsia"/>
        </w:rPr>
        <w:t xml:space="preserve">랜덤으로 </w:t>
      </w:r>
      <w:r w:rsidR="001B39F4">
        <w:rPr>
          <w:rFonts w:hint="eastAsia"/>
        </w:rPr>
        <w:t>정해지기 때문에 주사위를 돌려 번거롭게 재정렬하는 행위는 효율적이지 못하다고 판단되었습니다.</w:t>
      </w:r>
      <w:r w:rsidR="001B39F4">
        <w:t xml:space="preserve"> </w:t>
      </w:r>
      <w:r w:rsidR="001B39F4">
        <w:rPr>
          <w:rFonts w:hint="eastAsia"/>
        </w:rPr>
        <w:t xml:space="preserve">따라서 </w:t>
      </w:r>
      <w:proofErr w:type="spellStart"/>
      <w:r w:rsidR="001B39F4">
        <w:t>ReadyGame</w:t>
      </w:r>
      <w:proofErr w:type="spellEnd"/>
      <w:r w:rsidR="001B39F4">
        <w:rPr>
          <w:rFonts w:hint="eastAsia"/>
        </w:rPr>
        <w:t>의 내용을 대폭 수정하였습니다.</w:t>
      </w:r>
    </w:p>
    <w:p w14:paraId="23AA3568" w14:textId="6B6B8261" w:rsidR="00C76DD4" w:rsidRDefault="00C76DD4" w:rsidP="005D6841">
      <w:pPr>
        <w:pStyle w:val="a"/>
        <w:numPr>
          <w:ilvl w:val="0"/>
          <w:numId w:val="0"/>
        </w:numPr>
        <w:spacing w:before="0" w:after="0"/>
      </w:pPr>
    </w:p>
    <w:tbl>
      <w:tblPr>
        <w:tblStyle w:val="afffff0"/>
        <w:tblW w:w="0" w:type="auto"/>
        <w:tblLook w:val="04A0" w:firstRow="1" w:lastRow="0" w:firstColumn="1" w:lastColumn="0" w:noHBand="0" w:noVBand="1"/>
      </w:tblPr>
      <w:tblGrid>
        <w:gridCol w:w="1767"/>
        <w:gridCol w:w="2494"/>
        <w:gridCol w:w="4262"/>
      </w:tblGrid>
      <w:tr w:rsidR="001B39F4" w14:paraId="58982846" w14:textId="77777777" w:rsidTr="001B39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3CE92E0B" w14:textId="77777777" w:rsidR="001B39F4" w:rsidRDefault="001B39F4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U</w:t>
            </w:r>
            <w:r>
              <w:rPr>
                <w:rFonts w:ascii="Sandoll 고딕Neo3 02 Light" w:eastAsia="Sandoll 고딕Neo3 02 Light" w:hAnsi="Sandoll 고딕Neo3 02 Light"/>
              </w:rPr>
              <w:t>secase #</w:t>
            </w:r>
            <w:r>
              <w:rPr>
                <w:rFonts w:ascii="Sandoll 고딕Neo3 02 Light" w:eastAsia="Sandoll 고딕Neo3 02 Light" w:hAnsi="Sandoll 고딕Neo3 02 Light" w:hint="eastAsia"/>
              </w:rPr>
              <w:t>R</w:t>
            </w:r>
            <w:r>
              <w:rPr>
                <w:rFonts w:ascii="Sandoll 고딕Neo3 02 Light" w:eastAsia="Sandoll 고딕Neo3 02 Light" w:hAnsi="Sandoll 고딕Neo3 02 Light"/>
              </w:rPr>
              <w:t>eady Game</w:t>
            </w:r>
          </w:p>
        </w:tc>
      </w:tr>
      <w:tr w:rsidR="001B39F4" w14:paraId="0DA2C415" w14:textId="77777777" w:rsidTr="001B39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gridSpan w:val="2"/>
          </w:tcPr>
          <w:p w14:paraId="604DDBD2" w14:textId="77777777" w:rsidR="001B39F4" w:rsidRDefault="001B39F4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</w:rPr>
            </w:pPr>
          </w:p>
        </w:tc>
        <w:tc>
          <w:tcPr>
            <w:tcW w:w="4262" w:type="dxa"/>
          </w:tcPr>
          <w:p w14:paraId="25F6F1B0" w14:textId="77777777" w:rsidR="001B39F4" w:rsidRDefault="001B39F4" w:rsidP="005D6841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</w:p>
        </w:tc>
      </w:tr>
      <w:tr w:rsidR="001B39F4" w14:paraId="78F04E2F" w14:textId="77777777" w:rsidTr="001B39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7" w:type="dxa"/>
            <w:shd w:val="clear" w:color="auto" w:fill="7E97AD" w:themeFill="accent1"/>
          </w:tcPr>
          <w:p w14:paraId="3849169F" w14:textId="77777777" w:rsidR="001B39F4" w:rsidRPr="000C3170" w:rsidRDefault="001B39F4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color w:val="FFFFFF" w:themeColor="background1"/>
              </w:rPr>
            </w:pPr>
            <w:r w:rsidRPr="000C3170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S</w:t>
            </w:r>
            <w:r w:rsidRPr="000C3170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COPE</w:t>
            </w:r>
          </w:p>
        </w:tc>
        <w:tc>
          <w:tcPr>
            <w:tcW w:w="6756" w:type="dxa"/>
            <w:gridSpan w:val="2"/>
          </w:tcPr>
          <w:p w14:paraId="66F5A60E" w14:textId="77777777" w:rsidR="001B39F4" w:rsidRDefault="001B39F4" w:rsidP="005D6841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B</w:t>
            </w:r>
            <w:r>
              <w:rPr>
                <w:rFonts w:ascii="Sandoll 고딕Neo3 02 Light" w:eastAsia="Sandoll 고딕Neo3 02 Light" w:hAnsi="Sandoll 고딕Neo3 02 Light"/>
              </w:rPr>
              <w:t>ridge Game Program</w:t>
            </w:r>
          </w:p>
        </w:tc>
      </w:tr>
      <w:tr w:rsidR="001B39F4" w14:paraId="4CB4FBFD" w14:textId="77777777" w:rsidTr="001B39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7" w:type="dxa"/>
            <w:shd w:val="clear" w:color="auto" w:fill="7E97AD" w:themeFill="accent1"/>
          </w:tcPr>
          <w:p w14:paraId="35F45EE1" w14:textId="77777777" w:rsidR="001B39F4" w:rsidRPr="000C3170" w:rsidRDefault="001B39F4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color w:val="FFFFFF" w:themeColor="background1"/>
              </w:rPr>
            </w:pPr>
            <w:r w:rsidRPr="000C3170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L</w:t>
            </w:r>
            <w:r w:rsidRPr="000C3170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EVEL</w:t>
            </w:r>
          </w:p>
        </w:tc>
        <w:tc>
          <w:tcPr>
            <w:tcW w:w="6756" w:type="dxa"/>
            <w:gridSpan w:val="2"/>
          </w:tcPr>
          <w:p w14:paraId="7AE8B6AD" w14:textId="77777777" w:rsidR="001B39F4" w:rsidRDefault="001B39F4" w:rsidP="005D6841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U</w:t>
            </w:r>
            <w:r>
              <w:rPr>
                <w:rFonts w:ascii="Sandoll 고딕Neo3 02 Light" w:eastAsia="Sandoll 고딕Neo3 02 Light" w:hAnsi="Sandoll 고딕Neo3 02 Light"/>
              </w:rPr>
              <w:t>ser Goal</w:t>
            </w:r>
          </w:p>
        </w:tc>
      </w:tr>
      <w:tr w:rsidR="001B39F4" w14:paraId="43B175E1" w14:textId="77777777" w:rsidTr="001B39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7" w:type="dxa"/>
            <w:shd w:val="clear" w:color="auto" w:fill="7E97AD" w:themeFill="accent1"/>
          </w:tcPr>
          <w:p w14:paraId="5633FD8A" w14:textId="77777777" w:rsidR="001B39F4" w:rsidRPr="000C3170" w:rsidRDefault="001B39F4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color w:val="FFFFFF" w:themeColor="background1"/>
              </w:rPr>
            </w:pPr>
            <w:r w:rsidRPr="000C3170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P</w:t>
            </w:r>
            <w:r w:rsidRPr="000C3170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rimary Actor</w:t>
            </w:r>
          </w:p>
        </w:tc>
        <w:tc>
          <w:tcPr>
            <w:tcW w:w="6756" w:type="dxa"/>
            <w:gridSpan w:val="2"/>
          </w:tcPr>
          <w:p w14:paraId="23926ECD" w14:textId="77777777" w:rsidR="001B39F4" w:rsidRDefault="001B39F4" w:rsidP="005D6841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P</w:t>
            </w:r>
            <w:r>
              <w:rPr>
                <w:rFonts w:ascii="Sandoll 고딕Neo3 02 Light" w:eastAsia="Sandoll 고딕Neo3 02 Light" w:hAnsi="Sandoll 고딕Neo3 02 Light"/>
              </w:rPr>
              <w:t>layer</w:t>
            </w:r>
          </w:p>
        </w:tc>
      </w:tr>
      <w:tr w:rsidR="001B39F4" w14:paraId="49BE5348" w14:textId="77777777" w:rsidTr="001B39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gridSpan w:val="2"/>
          </w:tcPr>
          <w:p w14:paraId="0A04168D" w14:textId="77777777" w:rsidR="001B39F4" w:rsidRDefault="001B39F4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</w:rPr>
            </w:pPr>
          </w:p>
        </w:tc>
        <w:tc>
          <w:tcPr>
            <w:tcW w:w="4262" w:type="dxa"/>
          </w:tcPr>
          <w:p w14:paraId="59E1E295" w14:textId="77777777" w:rsidR="001B39F4" w:rsidRDefault="001B39F4" w:rsidP="005D6841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</w:p>
        </w:tc>
      </w:tr>
      <w:tr w:rsidR="001B39F4" w14:paraId="4CED9C15" w14:textId="77777777" w:rsidTr="001B39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  <w:shd w:val="clear" w:color="auto" w:fill="7E97AD" w:themeFill="accent1"/>
          </w:tcPr>
          <w:p w14:paraId="258DD33D" w14:textId="77777777" w:rsidR="001B39F4" w:rsidRPr="00AF168D" w:rsidRDefault="001B39F4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color w:val="FFFFFF" w:themeColor="background1"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S</w:t>
            </w:r>
            <w:r w:rsidRPr="00AF168D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TAKEHOLDERS AND INTERESTS</w:t>
            </w:r>
          </w:p>
        </w:tc>
      </w:tr>
      <w:tr w:rsidR="001B39F4" w14:paraId="19009C24" w14:textId="77777777" w:rsidTr="001B39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7" w:type="dxa"/>
            <w:shd w:val="clear" w:color="auto" w:fill="7E97AD" w:themeFill="accent1"/>
          </w:tcPr>
          <w:p w14:paraId="5289B210" w14:textId="77777777" w:rsidR="001B39F4" w:rsidRPr="00AF168D" w:rsidRDefault="001B39F4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color w:val="FFFFFF" w:themeColor="background1"/>
              </w:rPr>
            </w:pPr>
            <w:r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P</w:t>
            </w:r>
            <w:r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layer</w:t>
            </w:r>
          </w:p>
        </w:tc>
        <w:tc>
          <w:tcPr>
            <w:tcW w:w="6756" w:type="dxa"/>
            <w:gridSpan w:val="2"/>
          </w:tcPr>
          <w:p w14:paraId="0780E0E4" w14:textId="77777777" w:rsidR="001B39F4" w:rsidRDefault="001B39F4" w:rsidP="005D6841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G</w:t>
            </w:r>
            <w:r>
              <w:rPr>
                <w:rFonts w:ascii="Sandoll 고딕Neo3 02 Light" w:eastAsia="Sandoll 고딕Neo3 02 Light" w:hAnsi="Sandoll 고딕Neo3 02 Light"/>
              </w:rPr>
              <w:t>ame</w:t>
            </w:r>
            <w:r>
              <w:rPr>
                <w:rFonts w:ascii="Sandoll 고딕Neo3 02 Light" w:eastAsia="Sandoll 고딕Neo3 02 Light" w:hAnsi="Sandoll 고딕Neo3 02 Light" w:hint="eastAsia"/>
              </w:rPr>
              <w:t>을 플레이하고 싶어한다</w:t>
            </w:r>
          </w:p>
          <w:p w14:paraId="76402C78" w14:textId="77777777" w:rsidR="001B39F4" w:rsidRDefault="001B39F4" w:rsidP="005D6841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본인의 이름을 정하고 싶어한다.</w:t>
            </w:r>
          </w:p>
          <w:p w14:paraId="16F6E6CA" w14:textId="77777777" w:rsidR="001B39F4" w:rsidRPr="00A92588" w:rsidRDefault="001B39F4" w:rsidP="005D6841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 w:hint="eastAsia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 xml:space="preserve">주사위를 굴려 순서를 명확히 </w:t>
            </w:r>
            <w:proofErr w:type="spellStart"/>
            <w:r>
              <w:rPr>
                <w:rFonts w:ascii="Sandoll 고딕Neo3 02 Light" w:eastAsia="Sandoll 고딕Neo3 02 Light" w:hAnsi="Sandoll 고딕Neo3 02 Light" w:hint="eastAsia"/>
              </w:rPr>
              <w:t>하고자한다</w:t>
            </w:r>
            <w:proofErr w:type="spellEnd"/>
            <w:r>
              <w:rPr>
                <w:rFonts w:ascii="Sandoll 고딕Neo3 02 Light" w:eastAsia="Sandoll 고딕Neo3 02 Light" w:hAnsi="Sandoll 고딕Neo3 02 Light" w:hint="eastAsia"/>
              </w:rPr>
              <w:t>.</w:t>
            </w:r>
          </w:p>
        </w:tc>
      </w:tr>
      <w:tr w:rsidR="001B39F4" w14:paraId="5C88B77B" w14:textId="77777777" w:rsidTr="001B39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gridSpan w:val="2"/>
          </w:tcPr>
          <w:p w14:paraId="4772D2DD" w14:textId="77777777" w:rsidR="001B39F4" w:rsidRDefault="001B39F4" w:rsidP="005D6841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</w:rPr>
            </w:pPr>
          </w:p>
        </w:tc>
        <w:tc>
          <w:tcPr>
            <w:tcW w:w="4262" w:type="dxa"/>
          </w:tcPr>
          <w:p w14:paraId="1B10548F" w14:textId="77777777" w:rsidR="001B39F4" w:rsidRDefault="001B39F4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7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</w:p>
        </w:tc>
      </w:tr>
      <w:tr w:rsidR="001B39F4" w14:paraId="3CDC981B" w14:textId="77777777" w:rsidTr="001B39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  <w:shd w:val="clear" w:color="auto" w:fill="7E97AD" w:themeFill="accent1"/>
          </w:tcPr>
          <w:p w14:paraId="03F3D91B" w14:textId="77777777" w:rsidR="001B39F4" w:rsidRDefault="001B39F4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P</w:t>
            </w:r>
            <w:r w:rsidRPr="00AF168D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RECONDITIONS</w:t>
            </w:r>
          </w:p>
        </w:tc>
      </w:tr>
      <w:tr w:rsidR="001B39F4" w14:paraId="26B4235E" w14:textId="77777777" w:rsidTr="001B39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gridSpan w:val="2"/>
          </w:tcPr>
          <w:p w14:paraId="75C41F98" w14:textId="77777777" w:rsidR="001B39F4" w:rsidRPr="000C3170" w:rsidRDefault="001B39F4" w:rsidP="005D6841">
            <w:pPr>
              <w:pStyle w:val="a"/>
              <w:numPr>
                <w:ilvl w:val="0"/>
                <w:numId w:val="24"/>
              </w:numPr>
              <w:spacing w:before="0" w:after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P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layer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의 수는 이미 정해진 상황이다.</w:t>
            </w:r>
          </w:p>
        </w:tc>
        <w:tc>
          <w:tcPr>
            <w:tcW w:w="4262" w:type="dxa"/>
          </w:tcPr>
          <w:p w14:paraId="7FFCF79C" w14:textId="77777777" w:rsidR="001B39F4" w:rsidRPr="000C3170" w:rsidRDefault="001B39F4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7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  <w:bCs/>
              </w:rPr>
            </w:pPr>
          </w:p>
        </w:tc>
      </w:tr>
      <w:tr w:rsidR="001B39F4" w14:paraId="71770CAF" w14:textId="77777777" w:rsidTr="001B39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67BDA530" w14:textId="77777777" w:rsidR="001B39F4" w:rsidRPr="000C3170" w:rsidRDefault="001B39F4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</w:p>
        </w:tc>
      </w:tr>
      <w:tr w:rsidR="001B39F4" w14:paraId="36B6A1C0" w14:textId="77777777" w:rsidTr="001B39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  <w:shd w:val="clear" w:color="auto" w:fill="7E97AD" w:themeFill="accent1"/>
          </w:tcPr>
          <w:p w14:paraId="7F2E8524" w14:textId="77777777" w:rsidR="001B39F4" w:rsidRPr="00AF168D" w:rsidRDefault="001B39F4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bCs/>
                <w:color w:val="FFFFFF" w:themeColor="background1"/>
              </w:rPr>
              <w:t>S</w:t>
            </w:r>
            <w:r w:rsidRPr="00AF168D">
              <w:rPr>
                <w:rFonts w:ascii="Sandoll 고딕Neo3 02 Light" w:eastAsia="Sandoll 고딕Neo3 02 Light" w:hAnsi="Sandoll 고딕Neo3 02 Light"/>
                <w:bCs/>
                <w:color w:val="FFFFFF" w:themeColor="background1"/>
              </w:rPr>
              <w:t>UCCESS GUARANTEE</w:t>
            </w:r>
          </w:p>
        </w:tc>
      </w:tr>
      <w:tr w:rsidR="001B39F4" w14:paraId="66FBE493" w14:textId="77777777" w:rsidTr="001B39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17681D57" w14:textId="77777777" w:rsidR="001B39F4" w:rsidRPr="00A92588" w:rsidRDefault="001B39F4" w:rsidP="005D6841">
            <w:pPr>
              <w:pStyle w:val="a"/>
              <w:numPr>
                <w:ilvl w:val="0"/>
                <w:numId w:val="24"/>
              </w:numPr>
              <w:spacing w:before="0" w:after="0"/>
              <w:rPr>
                <w:rFonts w:ascii="Sandoll 고딕Neo3 02 Light" w:eastAsia="Sandoll 고딕Neo3 02 Light" w:hAnsi="Sandoll 고딕Neo3 02 Light"/>
                <w:b w:val="0"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</w:rPr>
              <w:t>P</w:t>
            </w:r>
            <w:r>
              <w:rPr>
                <w:rFonts w:ascii="Sandoll 고딕Neo3 02 Light" w:eastAsia="Sandoll 고딕Neo3 02 Light" w:hAnsi="Sandoll 고딕Neo3 02 Light"/>
                <w:b w:val="0"/>
              </w:rPr>
              <w:t xml:space="preserve">layer </w:t>
            </w:r>
            <w:r>
              <w:rPr>
                <w:rFonts w:ascii="Sandoll 고딕Neo3 02 Light" w:eastAsia="Sandoll 고딕Neo3 02 Light" w:hAnsi="Sandoll 고딕Neo3 02 Light" w:hint="eastAsia"/>
                <w:b w:val="0"/>
              </w:rPr>
              <w:t>정보를 얻는다</w:t>
            </w:r>
          </w:p>
          <w:p w14:paraId="103A5D3D" w14:textId="77777777" w:rsidR="001B39F4" w:rsidRPr="00AF168D" w:rsidRDefault="001B39F4" w:rsidP="005D6841">
            <w:pPr>
              <w:pStyle w:val="a"/>
              <w:numPr>
                <w:ilvl w:val="0"/>
                <w:numId w:val="24"/>
              </w:numPr>
              <w:spacing w:before="0" w:after="0"/>
              <w:rPr>
                <w:rFonts w:ascii="Sandoll 고딕Neo3 02 Light" w:eastAsia="Sandoll 고딕Neo3 02 Light" w:hAnsi="Sandoll 고딕Neo3 02 Light"/>
                <w:b w:val="0"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</w:rPr>
              <w:t>P</w:t>
            </w:r>
            <w:r>
              <w:rPr>
                <w:rFonts w:ascii="Sandoll 고딕Neo3 02 Light" w:eastAsia="Sandoll 고딕Neo3 02 Light" w:hAnsi="Sandoll 고딕Neo3 02 Light"/>
                <w:b w:val="0"/>
              </w:rPr>
              <w:t xml:space="preserve">lay </w:t>
            </w:r>
            <w:r>
              <w:rPr>
                <w:rFonts w:ascii="Sandoll 고딕Neo3 02 Light" w:eastAsia="Sandoll 고딕Neo3 02 Light" w:hAnsi="Sandoll 고딕Neo3 02 Light" w:hint="eastAsia"/>
                <w:b w:val="0"/>
              </w:rPr>
              <w:t>순서가 정해진다.</w:t>
            </w:r>
          </w:p>
          <w:p w14:paraId="2A179D57" w14:textId="77777777" w:rsidR="001B39F4" w:rsidRPr="00A92588" w:rsidRDefault="001B39F4" w:rsidP="005D6841">
            <w:pPr>
              <w:pStyle w:val="a"/>
              <w:numPr>
                <w:ilvl w:val="0"/>
                <w:numId w:val="24"/>
              </w:numPr>
              <w:spacing w:before="0" w:after="0"/>
              <w:rPr>
                <w:rFonts w:ascii="Sandoll 고딕Neo3 02 Light" w:eastAsia="Sandoll 고딕Neo3 02 Light" w:hAnsi="Sandoll 고딕Neo3 02 Light" w:hint="eastAsia"/>
                <w:b w:val="0"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b w:val="0"/>
              </w:rPr>
              <w:t xml:space="preserve">게임이 </w:t>
            </w:r>
            <w:r>
              <w:rPr>
                <w:rFonts w:ascii="Sandoll 고딕Neo3 02 Light" w:eastAsia="Sandoll 고딕Neo3 02 Light" w:hAnsi="Sandoll 고딕Neo3 02 Light" w:hint="eastAsia"/>
                <w:b w:val="0"/>
              </w:rPr>
              <w:t>본격적으로 시작된다</w:t>
            </w:r>
          </w:p>
        </w:tc>
      </w:tr>
      <w:tr w:rsidR="001B39F4" w14:paraId="175DEDDD" w14:textId="77777777" w:rsidTr="001B39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687CD0AA" w14:textId="77777777" w:rsidR="001B39F4" w:rsidRPr="000C3170" w:rsidRDefault="001B39F4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</w:p>
        </w:tc>
      </w:tr>
      <w:tr w:rsidR="001B39F4" w14:paraId="4F69E006" w14:textId="77777777" w:rsidTr="001B39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  <w:shd w:val="clear" w:color="auto" w:fill="7E97AD" w:themeFill="accent1"/>
          </w:tcPr>
          <w:p w14:paraId="097B048A" w14:textId="77777777" w:rsidR="001B39F4" w:rsidRPr="00AF168D" w:rsidRDefault="001B39F4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bCs/>
                <w:color w:val="FFFFFF" w:themeColor="background1"/>
              </w:rPr>
              <w:t>M</w:t>
            </w:r>
            <w:r w:rsidRPr="00AF168D">
              <w:rPr>
                <w:rFonts w:ascii="Sandoll 고딕Neo3 02 Light" w:eastAsia="Sandoll 고딕Neo3 02 Light" w:hAnsi="Sandoll 고딕Neo3 02 Light"/>
                <w:bCs/>
                <w:color w:val="FFFFFF" w:themeColor="background1"/>
              </w:rPr>
              <w:t>AIN SUCCESS SCENARIO</w:t>
            </w:r>
          </w:p>
        </w:tc>
      </w:tr>
      <w:tr w:rsidR="001B39F4" w14:paraId="120CBB84" w14:textId="77777777" w:rsidTr="001B39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2BC4215E" w14:textId="77777777" w:rsidR="001B39F4" w:rsidRPr="00A92588" w:rsidRDefault="001B39F4" w:rsidP="005D6841">
            <w:pPr>
              <w:pStyle w:val="afff5"/>
              <w:widowControl w:val="0"/>
              <w:numPr>
                <w:ilvl w:val="0"/>
                <w:numId w:val="39"/>
              </w:numPr>
              <w:wordWrap w:val="0"/>
              <w:autoSpaceDE w:val="0"/>
              <w:autoSpaceDN w:val="0"/>
              <w:spacing w:before="0" w:line="259" w:lineRule="auto"/>
              <w:contextualSpacing w:val="0"/>
              <w:rPr>
                <w:rFonts w:ascii="Sandoll 고딕Neo3 02 Light" w:eastAsia="Sandoll 고딕Neo3 02 Light" w:hAnsi="Sandoll 고딕Neo3 02 Light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Cs/>
              </w:rPr>
              <w:t>P</w:t>
            </w:r>
            <w:r>
              <w:rPr>
                <w:rFonts w:ascii="Sandoll 고딕Neo3 02 Light" w:eastAsia="Sandoll 고딕Neo3 02 Light" w:hAnsi="Sandoll 고딕Neo3 02 Light"/>
                <w:bCs/>
              </w:rPr>
              <w:t>layer</w:t>
            </w:r>
            <w:r>
              <w:rPr>
                <w:rFonts w:ascii="Sandoll 고딕Neo3 02 Light" w:eastAsia="Sandoll 고딕Neo3 02 Light" w:hAnsi="Sandoll 고딕Neo3 02 Light" w:hint="eastAsia"/>
                <w:bCs/>
              </w:rPr>
              <w:t>수에 맞게 순차적으로 이름을 입력한다.</w:t>
            </w:r>
          </w:p>
          <w:p w14:paraId="45826759" w14:textId="5AF7EA68" w:rsidR="001B39F4" w:rsidRPr="00514857" w:rsidRDefault="00514857" w:rsidP="005D6841">
            <w:pPr>
              <w:pStyle w:val="afff5"/>
              <w:widowControl w:val="0"/>
              <w:numPr>
                <w:ilvl w:val="0"/>
                <w:numId w:val="39"/>
              </w:numPr>
              <w:wordWrap w:val="0"/>
              <w:autoSpaceDE w:val="0"/>
              <w:autoSpaceDN w:val="0"/>
              <w:spacing w:before="0" w:line="259" w:lineRule="auto"/>
              <w:contextualSpacing w:val="0"/>
              <w:rPr>
                <w:rFonts w:ascii="Sandoll 고딕Neo3 02 Light" w:eastAsia="Sandoll 고딕Neo3 02 Light" w:hAnsi="Sandoll 고딕Neo3 02 Light" w:hint="eastAsia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Cs/>
              </w:rPr>
              <w:t>플레이 순서가 랜덤으로 정해진다.</w:t>
            </w:r>
          </w:p>
          <w:p w14:paraId="36C39A6C" w14:textId="77777777" w:rsidR="001B39F4" w:rsidRPr="00DF6831" w:rsidRDefault="001B39F4" w:rsidP="005D6841">
            <w:pPr>
              <w:pStyle w:val="afff5"/>
              <w:widowControl w:val="0"/>
              <w:numPr>
                <w:ilvl w:val="0"/>
                <w:numId w:val="39"/>
              </w:numPr>
              <w:wordWrap w:val="0"/>
              <w:autoSpaceDE w:val="0"/>
              <w:autoSpaceDN w:val="0"/>
              <w:spacing w:before="0" w:line="259" w:lineRule="auto"/>
              <w:contextualSpacing w:val="0"/>
              <w:rPr>
                <w:rFonts w:ascii="Sandoll 고딕Neo3 02 Light" w:eastAsia="Sandoll 고딕Neo3 02 Light" w:hAnsi="Sandoll 고딕Neo3 02 Light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Cs/>
              </w:rPr>
              <w:t>S</w:t>
            </w:r>
            <w:r>
              <w:rPr>
                <w:rFonts w:ascii="Sandoll 고딕Neo3 02 Light" w:eastAsia="Sandoll 고딕Neo3 02 Light" w:hAnsi="Sandoll 고딕Neo3 02 Light"/>
                <w:bCs/>
              </w:rPr>
              <w:t>tar</w:t>
            </w:r>
            <w:r>
              <w:rPr>
                <w:rFonts w:ascii="Sandoll 고딕Neo3 02 Light" w:eastAsia="Sandoll 고딕Neo3 02 Light" w:hAnsi="Sandoll 고딕Neo3 02 Light" w:hint="eastAsia"/>
                <w:bCs/>
              </w:rPr>
              <w:t>t</w:t>
            </w:r>
            <w:r>
              <w:rPr>
                <w:rFonts w:ascii="Sandoll 고딕Neo3 02 Light" w:eastAsia="Sandoll 고딕Neo3 02 Light" w:hAnsi="Sandoll 고딕Neo3 02 Light"/>
                <w:bCs/>
              </w:rPr>
              <w:t xml:space="preserve"> </w:t>
            </w:r>
            <w:r>
              <w:rPr>
                <w:rFonts w:ascii="Sandoll 고딕Neo3 02 Light" w:eastAsia="Sandoll 고딕Neo3 02 Light" w:hAnsi="Sandoll 고딕Neo3 02 Light" w:hint="eastAsia"/>
                <w:bCs/>
              </w:rPr>
              <w:t xml:space="preserve">좌표에 </w:t>
            </w:r>
            <w:r>
              <w:rPr>
                <w:rFonts w:ascii="Sandoll 고딕Neo3 02 Light" w:eastAsia="Sandoll 고딕Neo3 02 Light" w:hAnsi="Sandoll 고딕Neo3 02 Light"/>
                <w:bCs/>
              </w:rPr>
              <w:t>Player</w:t>
            </w:r>
            <w:r>
              <w:rPr>
                <w:rFonts w:ascii="Sandoll 고딕Neo3 02 Light" w:eastAsia="Sandoll 고딕Neo3 02 Light" w:hAnsi="Sandoll 고딕Neo3 02 Light" w:hint="eastAsia"/>
                <w:bCs/>
              </w:rPr>
              <w:t>를 위치시킨다.</w:t>
            </w:r>
          </w:p>
          <w:p w14:paraId="0907F9F4" w14:textId="77777777" w:rsidR="001B39F4" w:rsidRPr="00111402" w:rsidRDefault="001B39F4" w:rsidP="005D6841">
            <w:pPr>
              <w:pStyle w:val="afff5"/>
              <w:widowControl w:val="0"/>
              <w:numPr>
                <w:ilvl w:val="0"/>
                <w:numId w:val="39"/>
              </w:numPr>
              <w:wordWrap w:val="0"/>
              <w:autoSpaceDE w:val="0"/>
              <w:autoSpaceDN w:val="0"/>
              <w:spacing w:before="0" w:line="259" w:lineRule="auto"/>
              <w:contextualSpacing w:val="0"/>
              <w:rPr>
                <w:rFonts w:ascii="Sandoll 고딕Neo3 02 Light" w:eastAsia="Sandoll 고딕Neo3 02 Light" w:hAnsi="Sandoll 고딕Neo3 02 Light" w:hint="eastAsia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Cs/>
              </w:rPr>
              <w:t>게임을 시작한다.</w:t>
            </w:r>
          </w:p>
        </w:tc>
      </w:tr>
      <w:tr w:rsidR="001B39F4" w:rsidRPr="003A592D" w14:paraId="62AC47EE" w14:textId="77777777" w:rsidTr="001B39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0D82816F" w14:textId="77777777" w:rsidR="001B39F4" w:rsidRPr="003A592D" w:rsidRDefault="001B39F4" w:rsidP="005D6841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</w:p>
        </w:tc>
      </w:tr>
    </w:tbl>
    <w:p w14:paraId="1675B68E" w14:textId="25EA9C53" w:rsidR="00514857" w:rsidRDefault="00514857" w:rsidP="005D6841">
      <w:pPr>
        <w:pStyle w:val="a"/>
        <w:numPr>
          <w:ilvl w:val="0"/>
          <w:numId w:val="0"/>
        </w:numPr>
        <w:spacing w:before="0" w:after="0"/>
      </w:pPr>
    </w:p>
    <w:p w14:paraId="347BD10E" w14:textId="77777777" w:rsidR="00514857" w:rsidRDefault="00514857" w:rsidP="005D6841">
      <w:pPr>
        <w:spacing w:after="0"/>
      </w:pPr>
      <w:r>
        <w:br w:type="page"/>
      </w:r>
    </w:p>
    <w:p w14:paraId="3B32C634" w14:textId="099EA1A7" w:rsidR="001B39F4" w:rsidRDefault="00514857" w:rsidP="005D6841">
      <w:pPr>
        <w:pStyle w:val="a"/>
        <w:numPr>
          <w:ilvl w:val="0"/>
          <w:numId w:val="0"/>
        </w:numPr>
        <w:spacing w:before="0" w:after="0"/>
      </w:pPr>
      <w:r>
        <w:lastRenderedPageBreak/>
        <w:t>Ready Game</w:t>
      </w:r>
      <w:r>
        <w:rPr>
          <w:rFonts w:hint="eastAsia"/>
        </w:rPr>
        <w:t xml:space="preserve">은 </w:t>
      </w:r>
      <w:r>
        <w:t xml:space="preserve">Game </w:t>
      </w:r>
      <w:r>
        <w:rPr>
          <w:rFonts w:hint="eastAsia"/>
        </w:rPr>
        <w:t xml:space="preserve">클래스의 </w:t>
      </w:r>
      <w:r>
        <w:t>public void ready()</w:t>
      </w:r>
      <w:r>
        <w:rPr>
          <w:rFonts w:hint="eastAsia"/>
        </w:rPr>
        <w:t xml:space="preserve"> 메소드를 통해 구현되었다.</w:t>
      </w:r>
    </w:p>
    <w:tbl>
      <w:tblPr>
        <w:tblStyle w:val="afffff6"/>
        <w:tblW w:w="0" w:type="auto"/>
        <w:tblLook w:val="04A0" w:firstRow="1" w:lastRow="0" w:firstColumn="1" w:lastColumn="0" w:noHBand="0" w:noVBand="1"/>
      </w:tblPr>
      <w:tblGrid>
        <w:gridCol w:w="8873"/>
      </w:tblGrid>
      <w:tr w:rsidR="00514857" w14:paraId="337D8425" w14:textId="77777777" w:rsidTr="00514857">
        <w:tc>
          <w:tcPr>
            <w:tcW w:w="8883" w:type="dxa"/>
          </w:tcPr>
          <w:p w14:paraId="005DAC53" w14:textId="77777777" w:rsidR="00514857" w:rsidRDefault="00514857" w:rsidP="005D6841">
            <w:r>
              <w:t xml:space="preserve">public void </w:t>
            </w:r>
            <w:proofErr w:type="gramStart"/>
            <w:r>
              <w:t>ready(</w:t>
            </w:r>
            <w:proofErr w:type="gramEnd"/>
            <w:r>
              <w:t>){</w:t>
            </w:r>
          </w:p>
          <w:p w14:paraId="24A8AEFE" w14:textId="77777777" w:rsidR="00514857" w:rsidRDefault="00514857" w:rsidP="005D6841">
            <w:r>
              <w:t xml:space="preserve">        </w:t>
            </w:r>
            <w:proofErr w:type="spellStart"/>
            <w:r>
              <w:t>MakeGame.setName</w:t>
            </w:r>
            <w:proofErr w:type="spellEnd"/>
            <w:r>
              <w:t>(</w:t>
            </w:r>
            <w:proofErr w:type="spellStart"/>
            <w:r>
              <w:t>this.gameInfo.getPlayers</w:t>
            </w:r>
            <w:proofErr w:type="spellEnd"/>
            <w:r>
              <w:t>())</w:t>
            </w:r>
            <w:proofErr w:type="gramStart"/>
            <w:r>
              <w:t>; /</w:t>
            </w:r>
            <w:proofErr w:type="gramEnd"/>
            <w:r>
              <w:t>/player 이름 정하기</w:t>
            </w:r>
          </w:p>
          <w:p w14:paraId="764DFAA6" w14:textId="77777777" w:rsidR="00514857" w:rsidRDefault="00514857" w:rsidP="005D6841">
            <w:r>
              <w:t xml:space="preserve">        </w:t>
            </w:r>
            <w:proofErr w:type="spellStart"/>
            <w:proofErr w:type="gramStart"/>
            <w:r>
              <w:t>makeTurn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8959942" w14:textId="77777777" w:rsidR="00514857" w:rsidRDefault="00514857" w:rsidP="005D6841">
            <w:r>
              <w:t xml:space="preserve">        </w:t>
            </w:r>
            <w:proofErr w:type="spellStart"/>
            <w:proofErr w:type="gramStart"/>
            <w:r>
              <w:t>setPlayerStartLocation</w:t>
            </w:r>
            <w:proofErr w:type="spellEnd"/>
            <w:r>
              <w:t>(</w:t>
            </w:r>
            <w:proofErr w:type="gramEnd"/>
            <w:r>
              <w:t>);</w:t>
            </w:r>
          </w:p>
          <w:p w14:paraId="221C51DE" w14:textId="0E2542A2" w:rsidR="00514857" w:rsidRDefault="00514857" w:rsidP="005D6841">
            <w:pPr>
              <w:rPr>
                <w:rFonts w:hint="eastAsia"/>
              </w:rPr>
            </w:pPr>
            <w:r>
              <w:t xml:space="preserve">    }</w:t>
            </w:r>
          </w:p>
        </w:tc>
      </w:tr>
    </w:tbl>
    <w:p w14:paraId="25AC3652" w14:textId="6ED0894A" w:rsidR="00514857" w:rsidRDefault="00514857" w:rsidP="005D6841">
      <w:pPr>
        <w:pStyle w:val="a"/>
        <w:numPr>
          <w:ilvl w:val="0"/>
          <w:numId w:val="0"/>
        </w:numPr>
        <w:spacing w:before="0" w:after="0"/>
      </w:pPr>
    </w:p>
    <w:p w14:paraId="512FCFB9" w14:textId="3E6FB15B" w:rsidR="00514857" w:rsidRDefault="00357DE6" w:rsidP="005D6841">
      <w:pPr>
        <w:pStyle w:val="a"/>
        <w:numPr>
          <w:ilvl w:val="0"/>
          <w:numId w:val="0"/>
        </w:numPr>
        <w:spacing w:before="0" w:after="0"/>
      </w:pPr>
      <w:r>
        <w:rPr>
          <w:rFonts w:hint="eastAsia"/>
        </w:rPr>
        <w:t xml:space="preserve">먼저 </w:t>
      </w:r>
      <w:proofErr w:type="spellStart"/>
      <w:r>
        <w:t>MakeGame</w:t>
      </w:r>
      <w:proofErr w:type="spellEnd"/>
      <w:r>
        <w:rPr>
          <w:rFonts w:hint="eastAsia"/>
        </w:rPr>
        <w:t xml:space="preserve">의 </w:t>
      </w:r>
      <w:r>
        <w:t xml:space="preserve">static </w:t>
      </w:r>
      <w:r>
        <w:rPr>
          <w:rFonts w:hint="eastAsia"/>
        </w:rPr>
        <w:t xml:space="preserve">메소드 </w:t>
      </w:r>
      <w:proofErr w:type="spellStart"/>
      <w:r>
        <w:t>setName</w:t>
      </w:r>
      <w:proofErr w:type="spellEnd"/>
      <w:r>
        <w:rPr>
          <w:rFonts w:hint="eastAsia"/>
        </w:rPr>
        <w:t>을 통해 플레이어의 이름을 정합니다.</w:t>
      </w:r>
    </w:p>
    <w:p w14:paraId="744AC493" w14:textId="799A2843" w:rsidR="00357DE6" w:rsidRDefault="00357DE6" w:rsidP="005D6841">
      <w:pPr>
        <w:pStyle w:val="a"/>
        <w:numPr>
          <w:ilvl w:val="0"/>
          <w:numId w:val="0"/>
        </w:numPr>
        <w:spacing w:before="0" w:after="0"/>
      </w:pPr>
      <w:r>
        <w:rPr>
          <w:rFonts w:hint="eastAsia"/>
        </w:rPr>
        <w:t>해당 함수가 호출되면</w:t>
      </w:r>
      <w:r>
        <w:t xml:space="preserve"> modal </w:t>
      </w:r>
      <w:proofErr w:type="spellStart"/>
      <w:r>
        <w:t>JDialog</w:t>
      </w:r>
      <w:proofErr w:type="spellEnd"/>
      <w:r>
        <w:t xml:space="preserve"> </w:t>
      </w:r>
      <w:r>
        <w:rPr>
          <w:rFonts w:hint="eastAsia"/>
        </w:rPr>
        <w:t xml:space="preserve">객체가 생성되어 </w:t>
      </w:r>
      <w:r>
        <w:t>Visible</w:t>
      </w:r>
      <w:r>
        <w:rPr>
          <w:rFonts w:hint="eastAsia"/>
        </w:rPr>
        <w:t>하게 처리되며,</w:t>
      </w:r>
    </w:p>
    <w:p w14:paraId="2A078548" w14:textId="2D0C9E2B" w:rsidR="00357DE6" w:rsidRDefault="00357DE6" w:rsidP="005D6841">
      <w:pPr>
        <w:pStyle w:val="a"/>
        <w:numPr>
          <w:ilvl w:val="0"/>
          <w:numId w:val="0"/>
        </w:numPr>
        <w:spacing w:before="0" w:after="0"/>
      </w:pPr>
      <w:r>
        <w:rPr>
          <w:rFonts w:hint="eastAsia"/>
        </w:rPr>
        <w:t>해당 D</w:t>
      </w:r>
      <w:r>
        <w:t>ialog</w:t>
      </w:r>
      <w:r>
        <w:rPr>
          <w:rFonts w:hint="eastAsia"/>
        </w:rPr>
        <w:t>에는 이름을 입력하는 칸과,</w:t>
      </w:r>
      <w:r>
        <w:t xml:space="preserve"> </w:t>
      </w:r>
      <w:r>
        <w:rPr>
          <w:rFonts w:hint="eastAsia"/>
        </w:rPr>
        <w:t>확인 버튼이 존재합니다.</w:t>
      </w:r>
    </w:p>
    <w:p w14:paraId="581CA519" w14:textId="1F19221D" w:rsidR="00357DE6" w:rsidRDefault="00357DE6" w:rsidP="005D6841">
      <w:pPr>
        <w:pStyle w:val="a"/>
        <w:numPr>
          <w:ilvl w:val="0"/>
          <w:numId w:val="0"/>
        </w:numPr>
        <w:spacing w:before="0" w:after="0"/>
        <w:jc w:val="center"/>
      </w:pPr>
      <w:r w:rsidRPr="00357DE6">
        <w:drawing>
          <wp:inline distT="0" distB="0" distL="0" distR="0" wp14:anchorId="55F7D311" wp14:editId="1F6920B9">
            <wp:extent cx="2724530" cy="885949"/>
            <wp:effectExtent l="0" t="0" r="0" b="9525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8243" w14:textId="77777777" w:rsidR="00357DE6" w:rsidRDefault="00357DE6" w:rsidP="005D6841">
      <w:pPr>
        <w:pStyle w:val="a"/>
        <w:numPr>
          <w:ilvl w:val="0"/>
          <w:numId w:val="0"/>
        </w:numPr>
        <w:spacing w:before="0" w:after="0"/>
        <w:rPr>
          <w:rFonts w:hint="eastAsia"/>
        </w:rPr>
      </w:pPr>
    </w:p>
    <w:p w14:paraId="31E74FD5" w14:textId="1BAD2183" w:rsidR="00357DE6" w:rsidRDefault="00357DE6" w:rsidP="005D6841">
      <w:pPr>
        <w:pStyle w:val="a"/>
        <w:numPr>
          <w:ilvl w:val="0"/>
          <w:numId w:val="0"/>
        </w:numPr>
        <w:spacing w:before="0" w:after="0"/>
      </w:pPr>
      <w:r>
        <w:rPr>
          <w:rFonts w:hint="eastAsia"/>
        </w:rPr>
        <w:t>더 이상 이름을 정할 P</w:t>
      </w:r>
      <w:r>
        <w:t>layer</w:t>
      </w:r>
      <w:r>
        <w:rPr>
          <w:rFonts w:hint="eastAsia"/>
        </w:rPr>
        <w:t>가 없을 때까지</w:t>
      </w:r>
      <w:r>
        <w:t xml:space="preserve">, </w:t>
      </w:r>
      <w:r>
        <w:rPr>
          <w:rFonts w:hint="eastAsia"/>
        </w:rPr>
        <w:t>확인버튼을 누르면 다음 유저로 넘어갑니다.</w:t>
      </w:r>
    </w:p>
    <w:p w14:paraId="5BEB68D8" w14:textId="72237CA1" w:rsidR="00357DE6" w:rsidRDefault="00357DE6" w:rsidP="005D6841">
      <w:pPr>
        <w:pStyle w:val="a"/>
        <w:numPr>
          <w:ilvl w:val="0"/>
          <w:numId w:val="0"/>
        </w:numPr>
        <w:spacing w:before="0" w:after="0"/>
      </w:pPr>
      <w:r>
        <w:rPr>
          <w:rFonts w:hint="eastAsia"/>
        </w:rPr>
        <w:t>만약 이름을 정하지 않고 빈칸으로</w:t>
      </w:r>
      <w:r>
        <w:t xml:space="preserve"> </w:t>
      </w:r>
      <w:r>
        <w:rPr>
          <w:rFonts w:hint="eastAsia"/>
        </w:rPr>
        <w:t>확인을 누를 경우,</w:t>
      </w:r>
      <w:r>
        <w:t xml:space="preserve"> Player#</w:t>
      </w:r>
      <w:r>
        <w:rPr>
          <w:rFonts w:hint="eastAsia"/>
        </w:rPr>
        <w:t>번호 로 이름이 자동 지정됩니다.</w:t>
      </w:r>
    </w:p>
    <w:p w14:paraId="56711264" w14:textId="77777777" w:rsidR="00357DE6" w:rsidRPr="00357DE6" w:rsidRDefault="00357DE6" w:rsidP="005D6841">
      <w:pPr>
        <w:pStyle w:val="a"/>
        <w:numPr>
          <w:ilvl w:val="0"/>
          <w:numId w:val="0"/>
        </w:numPr>
        <w:spacing w:before="0" w:after="0"/>
      </w:pPr>
    </w:p>
    <w:p w14:paraId="3E78B0C3" w14:textId="4ADB615E" w:rsidR="00357DE6" w:rsidRDefault="00357DE6" w:rsidP="005D6841">
      <w:pPr>
        <w:pStyle w:val="a"/>
        <w:numPr>
          <w:ilvl w:val="0"/>
          <w:numId w:val="0"/>
        </w:numPr>
        <w:spacing w:before="0" w:after="0"/>
      </w:pPr>
      <w:r>
        <w:rPr>
          <w:rFonts w:hint="eastAsia"/>
        </w:rPr>
        <w:t xml:space="preserve">만약 더 이상 남은 </w:t>
      </w:r>
      <w:r>
        <w:t>Player</w:t>
      </w:r>
      <w:r>
        <w:rPr>
          <w:rFonts w:hint="eastAsia"/>
        </w:rPr>
        <w:t xml:space="preserve">가 없으면 </w:t>
      </w:r>
      <w:proofErr w:type="spellStart"/>
      <w:r>
        <w:rPr>
          <w:rFonts w:hint="eastAsia"/>
        </w:rPr>
        <w:t>m</w:t>
      </w:r>
      <w:r>
        <w:t>akeTurn</w:t>
      </w:r>
      <w:proofErr w:type="spellEnd"/>
      <w:r>
        <w:t>()</w:t>
      </w:r>
      <w:r>
        <w:rPr>
          <w:rFonts w:hint="eastAsia"/>
        </w:rPr>
        <w:t>메소드를 통해 순서를 랜덤으로 지정합니다.</w:t>
      </w:r>
    </w:p>
    <w:p w14:paraId="5D332139" w14:textId="35A40D9C" w:rsidR="00357DE6" w:rsidRDefault="00357DE6" w:rsidP="005D6841">
      <w:pPr>
        <w:pStyle w:val="a"/>
        <w:numPr>
          <w:ilvl w:val="0"/>
          <w:numId w:val="0"/>
        </w:numPr>
        <w:spacing w:before="0" w:after="0"/>
      </w:pPr>
      <w:r>
        <w:rPr>
          <w:rFonts w:hint="eastAsia"/>
        </w:rPr>
        <w:t>순서를 지정하기 위해,</w:t>
      </w:r>
      <w:r>
        <w:t xml:space="preserve"> </w:t>
      </w:r>
      <w:r>
        <w:rPr>
          <w:rFonts w:hint="eastAsia"/>
        </w:rPr>
        <w:t xml:space="preserve">기존의 </w:t>
      </w:r>
      <w:proofErr w:type="spellStart"/>
      <w:r>
        <w:t>GameInfo</w:t>
      </w:r>
      <w:proofErr w:type="spellEnd"/>
      <w:r>
        <w:rPr>
          <w:rFonts w:hint="eastAsia"/>
        </w:rPr>
        <w:t xml:space="preserve">에는 새로운 속성 </w:t>
      </w:r>
      <w:proofErr w:type="spellStart"/>
      <w:r>
        <w:t>playOrder</w:t>
      </w:r>
      <w:proofErr w:type="spellEnd"/>
      <w:r>
        <w:rPr>
          <w:rFonts w:hint="eastAsia"/>
        </w:rPr>
        <w:t>가 생성되었습니다.</w:t>
      </w:r>
    </w:p>
    <w:p w14:paraId="71AAFAA0" w14:textId="475DCDFA" w:rsidR="00357DE6" w:rsidRDefault="00357DE6" w:rsidP="005D6841">
      <w:pPr>
        <w:pStyle w:val="a"/>
        <w:numPr>
          <w:ilvl w:val="0"/>
          <w:numId w:val="0"/>
        </w:numPr>
        <w:spacing w:before="0" w:after="0"/>
      </w:pPr>
    </w:p>
    <w:p w14:paraId="74B3C16A" w14:textId="423DE441" w:rsidR="00EB7DD5" w:rsidRDefault="00EB7DD5" w:rsidP="005D6841">
      <w:pPr>
        <w:pStyle w:val="a"/>
        <w:numPr>
          <w:ilvl w:val="0"/>
          <w:numId w:val="0"/>
        </w:numPr>
        <w:spacing w:before="0" w:after="0"/>
        <w:jc w:val="center"/>
      </w:pPr>
      <w:r>
        <w:rPr>
          <w:rFonts w:hint="eastAsia"/>
          <w:noProof/>
        </w:rPr>
        <w:drawing>
          <wp:inline distT="0" distB="0" distL="0" distR="0" wp14:anchorId="74EFA41A" wp14:editId="6CC2530D">
            <wp:extent cx="5633085" cy="2049145"/>
            <wp:effectExtent l="0" t="0" r="5715" b="825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085" cy="204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A7890" w14:textId="77777777" w:rsidR="00EB7DD5" w:rsidRDefault="00EB7DD5" w:rsidP="005D6841">
      <w:pPr>
        <w:spacing w:after="0"/>
      </w:pPr>
      <w:r>
        <w:br w:type="page"/>
      </w:r>
    </w:p>
    <w:tbl>
      <w:tblPr>
        <w:tblStyle w:val="afffff6"/>
        <w:tblW w:w="0" w:type="auto"/>
        <w:tblLook w:val="04A0" w:firstRow="1" w:lastRow="0" w:firstColumn="1" w:lastColumn="0" w:noHBand="0" w:noVBand="1"/>
      </w:tblPr>
      <w:tblGrid>
        <w:gridCol w:w="8873"/>
      </w:tblGrid>
      <w:tr w:rsidR="00EB7DD5" w14:paraId="28A30282" w14:textId="77777777" w:rsidTr="00EB7DD5">
        <w:tc>
          <w:tcPr>
            <w:tcW w:w="8883" w:type="dxa"/>
          </w:tcPr>
          <w:p w14:paraId="716E1285" w14:textId="77777777" w:rsidR="00EB7DD5" w:rsidRDefault="00EB7DD5" w:rsidP="005D6841">
            <w:r>
              <w:lastRenderedPageBreak/>
              <w:t xml:space="preserve">private void </w:t>
            </w:r>
            <w:proofErr w:type="spellStart"/>
            <w:proofErr w:type="gramStart"/>
            <w:r>
              <w:t>makeTurn</w:t>
            </w:r>
            <w:proofErr w:type="spellEnd"/>
            <w:r>
              <w:t>(</w:t>
            </w:r>
            <w:proofErr w:type="gramEnd"/>
            <w:r>
              <w:t>){</w:t>
            </w:r>
          </w:p>
          <w:p w14:paraId="26C97DD7" w14:textId="77777777" w:rsidR="00EB7DD5" w:rsidRDefault="00EB7DD5" w:rsidP="005D6841">
            <w:r>
              <w:t xml:space="preserve">        </w:t>
            </w:r>
            <w:proofErr w:type="gramStart"/>
            <w:r>
              <w:t>for(</w:t>
            </w:r>
            <w:proofErr w:type="gramEnd"/>
            <w:r>
              <w:t xml:space="preserve">int </w:t>
            </w:r>
            <w:proofErr w:type="spellStart"/>
            <w:r>
              <w:t>i</w:t>
            </w:r>
            <w:proofErr w:type="spellEnd"/>
            <w:r>
              <w:t xml:space="preserve"> = 0; </w:t>
            </w:r>
            <w:proofErr w:type="spellStart"/>
            <w:r>
              <w:t>i</w:t>
            </w:r>
            <w:proofErr w:type="spellEnd"/>
            <w:r>
              <w:t>&lt;</w:t>
            </w:r>
            <w:proofErr w:type="spellStart"/>
            <w:r>
              <w:t>gameInfo.getNumPlayer</w:t>
            </w:r>
            <w:proofErr w:type="spellEnd"/>
            <w:r>
              <w:t xml:space="preserve">(); </w:t>
            </w:r>
            <w:proofErr w:type="spellStart"/>
            <w:r>
              <w:t>i</w:t>
            </w:r>
            <w:proofErr w:type="spellEnd"/>
            <w:r>
              <w:t>++){</w:t>
            </w:r>
          </w:p>
          <w:p w14:paraId="1AED6EF5" w14:textId="77777777" w:rsidR="00EB7DD5" w:rsidRDefault="00EB7DD5" w:rsidP="005D6841">
            <w:r>
              <w:t xml:space="preserve">            </w:t>
            </w:r>
            <w:proofErr w:type="spellStart"/>
            <w:r>
              <w:t>gameInfo.getPlayOrder</w:t>
            </w:r>
            <w:proofErr w:type="spellEnd"/>
            <w:r>
              <w:t>(</w:t>
            </w:r>
            <w:proofErr w:type="gramStart"/>
            <w:r>
              <w:t>).add</w:t>
            </w:r>
            <w:proofErr w:type="gramEnd"/>
            <w:r>
              <w:t>(</w:t>
            </w:r>
            <w:proofErr w:type="spellStart"/>
            <w:r>
              <w:t>gameInfo.getPlayers</w:t>
            </w:r>
            <w:proofErr w:type="spellEnd"/>
            <w:r>
              <w:t>().get(</w:t>
            </w:r>
            <w:proofErr w:type="spellStart"/>
            <w:r>
              <w:t>i</w:t>
            </w:r>
            <w:proofErr w:type="spellEnd"/>
            <w:r>
              <w:t>));</w:t>
            </w:r>
          </w:p>
          <w:p w14:paraId="21C67C48" w14:textId="77777777" w:rsidR="00EB7DD5" w:rsidRDefault="00EB7DD5" w:rsidP="005D6841">
            <w:r>
              <w:t xml:space="preserve">        }</w:t>
            </w:r>
          </w:p>
          <w:p w14:paraId="569A9060" w14:textId="77777777" w:rsidR="00EB7DD5" w:rsidRDefault="00EB7DD5" w:rsidP="005D6841">
            <w:r>
              <w:t xml:space="preserve">        int </w:t>
            </w:r>
            <w:proofErr w:type="spellStart"/>
            <w:r>
              <w:t>maxShuffle</w:t>
            </w:r>
            <w:proofErr w:type="spellEnd"/>
            <w:r>
              <w:t xml:space="preserve"> = new Random(</w:t>
            </w:r>
            <w:proofErr w:type="gramStart"/>
            <w:r>
              <w:t>).</w:t>
            </w:r>
            <w:proofErr w:type="spellStart"/>
            <w:r>
              <w:t>nextInt</w:t>
            </w:r>
            <w:proofErr w:type="spellEnd"/>
            <w:proofErr w:type="gramEnd"/>
            <w:r>
              <w:t>(10);</w:t>
            </w:r>
          </w:p>
          <w:p w14:paraId="02A191E3" w14:textId="77777777" w:rsidR="00EB7DD5" w:rsidRDefault="00EB7DD5" w:rsidP="005D6841"/>
          <w:p w14:paraId="0B66713B" w14:textId="77777777" w:rsidR="00EB7DD5" w:rsidRDefault="00EB7DD5" w:rsidP="005D6841">
            <w:r>
              <w:t xml:space="preserve">        </w:t>
            </w:r>
            <w:proofErr w:type="gramStart"/>
            <w:r>
              <w:t>for(</w:t>
            </w:r>
            <w:proofErr w:type="gramEnd"/>
            <w:r>
              <w:t xml:space="preserve">int </w:t>
            </w:r>
            <w:proofErr w:type="spellStart"/>
            <w:r>
              <w:t>i</w:t>
            </w:r>
            <w:proofErr w:type="spellEnd"/>
            <w:r>
              <w:t xml:space="preserve"> = 0;i&lt;</w:t>
            </w:r>
            <w:proofErr w:type="spellStart"/>
            <w:r>
              <w:t>maxShuffle;i</w:t>
            </w:r>
            <w:proofErr w:type="spellEnd"/>
            <w:r>
              <w:t>++) {</w:t>
            </w:r>
          </w:p>
          <w:p w14:paraId="7412AE03" w14:textId="77777777" w:rsidR="00EB7DD5" w:rsidRDefault="00EB7DD5" w:rsidP="005D6841">
            <w:r>
              <w:t xml:space="preserve">            </w:t>
            </w:r>
            <w:proofErr w:type="spellStart"/>
            <w:r>
              <w:t>Collections.shuffle</w:t>
            </w:r>
            <w:proofErr w:type="spellEnd"/>
            <w:r>
              <w:t>(</w:t>
            </w:r>
            <w:proofErr w:type="spellStart"/>
            <w:r>
              <w:t>gameInfo.getPlayOrder</w:t>
            </w:r>
            <w:proofErr w:type="spellEnd"/>
            <w:r>
              <w:t>()</w:t>
            </w:r>
            <w:proofErr w:type="gramStart"/>
            <w:r>
              <w:t>);</w:t>
            </w:r>
            <w:proofErr w:type="gramEnd"/>
          </w:p>
          <w:p w14:paraId="0BAAA82A" w14:textId="77777777" w:rsidR="00EB7DD5" w:rsidRDefault="00EB7DD5" w:rsidP="005D6841">
            <w:r>
              <w:t xml:space="preserve">        }</w:t>
            </w:r>
          </w:p>
          <w:p w14:paraId="2D01F9FF" w14:textId="77777777" w:rsidR="00EB7DD5" w:rsidRDefault="00EB7DD5" w:rsidP="005D6841"/>
          <w:p w14:paraId="542EF612" w14:textId="3FE081F4" w:rsidR="00EB7DD5" w:rsidRDefault="00EB7DD5" w:rsidP="005D6841">
            <w:r>
              <w:t xml:space="preserve">    }</w:t>
            </w:r>
          </w:p>
        </w:tc>
      </w:tr>
    </w:tbl>
    <w:p w14:paraId="44C57951" w14:textId="50701EF2" w:rsidR="00EB7DD5" w:rsidRDefault="00EB7DD5" w:rsidP="005D6841">
      <w:pPr>
        <w:pStyle w:val="a"/>
        <w:numPr>
          <w:ilvl w:val="0"/>
          <w:numId w:val="0"/>
        </w:numPr>
        <w:spacing w:before="0" w:after="0"/>
      </w:pPr>
    </w:p>
    <w:p w14:paraId="77A9FCA0" w14:textId="7ACC599F" w:rsidR="00EB7DD5" w:rsidRDefault="00EB7DD5" w:rsidP="005D6841">
      <w:pPr>
        <w:pStyle w:val="a"/>
        <w:numPr>
          <w:ilvl w:val="0"/>
          <w:numId w:val="0"/>
        </w:numPr>
        <w:spacing w:before="0" w:after="0"/>
        <w:rPr>
          <w:rFonts w:hint="eastAsia"/>
        </w:rPr>
      </w:pPr>
      <w:proofErr w:type="spellStart"/>
      <w:r>
        <w:rPr>
          <w:rFonts w:hint="eastAsia"/>
        </w:rPr>
        <w:t>m</w:t>
      </w:r>
      <w:r>
        <w:t>akeTurn</w:t>
      </w:r>
      <w:proofErr w:type="spellEnd"/>
      <w:r>
        <w:t>()</w:t>
      </w:r>
      <w:r>
        <w:rPr>
          <w:rFonts w:hint="eastAsia"/>
        </w:rPr>
        <w:t xml:space="preserve">메소드에서 기존 </w:t>
      </w:r>
      <w:proofErr w:type="spellStart"/>
      <w:r>
        <w:rPr>
          <w:rFonts w:hint="eastAsia"/>
        </w:rPr>
        <w:t>g</w:t>
      </w:r>
      <w:r>
        <w:t>ameInfo.players</w:t>
      </w:r>
      <w:proofErr w:type="spellEnd"/>
      <w:r>
        <w:t xml:space="preserve"> </w:t>
      </w:r>
      <w:r>
        <w:rPr>
          <w:rFonts w:hint="eastAsia"/>
        </w:rPr>
        <w:t xml:space="preserve">변수의 </w:t>
      </w:r>
      <w:r>
        <w:t xml:space="preserve">player </w:t>
      </w:r>
      <w:r>
        <w:rPr>
          <w:rFonts w:hint="eastAsia"/>
        </w:rPr>
        <w:t xml:space="preserve">객체들은 </w:t>
      </w:r>
      <w:proofErr w:type="spellStart"/>
      <w:r>
        <w:t>playOrder</w:t>
      </w:r>
      <w:proofErr w:type="spellEnd"/>
      <w:r>
        <w:rPr>
          <w:rFonts w:hint="eastAsia"/>
        </w:rPr>
        <w:t xml:space="preserve">에 </w:t>
      </w:r>
      <w:r>
        <w:t>add</w:t>
      </w:r>
      <w:r>
        <w:rPr>
          <w:rFonts w:hint="eastAsia"/>
        </w:rPr>
        <w:t>됩니다.</w:t>
      </w:r>
      <w:r>
        <w:t xml:space="preserve"> </w:t>
      </w:r>
      <w:r>
        <w:rPr>
          <w:rFonts w:hint="eastAsia"/>
        </w:rPr>
        <w:t xml:space="preserve">이때 </w:t>
      </w:r>
      <w:proofErr w:type="spellStart"/>
      <w:r>
        <w:t>playOrder</w:t>
      </w:r>
      <w:proofErr w:type="spellEnd"/>
      <w:r>
        <w:rPr>
          <w:rFonts w:hint="eastAsia"/>
        </w:rPr>
        <w:t xml:space="preserve">에 바로 </w:t>
      </w:r>
      <w:r>
        <w:t>players</w:t>
      </w:r>
      <w:r>
        <w:rPr>
          <w:rFonts w:hint="eastAsia"/>
        </w:rPr>
        <w:t>를 할당하지 않은 것은,</w:t>
      </w:r>
      <w:r>
        <w:t xml:space="preserve"> </w:t>
      </w:r>
      <w:proofErr w:type="spellStart"/>
      <w:r>
        <w:t>playOrder</w:t>
      </w:r>
      <w:proofErr w:type="spellEnd"/>
      <w:r>
        <w:rPr>
          <w:rFonts w:hint="eastAsia"/>
        </w:rPr>
        <w:t xml:space="preserve">은 순서가 </w:t>
      </w:r>
      <w:proofErr w:type="spellStart"/>
      <w:r>
        <w:rPr>
          <w:rFonts w:hint="eastAsia"/>
        </w:rPr>
        <w:t>정해져있는</w:t>
      </w:r>
      <w:proofErr w:type="spellEnd"/>
      <w:r>
        <w:rPr>
          <w:rFonts w:hint="eastAsia"/>
        </w:rPr>
        <w:t xml:space="preserve"> 리스트로 </w:t>
      </w:r>
      <w:proofErr w:type="spellStart"/>
      <w:r>
        <w:t>makeTurn</w:t>
      </w:r>
      <w:proofErr w:type="spellEnd"/>
      <w:r>
        <w:t>()</w:t>
      </w:r>
      <w:r>
        <w:rPr>
          <w:rFonts w:hint="eastAsia"/>
        </w:rPr>
        <w:t xml:space="preserve">메소드에서 </w:t>
      </w:r>
      <w:r>
        <w:t>shuffle</w:t>
      </w:r>
      <w:r>
        <w:rPr>
          <w:rFonts w:hint="eastAsia"/>
        </w:rPr>
        <w:t>될 것인데,</w:t>
      </w:r>
      <w:r>
        <w:t xml:space="preserve"> </w:t>
      </w:r>
      <w:r>
        <w:rPr>
          <w:rFonts w:hint="eastAsia"/>
        </w:rPr>
        <w:t xml:space="preserve">이때 </w:t>
      </w:r>
      <w:r>
        <w:t>players</w:t>
      </w:r>
      <w:r>
        <w:rPr>
          <w:rFonts w:hint="eastAsia"/>
        </w:rPr>
        <w:t xml:space="preserve">리스트까지 함께 순서가 바뀌지 않도록 하기 </w:t>
      </w:r>
      <w:proofErr w:type="spellStart"/>
      <w:r>
        <w:rPr>
          <w:rFonts w:hint="eastAsia"/>
        </w:rPr>
        <w:t>위해서입니다</w:t>
      </w:r>
      <w:proofErr w:type="spellEnd"/>
      <w:r>
        <w:rPr>
          <w:rFonts w:hint="eastAsia"/>
        </w:rPr>
        <w:t>.</w:t>
      </w:r>
    </w:p>
    <w:p w14:paraId="71C917EE" w14:textId="5CB2A977" w:rsidR="0002136C" w:rsidRDefault="00EB7DD5" w:rsidP="005D6841">
      <w:pPr>
        <w:pStyle w:val="a"/>
        <w:numPr>
          <w:ilvl w:val="0"/>
          <w:numId w:val="0"/>
        </w:numPr>
        <w:spacing w:before="0" w:after="0"/>
      </w:pPr>
      <w:r>
        <w:rPr>
          <w:rFonts w:hint="eastAsia"/>
        </w:rPr>
        <w:t>이후,</w:t>
      </w:r>
      <w:r>
        <w:t xml:space="preserve"> </w:t>
      </w:r>
      <w:r>
        <w:rPr>
          <w:rFonts w:hint="eastAsia"/>
        </w:rPr>
        <w:t>항상</w:t>
      </w:r>
      <w:r>
        <w:t xml:space="preserve"> </w:t>
      </w:r>
      <w:r>
        <w:rPr>
          <w:rFonts w:hint="eastAsia"/>
        </w:rPr>
        <w:t xml:space="preserve">똑 같은 순서로 </w:t>
      </w:r>
      <w:r>
        <w:t>shuffle</w:t>
      </w:r>
      <w:r>
        <w:rPr>
          <w:rFonts w:hint="eastAsia"/>
        </w:rPr>
        <w:t>되는 것을 막기 위해,</w:t>
      </w:r>
      <w:r>
        <w:t xml:space="preserve"> 0</w:t>
      </w:r>
      <w:r>
        <w:rPr>
          <w:rFonts w:hint="eastAsia"/>
        </w:rPr>
        <w:t xml:space="preserve">부터 </w:t>
      </w:r>
      <w:r>
        <w:t>9</w:t>
      </w:r>
      <w:r>
        <w:rPr>
          <w:rFonts w:hint="eastAsia"/>
        </w:rPr>
        <w:t>번까지의 s</w:t>
      </w:r>
      <w:r>
        <w:t>huffle</w:t>
      </w:r>
      <w:r>
        <w:rPr>
          <w:rFonts w:hint="eastAsia"/>
        </w:rPr>
        <w:t xml:space="preserve">할 횟수를 정하여 </w:t>
      </w:r>
      <w:proofErr w:type="spellStart"/>
      <w:r>
        <w:t>maxShuffle</w:t>
      </w:r>
      <w:proofErr w:type="spellEnd"/>
      <w:r>
        <w:t xml:space="preserve"> </w:t>
      </w:r>
      <w:r>
        <w:rPr>
          <w:rFonts w:hint="eastAsia"/>
        </w:rPr>
        <w:t xml:space="preserve">변수에 </w:t>
      </w:r>
      <w:r w:rsidR="0002136C">
        <w:rPr>
          <w:rFonts w:hint="eastAsia"/>
        </w:rPr>
        <w:t xml:space="preserve">할당합니다. </w:t>
      </w:r>
    </w:p>
    <w:p w14:paraId="4D1C27DA" w14:textId="57C51D18" w:rsidR="0002136C" w:rsidRDefault="0002136C" w:rsidP="005D6841">
      <w:pPr>
        <w:pStyle w:val="a"/>
        <w:numPr>
          <w:ilvl w:val="0"/>
          <w:numId w:val="0"/>
        </w:numPr>
        <w:spacing w:before="0" w:after="0"/>
      </w:pPr>
      <w:r>
        <w:rPr>
          <w:rFonts w:hint="eastAsia"/>
        </w:rPr>
        <w:t xml:space="preserve">마지막으로 </w:t>
      </w:r>
      <w:r>
        <w:t xml:space="preserve">Collections </w:t>
      </w:r>
      <w:r>
        <w:rPr>
          <w:rFonts w:hint="eastAsia"/>
        </w:rPr>
        <w:t xml:space="preserve">클래스의 </w:t>
      </w:r>
      <w:r>
        <w:t xml:space="preserve">shuffle </w:t>
      </w:r>
      <w:r>
        <w:rPr>
          <w:rFonts w:hint="eastAsia"/>
        </w:rPr>
        <w:t>메소드를 활용하여</w:t>
      </w:r>
      <w:r>
        <w:t xml:space="preserve"> </w:t>
      </w:r>
      <w:r>
        <w:rPr>
          <w:rFonts w:hint="eastAsia"/>
        </w:rPr>
        <w:t xml:space="preserve">정해진 </w:t>
      </w:r>
      <w:proofErr w:type="spellStart"/>
      <w:r>
        <w:t>maxShuffle</w:t>
      </w:r>
      <w:proofErr w:type="spellEnd"/>
      <w:r>
        <w:rPr>
          <w:rFonts w:hint="eastAsia"/>
        </w:rPr>
        <w:t xml:space="preserve">횟수만큼 </w:t>
      </w:r>
      <w:r>
        <w:t>shuffle</w:t>
      </w:r>
      <w:r>
        <w:rPr>
          <w:rFonts w:hint="eastAsia"/>
        </w:rPr>
        <w:t>을 진행합니다.</w:t>
      </w:r>
    </w:p>
    <w:p w14:paraId="3FF9F471" w14:textId="73235AE7" w:rsidR="0002136C" w:rsidRDefault="0002136C" w:rsidP="005D6841">
      <w:pPr>
        <w:pStyle w:val="a"/>
        <w:numPr>
          <w:ilvl w:val="0"/>
          <w:numId w:val="0"/>
        </w:numPr>
        <w:spacing w:before="0" w:after="0"/>
      </w:pPr>
    </w:p>
    <w:p w14:paraId="2E63578A" w14:textId="6D6AD31F" w:rsidR="0002136C" w:rsidRDefault="0002136C" w:rsidP="005D6841">
      <w:pPr>
        <w:pStyle w:val="a"/>
        <w:numPr>
          <w:ilvl w:val="0"/>
          <w:numId w:val="0"/>
        </w:numPr>
        <w:spacing w:before="0" w:after="0"/>
      </w:pPr>
      <w:r>
        <w:rPr>
          <w:rFonts w:hint="eastAsia"/>
        </w:rPr>
        <w:t>결과는 다음과 같습니다.</w:t>
      </w:r>
      <w:r>
        <w:t xml:space="preserve"> </w:t>
      </w:r>
      <w:r>
        <w:rPr>
          <w:rFonts w:hint="eastAsia"/>
        </w:rPr>
        <w:t>아래의 사진들은 게임을 3회 실행하였을 때 매 게임마다 정해진 순서를 콘솔로 출력한 것입니다.</w:t>
      </w:r>
    </w:p>
    <w:p w14:paraId="3632384F" w14:textId="77777777" w:rsidR="0002136C" w:rsidRDefault="0002136C" w:rsidP="005D6841">
      <w:pPr>
        <w:pStyle w:val="a"/>
        <w:numPr>
          <w:ilvl w:val="0"/>
          <w:numId w:val="0"/>
        </w:numPr>
        <w:spacing w:before="0" w:after="0"/>
        <w:rPr>
          <w:rFonts w:hint="eastAsia"/>
        </w:rPr>
      </w:pPr>
    </w:p>
    <w:p w14:paraId="473EFA73" w14:textId="507DAEB7" w:rsidR="00704BC9" w:rsidRDefault="0002136C" w:rsidP="005D6841">
      <w:pPr>
        <w:pStyle w:val="a"/>
        <w:numPr>
          <w:ilvl w:val="0"/>
          <w:numId w:val="0"/>
        </w:numPr>
        <w:spacing w:before="0" w:after="0"/>
      </w:pPr>
      <w:r w:rsidRPr="0002136C">
        <w:drawing>
          <wp:inline distT="0" distB="0" distL="0" distR="0" wp14:anchorId="0FACF387" wp14:editId="79072CE6">
            <wp:extent cx="800212" cy="847843"/>
            <wp:effectExtent l="0" t="0" r="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02136C">
        <w:drawing>
          <wp:inline distT="0" distB="0" distL="0" distR="0" wp14:anchorId="24D6A8E6" wp14:editId="5A1A545F">
            <wp:extent cx="838317" cy="828791"/>
            <wp:effectExtent l="0" t="0" r="0" b="9525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3831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02136C">
        <w:drawing>
          <wp:inline distT="0" distB="0" distL="0" distR="0" wp14:anchorId="456F30E8" wp14:editId="55B3FFE2">
            <wp:extent cx="809738" cy="876422"/>
            <wp:effectExtent l="0" t="0" r="9525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09738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7BCD" w14:textId="412E085E" w:rsidR="00704BC9" w:rsidRDefault="00704BC9" w:rsidP="005D6841">
      <w:pPr>
        <w:pStyle w:val="a"/>
        <w:numPr>
          <w:ilvl w:val="0"/>
          <w:numId w:val="0"/>
        </w:numPr>
        <w:spacing w:before="0" w:after="0"/>
      </w:pPr>
    </w:p>
    <w:p w14:paraId="1E03CE07" w14:textId="707E8A9F" w:rsidR="00704BC9" w:rsidRDefault="00704BC9" w:rsidP="005D6841">
      <w:pPr>
        <w:pStyle w:val="a"/>
        <w:numPr>
          <w:ilvl w:val="0"/>
          <w:numId w:val="0"/>
        </w:numPr>
        <w:spacing w:before="0" w:after="0"/>
      </w:pPr>
      <w:r>
        <w:rPr>
          <w:rFonts w:hint="eastAsia"/>
        </w:rPr>
        <w:t xml:space="preserve">마지막으로 </w:t>
      </w:r>
      <w:proofErr w:type="spellStart"/>
      <w:r>
        <w:t>setPlayerStartLocation</w:t>
      </w:r>
      <w:proofErr w:type="spellEnd"/>
      <w:r>
        <w:t xml:space="preserve">() </w:t>
      </w:r>
      <w:r>
        <w:rPr>
          <w:rFonts w:hint="eastAsia"/>
        </w:rPr>
        <w:t>메소드를 통해 플레이어들을 모두 시작 위치에 위치시킵니다.</w:t>
      </w:r>
    </w:p>
    <w:p w14:paraId="4198E6D4" w14:textId="35A0237B" w:rsidR="00704BC9" w:rsidRDefault="00704BC9" w:rsidP="005D6841">
      <w:pPr>
        <w:pStyle w:val="a"/>
        <w:numPr>
          <w:ilvl w:val="0"/>
          <w:numId w:val="0"/>
        </w:numPr>
        <w:spacing w:before="0" w:after="0"/>
        <w:rPr>
          <w:rFonts w:hint="eastAsia"/>
        </w:rPr>
      </w:pPr>
      <w:r>
        <w:rPr>
          <w:rFonts w:hint="eastAsia"/>
        </w:rPr>
        <w:t>M</w:t>
      </w:r>
      <w:r>
        <w:t>ap</w:t>
      </w:r>
      <w:r>
        <w:rPr>
          <w:rFonts w:hint="eastAsia"/>
        </w:rPr>
        <w:t xml:space="preserve">의 시작 </w:t>
      </w:r>
      <w:r>
        <w:t>Coordinate</w:t>
      </w:r>
      <w:r>
        <w:rPr>
          <w:rFonts w:hint="eastAsia"/>
        </w:rPr>
        <w:t xml:space="preserve">에 대한 정보는 </w:t>
      </w:r>
      <w:proofErr w:type="spellStart"/>
      <w:r w:rsidRPr="00704BC9">
        <w:t>gameInfo.getMap</w:t>
      </w:r>
      <w:proofErr w:type="spellEnd"/>
      <w:r w:rsidRPr="00704BC9">
        <w:t>(</w:t>
      </w:r>
      <w:proofErr w:type="gramStart"/>
      <w:r w:rsidRPr="00704BC9">
        <w:t>).</w:t>
      </w:r>
      <w:proofErr w:type="spellStart"/>
      <w:r w:rsidRPr="00704BC9">
        <w:t>getStartCoordinate</w:t>
      </w:r>
      <w:proofErr w:type="spellEnd"/>
      <w:proofErr w:type="gramEnd"/>
      <w:r w:rsidRPr="00704BC9">
        <w:t>()</w:t>
      </w:r>
      <w:r>
        <w:rPr>
          <w:rFonts w:hint="eastAsia"/>
        </w:rPr>
        <w:t>을 통해 얻을 수 있습니다.</w:t>
      </w:r>
    </w:p>
    <w:p w14:paraId="3A980F84" w14:textId="77777777" w:rsidR="00704BC9" w:rsidRDefault="00704BC9" w:rsidP="005D6841">
      <w:pPr>
        <w:spacing w:after="0"/>
      </w:pPr>
      <w:r>
        <w:br w:type="page"/>
      </w:r>
    </w:p>
    <w:p w14:paraId="6F94DA6B" w14:textId="04C141D7" w:rsidR="00704BC9" w:rsidRDefault="00704BC9" w:rsidP="005D6841">
      <w:pPr>
        <w:pStyle w:val="a"/>
        <w:spacing w:after="0"/>
      </w:pPr>
      <w:r>
        <w:lastRenderedPageBreak/>
        <w:t>GUI</w:t>
      </w:r>
    </w:p>
    <w:p w14:paraId="05077FBE" w14:textId="1795A97E" w:rsidR="00704BC9" w:rsidRDefault="00704BC9" w:rsidP="005D6841">
      <w:pPr>
        <w:pStyle w:val="a"/>
        <w:numPr>
          <w:ilvl w:val="0"/>
          <w:numId w:val="0"/>
        </w:numPr>
        <w:spacing w:after="0"/>
        <w:rPr>
          <w:rFonts w:hint="eastAsia"/>
        </w:rPr>
      </w:pPr>
      <w:r>
        <w:rPr>
          <w:rFonts w:hint="eastAsia"/>
        </w:rPr>
        <w:t>플레이어의 정보 입력 또한 완료하였으므로 이제</w:t>
      </w:r>
      <w:r w:rsidR="005D6841">
        <w:t xml:space="preserve"> </w:t>
      </w:r>
      <w:r w:rsidR="005D6841">
        <w:rPr>
          <w:rFonts w:hint="eastAsia"/>
        </w:rPr>
        <w:t>P</w:t>
      </w:r>
      <w:r w:rsidR="005D6841">
        <w:t>layer</w:t>
      </w:r>
      <w:r>
        <w:rPr>
          <w:rFonts w:hint="eastAsia"/>
        </w:rPr>
        <w:t>의 정보를 화면에 띄울 시간입니다.</w:t>
      </w:r>
    </w:p>
    <w:p w14:paraId="2F003ACB" w14:textId="4E6841CB" w:rsidR="0002136C" w:rsidRDefault="00EE0261" w:rsidP="005D6841">
      <w:pPr>
        <w:pStyle w:val="a"/>
        <w:numPr>
          <w:ilvl w:val="0"/>
          <w:numId w:val="0"/>
        </w:numPr>
        <w:spacing w:before="0" w:after="0"/>
      </w:pPr>
      <w:r>
        <w:rPr>
          <w:rFonts w:hint="eastAsia"/>
        </w:rPr>
        <w:t>먼저 P</w:t>
      </w:r>
      <w:r>
        <w:t xml:space="preserve">layer 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에 필요할 내용들을 구상하였습니다.</w:t>
      </w:r>
    </w:p>
    <w:p w14:paraId="10B0D806" w14:textId="2AE8B85D" w:rsidR="00EE0261" w:rsidRDefault="00EE0261" w:rsidP="005D6841">
      <w:pPr>
        <w:pStyle w:val="a"/>
        <w:numPr>
          <w:ilvl w:val="0"/>
          <w:numId w:val="0"/>
        </w:numPr>
        <w:spacing w:before="0" w:after="0"/>
      </w:pPr>
      <w:r>
        <w:rPr>
          <w:noProof/>
        </w:rPr>
        <w:drawing>
          <wp:inline distT="0" distB="0" distL="0" distR="0" wp14:anchorId="1F7E02DA" wp14:editId="03FB6331">
            <wp:extent cx="5501640" cy="6660292"/>
            <wp:effectExtent l="0" t="0" r="3810" b="76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14365"/>
                    <a:stretch/>
                  </pic:blipFill>
                  <pic:spPr bwMode="auto">
                    <a:xfrm>
                      <a:off x="0" y="0"/>
                      <a:ext cx="5501640" cy="6660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594E3" w14:textId="77777777" w:rsidR="00EE0261" w:rsidRDefault="00EE0261" w:rsidP="005D6841">
      <w:pPr>
        <w:spacing w:after="0"/>
      </w:pPr>
      <w:r>
        <w:br w:type="page"/>
      </w:r>
    </w:p>
    <w:p w14:paraId="7E234A5C" w14:textId="06F6DDFA" w:rsidR="00EE0261" w:rsidRDefault="00D962FC" w:rsidP="00D962FC">
      <w:pPr>
        <w:pStyle w:val="a"/>
        <w:numPr>
          <w:ilvl w:val="0"/>
          <w:numId w:val="0"/>
        </w:numPr>
        <w:spacing w:before="0" w:after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989F50" wp14:editId="2BCA666C">
            <wp:extent cx="5626763" cy="4158343"/>
            <wp:effectExtent l="0" t="0" r="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283" cy="4166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E4EE0D" w14:textId="77777777" w:rsidR="00EB7DD5" w:rsidRDefault="00EB7DD5" w:rsidP="005D6841">
      <w:pPr>
        <w:pStyle w:val="a"/>
        <w:numPr>
          <w:ilvl w:val="0"/>
          <w:numId w:val="0"/>
        </w:numPr>
        <w:spacing w:before="0" w:after="0"/>
        <w:jc w:val="center"/>
        <w:rPr>
          <w:rFonts w:hint="eastAsia"/>
        </w:rPr>
      </w:pPr>
    </w:p>
    <w:p w14:paraId="54B0172A" w14:textId="6117E5DD" w:rsidR="00357DE6" w:rsidRDefault="00357DE6" w:rsidP="005D6841">
      <w:pPr>
        <w:spacing w:after="0"/>
      </w:pPr>
    </w:p>
    <w:p w14:paraId="6CDA3350" w14:textId="22BE8ED0" w:rsidR="005D6841" w:rsidRDefault="005D6841" w:rsidP="005D6841">
      <w:pPr>
        <w:spacing w:after="0"/>
      </w:pPr>
      <w:r>
        <w:rPr>
          <w:rFonts w:hint="eastAsia"/>
        </w:rPr>
        <w:t>P</w:t>
      </w:r>
      <w:r>
        <w:t>layer</w:t>
      </w:r>
      <w:r>
        <w:rPr>
          <w:rFonts w:hint="eastAsia"/>
        </w:rPr>
        <w:t xml:space="preserve">의 정보는 각각 </w:t>
      </w:r>
      <w:proofErr w:type="spellStart"/>
      <w:r>
        <w:t>PlayerInfoPanel</w:t>
      </w:r>
      <w:proofErr w:type="spellEnd"/>
      <w:r>
        <w:rPr>
          <w:rFonts w:hint="eastAsia"/>
        </w:rPr>
        <w:t>에 저장됩니다.</w:t>
      </w:r>
    </w:p>
    <w:p w14:paraId="03798CCB" w14:textId="508F74DB" w:rsidR="005D6841" w:rsidRDefault="005D6841" w:rsidP="005D6841">
      <w:pPr>
        <w:spacing w:after="0"/>
      </w:pPr>
      <w:r>
        <w:rPr>
          <w:rFonts w:hint="eastAsia"/>
        </w:rPr>
        <w:t>표시되는 정보는 다음과 같습니다.</w:t>
      </w:r>
    </w:p>
    <w:p w14:paraId="2A82E43B" w14:textId="28C90896" w:rsidR="005D6841" w:rsidRDefault="005D6841" w:rsidP="005D6841">
      <w:pPr>
        <w:spacing w:after="0"/>
      </w:pPr>
    </w:p>
    <w:p w14:paraId="435B21E2" w14:textId="3A1FAD44" w:rsidR="005D6841" w:rsidRDefault="00D962FC" w:rsidP="005D6841">
      <w:pPr>
        <w:spacing w:after="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현재 차례</w:t>
      </w:r>
    </w:p>
    <w:p w14:paraId="6C46D681" w14:textId="51382ED7" w:rsidR="00D962FC" w:rsidRDefault="00D962FC" w:rsidP="005D6841">
      <w:pPr>
        <w:spacing w:after="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P</w:t>
      </w:r>
      <w:r>
        <w:t xml:space="preserve">layer </w:t>
      </w:r>
      <w:r>
        <w:rPr>
          <w:rFonts w:hint="eastAsia"/>
        </w:rPr>
        <w:t>이미지</w:t>
      </w:r>
    </w:p>
    <w:p w14:paraId="7369D162" w14:textId="4C21E315" w:rsidR="00D962FC" w:rsidRDefault="00D962FC" w:rsidP="005D6841">
      <w:pPr>
        <w:spacing w:after="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P</w:t>
      </w:r>
      <w:r>
        <w:t xml:space="preserve">layer </w:t>
      </w:r>
      <w:r>
        <w:rPr>
          <w:rFonts w:hint="eastAsia"/>
        </w:rPr>
        <w:t>이름</w:t>
      </w:r>
    </w:p>
    <w:p w14:paraId="4B11866D" w14:textId="195497DA" w:rsidR="00D962FC" w:rsidRDefault="00D962FC" w:rsidP="005D6841">
      <w:pPr>
        <w:spacing w:after="0"/>
      </w:pPr>
      <w:r>
        <w:rPr>
          <w:rFonts w:hint="eastAsia"/>
        </w:rPr>
        <w:t>4</w:t>
      </w:r>
      <w:r>
        <w:t xml:space="preserve">. Player </w:t>
      </w:r>
      <w:r>
        <w:rPr>
          <w:rFonts w:hint="eastAsia"/>
        </w:rPr>
        <w:t>보유 카드</w:t>
      </w:r>
    </w:p>
    <w:p w14:paraId="5D524AFA" w14:textId="39134F48" w:rsidR="00D962FC" w:rsidRDefault="00D962FC" w:rsidP="005D6841">
      <w:pPr>
        <w:spacing w:after="0"/>
      </w:pPr>
    </w:p>
    <w:p w14:paraId="39526834" w14:textId="77777777" w:rsidR="00D962FC" w:rsidRDefault="00D962FC">
      <w:r>
        <w:br w:type="page"/>
      </w:r>
    </w:p>
    <w:p w14:paraId="6EE15D1E" w14:textId="06CFF34B" w:rsidR="00D962FC" w:rsidRDefault="00D962FC" w:rsidP="005D6841">
      <w:pPr>
        <w:spacing w:after="0"/>
      </w:pPr>
      <w:r>
        <w:rPr>
          <w:rFonts w:hint="eastAsia"/>
        </w:rPr>
        <w:lastRenderedPageBreak/>
        <w:t xml:space="preserve">해당 </w:t>
      </w:r>
      <w:proofErr w:type="spellStart"/>
      <w:r>
        <w:t>PlayerInfoPanel</w:t>
      </w:r>
      <w:proofErr w:type="spellEnd"/>
      <w:r>
        <w:rPr>
          <w:rFonts w:hint="eastAsia"/>
        </w:rPr>
        <w:t xml:space="preserve">은 </w:t>
      </w:r>
      <w:proofErr w:type="spellStart"/>
      <w:r>
        <w:t>JDialog</w:t>
      </w:r>
      <w:proofErr w:type="spellEnd"/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하위클래스인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</w:t>
      </w:r>
      <w:r>
        <w:t>layDialog</w:t>
      </w:r>
      <w:proofErr w:type="spellEnd"/>
      <w:r>
        <w:t xml:space="preserve"> </w:t>
      </w:r>
      <w:r>
        <w:rPr>
          <w:rFonts w:hint="eastAsia"/>
        </w:rPr>
        <w:t>클래스의 객체에 a</w:t>
      </w:r>
      <w:r>
        <w:t>dd()</w:t>
      </w:r>
      <w:r>
        <w:rPr>
          <w:rFonts w:hint="eastAsia"/>
        </w:rPr>
        <w:t>되어 표시됩니다.</w:t>
      </w:r>
    </w:p>
    <w:p w14:paraId="72B5473B" w14:textId="4E111DB9" w:rsidR="00D962FC" w:rsidRDefault="00D962FC" w:rsidP="005D6841">
      <w:pPr>
        <w:spacing w:after="0"/>
      </w:pPr>
      <w:proofErr w:type="spellStart"/>
      <w:r>
        <w:rPr>
          <w:rFonts w:hint="eastAsia"/>
        </w:rPr>
        <w:t>P</w:t>
      </w:r>
      <w:r>
        <w:t>layDialog</w:t>
      </w:r>
      <w:proofErr w:type="spellEnd"/>
      <w:r>
        <w:rPr>
          <w:rFonts w:hint="eastAsia"/>
        </w:rPr>
        <w:t xml:space="preserve">는 </w:t>
      </w:r>
      <w:proofErr w:type="spellStart"/>
      <w:r>
        <w:t>GridLayout</w:t>
      </w:r>
      <w:proofErr w:type="spellEnd"/>
      <w:r>
        <w:rPr>
          <w:rFonts w:hint="eastAsia"/>
        </w:rPr>
        <w:t xml:space="preserve">으로 레이아웃 </w:t>
      </w:r>
      <w:proofErr w:type="spellStart"/>
      <w:r>
        <w:rPr>
          <w:rFonts w:hint="eastAsia"/>
        </w:rPr>
        <w:t>구성되어있으며</w:t>
      </w:r>
      <w:proofErr w:type="spellEnd"/>
      <w:r>
        <w:rPr>
          <w:rFonts w:hint="eastAsia"/>
        </w:rPr>
        <w:t>,</w:t>
      </w:r>
      <w:r>
        <w:t xml:space="preserve"> </w:t>
      </w:r>
      <w:proofErr w:type="gramStart"/>
      <w:r>
        <w:rPr>
          <w:rFonts w:hint="eastAsia"/>
        </w:rPr>
        <w:t>행,열</w:t>
      </w:r>
      <w:proofErr w:type="gramEnd"/>
      <w:r>
        <w:rPr>
          <w:rFonts w:hint="eastAsia"/>
        </w:rPr>
        <w:t xml:space="preserve"> 각각 </w:t>
      </w:r>
      <w:r>
        <w:t xml:space="preserve">2*2 </w:t>
      </w:r>
      <w:r>
        <w:rPr>
          <w:rFonts w:hint="eastAsia"/>
        </w:rPr>
        <w:t xml:space="preserve">혹은 </w:t>
      </w:r>
      <w:r>
        <w:t>1*2</w:t>
      </w:r>
      <w:r>
        <w:rPr>
          <w:rFonts w:hint="eastAsia"/>
        </w:rPr>
        <w:t>로 구성된다.</w:t>
      </w:r>
    </w:p>
    <w:p w14:paraId="01AE19A7" w14:textId="4BB36186" w:rsidR="00D962FC" w:rsidRDefault="00D962FC" w:rsidP="005D6841">
      <w:pPr>
        <w:spacing w:after="0"/>
      </w:pPr>
      <w:r>
        <w:rPr>
          <w:rFonts w:hint="eastAsia"/>
        </w:rPr>
        <w:t xml:space="preserve">만약 </w:t>
      </w:r>
      <w:r>
        <w:t>Player</w:t>
      </w:r>
      <w:r>
        <w:rPr>
          <w:rFonts w:hint="eastAsia"/>
        </w:rPr>
        <w:t xml:space="preserve">수가 </w:t>
      </w:r>
      <w:r>
        <w:t>2</w:t>
      </w:r>
      <w:r>
        <w:rPr>
          <w:rFonts w:hint="eastAsia"/>
        </w:rPr>
        <w:t xml:space="preserve">명이라면 </w:t>
      </w:r>
      <w:r>
        <w:t>1*2, 3</w:t>
      </w:r>
      <w:r>
        <w:rPr>
          <w:rFonts w:hint="eastAsia"/>
        </w:rPr>
        <w:t xml:space="preserve">명 이상이라면 </w:t>
      </w:r>
      <w:r>
        <w:t>2*2</w:t>
      </w:r>
      <w:r>
        <w:rPr>
          <w:rFonts w:hint="eastAsia"/>
        </w:rPr>
        <w:t>로 구성된다.</w:t>
      </w:r>
    </w:p>
    <w:p w14:paraId="3BB13D34" w14:textId="31D11848" w:rsidR="00D962FC" w:rsidRDefault="000D1E2E" w:rsidP="005D6841">
      <w:pPr>
        <w:spacing w:after="0"/>
      </w:pPr>
      <w:r w:rsidRPr="000D1E2E">
        <w:drawing>
          <wp:inline distT="0" distB="0" distL="0" distR="0" wp14:anchorId="2A252E8B" wp14:editId="4CC699BF">
            <wp:extent cx="2789464" cy="4463143"/>
            <wp:effectExtent l="0" t="0" r="0" b="0"/>
            <wp:docPr id="145" name="그림 145" descr="텍스트, 슬롯머신, 창문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45" descr="텍스트, 슬롯머신, 창문, 클립아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89464" cy="446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Pr="000D1E2E">
        <w:drawing>
          <wp:inline distT="0" distB="0" distL="0" distR="0" wp14:anchorId="57632DB3" wp14:editId="1E33CE27">
            <wp:extent cx="2788920" cy="2231136"/>
            <wp:effectExtent l="0" t="0" r="0" b="0"/>
            <wp:docPr id="146" name="그림 146" descr="텍스트, 창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, 창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02802" cy="2242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0CD8" w14:textId="710CF43C" w:rsidR="000D1E2E" w:rsidRDefault="000D1E2E" w:rsidP="005D6841">
      <w:pPr>
        <w:spacing w:after="0"/>
      </w:pPr>
      <w:r>
        <w:t>[</w:t>
      </w:r>
      <w:r>
        <w:rPr>
          <w:rFonts w:hint="eastAsia"/>
        </w:rPr>
        <w:t>2</w:t>
      </w:r>
      <w:r>
        <w:t xml:space="preserve">*2]                                                                     </w:t>
      </w:r>
      <w:proofErr w:type="gramStart"/>
      <w:r>
        <w:t xml:space="preserve">   [</w:t>
      </w:r>
      <w:proofErr w:type="gramEnd"/>
      <w:r>
        <w:t>1*2]</w:t>
      </w:r>
    </w:p>
    <w:p w14:paraId="1902A30D" w14:textId="77777777" w:rsidR="000D1E2E" w:rsidRDefault="000D1E2E" w:rsidP="005D6841">
      <w:pPr>
        <w:spacing w:after="0"/>
      </w:pPr>
    </w:p>
    <w:p w14:paraId="3B35877F" w14:textId="07CFBF00" w:rsidR="00D962FC" w:rsidRDefault="00D962FC" w:rsidP="005D6841">
      <w:pPr>
        <w:spacing w:after="0"/>
      </w:pPr>
      <w:proofErr w:type="spellStart"/>
      <w:r>
        <w:rPr>
          <w:rFonts w:hint="eastAsia"/>
        </w:rPr>
        <w:t>P</w:t>
      </w:r>
      <w:r>
        <w:t>layerImageLabel</w:t>
      </w:r>
      <w:proofErr w:type="spellEnd"/>
      <w:r>
        <w:rPr>
          <w:rFonts w:hint="eastAsia"/>
        </w:rPr>
        <w:t xml:space="preserve">의 이미지는 </w:t>
      </w:r>
      <w:proofErr w:type="spellStart"/>
      <w:r w:rsidR="000D1E2E">
        <w:rPr>
          <w:rFonts w:hint="eastAsia"/>
        </w:rPr>
        <w:t>M</w:t>
      </w:r>
      <w:r w:rsidR="000D1E2E">
        <w:t>apUI</w:t>
      </w:r>
      <w:proofErr w:type="spellEnd"/>
      <w:r w:rsidR="000D1E2E">
        <w:rPr>
          <w:rFonts w:hint="eastAsia"/>
        </w:rPr>
        <w:t xml:space="preserve">에서 유저를 </w:t>
      </w:r>
      <w:proofErr w:type="spellStart"/>
      <w:r w:rsidR="000D1E2E">
        <w:rPr>
          <w:rFonts w:hint="eastAsia"/>
        </w:rPr>
        <w:t>표시할때도</w:t>
      </w:r>
      <w:proofErr w:type="spellEnd"/>
      <w:r w:rsidR="000D1E2E">
        <w:rPr>
          <w:rFonts w:hint="eastAsia"/>
        </w:rPr>
        <w:t xml:space="preserve"> 사용됩니다.</w:t>
      </w:r>
    </w:p>
    <w:p w14:paraId="342A2B9F" w14:textId="662DA5F7" w:rsidR="000D1E2E" w:rsidRPr="000D1E2E" w:rsidRDefault="000D1E2E" w:rsidP="005D6841">
      <w:pPr>
        <w:spacing w:after="0"/>
        <w:rPr>
          <w:rFonts w:hint="eastAsia"/>
        </w:rPr>
      </w:pPr>
      <w:r>
        <w:rPr>
          <w:rFonts w:hint="eastAsia"/>
        </w:rPr>
        <w:t xml:space="preserve">각 </w:t>
      </w:r>
      <w:r>
        <w:t>Cell</w:t>
      </w:r>
      <w:r>
        <w:rPr>
          <w:rFonts w:hint="eastAsia"/>
        </w:rPr>
        <w:t xml:space="preserve">에서 </w:t>
      </w:r>
      <w:r>
        <w:t>Player 1</w:t>
      </w:r>
      <w:r>
        <w:rPr>
          <w:rFonts w:hint="eastAsia"/>
        </w:rPr>
        <w:t>은 좌측 상단,</w:t>
      </w:r>
      <w:r>
        <w:t xml:space="preserve"> Player 2</w:t>
      </w:r>
      <w:r>
        <w:rPr>
          <w:rFonts w:hint="eastAsia"/>
        </w:rPr>
        <w:t>는 우측 상단,</w:t>
      </w:r>
      <w:r>
        <w:t xml:space="preserve"> Player 3</w:t>
      </w:r>
      <w:r>
        <w:rPr>
          <w:rFonts w:hint="eastAsia"/>
        </w:rPr>
        <w:t>은 좌측 하단,</w:t>
      </w:r>
      <w:r>
        <w:t xml:space="preserve"> Player 4</w:t>
      </w:r>
      <w:r>
        <w:rPr>
          <w:rFonts w:hint="eastAsia"/>
        </w:rPr>
        <w:t>는 좌측 하단에 그려집니다.</w:t>
      </w:r>
      <w:r>
        <w:t xml:space="preserve"> </w:t>
      </w:r>
      <w:r>
        <w:rPr>
          <w:rFonts w:hint="eastAsia"/>
        </w:rPr>
        <w:t xml:space="preserve">이는 당연히 현재 플레이 중인 </w:t>
      </w:r>
      <w:r>
        <w:t xml:space="preserve">Player </w:t>
      </w:r>
      <w:r>
        <w:rPr>
          <w:rFonts w:hint="eastAsia"/>
        </w:rPr>
        <w:t>수에 따라 그려집니다.</w:t>
      </w:r>
    </w:p>
    <w:p w14:paraId="53343DF6" w14:textId="77777777" w:rsidR="001A066E" w:rsidRDefault="000D1E2E" w:rsidP="005D6841">
      <w:pPr>
        <w:spacing w:after="0"/>
      </w:pPr>
      <w:r w:rsidRPr="000D1E2E">
        <w:drawing>
          <wp:inline distT="0" distB="0" distL="0" distR="0" wp14:anchorId="795767A7" wp14:editId="28EEA035">
            <wp:extent cx="1102629" cy="1153886"/>
            <wp:effectExtent l="0" t="0" r="2540" b="8255"/>
            <wp:docPr id="147" name="그림 147" descr="텍스트, 다채로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텍스트, 다채로운이(가) 표시된 사진&#10;&#10;자동 생성된 설명"/>
                    <pic:cNvPicPr/>
                  </pic:nvPicPr>
                  <pic:blipFill rotWithShape="1">
                    <a:blip r:embed="rId48"/>
                    <a:srcRect l="-194" t="7342" r="92088" b="84175"/>
                    <a:stretch/>
                  </pic:blipFill>
                  <pic:spPr bwMode="auto">
                    <a:xfrm>
                      <a:off x="0" y="0"/>
                      <a:ext cx="1107855" cy="115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</w:t>
      </w:r>
      <w:r w:rsidRPr="000D1E2E">
        <w:drawing>
          <wp:inline distT="0" distB="0" distL="0" distR="0" wp14:anchorId="7A2C587E" wp14:editId="5BBA4DC3">
            <wp:extent cx="1134243" cy="1155247"/>
            <wp:effectExtent l="0" t="0" r="8890" b="6985"/>
            <wp:docPr id="148" name="그림 148" descr="텍스트, 창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텍스트, 창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39753" cy="116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AB4F" w14:textId="2753EF1D" w:rsidR="001A066E" w:rsidRDefault="001A066E" w:rsidP="005D6841">
      <w:pPr>
        <w:spacing w:after="0"/>
      </w:pPr>
      <w:r>
        <w:lastRenderedPageBreak/>
        <w:t>Ready Game</w:t>
      </w:r>
      <w:r>
        <w:rPr>
          <w:rFonts w:hint="eastAsia"/>
        </w:rPr>
        <w:t>까지의 화면 구성은 다음과 같습니다.</w:t>
      </w:r>
    </w:p>
    <w:p w14:paraId="5A08EEF8" w14:textId="411F2267" w:rsidR="001A066E" w:rsidRDefault="001A066E" w:rsidP="005D6841">
      <w:pPr>
        <w:spacing w:after="0"/>
      </w:pPr>
      <w:r w:rsidRPr="001A066E">
        <w:drawing>
          <wp:inline distT="0" distB="0" distL="0" distR="0" wp14:anchorId="6277AA60" wp14:editId="55A011B6">
            <wp:extent cx="5640705" cy="2828925"/>
            <wp:effectExtent l="0" t="0" r="0" b="9525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B5242" w14:textId="6A3F6BCA" w:rsidR="001A066E" w:rsidRDefault="000D1E2E">
      <w:pPr>
        <w:rPr>
          <w:rFonts w:hint="eastAsia"/>
        </w:rPr>
      </w:pPr>
      <w:r>
        <w:br w:type="page"/>
      </w:r>
    </w:p>
    <w:p w14:paraId="7C364CA4" w14:textId="1366D957" w:rsidR="001A066E" w:rsidRPr="00D638DA" w:rsidRDefault="001A066E" w:rsidP="001A066E">
      <w:pPr>
        <w:pStyle w:val="1"/>
        <w:spacing w:after="0"/>
        <w:rPr>
          <w:rFonts w:ascii="Sandoll 고딕Neo3 02 Light" w:eastAsia="Sandoll 고딕Neo3 02 Light" w:hAnsi="Sandoll 고딕Neo3 02 Light"/>
          <w:sz w:val="28"/>
        </w:rPr>
      </w:pPr>
      <w:bookmarkStart w:id="26" w:name="_Toc105721273"/>
      <w:r>
        <w:rPr>
          <w:rFonts w:ascii="Sandoll 고딕Neo3 02 Light" w:eastAsia="Sandoll 고딕Neo3 02 Light" w:hAnsi="Sandoll 고딕Neo3 02 Light"/>
          <w:sz w:val="28"/>
        </w:rPr>
        <w:lastRenderedPageBreak/>
        <w:t>ELABORATION</w:t>
      </w:r>
      <w:r>
        <w:rPr>
          <w:rFonts w:ascii="Sandoll 고딕Neo3 02 Light" w:eastAsia="Sandoll 고딕Neo3 02 Light" w:hAnsi="Sandoll 고딕Neo3 02 Light"/>
          <w:sz w:val="28"/>
        </w:rPr>
        <w:t xml:space="preserve"> 3</w:t>
      </w:r>
      <w:bookmarkEnd w:id="26"/>
    </w:p>
    <w:p w14:paraId="5963B5C9" w14:textId="57307881" w:rsidR="001A066E" w:rsidRPr="001A066E" w:rsidRDefault="001A066E" w:rsidP="001A066E">
      <w:pPr>
        <w:pStyle w:val="21"/>
        <w:spacing w:before="0" w:after="0"/>
        <w:rPr>
          <w:rFonts w:ascii="Sandoll 고딕Neo3 02 Light" w:eastAsia="Sandoll 고딕Neo3 02 Light" w:hAnsi="Sandoll 고딕Neo3 02 Light" w:cstheme="minorBidi"/>
          <w:sz w:val="20"/>
        </w:rPr>
      </w:pPr>
      <w:bookmarkStart w:id="27" w:name="_Toc105721274"/>
      <w:r w:rsidRPr="00D638DA">
        <w:rPr>
          <w:rFonts w:ascii="Sandoll 고딕Neo3 02 Light" w:eastAsia="Sandoll 고딕Neo3 02 Light" w:hAnsi="Sandoll 고딕Neo3 02 Light" w:hint="eastAsia"/>
          <w:sz w:val="20"/>
          <w:lang w:val="ko-KR"/>
        </w:rPr>
        <w:t>핵심개념</w:t>
      </w:r>
      <w:r>
        <w:rPr>
          <w:rFonts w:ascii="Sandoll 고딕Neo3 02 Light" w:eastAsia="Sandoll 고딕Neo3 02 Light" w:hAnsi="Sandoll 고딕Neo3 02 Light" w:hint="eastAsia"/>
          <w:lang w:val="ko-KR"/>
        </w:rPr>
        <w:t>.</w:t>
      </w:r>
      <w:bookmarkEnd w:id="27"/>
    </w:p>
    <w:p w14:paraId="6141C013" w14:textId="77777777" w:rsidR="001A066E" w:rsidRDefault="001A066E" w:rsidP="001A066E">
      <w:pPr>
        <w:pStyle w:val="a"/>
        <w:spacing w:before="0" w:after="0"/>
        <w:rPr>
          <w:rFonts w:ascii="Sandoll 고딕Neo3 02 Light" w:eastAsia="Sandoll 고딕Neo3 02 Light" w:hAnsi="Sandoll 고딕Neo3 02 Light" w:cstheme="majorBidi"/>
          <w:caps/>
          <w:color w:val="577188" w:themeColor="accent1" w:themeShade="BF"/>
          <w14:ligatures w14:val="standardContextual"/>
        </w:rPr>
      </w:pPr>
      <w:r>
        <w:rPr>
          <w:rFonts w:ascii="Sandoll 고딕Neo3 02 Light" w:eastAsia="Sandoll 고딕Neo3 02 Light" w:hAnsi="Sandoll 고딕Neo3 02 Light" w:hint="eastAsia"/>
          <w:lang w:val="ko-KR"/>
        </w:rPr>
        <w:t>그 다음으로 핵심적이고,</w:t>
      </w:r>
      <w:r>
        <w:rPr>
          <w:rFonts w:ascii="Sandoll 고딕Neo3 02 Light" w:eastAsia="Sandoll 고딕Neo3 02 Light" w:hAnsi="Sandoll 고딕Neo3 02 Light"/>
          <w:lang w:val="ko-KR"/>
        </w:rPr>
        <w:t xml:space="preserve"> </w:t>
      </w:r>
      <w:r>
        <w:rPr>
          <w:rFonts w:ascii="Sandoll 고딕Neo3 02 Light" w:eastAsia="Sandoll 고딕Neo3 02 Light" w:hAnsi="Sandoll 고딕Neo3 02 Light" w:hint="eastAsia"/>
          <w:lang w:val="ko-KR"/>
        </w:rPr>
        <w:t xml:space="preserve">리스크가 높은 아키텍처가 </w:t>
      </w:r>
      <w:proofErr w:type="spellStart"/>
      <w:r>
        <w:rPr>
          <w:rFonts w:ascii="Sandoll 고딕Neo3 02 Light" w:eastAsia="Sandoll 고딕Neo3 02 Light" w:hAnsi="Sandoll 고딕Neo3 02 Light" w:hint="eastAsia"/>
          <w:lang w:val="ko-KR"/>
        </w:rPr>
        <w:t>프로그래밍되고</w:t>
      </w:r>
      <w:proofErr w:type="spellEnd"/>
      <w:r>
        <w:rPr>
          <w:rFonts w:ascii="Sandoll 고딕Neo3 02 Light" w:eastAsia="Sandoll 고딕Neo3 02 Light" w:hAnsi="Sandoll 고딕Neo3 02 Light" w:hint="eastAsia"/>
          <w:lang w:val="ko-KR"/>
        </w:rPr>
        <w:t xml:space="preserve"> 테스트됩니다.</w:t>
      </w:r>
    </w:p>
    <w:p w14:paraId="327293DC" w14:textId="77777777" w:rsidR="001A066E" w:rsidRDefault="001A066E" w:rsidP="001A066E">
      <w:pPr>
        <w:pStyle w:val="a"/>
        <w:numPr>
          <w:ilvl w:val="0"/>
          <w:numId w:val="0"/>
        </w:numPr>
        <w:spacing w:before="0" w:after="0"/>
        <w:ind w:left="360" w:hanging="360"/>
        <w:rPr>
          <w:rFonts w:ascii="Sandoll 고딕Neo3 02 Light" w:eastAsia="Sandoll 고딕Neo3 02 Light" w:hAnsi="Sandoll 고딕Neo3 02 Light" w:cstheme="majorBidi"/>
          <w:caps/>
          <w:color w:val="577188" w:themeColor="accent1" w:themeShade="BF"/>
          <w14:ligatures w14:val="standardContextual"/>
        </w:rPr>
      </w:pPr>
    </w:p>
    <w:p w14:paraId="709F3B88" w14:textId="77777777" w:rsidR="001A066E" w:rsidRPr="00D638DA" w:rsidRDefault="001A066E" w:rsidP="001A066E">
      <w:pPr>
        <w:pStyle w:val="affffe"/>
        <w:spacing w:before="0" w:after="0"/>
        <w:rPr>
          <w:rFonts w:ascii="Sandoll 고딕Neo3 02 Light" w:eastAsia="Sandoll 고딕Neo3 02 Light" w:hAnsi="Sandoll 고딕Neo3 02 Light"/>
          <w:sz w:val="20"/>
        </w:rPr>
      </w:pPr>
      <w:r>
        <w:rPr>
          <w:rFonts w:ascii="Sandoll 고딕Neo3 02 Light" w:eastAsia="Sandoll 고딕Neo3 02 Light" w:hAnsi="Sandoll 고딕Neo3 02 Light" w:hint="eastAsia"/>
          <w:sz w:val="20"/>
        </w:rPr>
        <w:t>E</w:t>
      </w:r>
      <w:r>
        <w:rPr>
          <w:rFonts w:ascii="Sandoll 고딕Neo3 02 Light" w:eastAsia="Sandoll 고딕Neo3 02 Light" w:hAnsi="Sandoll 고딕Neo3 02 Light"/>
          <w:sz w:val="20"/>
        </w:rPr>
        <w:t>LABORATION</w:t>
      </w:r>
      <w:r w:rsidRPr="00D638DA">
        <w:rPr>
          <w:rFonts w:ascii="Sandoll 고딕Neo3 02 Light" w:eastAsia="Sandoll 고딕Neo3 02 Light" w:hAnsi="Sandoll 고딕Neo3 02 Light" w:hint="eastAsia"/>
          <w:sz w:val="20"/>
        </w:rPr>
        <w:t>단계에서 시작되는 ARTIFACT 목록</w:t>
      </w:r>
    </w:p>
    <w:tbl>
      <w:tblPr>
        <w:tblStyle w:val="afffff0"/>
        <w:tblW w:w="5000" w:type="pct"/>
        <w:tblLook w:val="04A0" w:firstRow="1" w:lastRow="0" w:firstColumn="1" w:lastColumn="0" w:noHBand="0" w:noVBand="1"/>
        <w:tblDescription w:val="예제 표"/>
      </w:tblPr>
      <w:tblGrid>
        <w:gridCol w:w="7513"/>
        <w:gridCol w:w="1370"/>
      </w:tblGrid>
      <w:tr w:rsidR="001A066E" w:rsidRPr="00D638DA" w14:paraId="546526C8" w14:textId="77777777" w:rsidTr="008828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nil"/>
              <w:left w:val="nil"/>
              <w:bottom w:val="single" w:sz="4" w:space="0" w:color="D9D9D9" w:themeColor="background1" w:themeShade="D9"/>
              <w:right w:val="nil"/>
            </w:tcBorders>
          </w:tcPr>
          <w:p w14:paraId="27BBBDBA" w14:textId="77777777" w:rsidR="001A066E" w:rsidRPr="00D638DA" w:rsidRDefault="001A066E" w:rsidP="00882875">
            <w:pPr>
              <w:spacing w:before="0"/>
              <w:rPr>
                <w:rFonts w:ascii="Sandoll 고딕Neo3 02 Light" w:eastAsia="Sandoll 고딕Neo3 02 Light" w:hAnsi="Sandoll 고딕Neo3 02 Light"/>
                <w:sz w:val="20"/>
              </w:rPr>
            </w:pPr>
            <w:r w:rsidRPr="00D638DA">
              <w:rPr>
                <w:rFonts w:ascii="Sandoll 고딕Neo3 02 Light" w:eastAsia="Sandoll 고딕Neo3 02 Light" w:hAnsi="Sandoll 고딕Neo3 02 Light" w:hint="eastAsia"/>
                <w:sz w:val="20"/>
              </w:rPr>
              <w:t>a</w:t>
            </w:r>
            <w:r w:rsidRPr="00D638DA">
              <w:rPr>
                <w:rFonts w:ascii="Sandoll 고딕Neo3 02 Light" w:eastAsia="Sandoll 고딕Neo3 02 Light" w:hAnsi="Sandoll 고딕Neo3 02 Light"/>
                <w:sz w:val="20"/>
              </w:rPr>
              <w:t>RTIFACT</w:t>
            </w:r>
          </w:p>
        </w:tc>
        <w:tc>
          <w:tcPr>
            <w:tcW w:w="771" w:type="pct"/>
            <w:tcBorders>
              <w:top w:val="nil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686A6302" w14:textId="77777777" w:rsidR="001A066E" w:rsidRPr="00D638DA" w:rsidRDefault="001A066E" w:rsidP="00882875">
            <w:pPr>
              <w:spacing w:before="0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작성 여부</w:t>
            </w:r>
          </w:p>
        </w:tc>
      </w:tr>
      <w:tr w:rsidR="001A066E" w:rsidRPr="00D638DA" w14:paraId="3B6DA05F" w14:textId="77777777" w:rsidTr="00882875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dotted" w:sz="8" w:space="0" w:color="7E97AD" w:themeColor="accent1"/>
              <w:left w:val="nil"/>
              <w:bottom w:val="single" w:sz="4" w:space="0" w:color="D9D9D9" w:themeColor="background1" w:themeShade="D9"/>
              <w:right w:val="nil"/>
            </w:tcBorders>
          </w:tcPr>
          <w:p w14:paraId="478DA571" w14:textId="77777777" w:rsidR="001A066E" w:rsidRPr="00D638DA" w:rsidRDefault="001A066E" w:rsidP="001A066E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  <w:b w:val="0"/>
              </w:rPr>
            </w:pPr>
            <w:r>
              <w:rPr>
                <w:rFonts w:ascii="Sandoll 고딕Neo3 02 Light" w:eastAsia="Sandoll 고딕Neo3 02 Light" w:hAnsi="Sandoll 고딕Neo3 02 Light"/>
              </w:rPr>
              <w:t>Domain Model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2010B146" w14:textId="0E35D38E" w:rsidR="001A066E" w:rsidRPr="005908E4" w:rsidRDefault="009C3A53" w:rsidP="00882875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  <w:b/>
              </w:rPr>
            </w:pPr>
            <w:r>
              <w:rPr>
                <w:rFonts w:ascii="Sandoll 고딕Neo3 02 Light" w:eastAsia="Sandoll 고딕Neo3 02 Light" w:hAnsi="Sandoll 고딕Neo3 02 Light" w:hint="eastAsia"/>
                <w:b/>
              </w:rPr>
              <w:t>X</w:t>
            </w:r>
          </w:p>
        </w:tc>
      </w:tr>
      <w:tr w:rsidR="001A066E" w:rsidRPr="00D638DA" w14:paraId="1D060E7B" w14:textId="77777777" w:rsidTr="00882875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77AE4376" w14:textId="77777777" w:rsidR="001A066E" w:rsidRPr="00D638DA" w:rsidRDefault="001A066E" w:rsidP="001A066E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/>
              </w:rPr>
              <w:t>Design</w:t>
            </w:r>
            <w:r w:rsidRPr="00D638DA">
              <w:rPr>
                <w:rFonts w:ascii="Sandoll 고딕Neo3 02 Light" w:eastAsia="Sandoll 고딕Neo3 02 Light" w:hAnsi="Sandoll 고딕Neo3 02 Light"/>
              </w:rPr>
              <w:t xml:space="preserve"> Model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735EF5BB" w14:textId="77777777" w:rsidR="001A066E" w:rsidRPr="005908E4" w:rsidRDefault="001A066E" w:rsidP="00882875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V</w:t>
            </w:r>
          </w:p>
        </w:tc>
      </w:tr>
      <w:tr w:rsidR="001A066E" w:rsidRPr="00D638DA" w14:paraId="5434D50B" w14:textId="77777777" w:rsidTr="00882875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0C664ECB" w14:textId="77777777" w:rsidR="001A066E" w:rsidRPr="00D638DA" w:rsidRDefault="001A066E" w:rsidP="001A066E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S</w:t>
            </w:r>
            <w:r>
              <w:rPr>
                <w:rFonts w:ascii="Sandoll 고딕Neo3 02 Light" w:eastAsia="Sandoll 고딕Neo3 02 Light" w:hAnsi="Sandoll 고딕Neo3 02 Light"/>
              </w:rPr>
              <w:t>oftware Architecture Document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4BE96782" w14:textId="77777777" w:rsidR="001A066E" w:rsidRPr="005908E4" w:rsidRDefault="001A066E" w:rsidP="00882875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X</w:t>
            </w:r>
          </w:p>
        </w:tc>
      </w:tr>
      <w:tr w:rsidR="001A066E" w:rsidRPr="00D638DA" w14:paraId="66BCFCB4" w14:textId="77777777" w:rsidTr="00882875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09DDF9A4" w14:textId="77777777" w:rsidR="001A066E" w:rsidRPr="00D638DA" w:rsidRDefault="001A066E" w:rsidP="001A066E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D</w:t>
            </w:r>
            <w:r>
              <w:rPr>
                <w:rFonts w:ascii="Sandoll 고딕Neo3 02 Light" w:eastAsia="Sandoll 고딕Neo3 02 Light" w:hAnsi="Sandoll 고딕Neo3 02 Light"/>
              </w:rPr>
              <w:t>ata Model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23BEB89C" w14:textId="77777777" w:rsidR="001A066E" w:rsidRPr="005908E4" w:rsidRDefault="001A066E" w:rsidP="00882875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X</w:t>
            </w:r>
          </w:p>
        </w:tc>
      </w:tr>
      <w:tr w:rsidR="001A066E" w:rsidRPr="00D638DA" w14:paraId="348EC54E" w14:textId="77777777" w:rsidTr="00882875">
        <w:trPr>
          <w:trHeight w:val="3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29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</w:tcPr>
          <w:p w14:paraId="7B3782E4" w14:textId="77777777" w:rsidR="001A066E" w:rsidRPr="00D638DA" w:rsidRDefault="001A066E" w:rsidP="001A066E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/>
              </w:rPr>
              <w:t>Use-Case Story Boards, UI Prototypes</w:t>
            </w:r>
          </w:p>
        </w:tc>
        <w:tc>
          <w:tcPr>
            <w:tcW w:w="771" w:type="pct"/>
            <w:tcBorders>
              <w:top w:val="single" w:sz="4" w:space="0" w:color="D9D9D9" w:themeColor="background1" w:themeShade="D9"/>
              <w:left w:val="nil"/>
              <w:bottom w:val="single" w:sz="4" w:space="0" w:color="D9D9D9" w:themeColor="background1" w:themeShade="D9"/>
              <w:right w:val="nil"/>
            </w:tcBorders>
            <w:shd w:val="clear" w:color="auto" w:fill="F8EBD1" w:themeFill="background2" w:themeFillTint="33"/>
          </w:tcPr>
          <w:p w14:paraId="1BA56E8D" w14:textId="77777777" w:rsidR="001A066E" w:rsidRPr="005908E4" w:rsidRDefault="001A066E" w:rsidP="00882875">
            <w:pPr>
              <w:spacing w:before="0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V</w:t>
            </w:r>
          </w:p>
        </w:tc>
      </w:tr>
    </w:tbl>
    <w:p w14:paraId="64341002" w14:textId="77777777" w:rsidR="001A066E" w:rsidRDefault="001A066E" w:rsidP="001A066E">
      <w:pPr>
        <w:pStyle w:val="a"/>
        <w:numPr>
          <w:ilvl w:val="0"/>
          <w:numId w:val="0"/>
        </w:numPr>
        <w:spacing w:before="0" w:after="0"/>
      </w:pPr>
    </w:p>
    <w:p w14:paraId="6FDFCD38" w14:textId="5BCBB618" w:rsidR="001A066E" w:rsidRDefault="001A066E">
      <w:r>
        <w:br w:type="page"/>
      </w:r>
    </w:p>
    <w:p w14:paraId="2332314E" w14:textId="77777777" w:rsidR="001A066E" w:rsidRPr="00D634C5" w:rsidRDefault="001A066E" w:rsidP="001A066E">
      <w:pPr>
        <w:pStyle w:val="21"/>
        <w:spacing w:before="0" w:after="0"/>
        <w:rPr>
          <w:rFonts w:ascii="Sandoll 고딕Neo3 02 Light" w:eastAsia="Sandoll 고딕Neo3 02 Light" w:hAnsi="Sandoll 고딕Neo3 02 Light"/>
          <w:sz w:val="20"/>
        </w:rPr>
      </w:pPr>
      <w:bookmarkStart w:id="28" w:name="_Toc105721275"/>
      <w:r w:rsidRPr="008C7411">
        <w:rPr>
          <w:rFonts w:ascii="Sandoll 고딕Neo3 02 Light" w:eastAsia="Sandoll 고딕Neo3 02 Light" w:hAnsi="Sandoll 고딕Neo3 02 Light"/>
          <w:sz w:val="20"/>
        </w:rPr>
        <w:lastRenderedPageBreak/>
        <w:t>Full-Dressed Use case</w:t>
      </w:r>
      <w:bookmarkEnd w:id="28"/>
    </w:p>
    <w:p w14:paraId="5385B3C2" w14:textId="6612750C" w:rsidR="001A066E" w:rsidRDefault="001A066E" w:rsidP="001A066E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 w:hint="eastAsia"/>
        </w:rPr>
      </w:pPr>
      <w:r>
        <w:rPr>
          <w:rFonts w:ascii="Sandoll 고딕Neo3 02 Light" w:eastAsia="Sandoll 고딕Neo3 02 Light" w:hAnsi="Sandoll 고딕Neo3 02 Light" w:hint="eastAsia"/>
        </w:rPr>
        <w:t>게임은 이제 다 준비되었습니다</w:t>
      </w:r>
      <w:r>
        <w:rPr>
          <w:rFonts w:ascii="Sandoll 고딕Neo3 02 Light" w:eastAsia="Sandoll 고딕Neo3 02 Light" w:hAnsi="Sandoll 고딕Neo3 02 Light"/>
        </w:rPr>
        <w:t xml:space="preserve">. </w:t>
      </w:r>
      <w:r>
        <w:rPr>
          <w:rFonts w:ascii="Sandoll 고딕Neo3 02 Light" w:eastAsia="Sandoll 고딕Neo3 02 Light" w:hAnsi="Sandoll 고딕Neo3 02 Light"/>
        </w:rPr>
        <w:t>이</w:t>
      </w:r>
      <w:r>
        <w:rPr>
          <w:rFonts w:ascii="Sandoll 고딕Neo3 02 Light" w:eastAsia="Sandoll 고딕Neo3 02 Light" w:hAnsi="Sandoll 고딕Neo3 02 Light" w:hint="eastAsia"/>
        </w:rPr>
        <w:t>제 순서에 맞춰서 게임을 플레이하면 됩니다.</w:t>
      </w:r>
    </w:p>
    <w:p w14:paraId="4B4DECA6" w14:textId="77777777" w:rsidR="001A066E" w:rsidRDefault="001A066E" w:rsidP="001A066E">
      <w:pPr>
        <w:pStyle w:val="a"/>
        <w:numPr>
          <w:ilvl w:val="0"/>
          <w:numId w:val="0"/>
        </w:numPr>
        <w:spacing w:before="0" w:after="0"/>
        <w:ind w:left="360" w:hanging="360"/>
        <w:rPr>
          <w:rFonts w:ascii="Sandoll 고딕Neo3 02 Light" w:eastAsia="Sandoll 고딕Neo3 02 Light" w:hAnsi="Sandoll 고딕Neo3 02 Light"/>
        </w:rPr>
      </w:pPr>
    </w:p>
    <w:tbl>
      <w:tblPr>
        <w:tblStyle w:val="afffff0"/>
        <w:tblpPr w:leftFromText="142" w:rightFromText="142" w:vertAnchor="text" w:horzAnchor="margin" w:tblpY="1289"/>
        <w:tblW w:w="0" w:type="auto"/>
        <w:tblLook w:val="04A0" w:firstRow="1" w:lastRow="0" w:firstColumn="1" w:lastColumn="0" w:noHBand="0" w:noVBand="1"/>
      </w:tblPr>
      <w:tblGrid>
        <w:gridCol w:w="1767"/>
        <w:gridCol w:w="2494"/>
        <w:gridCol w:w="4262"/>
      </w:tblGrid>
      <w:tr w:rsidR="00EE09F3" w14:paraId="3B3CA9C0" w14:textId="77777777" w:rsidTr="00EE09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2E317AB1" w14:textId="77777777" w:rsidR="00EE09F3" w:rsidRDefault="00EE09F3" w:rsidP="00EE09F3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 w:hint="eastAsia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U</w:t>
            </w:r>
            <w:r>
              <w:rPr>
                <w:rFonts w:ascii="Sandoll 고딕Neo3 02 Light" w:eastAsia="Sandoll 고딕Neo3 02 Light" w:hAnsi="Sandoll 고딕Neo3 02 Light"/>
              </w:rPr>
              <w:t xml:space="preserve">secase #Progress </w:t>
            </w:r>
            <w:r>
              <w:rPr>
                <w:rFonts w:ascii="Sandoll 고딕Neo3 02 Light" w:eastAsia="Sandoll 고딕Neo3 02 Light" w:hAnsi="Sandoll 고딕Neo3 02 Light" w:hint="eastAsia"/>
              </w:rPr>
              <w:t>g</w:t>
            </w:r>
            <w:r>
              <w:rPr>
                <w:rFonts w:ascii="Sandoll 고딕Neo3 02 Light" w:eastAsia="Sandoll 고딕Neo3 02 Light" w:hAnsi="Sandoll 고딕Neo3 02 Light"/>
              </w:rPr>
              <w:t>ame</w:t>
            </w:r>
          </w:p>
        </w:tc>
      </w:tr>
      <w:tr w:rsidR="00EE09F3" w14:paraId="7BD1BF97" w14:textId="77777777" w:rsidTr="00EE09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gridSpan w:val="2"/>
          </w:tcPr>
          <w:p w14:paraId="2148EF3D" w14:textId="77777777" w:rsidR="00EE09F3" w:rsidRDefault="00EE09F3" w:rsidP="00EE09F3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</w:rPr>
            </w:pPr>
          </w:p>
        </w:tc>
        <w:tc>
          <w:tcPr>
            <w:tcW w:w="4262" w:type="dxa"/>
          </w:tcPr>
          <w:p w14:paraId="060EAB64" w14:textId="77777777" w:rsidR="00EE09F3" w:rsidRDefault="00EE09F3" w:rsidP="00EE09F3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</w:p>
        </w:tc>
      </w:tr>
      <w:tr w:rsidR="00EE09F3" w14:paraId="29207C56" w14:textId="77777777" w:rsidTr="00EE09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7" w:type="dxa"/>
            <w:shd w:val="clear" w:color="auto" w:fill="7E97AD" w:themeFill="accent1"/>
          </w:tcPr>
          <w:p w14:paraId="38B000C3" w14:textId="77777777" w:rsidR="00EE09F3" w:rsidRPr="000C3170" w:rsidRDefault="00EE09F3" w:rsidP="00EE09F3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color w:val="FFFFFF" w:themeColor="background1"/>
              </w:rPr>
            </w:pPr>
            <w:r w:rsidRPr="000C3170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S</w:t>
            </w:r>
            <w:r w:rsidRPr="000C3170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COPE</w:t>
            </w:r>
          </w:p>
        </w:tc>
        <w:tc>
          <w:tcPr>
            <w:tcW w:w="6756" w:type="dxa"/>
            <w:gridSpan w:val="2"/>
          </w:tcPr>
          <w:p w14:paraId="531A0AE3" w14:textId="77777777" w:rsidR="00EE09F3" w:rsidRDefault="00EE09F3" w:rsidP="00EE09F3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B</w:t>
            </w:r>
            <w:r>
              <w:rPr>
                <w:rFonts w:ascii="Sandoll 고딕Neo3 02 Light" w:eastAsia="Sandoll 고딕Neo3 02 Light" w:hAnsi="Sandoll 고딕Neo3 02 Light"/>
              </w:rPr>
              <w:t>ridge Game Program</w:t>
            </w:r>
          </w:p>
        </w:tc>
      </w:tr>
      <w:tr w:rsidR="00EE09F3" w14:paraId="418A1261" w14:textId="77777777" w:rsidTr="00EE09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7" w:type="dxa"/>
            <w:shd w:val="clear" w:color="auto" w:fill="7E97AD" w:themeFill="accent1"/>
          </w:tcPr>
          <w:p w14:paraId="5E4EA8DC" w14:textId="77777777" w:rsidR="00EE09F3" w:rsidRPr="000C3170" w:rsidRDefault="00EE09F3" w:rsidP="00EE09F3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color w:val="FFFFFF" w:themeColor="background1"/>
              </w:rPr>
            </w:pPr>
            <w:r w:rsidRPr="000C3170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L</w:t>
            </w:r>
            <w:r w:rsidRPr="000C3170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EVEL</w:t>
            </w:r>
          </w:p>
        </w:tc>
        <w:tc>
          <w:tcPr>
            <w:tcW w:w="6756" w:type="dxa"/>
            <w:gridSpan w:val="2"/>
          </w:tcPr>
          <w:p w14:paraId="0AB0F3EA" w14:textId="77777777" w:rsidR="00EE09F3" w:rsidRDefault="00EE09F3" w:rsidP="00EE09F3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/>
              </w:rPr>
              <w:t>User Goal</w:t>
            </w:r>
          </w:p>
        </w:tc>
      </w:tr>
      <w:tr w:rsidR="00EE09F3" w14:paraId="6D7927AD" w14:textId="77777777" w:rsidTr="00EE09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7" w:type="dxa"/>
            <w:shd w:val="clear" w:color="auto" w:fill="7E97AD" w:themeFill="accent1"/>
          </w:tcPr>
          <w:p w14:paraId="68EFD9D2" w14:textId="77777777" w:rsidR="00EE09F3" w:rsidRPr="000C3170" w:rsidRDefault="00EE09F3" w:rsidP="00EE09F3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</w:pPr>
            <w:r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Primary Actor</w:t>
            </w:r>
          </w:p>
        </w:tc>
        <w:tc>
          <w:tcPr>
            <w:tcW w:w="6756" w:type="dxa"/>
            <w:gridSpan w:val="2"/>
          </w:tcPr>
          <w:p w14:paraId="54842B2C" w14:textId="4781163E" w:rsidR="00EE09F3" w:rsidRDefault="00EE09F3" w:rsidP="00EE09F3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H</w:t>
            </w:r>
            <w:r>
              <w:rPr>
                <w:rFonts w:ascii="Sandoll 고딕Neo3 02 Light" w:eastAsia="Sandoll 고딕Neo3 02 Light" w:hAnsi="Sandoll 고딕Neo3 02 Light"/>
              </w:rPr>
              <w:t>ost</w:t>
            </w:r>
          </w:p>
        </w:tc>
      </w:tr>
      <w:tr w:rsidR="00EE09F3" w14:paraId="3E86D570" w14:textId="77777777" w:rsidTr="00EE09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gridSpan w:val="2"/>
          </w:tcPr>
          <w:p w14:paraId="5BF3F8E1" w14:textId="77777777" w:rsidR="00EE09F3" w:rsidRDefault="00EE09F3" w:rsidP="00EE09F3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</w:rPr>
            </w:pPr>
          </w:p>
        </w:tc>
        <w:tc>
          <w:tcPr>
            <w:tcW w:w="4262" w:type="dxa"/>
          </w:tcPr>
          <w:p w14:paraId="399FB245" w14:textId="77777777" w:rsidR="00EE09F3" w:rsidRDefault="00EE09F3" w:rsidP="00EE09F3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</w:p>
        </w:tc>
      </w:tr>
      <w:tr w:rsidR="00EE09F3" w14:paraId="66578302" w14:textId="77777777" w:rsidTr="00EE09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  <w:shd w:val="clear" w:color="auto" w:fill="7E97AD" w:themeFill="accent1"/>
          </w:tcPr>
          <w:p w14:paraId="55B6F165" w14:textId="77777777" w:rsidR="00EE09F3" w:rsidRDefault="00EE09F3" w:rsidP="00EE09F3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P</w:t>
            </w:r>
            <w:r w:rsidRPr="00AF168D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RECONDITIONS</w:t>
            </w:r>
          </w:p>
        </w:tc>
      </w:tr>
      <w:tr w:rsidR="00EE09F3" w14:paraId="557DE99D" w14:textId="77777777" w:rsidTr="00EE09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4649E354" w14:textId="77777777" w:rsidR="00EE09F3" w:rsidRPr="00B4174F" w:rsidRDefault="00EE09F3" w:rsidP="00EE09F3">
            <w:pPr>
              <w:pStyle w:val="a"/>
              <w:numPr>
                <w:ilvl w:val="0"/>
                <w:numId w:val="24"/>
              </w:numPr>
              <w:spacing w:before="0" w:after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모든 게임 준비가 완료된 상황이다.</w:t>
            </w:r>
          </w:p>
          <w:p w14:paraId="1BA2F42C" w14:textId="77777777" w:rsidR="00EE09F3" w:rsidRPr="003A592D" w:rsidRDefault="00EE09F3" w:rsidP="00EE09F3">
            <w:pPr>
              <w:pStyle w:val="a"/>
              <w:numPr>
                <w:ilvl w:val="0"/>
                <w:numId w:val="24"/>
              </w:numPr>
              <w:spacing w:before="0" w:after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P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layer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의 게임 순서 또한 확정되었다.</w:t>
            </w:r>
          </w:p>
        </w:tc>
      </w:tr>
      <w:tr w:rsidR="00EE09F3" w14:paraId="4D156B0D" w14:textId="77777777" w:rsidTr="00EE09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5A781DA0" w14:textId="77777777" w:rsidR="00EE09F3" w:rsidRPr="000C3170" w:rsidRDefault="00EE09F3" w:rsidP="00EE09F3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</w:p>
        </w:tc>
      </w:tr>
      <w:tr w:rsidR="00EE09F3" w14:paraId="4C3BA940" w14:textId="77777777" w:rsidTr="00EE09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  <w:shd w:val="clear" w:color="auto" w:fill="7E97AD" w:themeFill="accent1"/>
          </w:tcPr>
          <w:p w14:paraId="49B8A917" w14:textId="77777777" w:rsidR="00EE09F3" w:rsidRPr="00AF168D" w:rsidRDefault="00EE09F3" w:rsidP="00EE09F3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bCs/>
                <w:color w:val="FFFFFF" w:themeColor="background1"/>
              </w:rPr>
              <w:t>S</w:t>
            </w:r>
            <w:r w:rsidRPr="00AF168D">
              <w:rPr>
                <w:rFonts w:ascii="Sandoll 고딕Neo3 02 Light" w:eastAsia="Sandoll 고딕Neo3 02 Light" w:hAnsi="Sandoll 고딕Neo3 02 Light"/>
                <w:bCs/>
                <w:color w:val="FFFFFF" w:themeColor="background1"/>
              </w:rPr>
              <w:t>UCCESS GUARANTEE</w:t>
            </w:r>
          </w:p>
        </w:tc>
      </w:tr>
      <w:tr w:rsidR="00EE09F3" w14:paraId="47AABEB9" w14:textId="77777777" w:rsidTr="00EE09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5ADCBD51" w14:textId="77777777" w:rsidR="00EE09F3" w:rsidRPr="002677C5" w:rsidRDefault="002677C5" w:rsidP="00EE09F3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게임을 끝낸다</w:t>
            </w:r>
          </w:p>
          <w:p w14:paraId="27D8EA8C" w14:textId="69C8C67B" w:rsidR="002677C5" w:rsidRPr="003A592D" w:rsidRDefault="002677C5" w:rsidP="00EE09F3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W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inner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를 정할 수 있다.</w:t>
            </w:r>
          </w:p>
        </w:tc>
      </w:tr>
      <w:tr w:rsidR="00EE09F3" w14:paraId="1201E968" w14:textId="77777777" w:rsidTr="00EE09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7C638C15" w14:textId="77777777" w:rsidR="00EE09F3" w:rsidRPr="000C3170" w:rsidRDefault="00EE09F3" w:rsidP="00EE09F3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</w:p>
        </w:tc>
      </w:tr>
      <w:tr w:rsidR="00EE09F3" w14:paraId="0E0545A1" w14:textId="77777777" w:rsidTr="00EE09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  <w:shd w:val="clear" w:color="auto" w:fill="7E97AD" w:themeFill="accent1"/>
          </w:tcPr>
          <w:p w14:paraId="6E640449" w14:textId="77777777" w:rsidR="00EE09F3" w:rsidRPr="00AF168D" w:rsidRDefault="00EE09F3" w:rsidP="00EE09F3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bCs/>
                <w:color w:val="FFFFFF" w:themeColor="background1"/>
              </w:rPr>
              <w:t>M</w:t>
            </w:r>
            <w:r w:rsidRPr="00AF168D">
              <w:rPr>
                <w:rFonts w:ascii="Sandoll 고딕Neo3 02 Light" w:eastAsia="Sandoll 고딕Neo3 02 Light" w:hAnsi="Sandoll 고딕Neo3 02 Light"/>
                <w:bCs/>
                <w:color w:val="FFFFFF" w:themeColor="background1"/>
              </w:rPr>
              <w:t>AIN SUCCESS SCENARIO</w:t>
            </w:r>
          </w:p>
        </w:tc>
      </w:tr>
      <w:tr w:rsidR="00EE09F3" w14:paraId="248F42DE" w14:textId="77777777" w:rsidTr="00EE09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7B4CF48C" w14:textId="77777777" w:rsidR="00EE09F3" w:rsidRPr="000E5C8F" w:rsidRDefault="00EE09F3" w:rsidP="00EE09F3">
            <w:pPr>
              <w:pStyle w:val="afff5"/>
              <w:widowControl w:val="0"/>
              <w:numPr>
                <w:ilvl w:val="0"/>
                <w:numId w:val="40"/>
              </w:numPr>
              <w:wordWrap w:val="0"/>
              <w:autoSpaceDE w:val="0"/>
              <w:autoSpaceDN w:val="0"/>
              <w:spacing w:before="0" w:line="259" w:lineRule="auto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첫번째 순서 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Player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에게 기회를 제공합니다 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(Make Decision)</w:t>
            </w:r>
          </w:p>
          <w:p w14:paraId="1F1A6206" w14:textId="3CB084D1" w:rsidR="00EE09F3" w:rsidRDefault="00EE09F3" w:rsidP="00EE09F3">
            <w:pPr>
              <w:widowControl w:val="0"/>
              <w:wordWrap w:val="0"/>
              <w:autoSpaceDE w:val="0"/>
              <w:autoSpaceDN w:val="0"/>
              <w:spacing w:before="0" w:line="259" w:lineRule="auto"/>
              <w:ind w:left="40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</w:p>
          <w:p w14:paraId="5AE409BC" w14:textId="7573D96F" w:rsidR="002677C5" w:rsidRDefault="002677C5" w:rsidP="00EE09F3">
            <w:pPr>
              <w:widowControl w:val="0"/>
              <w:wordWrap w:val="0"/>
              <w:autoSpaceDE w:val="0"/>
              <w:autoSpaceDN w:val="0"/>
              <w:spacing w:before="0" w:line="259" w:lineRule="auto"/>
              <w:ind w:left="400"/>
              <w:rPr>
                <w:rFonts w:ascii="Sandoll 고딕Neo3 02 Light" w:eastAsia="Sandoll 고딕Neo3 02 Light" w:hAnsi="Sandoll 고딕Neo3 02 Light" w:hint="eastAsia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Cs/>
              </w:rPr>
              <w:t>어떤 P</w:t>
            </w:r>
            <w:r>
              <w:rPr>
                <w:rFonts w:ascii="Sandoll 고딕Neo3 02 Light" w:eastAsia="Sandoll 고딕Neo3 02 Light" w:hAnsi="Sandoll 고딕Neo3 02 Light"/>
                <w:bCs/>
              </w:rPr>
              <w:t>layer</w:t>
            </w:r>
            <w:r>
              <w:rPr>
                <w:rFonts w:ascii="Sandoll 고딕Neo3 02 Light" w:eastAsia="Sandoll 고딕Neo3 02 Light" w:hAnsi="Sandoll 고딕Neo3 02 Light" w:hint="eastAsia"/>
                <w:bCs/>
              </w:rPr>
              <w:t xml:space="preserve">가 </w:t>
            </w:r>
            <w:r>
              <w:rPr>
                <w:rFonts w:ascii="Sandoll 고딕Neo3 02 Light" w:eastAsia="Sandoll 고딕Neo3 02 Light" w:hAnsi="Sandoll 고딕Neo3 02 Light"/>
                <w:bCs/>
              </w:rPr>
              <w:t>End</w:t>
            </w:r>
            <w:r>
              <w:rPr>
                <w:rFonts w:ascii="Sandoll 고딕Neo3 02 Light" w:eastAsia="Sandoll 고딕Neo3 02 Light" w:hAnsi="Sandoll 고딕Neo3 02 Light" w:hint="eastAsia"/>
                <w:bCs/>
              </w:rPr>
              <w:t xml:space="preserve">에 도착할 때까지 순서에 따라 </w:t>
            </w:r>
            <w:r>
              <w:rPr>
                <w:rFonts w:ascii="Sandoll 고딕Neo3 02 Light" w:eastAsia="Sandoll 고딕Neo3 02 Light" w:hAnsi="Sandoll 고딕Neo3 02 Light"/>
                <w:bCs/>
              </w:rPr>
              <w:t>1</w:t>
            </w:r>
            <w:r>
              <w:rPr>
                <w:rFonts w:ascii="Sandoll 고딕Neo3 02 Light" w:eastAsia="Sandoll 고딕Neo3 02 Light" w:hAnsi="Sandoll 고딕Neo3 02 Light" w:hint="eastAsia"/>
                <w:bCs/>
              </w:rPr>
              <w:t>을 반복합니다.</w:t>
            </w:r>
          </w:p>
          <w:p w14:paraId="66A7568E" w14:textId="77777777" w:rsidR="002677C5" w:rsidRDefault="002677C5" w:rsidP="00EE09F3">
            <w:pPr>
              <w:widowControl w:val="0"/>
              <w:wordWrap w:val="0"/>
              <w:autoSpaceDE w:val="0"/>
              <w:autoSpaceDN w:val="0"/>
              <w:spacing w:before="0" w:line="259" w:lineRule="auto"/>
              <w:ind w:left="400"/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</w:pPr>
          </w:p>
          <w:p w14:paraId="522F4603" w14:textId="77777777" w:rsidR="00EE09F3" w:rsidRPr="002922D9" w:rsidRDefault="00EE09F3" w:rsidP="00EE09F3">
            <w:pPr>
              <w:pStyle w:val="afff5"/>
              <w:widowControl w:val="0"/>
              <w:numPr>
                <w:ilvl w:val="0"/>
                <w:numId w:val="40"/>
              </w:numPr>
              <w:wordWrap w:val="0"/>
              <w:autoSpaceDE w:val="0"/>
              <w:autoSpaceDN w:val="0"/>
              <w:spacing w:before="0" w:after="160" w:line="259" w:lineRule="auto"/>
              <w:ind w:right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한 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Player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가 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End Cell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에 도착합니다.</w:t>
            </w:r>
          </w:p>
          <w:p w14:paraId="7A9DC604" w14:textId="4CD7BDA0" w:rsidR="00EE09F3" w:rsidRPr="002922D9" w:rsidRDefault="00EE09F3" w:rsidP="00EE09F3">
            <w:pPr>
              <w:pStyle w:val="afff5"/>
              <w:widowControl w:val="0"/>
              <w:numPr>
                <w:ilvl w:val="0"/>
                <w:numId w:val="40"/>
              </w:numPr>
              <w:wordWrap w:val="0"/>
              <w:autoSpaceDE w:val="0"/>
              <w:autoSpaceDN w:val="0"/>
              <w:spacing w:before="0" w:after="160" w:line="259" w:lineRule="auto"/>
              <w:ind w:right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이후부터 남은 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Player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는 뒤로 돌아갈 수 </w:t>
            </w:r>
            <w:r w:rsidR="002677C5"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없게 합니다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.</w:t>
            </w:r>
          </w:p>
          <w:p w14:paraId="11C27AFF" w14:textId="6441782D" w:rsidR="00EE09F3" w:rsidRDefault="00EE09F3" w:rsidP="00EE09F3">
            <w:pPr>
              <w:widowControl w:val="0"/>
              <w:wordWrap w:val="0"/>
              <w:autoSpaceDE w:val="0"/>
              <w:autoSpaceDN w:val="0"/>
              <w:spacing w:before="0" w:line="259" w:lineRule="auto"/>
              <w:ind w:left="40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Cs/>
              </w:rPr>
              <w:t xml:space="preserve">한 </w:t>
            </w:r>
            <w:r>
              <w:rPr>
                <w:rFonts w:ascii="Sandoll 고딕Neo3 02 Light" w:eastAsia="Sandoll 고딕Neo3 02 Light" w:hAnsi="Sandoll 고딕Neo3 02 Light"/>
                <w:bCs/>
              </w:rPr>
              <w:t>Player</w:t>
            </w:r>
            <w:r>
              <w:rPr>
                <w:rFonts w:ascii="Sandoll 고딕Neo3 02 Light" w:eastAsia="Sandoll 고딕Neo3 02 Light" w:hAnsi="Sandoll 고딕Neo3 02 Light" w:hint="eastAsia"/>
                <w:bCs/>
              </w:rPr>
              <w:t xml:space="preserve">만 </w:t>
            </w:r>
            <w:r>
              <w:rPr>
                <w:rFonts w:ascii="Sandoll 고딕Neo3 02 Light" w:eastAsia="Sandoll 고딕Neo3 02 Light" w:hAnsi="Sandoll 고딕Neo3 02 Light"/>
                <w:bCs/>
              </w:rPr>
              <w:t>Board</w:t>
            </w:r>
            <w:r>
              <w:rPr>
                <w:rFonts w:ascii="Sandoll 고딕Neo3 02 Light" w:eastAsia="Sandoll 고딕Neo3 02 Light" w:hAnsi="Sandoll 고딕Neo3 02 Light" w:hint="eastAsia"/>
                <w:bCs/>
              </w:rPr>
              <w:t xml:space="preserve">에 남을 때까지 남은 </w:t>
            </w:r>
            <w:r>
              <w:rPr>
                <w:rFonts w:ascii="Sandoll 고딕Neo3 02 Light" w:eastAsia="Sandoll 고딕Neo3 02 Light" w:hAnsi="Sandoll 고딕Neo3 02 Light"/>
                <w:bCs/>
              </w:rPr>
              <w:t>Player</w:t>
            </w:r>
            <w:r>
              <w:rPr>
                <w:rFonts w:ascii="Sandoll 고딕Neo3 02 Light" w:eastAsia="Sandoll 고딕Neo3 02 Light" w:hAnsi="Sandoll 고딕Neo3 02 Light" w:hint="eastAsia"/>
                <w:bCs/>
              </w:rPr>
              <w:t xml:space="preserve">가 본인의 순서에 따라 </w:t>
            </w:r>
            <w:r>
              <w:rPr>
                <w:rFonts w:ascii="Sandoll 고딕Neo3 02 Light" w:eastAsia="Sandoll 고딕Neo3 02 Light" w:hAnsi="Sandoll 고딕Neo3 02 Light"/>
                <w:bCs/>
              </w:rPr>
              <w:t>1</w:t>
            </w:r>
            <w:r>
              <w:rPr>
                <w:rFonts w:ascii="Sandoll 고딕Neo3 02 Light" w:eastAsia="Sandoll 고딕Neo3 02 Light" w:hAnsi="Sandoll 고딕Neo3 02 Light" w:hint="eastAsia"/>
                <w:bCs/>
              </w:rPr>
              <w:t>을 반복합니다.</w:t>
            </w:r>
          </w:p>
          <w:p w14:paraId="6CF53FB5" w14:textId="77777777" w:rsidR="00EE09F3" w:rsidRPr="00D11C25" w:rsidRDefault="00EE09F3" w:rsidP="00EE09F3">
            <w:pPr>
              <w:widowControl w:val="0"/>
              <w:wordWrap w:val="0"/>
              <w:autoSpaceDE w:val="0"/>
              <w:autoSpaceDN w:val="0"/>
              <w:spacing w:before="0" w:line="259" w:lineRule="auto"/>
              <w:ind w:left="40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</w:p>
          <w:p w14:paraId="1799F001" w14:textId="77777777" w:rsidR="00EE09F3" w:rsidRPr="002922D9" w:rsidRDefault="00EE09F3" w:rsidP="00EE09F3">
            <w:pPr>
              <w:pStyle w:val="afff5"/>
              <w:widowControl w:val="0"/>
              <w:numPr>
                <w:ilvl w:val="0"/>
                <w:numId w:val="40"/>
              </w:numPr>
              <w:wordWrap w:val="0"/>
              <w:autoSpaceDE w:val="0"/>
              <w:autoSpaceDN w:val="0"/>
              <w:spacing w:before="0" w:after="160" w:line="259" w:lineRule="auto"/>
              <w:ind w:right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기회 제공을 멈추고,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 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보유한 카드 개수 및 도착한 순서에 따라 점수를 계산합니다.</w:t>
            </w:r>
          </w:p>
          <w:p w14:paraId="0799038C" w14:textId="77777777" w:rsidR="00EE09F3" w:rsidRPr="00EE09F3" w:rsidRDefault="00EE09F3" w:rsidP="00EE09F3">
            <w:pPr>
              <w:pStyle w:val="afff5"/>
              <w:widowControl w:val="0"/>
              <w:numPr>
                <w:ilvl w:val="0"/>
                <w:numId w:val="40"/>
              </w:numPr>
              <w:wordWrap w:val="0"/>
              <w:autoSpaceDE w:val="0"/>
              <w:autoSpaceDN w:val="0"/>
              <w:spacing w:before="0" w:after="160" w:line="259" w:lineRule="auto"/>
              <w:ind w:right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점수가 제일 높은 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Player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를 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Winner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로 설정하고,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 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알려줍니다.</w:t>
            </w:r>
          </w:p>
          <w:p w14:paraId="1429D9A5" w14:textId="77777777" w:rsidR="00EE09F3" w:rsidRPr="00EE09F3" w:rsidRDefault="00EE09F3" w:rsidP="00EE09F3">
            <w:pPr>
              <w:pStyle w:val="afff5"/>
              <w:widowControl w:val="0"/>
              <w:numPr>
                <w:ilvl w:val="0"/>
                <w:numId w:val="40"/>
              </w:numPr>
              <w:wordWrap w:val="0"/>
              <w:autoSpaceDE w:val="0"/>
              <w:autoSpaceDN w:val="0"/>
              <w:spacing w:before="0" w:after="160" w:line="259" w:lineRule="auto"/>
              <w:ind w:right="0"/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게임이 종료됩니다.</w:t>
            </w:r>
          </w:p>
        </w:tc>
      </w:tr>
      <w:tr w:rsidR="00EE09F3" w:rsidRPr="003A592D" w14:paraId="08D42D3C" w14:textId="77777777" w:rsidTr="00EE09F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270513C5" w14:textId="77777777" w:rsidR="00EE09F3" w:rsidRPr="003A592D" w:rsidRDefault="00EE09F3" w:rsidP="00EE09F3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</w:p>
        </w:tc>
      </w:tr>
    </w:tbl>
    <w:p w14:paraId="077C679D" w14:textId="1C2CCF4D" w:rsidR="001A066E" w:rsidRDefault="001A066E" w:rsidP="001A066E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  <w:r>
        <w:rPr>
          <w:rFonts w:ascii="Sandoll 고딕Neo3 02 Light" w:eastAsia="Sandoll 고딕Neo3 02 Light" w:hAnsi="Sandoll 고딕Neo3 02 Light" w:hint="eastAsia"/>
        </w:rPr>
        <w:t xml:space="preserve">따라서 이번 </w:t>
      </w:r>
      <w:r>
        <w:rPr>
          <w:rFonts w:ascii="Sandoll 고딕Neo3 02 Light" w:eastAsia="Sandoll 고딕Neo3 02 Light" w:hAnsi="Sandoll 고딕Neo3 02 Light"/>
        </w:rPr>
        <w:t>Elaboration</w:t>
      </w:r>
      <w:r>
        <w:rPr>
          <w:rFonts w:ascii="Sandoll 고딕Neo3 02 Light" w:eastAsia="Sandoll 고딕Neo3 02 Light" w:hAnsi="Sandoll 고딕Neo3 02 Light" w:hint="eastAsia"/>
        </w:rPr>
        <w:t xml:space="preserve">에서는 </w:t>
      </w:r>
      <w:r>
        <w:rPr>
          <w:rFonts w:ascii="Sandoll 고딕Neo3 02 Light" w:eastAsia="Sandoll 고딕Neo3 02 Light" w:hAnsi="Sandoll 고딕Neo3 02 Light"/>
        </w:rPr>
        <w:t>Progress Game</w:t>
      </w:r>
      <w:r>
        <w:rPr>
          <w:rFonts w:ascii="Sandoll 고딕Neo3 02 Light" w:eastAsia="Sandoll 고딕Neo3 02 Light" w:hAnsi="Sandoll 고딕Neo3 02 Light" w:hint="eastAsia"/>
        </w:rPr>
        <w:t>과 G</w:t>
      </w:r>
      <w:r>
        <w:rPr>
          <w:rFonts w:ascii="Sandoll 고딕Neo3 02 Light" w:eastAsia="Sandoll 고딕Neo3 02 Light" w:hAnsi="Sandoll 고딕Neo3 02 Light"/>
        </w:rPr>
        <w:t xml:space="preserve">ame </w:t>
      </w:r>
      <w:r>
        <w:rPr>
          <w:rFonts w:ascii="Sandoll 고딕Neo3 02 Light" w:eastAsia="Sandoll 고딕Neo3 02 Light" w:hAnsi="Sandoll 고딕Neo3 02 Light" w:hint="eastAsia"/>
        </w:rPr>
        <w:t xml:space="preserve">플레이의 핵심인 </w:t>
      </w:r>
      <w:r>
        <w:rPr>
          <w:rFonts w:ascii="Sandoll 고딕Neo3 02 Light" w:eastAsia="Sandoll 고딕Neo3 02 Light" w:hAnsi="Sandoll 고딕Neo3 02 Light"/>
        </w:rPr>
        <w:t>Make</w:t>
      </w:r>
      <w:r w:rsidR="00D11C25">
        <w:rPr>
          <w:rFonts w:ascii="Sandoll 고딕Neo3 02 Light" w:eastAsia="Sandoll 고딕Neo3 02 Light" w:hAnsi="Sandoll 고딕Neo3 02 Light"/>
        </w:rPr>
        <w:t xml:space="preserve"> </w:t>
      </w:r>
      <w:r>
        <w:rPr>
          <w:rFonts w:ascii="Sandoll 고딕Neo3 02 Light" w:eastAsia="Sandoll 고딕Neo3 02 Light" w:hAnsi="Sandoll 고딕Neo3 02 Light"/>
        </w:rPr>
        <w:t xml:space="preserve">Decision </w:t>
      </w:r>
      <w:proofErr w:type="spellStart"/>
      <w:r>
        <w:rPr>
          <w:rFonts w:ascii="Sandoll 고딕Neo3 02 Light" w:eastAsia="Sandoll 고딕Neo3 02 Light" w:hAnsi="Sandoll 고딕Neo3 02 Light"/>
        </w:rPr>
        <w:t>UseCase</w:t>
      </w:r>
      <w:proofErr w:type="spellEnd"/>
      <w:r>
        <w:rPr>
          <w:rFonts w:ascii="Sandoll 고딕Neo3 02 Light" w:eastAsia="Sandoll 고딕Neo3 02 Light" w:hAnsi="Sandoll 고딕Neo3 02 Light" w:hint="eastAsia"/>
        </w:rPr>
        <w:t>에 대해 명세하겠습니다.</w:t>
      </w:r>
    </w:p>
    <w:p w14:paraId="4E8C82F8" w14:textId="77777777" w:rsidR="00EE09F3" w:rsidRDefault="00EE09F3" w:rsidP="001A066E">
      <w:pPr>
        <w:pStyle w:val="a"/>
        <w:numPr>
          <w:ilvl w:val="0"/>
          <w:numId w:val="0"/>
        </w:numPr>
        <w:spacing w:before="0" w:after="0"/>
        <w:ind w:left="360"/>
        <w:rPr>
          <w:rFonts w:ascii="Sandoll 고딕Neo3 02 Light" w:eastAsia="Sandoll 고딕Neo3 02 Light" w:hAnsi="Sandoll 고딕Neo3 02 Light"/>
        </w:rPr>
      </w:pPr>
    </w:p>
    <w:p w14:paraId="31158F96" w14:textId="64EF6DEE" w:rsidR="001A066E" w:rsidRDefault="001A066E">
      <w:r>
        <w:br w:type="page"/>
      </w:r>
    </w:p>
    <w:tbl>
      <w:tblPr>
        <w:tblStyle w:val="afffff0"/>
        <w:tblpPr w:leftFromText="142" w:rightFromText="142" w:vertAnchor="text" w:horzAnchor="margin" w:tblpY="-36"/>
        <w:tblW w:w="0" w:type="auto"/>
        <w:tblLook w:val="04A0" w:firstRow="1" w:lastRow="0" w:firstColumn="1" w:lastColumn="0" w:noHBand="0" w:noVBand="1"/>
      </w:tblPr>
      <w:tblGrid>
        <w:gridCol w:w="2314"/>
        <w:gridCol w:w="2502"/>
        <w:gridCol w:w="4067"/>
      </w:tblGrid>
      <w:tr w:rsidR="002677C5" w14:paraId="0B7C287B" w14:textId="77777777" w:rsidTr="002677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0720AC3C" w14:textId="4CA16578" w:rsidR="002677C5" w:rsidRDefault="002677C5" w:rsidP="002677C5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 w:hint="eastAsia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lastRenderedPageBreak/>
              <w:t>U</w:t>
            </w:r>
            <w:r>
              <w:rPr>
                <w:rFonts w:ascii="Sandoll 고딕Neo3 02 Light" w:eastAsia="Sandoll 고딕Neo3 02 Light" w:hAnsi="Sandoll 고딕Neo3 02 Light"/>
              </w:rPr>
              <w:t>secase #</w:t>
            </w:r>
            <w:r w:rsidR="00D11C25">
              <w:rPr>
                <w:rFonts w:ascii="Sandoll 고딕Neo3 02 Light" w:eastAsia="Sandoll 고딕Neo3 02 Light" w:hAnsi="Sandoll 고딕Neo3 02 Light" w:hint="eastAsia"/>
              </w:rPr>
              <w:t>m</w:t>
            </w:r>
            <w:r w:rsidR="00D11C25">
              <w:rPr>
                <w:rFonts w:ascii="Sandoll 고딕Neo3 02 Light" w:eastAsia="Sandoll 고딕Neo3 02 Light" w:hAnsi="Sandoll 고딕Neo3 02 Light"/>
              </w:rPr>
              <w:t>ake decision</w:t>
            </w:r>
          </w:p>
        </w:tc>
      </w:tr>
      <w:tr w:rsidR="002677C5" w14:paraId="5896C0FD" w14:textId="77777777" w:rsidTr="002677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gridSpan w:val="2"/>
          </w:tcPr>
          <w:p w14:paraId="3529B061" w14:textId="77777777" w:rsidR="002677C5" w:rsidRDefault="002677C5" w:rsidP="002677C5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</w:rPr>
            </w:pPr>
          </w:p>
        </w:tc>
        <w:tc>
          <w:tcPr>
            <w:tcW w:w="4262" w:type="dxa"/>
          </w:tcPr>
          <w:p w14:paraId="1B604DD6" w14:textId="77777777" w:rsidR="002677C5" w:rsidRDefault="002677C5" w:rsidP="002677C5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</w:p>
        </w:tc>
      </w:tr>
      <w:tr w:rsidR="002677C5" w14:paraId="37EA4A32" w14:textId="77777777" w:rsidTr="002677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7" w:type="dxa"/>
            <w:shd w:val="clear" w:color="auto" w:fill="7E97AD" w:themeFill="accent1"/>
          </w:tcPr>
          <w:p w14:paraId="2A76973B" w14:textId="77777777" w:rsidR="002677C5" w:rsidRPr="000C3170" w:rsidRDefault="002677C5" w:rsidP="002677C5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color w:val="FFFFFF" w:themeColor="background1"/>
              </w:rPr>
            </w:pPr>
            <w:r w:rsidRPr="000C3170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S</w:t>
            </w:r>
            <w:r w:rsidRPr="000C3170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COPE</w:t>
            </w:r>
          </w:p>
        </w:tc>
        <w:tc>
          <w:tcPr>
            <w:tcW w:w="6756" w:type="dxa"/>
            <w:gridSpan w:val="2"/>
          </w:tcPr>
          <w:p w14:paraId="22948CCD" w14:textId="77777777" w:rsidR="002677C5" w:rsidRDefault="002677C5" w:rsidP="002677C5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B</w:t>
            </w:r>
            <w:r>
              <w:rPr>
                <w:rFonts w:ascii="Sandoll 고딕Neo3 02 Light" w:eastAsia="Sandoll 고딕Neo3 02 Light" w:hAnsi="Sandoll 고딕Neo3 02 Light"/>
              </w:rPr>
              <w:t>ridge Game Program</w:t>
            </w:r>
          </w:p>
        </w:tc>
      </w:tr>
      <w:tr w:rsidR="002677C5" w14:paraId="0A30E16F" w14:textId="77777777" w:rsidTr="002677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7" w:type="dxa"/>
            <w:shd w:val="clear" w:color="auto" w:fill="7E97AD" w:themeFill="accent1"/>
          </w:tcPr>
          <w:p w14:paraId="322D4312" w14:textId="77777777" w:rsidR="002677C5" w:rsidRPr="000C3170" w:rsidRDefault="002677C5" w:rsidP="002677C5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  <w:color w:val="FFFFFF" w:themeColor="background1"/>
              </w:rPr>
            </w:pPr>
            <w:r w:rsidRPr="000C3170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L</w:t>
            </w:r>
            <w:r w:rsidRPr="000C3170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EVEL</w:t>
            </w:r>
          </w:p>
        </w:tc>
        <w:tc>
          <w:tcPr>
            <w:tcW w:w="6756" w:type="dxa"/>
            <w:gridSpan w:val="2"/>
          </w:tcPr>
          <w:p w14:paraId="0D72DA64" w14:textId="77777777" w:rsidR="002677C5" w:rsidRDefault="002677C5" w:rsidP="002677C5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/>
              </w:rPr>
              <w:t>User Goal</w:t>
            </w:r>
          </w:p>
        </w:tc>
      </w:tr>
      <w:tr w:rsidR="002677C5" w14:paraId="6DD7039B" w14:textId="77777777" w:rsidTr="002677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7" w:type="dxa"/>
            <w:shd w:val="clear" w:color="auto" w:fill="7E97AD" w:themeFill="accent1"/>
          </w:tcPr>
          <w:p w14:paraId="10450E28" w14:textId="77777777" w:rsidR="002677C5" w:rsidRPr="000C3170" w:rsidRDefault="002677C5" w:rsidP="002677C5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</w:pPr>
            <w:r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Primary Actor</w:t>
            </w:r>
          </w:p>
        </w:tc>
        <w:tc>
          <w:tcPr>
            <w:tcW w:w="6756" w:type="dxa"/>
            <w:gridSpan w:val="2"/>
          </w:tcPr>
          <w:p w14:paraId="443CDC2A" w14:textId="277E8E08" w:rsidR="002677C5" w:rsidRDefault="00BE0AB9" w:rsidP="002677C5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  <w:r>
              <w:rPr>
                <w:rFonts w:ascii="Sandoll 고딕Neo3 02 Light" w:eastAsia="Sandoll 고딕Neo3 02 Light" w:hAnsi="Sandoll 고딕Neo3 02 Light" w:hint="eastAsia"/>
              </w:rPr>
              <w:t>P</w:t>
            </w:r>
            <w:r>
              <w:rPr>
                <w:rFonts w:ascii="Sandoll 고딕Neo3 02 Light" w:eastAsia="Sandoll 고딕Neo3 02 Light" w:hAnsi="Sandoll 고딕Neo3 02 Light"/>
              </w:rPr>
              <w:t>layer</w:t>
            </w:r>
          </w:p>
        </w:tc>
      </w:tr>
      <w:tr w:rsidR="002677C5" w14:paraId="72B47467" w14:textId="77777777" w:rsidTr="002677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61" w:type="dxa"/>
            <w:gridSpan w:val="2"/>
          </w:tcPr>
          <w:p w14:paraId="6CB25508" w14:textId="77777777" w:rsidR="002677C5" w:rsidRDefault="002677C5" w:rsidP="002677C5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/>
              </w:rPr>
            </w:pPr>
          </w:p>
        </w:tc>
        <w:tc>
          <w:tcPr>
            <w:tcW w:w="4262" w:type="dxa"/>
          </w:tcPr>
          <w:p w14:paraId="1074FA56" w14:textId="77777777" w:rsidR="002677C5" w:rsidRDefault="002677C5" w:rsidP="002677C5">
            <w:pPr>
              <w:pStyle w:val="a"/>
              <w:numPr>
                <w:ilvl w:val="0"/>
                <w:numId w:val="0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Sandoll 고딕Neo3 02 Light" w:eastAsia="Sandoll 고딕Neo3 02 Light" w:hAnsi="Sandoll 고딕Neo3 02 Light"/>
              </w:rPr>
            </w:pPr>
          </w:p>
        </w:tc>
      </w:tr>
      <w:tr w:rsidR="002677C5" w14:paraId="02FB2471" w14:textId="77777777" w:rsidTr="002677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  <w:shd w:val="clear" w:color="auto" w:fill="7E97AD" w:themeFill="accent1"/>
          </w:tcPr>
          <w:p w14:paraId="0FE29858" w14:textId="77777777" w:rsidR="002677C5" w:rsidRDefault="002677C5" w:rsidP="002677C5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color w:val="FFFFFF" w:themeColor="background1"/>
              </w:rPr>
              <w:t>P</w:t>
            </w:r>
            <w:r w:rsidRPr="00AF168D">
              <w:rPr>
                <w:rFonts w:ascii="Sandoll 고딕Neo3 02 Light" w:eastAsia="Sandoll 고딕Neo3 02 Light" w:hAnsi="Sandoll 고딕Neo3 02 Light"/>
                <w:color w:val="FFFFFF" w:themeColor="background1"/>
              </w:rPr>
              <w:t>RECONDITIONS</w:t>
            </w:r>
          </w:p>
        </w:tc>
      </w:tr>
      <w:tr w:rsidR="002677C5" w14:paraId="754FE643" w14:textId="77777777" w:rsidTr="002677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77B1A690" w14:textId="77777777" w:rsidR="002677C5" w:rsidRPr="003A592D" w:rsidRDefault="002677C5" w:rsidP="002677C5">
            <w:pPr>
              <w:pStyle w:val="a"/>
              <w:numPr>
                <w:ilvl w:val="0"/>
                <w:numId w:val="24"/>
              </w:numPr>
              <w:spacing w:before="0" w:after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해당 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Player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가 기회를 제공받았다.</w:t>
            </w:r>
          </w:p>
        </w:tc>
      </w:tr>
      <w:tr w:rsidR="002677C5" w14:paraId="0D78016C" w14:textId="77777777" w:rsidTr="002677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1541842A" w14:textId="77777777" w:rsidR="002677C5" w:rsidRPr="000C3170" w:rsidRDefault="002677C5" w:rsidP="002677C5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</w:p>
        </w:tc>
      </w:tr>
      <w:tr w:rsidR="002677C5" w14:paraId="2B64010E" w14:textId="77777777" w:rsidTr="002677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  <w:shd w:val="clear" w:color="auto" w:fill="7E97AD" w:themeFill="accent1"/>
          </w:tcPr>
          <w:p w14:paraId="4FDB4E9F" w14:textId="77777777" w:rsidR="002677C5" w:rsidRPr="00AF168D" w:rsidRDefault="002677C5" w:rsidP="002677C5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bCs/>
                <w:color w:val="FFFFFF" w:themeColor="background1"/>
              </w:rPr>
              <w:t>S</w:t>
            </w:r>
            <w:r w:rsidRPr="00AF168D">
              <w:rPr>
                <w:rFonts w:ascii="Sandoll 고딕Neo3 02 Light" w:eastAsia="Sandoll 고딕Neo3 02 Light" w:hAnsi="Sandoll 고딕Neo3 02 Light"/>
                <w:bCs/>
                <w:color w:val="FFFFFF" w:themeColor="background1"/>
              </w:rPr>
              <w:t>UCCESS GUARANTEE</w:t>
            </w:r>
          </w:p>
        </w:tc>
      </w:tr>
      <w:tr w:rsidR="002677C5" w14:paraId="4A900281" w14:textId="77777777" w:rsidTr="002677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36894104" w14:textId="1ED11111" w:rsidR="002677C5" w:rsidRPr="003A592D" w:rsidRDefault="00D11C25" w:rsidP="002677C5">
            <w:pPr>
              <w:pStyle w:val="afff5"/>
              <w:numPr>
                <w:ilvl w:val="0"/>
                <w:numId w:val="24"/>
              </w:numPr>
              <w:spacing w:before="0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P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layer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가 본인의 행동을 선택할 수 있습니다.</w:t>
            </w:r>
          </w:p>
        </w:tc>
      </w:tr>
      <w:tr w:rsidR="002677C5" w14:paraId="19519AE2" w14:textId="77777777" w:rsidTr="002677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11BCF6B8" w14:textId="77777777" w:rsidR="002677C5" w:rsidRPr="000C3170" w:rsidRDefault="002677C5" w:rsidP="002677C5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</w:p>
        </w:tc>
      </w:tr>
      <w:tr w:rsidR="002677C5" w14:paraId="69C4FD08" w14:textId="77777777" w:rsidTr="002677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  <w:shd w:val="clear" w:color="auto" w:fill="7E97AD" w:themeFill="accent1"/>
          </w:tcPr>
          <w:p w14:paraId="6AAF7FC1" w14:textId="77777777" w:rsidR="002677C5" w:rsidRPr="00AF168D" w:rsidRDefault="002677C5" w:rsidP="002677C5">
            <w:pPr>
              <w:pStyle w:val="a"/>
              <w:numPr>
                <w:ilvl w:val="0"/>
                <w:numId w:val="0"/>
              </w:numPr>
              <w:spacing w:before="0" w:after="0"/>
              <w:ind w:left="360" w:hanging="360"/>
              <w:rPr>
                <w:rFonts w:ascii="Sandoll 고딕Neo3 02 Light" w:eastAsia="Sandoll 고딕Neo3 02 Light" w:hAnsi="Sandoll 고딕Neo3 02 Light"/>
                <w:bCs/>
              </w:rPr>
            </w:pPr>
            <w:r w:rsidRPr="00AF168D">
              <w:rPr>
                <w:rFonts w:ascii="Sandoll 고딕Neo3 02 Light" w:eastAsia="Sandoll 고딕Neo3 02 Light" w:hAnsi="Sandoll 고딕Neo3 02 Light" w:hint="eastAsia"/>
                <w:bCs/>
                <w:color w:val="FFFFFF" w:themeColor="background1"/>
              </w:rPr>
              <w:t>M</w:t>
            </w:r>
            <w:r w:rsidRPr="00AF168D">
              <w:rPr>
                <w:rFonts w:ascii="Sandoll 고딕Neo3 02 Light" w:eastAsia="Sandoll 고딕Neo3 02 Light" w:hAnsi="Sandoll 고딕Neo3 02 Light"/>
                <w:bCs/>
                <w:color w:val="FFFFFF" w:themeColor="background1"/>
              </w:rPr>
              <w:t>AIN SUCCESS SCENARIO</w:t>
            </w:r>
          </w:p>
        </w:tc>
      </w:tr>
      <w:tr w:rsidR="002677C5" w14:paraId="0C26CFD2" w14:textId="77777777" w:rsidTr="002677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p w14:paraId="452E7326" w14:textId="77777777" w:rsidR="002677C5" w:rsidRPr="000E5C8F" w:rsidRDefault="002677C5" w:rsidP="002677C5">
            <w:pPr>
              <w:pStyle w:val="afff5"/>
              <w:widowControl w:val="0"/>
              <w:numPr>
                <w:ilvl w:val="0"/>
                <w:numId w:val="44"/>
              </w:numPr>
              <w:wordWrap w:val="0"/>
              <w:autoSpaceDE w:val="0"/>
              <w:autoSpaceDN w:val="0"/>
              <w:spacing w:before="0" w:line="259" w:lineRule="auto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해당 P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layer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가 주사위를 굴려 이동 가능한 값을 얻습니다 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(Roll Dice)</w:t>
            </w:r>
          </w:p>
          <w:p w14:paraId="22045EB6" w14:textId="77777777" w:rsidR="002677C5" w:rsidRPr="000E5C8F" w:rsidRDefault="002677C5" w:rsidP="002677C5">
            <w:pPr>
              <w:pStyle w:val="afff5"/>
              <w:widowControl w:val="0"/>
              <w:numPr>
                <w:ilvl w:val="0"/>
                <w:numId w:val="44"/>
              </w:numPr>
              <w:wordWrap w:val="0"/>
              <w:autoSpaceDE w:val="0"/>
              <w:autoSpaceDN w:val="0"/>
              <w:spacing w:before="0" w:line="259" w:lineRule="auto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이동가능한 값만큼 유효한 이동 방향을 입력합니다.</w:t>
            </w:r>
          </w:p>
          <w:p w14:paraId="1CB220CB" w14:textId="77777777" w:rsidR="002677C5" w:rsidRPr="000E5C8F" w:rsidRDefault="002677C5" w:rsidP="002677C5">
            <w:pPr>
              <w:pStyle w:val="afff5"/>
              <w:widowControl w:val="0"/>
              <w:numPr>
                <w:ilvl w:val="0"/>
                <w:numId w:val="44"/>
              </w:numPr>
              <w:wordWrap w:val="0"/>
              <w:autoSpaceDE w:val="0"/>
              <w:autoSpaceDN w:val="0"/>
              <w:spacing w:before="0" w:line="259" w:lineRule="auto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이동경로 유효성 체크를 통과합니다.</w:t>
            </w:r>
          </w:p>
          <w:p w14:paraId="78A0D9D1" w14:textId="77777777" w:rsidR="002677C5" w:rsidRPr="000E5C8F" w:rsidRDefault="002677C5" w:rsidP="002677C5">
            <w:pPr>
              <w:pStyle w:val="afff5"/>
              <w:widowControl w:val="0"/>
              <w:numPr>
                <w:ilvl w:val="0"/>
                <w:numId w:val="44"/>
              </w:numPr>
              <w:wordWrap w:val="0"/>
              <w:autoSpaceDE w:val="0"/>
              <w:autoSpaceDN w:val="0"/>
              <w:spacing w:before="0" w:line="259" w:lineRule="auto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P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layer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은 이동경로를 따라 이동합니다.</w:t>
            </w:r>
          </w:p>
          <w:p w14:paraId="4DD13178" w14:textId="7E198FC4" w:rsidR="002677C5" w:rsidRPr="00D11C25" w:rsidRDefault="002677C5" w:rsidP="002677C5">
            <w:pPr>
              <w:pStyle w:val="afff5"/>
              <w:widowControl w:val="0"/>
              <w:numPr>
                <w:ilvl w:val="0"/>
                <w:numId w:val="44"/>
              </w:numPr>
              <w:wordWrap w:val="0"/>
              <w:autoSpaceDE w:val="0"/>
              <w:autoSpaceDN w:val="0"/>
              <w:spacing w:before="0" w:line="259" w:lineRule="auto"/>
              <w:rPr>
                <w:rFonts w:ascii="Sandoll 고딕Neo3 02 Light" w:eastAsia="Sandoll 고딕Neo3 02 Light" w:hAnsi="Sandoll 고딕Neo3 02 Light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도착한 C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ell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에 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Card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가 있을 경우,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 xml:space="preserve"> 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 xml:space="preserve">해당 </w:t>
            </w:r>
            <w:r>
              <w:rPr>
                <w:rFonts w:ascii="Sandoll 고딕Neo3 02 Light" w:eastAsia="Sandoll 고딕Neo3 02 Light" w:hAnsi="Sandoll 고딕Neo3 02 Light"/>
                <w:b w:val="0"/>
                <w:bCs/>
              </w:rPr>
              <w:t>Card</w:t>
            </w: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를 획득합니다.</w:t>
            </w:r>
          </w:p>
          <w:p w14:paraId="6E534910" w14:textId="5D3D3F50" w:rsidR="002677C5" w:rsidRPr="00D11C25" w:rsidRDefault="00D11C25" w:rsidP="00D11C25">
            <w:pPr>
              <w:pStyle w:val="afff5"/>
              <w:widowControl w:val="0"/>
              <w:numPr>
                <w:ilvl w:val="0"/>
                <w:numId w:val="44"/>
              </w:numPr>
              <w:wordWrap w:val="0"/>
              <w:autoSpaceDE w:val="0"/>
              <w:autoSpaceDN w:val="0"/>
              <w:spacing w:before="0" w:line="259" w:lineRule="auto"/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</w:pPr>
            <w:r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  <w:t>턴을 종료합니다.</w:t>
            </w:r>
          </w:p>
        </w:tc>
      </w:tr>
      <w:tr w:rsidR="002677C5" w:rsidRPr="003A592D" w14:paraId="2A08E0B5" w14:textId="77777777" w:rsidTr="002677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23" w:type="dxa"/>
            <w:gridSpan w:val="3"/>
          </w:tcPr>
          <w:tbl>
            <w:tblPr>
              <w:tblStyle w:val="312"/>
              <w:tblpPr w:leftFromText="142" w:rightFromText="142" w:vertAnchor="text" w:horzAnchor="margin" w:tblpY="25"/>
              <w:tblW w:w="8849" w:type="dxa"/>
              <w:tblLook w:val="04A0" w:firstRow="1" w:lastRow="0" w:firstColumn="1" w:lastColumn="0" w:noHBand="0" w:noVBand="1"/>
            </w:tblPr>
            <w:tblGrid>
              <w:gridCol w:w="8849"/>
            </w:tblGrid>
            <w:tr w:rsidR="007503C4" w:rsidRPr="003A592D" w14:paraId="1BB0DA95" w14:textId="77777777" w:rsidTr="00BB1332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3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49" w:type="dxa"/>
                  <w:shd w:val="clear" w:color="auto" w:fill="7E97AD" w:themeFill="accent1"/>
                </w:tcPr>
                <w:p w14:paraId="661DAE33" w14:textId="77777777" w:rsidR="007503C4" w:rsidRPr="003A592D" w:rsidRDefault="007503C4" w:rsidP="007503C4">
                  <w:pPr>
                    <w:pStyle w:val="a"/>
                    <w:numPr>
                      <w:ilvl w:val="0"/>
                      <w:numId w:val="0"/>
                    </w:numPr>
                    <w:spacing w:before="0" w:after="0"/>
                    <w:ind w:left="360" w:hanging="360"/>
                    <w:rPr>
                      <w:rFonts w:ascii="Sandoll 고딕Neo3 02 Light" w:eastAsia="Sandoll 고딕Neo3 02 Light" w:hAnsi="Sandoll 고딕Neo3 02 Light"/>
                      <w:b/>
                    </w:rPr>
                  </w:pPr>
                  <w:r w:rsidRPr="003A592D">
                    <w:rPr>
                      <w:rFonts w:ascii="Sandoll 고딕Neo3 02 Light" w:eastAsia="Sandoll 고딕Neo3 02 Light" w:hAnsi="Sandoll 고딕Neo3 02 Light" w:hint="eastAsia"/>
                      <w:b/>
                      <w:color w:val="FFFFFF" w:themeColor="background1"/>
                    </w:rPr>
                    <w:t>e</w:t>
                  </w:r>
                  <w:r w:rsidRPr="003A592D">
                    <w:rPr>
                      <w:rFonts w:ascii="Sandoll 고딕Neo3 02 Light" w:eastAsia="Sandoll 고딕Neo3 02 Light" w:hAnsi="Sandoll 고딕Neo3 02 Light"/>
                      <w:b/>
                      <w:color w:val="FFFFFF" w:themeColor="background1"/>
                    </w:rPr>
                    <w:t>xtensions</w:t>
                  </w:r>
                </w:p>
              </w:tc>
            </w:tr>
            <w:tr w:rsidR="007503C4" w:rsidRPr="003A592D" w14:paraId="2BB7665B" w14:textId="77777777" w:rsidTr="00BB1332">
              <w:trPr>
                <w:trHeight w:val="4518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8849" w:type="dxa"/>
                </w:tcPr>
                <w:p w14:paraId="6ABE49DD" w14:textId="77777777" w:rsidR="007503C4" w:rsidRPr="00EE09F3" w:rsidRDefault="007503C4" w:rsidP="007503C4">
                  <w:pPr>
                    <w:widowControl w:val="0"/>
                    <w:wordWrap w:val="0"/>
                    <w:autoSpaceDE w:val="0"/>
                    <w:autoSpaceDN w:val="0"/>
                    <w:spacing w:before="0" w:line="259" w:lineRule="auto"/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</w:pPr>
                  <w:r>
                    <w:rPr>
                      <w:rFonts w:ascii="Sandoll 고딕Neo3 02 Light" w:eastAsia="Sandoll 고딕Neo3 02 Light" w:hAnsi="Sandoll 고딕Neo3 02 Light"/>
                      <w:b w:val="0"/>
                    </w:rPr>
                    <w:t>1</w:t>
                  </w:r>
                  <w:r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  <w:t>a</w:t>
                  </w:r>
                  <w:r>
                    <w:rPr>
                      <w:rFonts w:ascii="Sandoll 고딕Neo3 02 Light" w:eastAsia="Sandoll 고딕Neo3 02 Light" w:hAnsi="Sandoll 고딕Neo3 02 Light"/>
                      <w:b w:val="0"/>
                    </w:rPr>
                    <w:t xml:space="preserve">. </w:t>
                  </w:r>
                  <w:r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  <w:t>휴식을 선택합니다.</w:t>
                  </w:r>
                  <w:r>
                    <w:rPr>
                      <w:rFonts w:ascii="Sandoll 고딕Neo3 02 Light" w:eastAsia="Sandoll 고딕Neo3 02 Light" w:hAnsi="Sandoll 고딕Neo3 02 Light"/>
                      <w:b w:val="0"/>
                    </w:rPr>
                    <w:t xml:space="preserve"> (Take a Break)</w:t>
                  </w:r>
                </w:p>
                <w:p w14:paraId="212484EB" w14:textId="77777777" w:rsidR="007503C4" w:rsidRPr="00EE09F3" w:rsidRDefault="007503C4" w:rsidP="007503C4">
                  <w:pPr>
                    <w:pStyle w:val="afff5"/>
                    <w:numPr>
                      <w:ilvl w:val="0"/>
                      <w:numId w:val="41"/>
                    </w:numPr>
                    <w:spacing w:before="0" w:line="288" w:lineRule="auto"/>
                    <w:ind w:right="0"/>
                    <w:rPr>
                      <w:rFonts w:ascii="Sandoll 고딕Neo3 02 Light" w:eastAsia="Sandoll 고딕Neo3 02 Light" w:hAnsi="Sandoll 고딕Neo3 02 Light"/>
                      <w:b w:val="0"/>
                    </w:rPr>
                  </w:pPr>
                  <w:r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  <w:t xml:space="preserve">해당 </w:t>
                  </w:r>
                  <w:r>
                    <w:rPr>
                      <w:rFonts w:ascii="Sandoll 고딕Neo3 02 Light" w:eastAsia="Sandoll 고딕Neo3 02 Light" w:hAnsi="Sandoll 고딕Neo3 02 Light"/>
                      <w:b w:val="0"/>
                    </w:rPr>
                    <w:t>Player</w:t>
                  </w:r>
                  <w:r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  <w:t xml:space="preserve">가 보유중인 </w:t>
                  </w:r>
                  <w:r>
                    <w:rPr>
                      <w:rFonts w:ascii="Sandoll 고딕Neo3 02 Light" w:eastAsia="Sandoll 고딕Neo3 02 Light" w:hAnsi="Sandoll 고딕Neo3 02 Light"/>
                      <w:b w:val="0"/>
                    </w:rPr>
                    <w:t>Bridge Card</w:t>
                  </w:r>
                  <w:r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  <w:t>가 있다면 하나 삭제합니다.</w:t>
                  </w:r>
                </w:p>
                <w:p w14:paraId="110BF8DA" w14:textId="77777777" w:rsidR="007503C4" w:rsidRPr="00EE09F3" w:rsidRDefault="007503C4" w:rsidP="007503C4">
                  <w:pPr>
                    <w:pStyle w:val="afff5"/>
                    <w:numPr>
                      <w:ilvl w:val="0"/>
                      <w:numId w:val="41"/>
                    </w:numPr>
                    <w:spacing w:before="0" w:line="288" w:lineRule="auto"/>
                    <w:ind w:right="0"/>
                    <w:rPr>
                      <w:rFonts w:ascii="Sandoll 고딕Neo3 02 Light" w:eastAsia="Sandoll 고딕Neo3 02 Light" w:hAnsi="Sandoll 고딕Neo3 02 Light"/>
                      <w:b w:val="0"/>
                    </w:rPr>
                  </w:pPr>
                  <w:r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  <w:t xml:space="preserve">다음 순서 </w:t>
                  </w:r>
                  <w:r>
                    <w:rPr>
                      <w:rFonts w:ascii="Sandoll 고딕Neo3 02 Light" w:eastAsia="Sandoll 고딕Neo3 02 Light" w:hAnsi="Sandoll 고딕Neo3 02 Light"/>
                      <w:b w:val="0"/>
                    </w:rPr>
                    <w:t>Player</w:t>
                  </w:r>
                  <w:r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  <w:t>에게 기회가 넘어갑니다.</w:t>
                  </w:r>
                </w:p>
                <w:p w14:paraId="13566FA1" w14:textId="77777777" w:rsidR="007503C4" w:rsidRPr="00EE09F3" w:rsidRDefault="007503C4" w:rsidP="007503C4">
                  <w:pPr>
                    <w:pStyle w:val="afff5"/>
                    <w:spacing w:before="0" w:line="288" w:lineRule="auto"/>
                    <w:ind w:left="760" w:right="0"/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</w:pPr>
                </w:p>
                <w:p w14:paraId="7605424F" w14:textId="77777777" w:rsidR="007503C4" w:rsidRDefault="007503C4" w:rsidP="007503C4">
                  <w:pPr>
                    <w:widowControl w:val="0"/>
                    <w:wordWrap w:val="0"/>
                    <w:autoSpaceDE w:val="0"/>
                    <w:autoSpaceDN w:val="0"/>
                    <w:spacing w:before="0" w:line="259" w:lineRule="auto"/>
                    <w:rPr>
                      <w:rFonts w:ascii="Sandoll 고딕Neo3 02 Light" w:eastAsia="Sandoll 고딕Neo3 02 Light" w:hAnsi="Sandoll 고딕Neo3 02 Light"/>
                    </w:rPr>
                  </w:pPr>
                  <w:r>
                    <w:rPr>
                      <w:rFonts w:ascii="Sandoll 고딕Neo3 02 Light" w:eastAsia="Sandoll 고딕Neo3 02 Light" w:hAnsi="Sandoll 고딕Neo3 02 Light"/>
                      <w:b w:val="0"/>
                    </w:rPr>
                    <w:t xml:space="preserve">1b. </w:t>
                  </w:r>
                  <w:r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  <w:t>B</w:t>
                  </w:r>
                  <w:r>
                    <w:rPr>
                      <w:rFonts w:ascii="Sandoll 고딕Neo3 02 Light" w:eastAsia="Sandoll 고딕Neo3 02 Light" w:hAnsi="Sandoll 고딕Neo3 02 Light"/>
                      <w:b w:val="0"/>
                    </w:rPr>
                    <w:t>ridge Card</w:t>
                  </w:r>
                  <w:r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  <w:t>를 가지고 있습니다.</w:t>
                  </w:r>
                </w:p>
                <w:p w14:paraId="6D5279F9" w14:textId="4DC32D18" w:rsidR="007503C4" w:rsidRPr="00771621" w:rsidRDefault="007503C4" w:rsidP="00771621">
                  <w:pPr>
                    <w:pStyle w:val="afff5"/>
                    <w:numPr>
                      <w:ilvl w:val="0"/>
                      <w:numId w:val="43"/>
                    </w:numPr>
                    <w:spacing w:before="0" w:after="160" w:line="288" w:lineRule="auto"/>
                    <w:ind w:right="0"/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</w:pPr>
                  <w:r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  <w:t xml:space="preserve">얻은 주사위 값에서 보유한 </w:t>
                  </w:r>
                  <w:r>
                    <w:rPr>
                      <w:rFonts w:ascii="Sandoll 고딕Neo3 02 Light" w:eastAsia="Sandoll 고딕Neo3 02 Light" w:hAnsi="Sandoll 고딕Neo3 02 Light"/>
                      <w:b w:val="0"/>
                    </w:rPr>
                    <w:t xml:space="preserve">Bridge Card </w:t>
                  </w:r>
                  <w:r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  <w:t>개수만큼 뺀 값을 이동 가능한 값으로 설정합니다.</w:t>
                  </w:r>
                </w:p>
                <w:p w14:paraId="101E304F" w14:textId="77777777" w:rsidR="007503C4" w:rsidRDefault="007503C4" w:rsidP="007503C4">
                  <w:pPr>
                    <w:spacing w:before="0"/>
                    <w:rPr>
                      <w:rFonts w:ascii="Sandoll 고딕Neo3 02 Light" w:eastAsia="Sandoll 고딕Neo3 02 Light" w:hAnsi="Sandoll 고딕Neo3 02 Light"/>
                      <w:b w:val="0"/>
                    </w:rPr>
                  </w:pPr>
                  <w:r>
                    <w:rPr>
                      <w:rFonts w:ascii="Sandoll 고딕Neo3 02 Light" w:eastAsia="Sandoll 고딕Neo3 02 Light" w:hAnsi="Sandoll 고딕Neo3 02 Light"/>
                    </w:rPr>
                    <w:t xml:space="preserve">2a. </w:t>
                  </w:r>
                  <w:r>
                    <w:rPr>
                      <w:rFonts w:ascii="Sandoll 고딕Neo3 02 Light" w:eastAsia="Sandoll 고딕Neo3 02 Light" w:hAnsi="Sandoll 고딕Neo3 02 Light" w:hint="eastAsia"/>
                    </w:rPr>
                    <w:t>유효하지 않은 이동방향을 입력했습니다.</w:t>
                  </w:r>
                </w:p>
                <w:p w14:paraId="420BAA09" w14:textId="4DCEE701" w:rsidR="00BB1332" w:rsidRPr="00771621" w:rsidRDefault="007503C4" w:rsidP="00BB1332">
                  <w:pPr>
                    <w:pStyle w:val="afff5"/>
                    <w:numPr>
                      <w:ilvl w:val="0"/>
                      <w:numId w:val="42"/>
                    </w:numPr>
                    <w:spacing w:before="0" w:after="160" w:line="288" w:lineRule="auto"/>
                    <w:ind w:right="0"/>
                    <w:rPr>
                      <w:rFonts w:ascii="Sandoll 고딕Neo3 02 Light" w:eastAsia="Sandoll 고딕Neo3 02 Light" w:hAnsi="Sandoll 고딕Neo3 02 Light"/>
                      <w:b w:val="0"/>
                    </w:rPr>
                  </w:pPr>
                  <w:r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  <w:t xml:space="preserve">해당 </w:t>
                  </w:r>
                  <w:r>
                    <w:rPr>
                      <w:rFonts w:ascii="Sandoll 고딕Neo3 02 Light" w:eastAsia="Sandoll 고딕Neo3 02 Light" w:hAnsi="Sandoll 고딕Neo3 02 Light"/>
                      <w:b w:val="0"/>
                    </w:rPr>
                    <w:t>Playe</w:t>
                  </w:r>
                  <w:r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  <w:t>r에게 이동방향 재입력을 요청합니다</w:t>
                  </w:r>
                  <w:r w:rsidR="00BB1332"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  <w:t>.</w:t>
                  </w:r>
                </w:p>
                <w:p w14:paraId="1580E536" w14:textId="77777777" w:rsidR="00771621" w:rsidRPr="00BB1332" w:rsidRDefault="00771621" w:rsidP="00771621">
                  <w:pPr>
                    <w:pStyle w:val="afff5"/>
                    <w:spacing w:before="0" w:after="160" w:line="288" w:lineRule="auto"/>
                    <w:ind w:left="760" w:right="0"/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</w:pPr>
                </w:p>
                <w:p w14:paraId="6F7D8572" w14:textId="1B442709" w:rsidR="00771621" w:rsidRDefault="007503C4" w:rsidP="00771621">
                  <w:pPr>
                    <w:pStyle w:val="afff5"/>
                    <w:spacing w:before="0" w:after="160" w:line="288" w:lineRule="auto"/>
                    <w:ind w:left="760" w:right="0"/>
                    <w:rPr>
                      <w:rFonts w:ascii="Sandoll 고딕Neo3 02 Light" w:eastAsia="Sandoll 고딕Neo3 02 Light" w:hAnsi="Sandoll 고딕Neo3 02 Light"/>
                      <w:b w:val="0"/>
                    </w:rPr>
                  </w:pPr>
                  <w:r w:rsidRPr="00BB1332">
                    <w:rPr>
                      <w:rFonts w:ascii="Sandoll 고딕Neo3 02 Light" w:eastAsia="Sandoll 고딕Neo3 02 Light" w:hAnsi="Sandoll 고딕Neo3 02 Light" w:hint="eastAsia"/>
                    </w:rPr>
                    <w:t>유효한 이동방향을 입력할 때까지 1을 반복합니다.</w:t>
                  </w:r>
                </w:p>
                <w:p w14:paraId="209A4EAD" w14:textId="77777777" w:rsidR="00771621" w:rsidRPr="00771621" w:rsidRDefault="00771621" w:rsidP="00771621">
                  <w:pPr>
                    <w:pStyle w:val="afff5"/>
                    <w:spacing w:before="0" w:after="160" w:line="288" w:lineRule="auto"/>
                    <w:ind w:left="760" w:right="0"/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</w:pPr>
                </w:p>
                <w:p w14:paraId="165E94A6" w14:textId="54D79795" w:rsidR="007503C4" w:rsidRPr="007503C4" w:rsidRDefault="007503C4" w:rsidP="007503C4">
                  <w:pPr>
                    <w:pStyle w:val="afff5"/>
                    <w:numPr>
                      <w:ilvl w:val="0"/>
                      <w:numId w:val="42"/>
                    </w:numPr>
                    <w:spacing w:before="0" w:after="160" w:line="288" w:lineRule="auto"/>
                    <w:ind w:right="0"/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</w:pPr>
                  <w:r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  <w:t>해당 방향으로 이동합니다.</w:t>
                  </w:r>
                </w:p>
                <w:p w14:paraId="45796006" w14:textId="77777777" w:rsidR="007503C4" w:rsidRDefault="007503C4" w:rsidP="007503C4">
                  <w:pPr>
                    <w:spacing w:before="0"/>
                    <w:rPr>
                      <w:rFonts w:ascii="Sandoll 고딕Neo3 02 Light" w:eastAsia="Sandoll 고딕Neo3 02 Light" w:hAnsi="Sandoll 고딕Neo3 02 Light"/>
                      <w:b w:val="0"/>
                    </w:rPr>
                  </w:pPr>
                  <w:r>
                    <w:rPr>
                      <w:rFonts w:ascii="Sandoll 고딕Neo3 02 Light" w:eastAsia="Sandoll 고딕Neo3 02 Light" w:hAnsi="Sandoll 고딕Neo3 02 Light"/>
                    </w:rPr>
                    <w:t xml:space="preserve">2b. </w:t>
                  </w:r>
                  <w:r>
                    <w:rPr>
                      <w:rFonts w:ascii="Sandoll 고딕Neo3 02 Light" w:eastAsia="Sandoll 고딕Neo3 02 Light" w:hAnsi="Sandoll 고딕Neo3 02 Light" w:hint="eastAsia"/>
                    </w:rPr>
                    <w:t>E</w:t>
                  </w:r>
                  <w:r>
                    <w:rPr>
                      <w:rFonts w:ascii="Sandoll 고딕Neo3 02 Light" w:eastAsia="Sandoll 고딕Neo3 02 Light" w:hAnsi="Sandoll 고딕Neo3 02 Light"/>
                    </w:rPr>
                    <w:t>nd</w:t>
                  </w:r>
                  <w:r>
                    <w:rPr>
                      <w:rFonts w:ascii="Sandoll 고딕Neo3 02 Light" w:eastAsia="Sandoll 고딕Neo3 02 Light" w:hAnsi="Sandoll 고딕Neo3 02 Light" w:hint="eastAsia"/>
                    </w:rPr>
                    <w:t>에 도착한 플레이어가 있는데 뒤로 가는 방향을 입력했습니다.</w:t>
                  </w:r>
                </w:p>
                <w:p w14:paraId="5C65971A" w14:textId="77777777" w:rsidR="007503C4" w:rsidRPr="00D11C25" w:rsidRDefault="007503C4" w:rsidP="007503C4">
                  <w:pPr>
                    <w:pStyle w:val="afff5"/>
                    <w:numPr>
                      <w:ilvl w:val="0"/>
                      <w:numId w:val="45"/>
                    </w:numPr>
                    <w:spacing w:before="0" w:after="160" w:line="288" w:lineRule="auto"/>
                    <w:ind w:right="0"/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</w:pPr>
                  <w:r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  <w:t>유효성 체크에서 실패해 재 입력을 요청합니다.</w:t>
                  </w:r>
                </w:p>
                <w:p w14:paraId="685D2CC7" w14:textId="6DDF0631" w:rsidR="007503C4" w:rsidRDefault="007503C4" w:rsidP="007503C4">
                  <w:pPr>
                    <w:spacing w:before="0"/>
                    <w:ind w:left="400"/>
                    <w:rPr>
                      <w:rFonts w:ascii="Sandoll 고딕Neo3 02 Light" w:eastAsia="Sandoll 고딕Neo3 02 Light" w:hAnsi="Sandoll 고딕Neo3 02 Light"/>
                      <w:b w:val="0"/>
                    </w:rPr>
                  </w:pPr>
                  <w:r>
                    <w:rPr>
                      <w:rFonts w:ascii="Sandoll 고딕Neo3 02 Light" w:eastAsia="Sandoll 고딕Neo3 02 Light" w:hAnsi="Sandoll 고딕Neo3 02 Light" w:hint="eastAsia"/>
                    </w:rPr>
                    <w:t>유효한 이동방향을 입력할 때까지 1을 반복합니다.</w:t>
                  </w:r>
                </w:p>
                <w:p w14:paraId="1FFD888E" w14:textId="77777777" w:rsidR="007503C4" w:rsidRDefault="007503C4" w:rsidP="007503C4">
                  <w:pPr>
                    <w:spacing w:before="0"/>
                    <w:ind w:left="400"/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</w:pPr>
                </w:p>
                <w:p w14:paraId="69D1ABC4" w14:textId="435D7F22" w:rsidR="007503C4" w:rsidRPr="007503C4" w:rsidRDefault="007503C4" w:rsidP="007503C4">
                  <w:pPr>
                    <w:pStyle w:val="afff5"/>
                    <w:numPr>
                      <w:ilvl w:val="0"/>
                      <w:numId w:val="45"/>
                    </w:numPr>
                    <w:spacing w:before="0" w:after="160" w:line="288" w:lineRule="auto"/>
                    <w:ind w:right="0"/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</w:pPr>
                  <w:r>
                    <w:rPr>
                      <w:rFonts w:ascii="Sandoll 고딕Neo3 02 Light" w:eastAsia="Sandoll 고딕Neo3 02 Light" w:hAnsi="Sandoll 고딕Neo3 02 Light" w:hint="eastAsia"/>
                      <w:b w:val="0"/>
                    </w:rPr>
                    <w:t>해당 방향으로 이동합니다.</w:t>
                  </w:r>
                </w:p>
              </w:tc>
            </w:tr>
          </w:tbl>
          <w:p w14:paraId="47FF5912" w14:textId="77777777" w:rsidR="002677C5" w:rsidRPr="003A592D" w:rsidRDefault="002677C5" w:rsidP="002677C5">
            <w:pPr>
              <w:pStyle w:val="a"/>
              <w:numPr>
                <w:ilvl w:val="0"/>
                <w:numId w:val="0"/>
              </w:numPr>
              <w:spacing w:before="0" w:after="0"/>
              <w:rPr>
                <w:rFonts w:ascii="Sandoll 고딕Neo3 02 Light" w:eastAsia="Sandoll 고딕Neo3 02 Light" w:hAnsi="Sandoll 고딕Neo3 02 Light" w:hint="eastAsia"/>
                <w:b w:val="0"/>
                <w:bCs/>
              </w:rPr>
            </w:pPr>
          </w:p>
        </w:tc>
      </w:tr>
    </w:tbl>
    <w:p w14:paraId="540F2048" w14:textId="77777777" w:rsidR="00BB1332" w:rsidRPr="00D634C5" w:rsidRDefault="00BB1332" w:rsidP="00BB1332">
      <w:pPr>
        <w:pStyle w:val="21"/>
        <w:spacing w:before="0" w:after="0"/>
        <w:rPr>
          <w:rFonts w:ascii="Sandoll 고딕Neo3 02 Light" w:eastAsia="Sandoll 고딕Neo3 02 Light" w:hAnsi="Sandoll 고딕Neo3 02 Light"/>
          <w:sz w:val="20"/>
        </w:rPr>
      </w:pPr>
      <w:bookmarkStart w:id="29" w:name="_Toc105721276"/>
      <w:r>
        <w:rPr>
          <w:rFonts w:ascii="Sandoll 고딕Neo3 02 Light" w:eastAsia="Sandoll 고딕Neo3 02 Light" w:hAnsi="Sandoll 고딕Neo3 02 Light" w:hint="eastAsia"/>
          <w:sz w:val="20"/>
        </w:rPr>
        <w:lastRenderedPageBreak/>
        <w:t>S</w:t>
      </w:r>
      <w:r>
        <w:rPr>
          <w:rFonts w:ascii="Sandoll 고딕Neo3 02 Light" w:eastAsia="Sandoll 고딕Neo3 02 Light" w:hAnsi="Sandoll 고딕Neo3 02 Light"/>
          <w:sz w:val="20"/>
        </w:rPr>
        <w:t xml:space="preserve">ystem </w:t>
      </w:r>
      <w:r>
        <w:rPr>
          <w:rFonts w:ascii="Sandoll 고딕Neo3 02 Light" w:eastAsia="Sandoll 고딕Neo3 02 Light" w:hAnsi="Sandoll 고딕Neo3 02 Light" w:hint="eastAsia"/>
          <w:sz w:val="20"/>
        </w:rPr>
        <w:t>S</w:t>
      </w:r>
      <w:r>
        <w:rPr>
          <w:rFonts w:ascii="Sandoll 고딕Neo3 02 Light" w:eastAsia="Sandoll 고딕Neo3 02 Light" w:hAnsi="Sandoll 고딕Neo3 02 Light"/>
          <w:sz w:val="20"/>
        </w:rPr>
        <w:t>equence diagram</w:t>
      </w:r>
      <w:bookmarkEnd w:id="29"/>
    </w:p>
    <w:p w14:paraId="63564DE2" w14:textId="37F7D9F8" w:rsidR="00BB1332" w:rsidRDefault="005E6E05" w:rsidP="00BB1332">
      <w:pPr>
        <w:pStyle w:val="a"/>
        <w:spacing w:before="0" w:after="0"/>
      </w:pPr>
      <w:r>
        <w:rPr>
          <w:rFonts w:hint="eastAsia"/>
        </w:rPr>
        <w:t>P</w:t>
      </w:r>
      <w:r>
        <w:t>rogress Game</w:t>
      </w:r>
      <w:r w:rsidR="00BB1332">
        <w:rPr>
          <w:rFonts w:hint="eastAsia"/>
        </w:rPr>
        <w:t>시나리오</w:t>
      </w:r>
    </w:p>
    <w:p w14:paraId="3A71CB85" w14:textId="77777777" w:rsidR="00B13803" w:rsidRDefault="00B13803" w:rsidP="00B13803">
      <w:pPr>
        <w:pStyle w:val="a"/>
        <w:numPr>
          <w:ilvl w:val="0"/>
          <w:numId w:val="0"/>
        </w:numPr>
        <w:spacing w:before="0" w:after="0"/>
        <w:ind w:left="360"/>
        <w:rPr>
          <w:rFonts w:hint="eastAsia"/>
        </w:rPr>
      </w:pPr>
    </w:p>
    <w:p w14:paraId="14A4184D" w14:textId="1CAD5AEB" w:rsidR="00B13803" w:rsidRDefault="00CE4B26" w:rsidP="009C3A53"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1859880" wp14:editId="5CBFBB91">
                <wp:simplePos x="0" y="0"/>
                <wp:positionH relativeFrom="column">
                  <wp:posOffset>3884714</wp:posOffset>
                </wp:positionH>
                <wp:positionV relativeFrom="paragraph">
                  <wp:posOffset>5226685</wp:posOffset>
                </wp:positionV>
                <wp:extent cx="1341005" cy="284730"/>
                <wp:effectExtent l="0" t="0" r="0" b="1270"/>
                <wp:wrapNone/>
                <wp:docPr id="155" name="Text Box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1005" cy="2847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7BEA98" w14:textId="129BC8FA" w:rsidR="00CE4B26" w:rsidRPr="00CE4B26" w:rsidRDefault="00CE4B26" w:rsidP="00CE4B26">
                            <w:pPr>
                              <w:jc w:val="center"/>
                              <w:rPr>
                                <w:rFonts w:hint="eastAsia"/>
                                <w:color w:val="auto"/>
                                <w:sz w:val="16"/>
                                <w:szCs w:val="16"/>
                              </w:rPr>
                            </w:pPr>
                            <w:proofErr w:type="spellStart"/>
                            <w:proofErr w:type="gramStart"/>
                            <w:r w:rsidRPr="00CE4B26">
                              <w:rPr>
                                <w:rFonts w:hint="eastAsia"/>
                                <w:color w:val="auto"/>
                                <w:sz w:val="16"/>
                                <w:szCs w:val="16"/>
                              </w:rPr>
                              <w:t>c</w:t>
                            </w:r>
                            <w:r w:rsidRPr="00CE4B26">
                              <w:rPr>
                                <w:color w:val="auto"/>
                                <w:sz w:val="16"/>
                                <w:szCs w:val="16"/>
                              </w:rPr>
                              <w:t>alculateScore</w:t>
                            </w:r>
                            <w:proofErr w:type="spellEnd"/>
                            <w:r w:rsidRPr="00CE4B26">
                              <w:rPr>
                                <w:color w:val="auto"/>
                                <w:sz w:val="16"/>
                                <w:szCs w:val="16"/>
                              </w:rPr>
                              <w:t>(</w:t>
                            </w:r>
                            <w:proofErr w:type="gramEnd"/>
                            <w:r w:rsidRPr="00CE4B26">
                              <w:rPr>
                                <w:color w:val="auto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59880" id="Text Box 155" o:spid="_x0000_s1031" type="#_x0000_t202" style="position:absolute;margin-left:305.9pt;margin-top:411.55pt;width:105.6pt;height:22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" fillcolor="white [3201]" stroked="f" strokeweight=".5pt">
                <v:textbox>
                  <w:txbxContent>
                    <w:p w14:paraId="337BEA98" w14:textId="129BC8FA" w:rsidR="00CE4B26" w:rsidRPr="00CE4B26" w:rsidRDefault="00CE4B26" w:rsidP="00CE4B26">
                      <w:pPr>
                        <w:jc w:val="center"/>
                        <w:rPr>
                          <w:rFonts w:hint="eastAsia"/>
                          <w:color w:val="auto"/>
                          <w:sz w:val="16"/>
                          <w:szCs w:val="16"/>
                        </w:rPr>
                      </w:pPr>
                      <w:proofErr w:type="spellStart"/>
                      <w:proofErr w:type="gramStart"/>
                      <w:r w:rsidRPr="00CE4B26">
                        <w:rPr>
                          <w:rFonts w:hint="eastAsia"/>
                          <w:color w:val="auto"/>
                          <w:sz w:val="16"/>
                          <w:szCs w:val="16"/>
                        </w:rPr>
                        <w:t>c</w:t>
                      </w:r>
                      <w:r w:rsidRPr="00CE4B26">
                        <w:rPr>
                          <w:color w:val="auto"/>
                          <w:sz w:val="16"/>
                          <w:szCs w:val="16"/>
                        </w:rPr>
                        <w:t>alculateScore</w:t>
                      </w:r>
                      <w:proofErr w:type="spellEnd"/>
                      <w:r w:rsidRPr="00CE4B26">
                        <w:rPr>
                          <w:color w:val="auto"/>
                          <w:sz w:val="16"/>
                          <w:szCs w:val="16"/>
                        </w:rPr>
                        <w:t>(</w:t>
                      </w:r>
                      <w:proofErr w:type="gramEnd"/>
                      <w:r w:rsidRPr="00CE4B26">
                        <w:rPr>
                          <w:color w:val="auto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B13803">
        <w:rPr>
          <w:rFonts w:hint="eastAsia"/>
          <w:noProof/>
        </w:rPr>
        <w:drawing>
          <wp:inline distT="0" distB="0" distL="0" distR="0" wp14:anchorId="1ADF4B4C" wp14:editId="20DC4D43">
            <wp:extent cx="5355590" cy="6487795"/>
            <wp:effectExtent l="0" t="0" r="0" b="825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590" cy="648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7FBC6" w14:textId="77777777" w:rsidR="00B13803" w:rsidRDefault="00B13803">
      <w:r>
        <w:br w:type="page"/>
      </w:r>
    </w:p>
    <w:p w14:paraId="07010A4A" w14:textId="7D1EC530" w:rsidR="008501BF" w:rsidRDefault="00B13803" w:rsidP="00B13803">
      <w:pPr>
        <w:pStyle w:val="a"/>
      </w:pPr>
      <w:r>
        <w:rPr>
          <w:rFonts w:hint="eastAsia"/>
        </w:rPr>
        <w:lastRenderedPageBreak/>
        <w:t>M</w:t>
      </w:r>
      <w:r>
        <w:t xml:space="preserve">ake Decision </w:t>
      </w:r>
      <w:r>
        <w:rPr>
          <w:rFonts w:hint="eastAsia"/>
        </w:rPr>
        <w:t>시나리오</w:t>
      </w:r>
    </w:p>
    <w:p w14:paraId="207FCC4F" w14:textId="61CDAE91" w:rsidR="00047D2C" w:rsidRDefault="00047D2C" w:rsidP="00047D2C">
      <w:pPr>
        <w:pStyle w:val="a"/>
        <w:numPr>
          <w:ilvl w:val="0"/>
          <w:numId w:val="0"/>
        </w:numPr>
        <w:ind w:left="360"/>
      </w:pPr>
    </w:p>
    <w:p w14:paraId="2AAECF89" w14:textId="0F5C92F7" w:rsidR="00047D2C" w:rsidRDefault="00047D2C" w:rsidP="00047D2C">
      <w:pPr>
        <w:pStyle w:val="a"/>
        <w:numPr>
          <w:ilvl w:val="0"/>
          <w:numId w:val="0"/>
        </w:numPr>
        <w:ind w:left="360"/>
      </w:pPr>
    </w:p>
    <w:p w14:paraId="7B1B1E42" w14:textId="77777777" w:rsidR="00047D2C" w:rsidRDefault="00047D2C" w:rsidP="00047D2C">
      <w:pPr>
        <w:pStyle w:val="a"/>
        <w:numPr>
          <w:ilvl w:val="0"/>
          <w:numId w:val="0"/>
        </w:numPr>
        <w:rPr>
          <w:rFonts w:hint="eastAsia"/>
        </w:rPr>
      </w:pPr>
    </w:p>
    <w:p w14:paraId="5ED16FC6" w14:textId="0C6AED50" w:rsidR="00047D2C" w:rsidRDefault="00047D2C" w:rsidP="00047D2C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660F705" wp14:editId="79C8BE7A">
            <wp:extent cx="5636260" cy="6583680"/>
            <wp:effectExtent l="0" t="0" r="2540" b="762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60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1B59D" w14:textId="3BAA3974" w:rsidR="00EE7FD6" w:rsidRDefault="00047D2C" w:rsidP="00047D2C">
      <w:pPr>
        <w:jc w:val="center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FC8F970" wp14:editId="56478DE5">
            <wp:simplePos x="0" y="0"/>
            <wp:positionH relativeFrom="margin">
              <wp:align>left</wp:align>
            </wp:positionH>
            <wp:positionV relativeFrom="paragraph">
              <wp:posOffset>-287193</wp:posOffset>
            </wp:positionV>
            <wp:extent cx="5669280" cy="8476594"/>
            <wp:effectExtent l="0" t="0" r="7620" b="1270"/>
            <wp:wrapNone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847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E7FD6">
        <w:br w:type="page"/>
      </w:r>
    </w:p>
    <w:p w14:paraId="1D8F4802" w14:textId="77777777" w:rsidR="00EE7FD6" w:rsidRDefault="00EE7FD6" w:rsidP="00EE7FD6">
      <w:pPr>
        <w:pStyle w:val="21"/>
        <w:spacing w:before="0" w:after="0"/>
        <w:rPr>
          <w:rFonts w:ascii="Sandoll 고딕Neo3 02 Light" w:eastAsia="Sandoll 고딕Neo3 02 Light" w:hAnsi="Sandoll 고딕Neo3 02 Light"/>
          <w:sz w:val="20"/>
        </w:rPr>
      </w:pPr>
      <w:bookmarkStart w:id="30" w:name="_Toc105721277"/>
      <w:r>
        <w:rPr>
          <w:rFonts w:ascii="Sandoll 고딕Neo3 02 Light" w:eastAsia="Sandoll 고딕Neo3 02 Light" w:hAnsi="Sandoll 고딕Neo3 02 Light"/>
          <w:sz w:val="20"/>
        </w:rPr>
        <w:lastRenderedPageBreak/>
        <w:t>operation contracts</w:t>
      </w:r>
      <w:bookmarkEnd w:id="30"/>
    </w:p>
    <w:tbl>
      <w:tblPr>
        <w:tblStyle w:val="afffff0"/>
        <w:tblW w:w="0" w:type="auto"/>
        <w:tblLook w:val="04A0" w:firstRow="1" w:lastRow="0" w:firstColumn="1" w:lastColumn="0" w:noHBand="0" w:noVBand="1"/>
      </w:tblPr>
      <w:tblGrid>
        <w:gridCol w:w="1701"/>
        <w:gridCol w:w="7182"/>
      </w:tblGrid>
      <w:tr w:rsidR="00EE7FD6" w14:paraId="4E43833C" w14:textId="77777777" w:rsidTr="008828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  <w:gridSpan w:val="2"/>
            <w:shd w:val="clear" w:color="auto" w:fill="7E97AD" w:themeFill="accent1"/>
          </w:tcPr>
          <w:p w14:paraId="1EB62F5B" w14:textId="439C4D93" w:rsidR="00EE7FD6" w:rsidRPr="006029E2" w:rsidRDefault="00EE7FD6" w:rsidP="00882875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rFonts w:hint="eastAsia"/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C</w:t>
            </w:r>
            <w:r>
              <w:rPr>
                <w:color w:val="FFFFFF" w:themeColor="background1"/>
              </w:rPr>
              <w:t xml:space="preserve">ontract c01: </w:t>
            </w:r>
            <w:r w:rsidR="009F0A83">
              <w:rPr>
                <w:rFonts w:hint="eastAsia"/>
                <w:color w:val="FFFFFF" w:themeColor="background1"/>
              </w:rPr>
              <w:t>C</w:t>
            </w:r>
            <w:r w:rsidR="009F0A83">
              <w:rPr>
                <w:color w:val="FFFFFF" w:themeColor="background1"/>
              </w:rPr>
              <w:t>urrentPlayer</w:t>
            </w:r>
          </w:p>
        </w:tc>
      </w:tr>
      <w:tr w:rsidR="00EE7FD6" w14:paraId="5B1BC8D3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0F0E7216" w14:textId="77777777" w:rsidR="00EE7FD6" w:rsidRPr="0066190A" w:rsidRDefault="00EE7FD6" w:rsidP="00882875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 w:rsidRPr="0066190A">
              <w:rPr>
                <w:rFonts w:hint="eastAsia"/>
                <w:color w:val="FFFFFF" w:themeColor="background1"/>
              </w:rPr>
              <w:t>O</w:t>
            </w:r>
            <w:r w:rsidRPr="0066190A">
              <w:rPr>
                <w:color w:val="FFFFFF" w:themeColor="background1"/>
              </w:rPr>
              <w:t>peration</w:t>
            </w:r>
          </w:p>
        </w:tc>
        <w:tc>
          <w:tcPr>
            <w:tcW w:w="7182" w:type="dxa"/>
          </w:tcPr>
          <w:p w14:paraId="383B6EF0" w14:textId="0D983596" w:rsidR="00EE7FD6" w:rsidRDefault="009F0A83" w:rsidP="00882875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currentPlayer</w:t>
            </w:r>
            <w:proofErr w:type="spellEnd"/>
            <w:r w:rsidR="00EE7FD6">
              <w:t>(</w:t>
            </w:r>
            <w:proofErr w:type="gramEnd"/>
            <w:r w:rsidR="00EE7FD6">
              <w:t>)</w:t>
            </w:r>
          </w:p>
        </w:tc>
      </w:tr>
      <w:tr w:rsidR="00EE7FD6" w14:paraId="7F221B9A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53F4261C" w14:textId="77777777" w:rsidR="00EE7FD6" w:rsidRPr="0066190A" w:rsidRDefault="00EE7FD6" w:rsidP="00882875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 w:rsidRPr="0066190A">
              <w:rPr>
                <w:rFonts w:hint="eastAsia"/>
                <w:color w:val="FFFFFF" w:themeColor="background1"/>
              </w:rPr>
              <w:t>C</w:t>
            </w:r>
            <w:r w:rsidRPr="0066190A">
              <w:rPr>
                <w:color w:val="FFFFFF" w:themeColor="background1"/>
              </w:rPr>
              <w:t>ross References</w:t>
            </w:r>
          </w:p>
        </w:tc>
        <w:tc>
          <w:tcPr>
            <w:tcW w:w="7182" w:type="dxa"/>
          </w:tcPr>
          <w:p w14:paraId="5866E9BF" w14:textId="1A762E04" w:rsidR="00EE7FD6" w:rsidRDefault="00EE7FD6" w:rsidP="00882875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 xml:space="preserve">se Cases: </w:t>
            </w:r>
            <w:r w:rsidR="009F0A83">
              <w:t>Progress Game, Make Decision</w:t>
            </w:r>
          </w:p>
        </w:tc>
      </w:tr>
      <w:tr w:rsidR="00EE7FD6" w14:paraId="27D70B82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5A89CD44" w14:textId="77777777" w:rsidR="00EE7FD6" w:rsidRPr="0066190A" w:rsidRDefault="00EE7FD6" w:rsidP="00882875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proofErr w:type="spellStart"/>
            <w:r w:rsidRPr="0066190A">
              <w:rPr>
                <w:rFonts w:hint="eastAsia"/>
                <w:color w:val="FFFFFF" w:themeColor="background1"/>
              </w:rPr>
              <w:t>P</w:t>
            </w:r>
            <w:r w:rsidRPr="0066190A">
              <w:rPr>
                <w:color w:val="FFFFFF" w:themeColor="background1"/>
              </w:rPr>
              <w:t>reConditions</w:t>
            </w:r>
            <w:proofErr w:type="spellEnd"/>
          </w:p>
        </w:tc>
        <w:tc>
          <w:tcPr>
            <w:tcW w:w="7182" w:type="dxa"/>
          </w:tcPr>
          <w:p w14:paraId="7394A050" w14:textId="3231C62C" w:rsidR="00EE7FD6" w:rsidRDefault="009F0A83" w:rsidP="00882875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P</w:t>
            </w:r>
            <w:r>
              <w:t>layer</w:t>
            </w:r>
            <w:r>
              <w:rPr>
                <w:rFonts w:hint="eastAsia"/>
              </w:rPr>
              <w:t>의 순서가 정해졌다.</w:t>
            </w:r>
          </w:p>
        </w:tc>
      </w:tr>
      <w:tr w:rsidR="00EE7FD6" w14:paraId="4A3081CE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7FE14A2C" w14:textId="77777777" w:rsidR="00EE7FD6" w:rsidRPr="0066190A" w:rsidRDefault="00EE7FD6" w:rsidP="00882875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proofErr w:type="spellStart"/>
            <w:r w:rsidRPr="0066190A">
              <w:rPr>
                <w:rFonts w:hint="eastAsia"/>
                <w:color w:val="FFFFFF" w:themeColor="background1"/>
              </w:rPr>
              <w:t>P</w:t>
            </w:r>
            <w:r w:rsidRPr="0066190A">
              <w:rPr>
                <w:color w:val="FFFFFF" w:themeColor="background1"/>
              </w:rPr>
              <w:t>ostConditions</w:t>
            </w:r>
            <w:proofErr w:type="spellEnd"/>
          </w:p>
        </w:tc>
        <w:tc>
          <w:tcPr>
            <w:tcW w:w="7182" w:type="dxa"/>
          </w:tcPr>
          <w:p w14:paraId="00E772EC" w14:textId="71D65AF3" w:rsidR="00EE7FD6" w:rsidRDefault="009F0A83" w:rsidP="00EE7FD6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현재 차례인 </w:t>
            </w:r>
            <w:r>
              <w:t>Player</w:t>
            </w:r>
            <w:r>
              <w:rPr>
                <w:rFonts w:hint="eastAsia"/>
              </w:rPr>
              <w:t xml:space="preserve">를 </w:t>
            </w:r>
            <w:proofErr w:type="spellStart"/>
            <w:r>
              <w:rPr>
                <w:rFonts w:hint="eastAsia"/>
              </w:rPr>
              <w:t>알게되었다</w:t>
            </w:r>
            <w:proofErr w:type="spellEnd"/>
            <w:r>
              <w:rPr>
                <w:rFonts w:hint="eastAsia"/>
              </w:rPr>
              <w:t>.</w:t>
            </w:r>
          </w:p>
        </w:tc>
      </w:tr>
    </w:tbl>
    <w:p w14:paraId="44B98E27" w14:textId="70DFA673" w:rsidR="00EE7FD6" w:rsidRDefault="00EE7FD6" w:rsidP="00EE7FD6">
      <w:pPr>
        <w:pStyle w:val="a"/>
        <w:numPr>
          <w:ilvl w:val="0"/>
          <w:numId w:val="0"/>
        </w:numPr>
      </w:pPr>
    </w:p>
    <w:tbl>
      <w:tblPr>
        <w:tblStyle w:val="afffff0"/>
        <w:tblW w:w="0" w:type="auto"/>
        <w:tblLook w:val="04A0" w:firstRow="1" w:lastRow="0" w:firstColumn="1" w:lastColumn="0" w:noHBand="0" w:noVBand="1"/>
      </w:tblPr>
      <w:tblGrid>
        <w:gridCol w:w="1701"/>
        <w:gridCol w:w="7182"/>
      </w:tblGrid>
      <w:tr w:rsidR="009F0A83" w14:paraId="6209DC49" w14:textId="77777777" w:rsidTr="008828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  <w:gridSpan w:val="2"/>
            <w:shd w:val="clear" w:color="auto" w:fill="7E97AD" w:themeFill="accent1"/>
          </w:tcPr>
          <w:p w14:paraId="093F7220" w14:textId="22970443" w:rsidR="009F0A83" w:rsidRPr="006029E2" w:rsidRDefault="009F0A83" w:rsidP="00882875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rFonts w:hint="eastAsia"/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C</w:t>
            </w:r>
            <w:r>
              <w:rPr>
                <w:color w:val="FFFFFF" w:themeColor="background1"/>
              </w:rPr>
              <w:t>ontract c0</w:t>
            </w:r>
            <w:r w:rsidR="00AD0A3A">
              <w:rPr>
                <w:color w:val="FFFFFF" w:themeColor="background1"/>
              </w:rPr>
              <w:t>2</w:t>
            </w:r>
            <w:r>
              <w:rPr>
                <w:color w:val="FFFFFF" w:themeColor="background1"/>
              </w:rPr>
              <w:t xml:space="preserve">: </w:t>
            </w:r>
            <w:r w:rsidR="00AD0A3A">
              <w:rPr>
                <w:color w:val="FFFFFF" w:themeColor="background1"/>
              </w:rPr>
              <w:t>calculateScore</w:t>
            </w:r>
          </w:p>
        </w:tc>
      </w:tr>
      <w:tr w:rsidR="009F0A83" w14:paraId="22EF8670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2F54D23C" w14:textId="77777777" w:rsidR="009F0A83" w:rsidRPr="0066190A" w:rsidRDefault="009F0A83" w:rsidP="00882875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 w:rsidRPr="0066190A">
              <w:rPr>
                <w:rFonts w:hint="eastAsia"/>
                <w:color w:val="FFFFFF" w:themeColor="background1"/>
              </w:rPr>
              <w:t>O</w:t>
            </w:r>
            <w:r w:rsidRPr="0066190A">
              <w:rPr>
                <w:color w:val="FFFFFF" w:themeColor="background1"/>
              </w:rPr>
              <w:t>peration</w:t>
            </w:r>
          </w:p>
        </w:tc>
        <w:tc>
          <w:tcPr>
            <w:tcW w:w="7182" w:type="dxa"/>
          </w:tcPr>
          <w:p w14:paraId="641208FC" w14:textId="73D5252E" w:rsidR="009F0A83" w:rsidRDefault="00AD0A3A" w:rsidP="00882875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calculateScore</w:t>
            </w:r>
            <w:proofErr w:type="spellEnd"/>
            <w:r w:rsidR="009F0A83">
              <w:t>(</w:t>
            </w:r>
            <w:proofErr w:type="gramEnd"/>
            <w:r w:rsidR="009F0A83">
              <w:t>)</w:t>
            </w:r>
          </w:p>
        </w:tc>
      </w:tr>
      <w:tr w:rsidR="009F0A83" w14:paraId="67D5915F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5A0536D3" w14:textId="77777777" w:rsidR="009F0A83" w:rsidRPr="0066190A" w:rsidRDefault="009F0A83" w:rsidP="00882875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 w:rsidRPr="0066190A">
              <w:rPr>
                <w:rFonts w:hint="eastAsia"/>
                <w:color w:val="FFFFFF" w:themeColor="background1"/>
              </w:rPr>
              <w:t>C</w:t>
            </w:r>
            <w:r w:rsidRPr="0066190A">
              <w:rPr>
                <w:color w:val="FFFFFF" w:themeColor="background1"/>
              </w:rPr>
              <w:t>ross References</w:t>
            </w:r>
          </w:p>
        </w:tc>
        <w:tc>
          <w:tcPr>
            <w:tcW w:w="7182" w:type="dxa"/>
          </w:tcPr>
          <w:p w14:paraId="15152914" w14:textId="6593DE0F" w:rsidR="009F0A83" w:rsidRDefault="009F0A83" w:rsidP="00882875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 Cases: Progress Game</w:t>
            </w:r>
          </w:p>
        </w:tc>
      </w:tr>
      <w:tr w:rsidR="009F0A83" w14:paraId="1D290114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0736D0B1" w14:textId="77777777" w:rsidR="009F0A83" w:rsidRPr="0066190A" w:rsidRDefault="009F0A83" w:rsidP="00882875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proofErr w:type="spellStart"/>
            <w:r w:rsidRPr="0066190A">
              <w:rPr>
                <w:rFonts w:hint="eastAsia"/>
                <w:color w:val="FFFFFF" w:themeColor="background1"/>
              </w:rPr>
              <w:t>P</w:t>
            </w:r>
            <w:r w:rsidRPr="0066190A">
              <w:rPr>
                <w:color w:val="FFFFFF" w:themeColor="background1"/>
              </w:rPr>
              <w:t>reConditions</w:t>
            </w:r>
            <w:proofErr w:type="spellEnd"/>
          </w:p>
        </w:tc>
        <w:tc>
          <w:tcPr>
            <w:tcW w:w="7182" w:type="dxa"/>
          </w:tcPr>
          <w:p w14:paraId="5CF0CE59" w14:textId="1B87B71E" w:rsidR="009F0A83" w:rsidRDefault="00AD0A3A" w:rsidP="00882875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한명의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Player</w:t>
            </w:r>
            <w:r>
              <w:rPr>
                <w:rFonts w:hint="eastAsia"/>
              </w:rPr>
              <w:t xml:space="preserve">를 제외하고 모두 </w:t>
            </w:r>
            <w:r>
              <w:t>End</w:t>
            </w:r>
            <w:r>
              <w:rPr>
                <w:rFonts w:hint="eastAsia"/>
              </w:rPr>
              <w:t>에 들어왔다.</w:t>
            </w:r>
          </w:p>
        </w:tc>
      </w:tr>
      <w:tr w:rsidR="009F0A83" w14:paraId="3ACB6CAC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491B2073" w14:textId="77777777" w:rsidR="009F0A83" w:rsidRPr="0066190A" w:rsidRDefault="009F0A83" w:rsidP="00882875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proofErr w:type="spellStart"/>
            <w:r w:rsidRPr="0066190A">
              <w:rPr>
                <w:rFonts w:hint="eastAsia"/>
                <w:color w:val="FFFFFF" w:themeColor="background1"/>
              </w:rPr>
              <w:t>P</w:t>
            </w:r>
            <w:r w:rsidRPr="0066190A">
              <w:rPr>
                <w:color w:val="FFFFFF" w:themeColor="background1"/>
              </w:rPr>
              <w:t>ostConditions</w:t>
            </w:r>
            <w:proofErr w:type="spellEnd"/>
          </w:p>
        </w:tc>
        <w:tc>
          <w:tcPr>
            <w:tcW w:w="7182" w:type="dxa"/>
          </w:tcPr>
          <w:p w14:paraId="416C4452" w14:textId="77777777" w:rsidR="009F0A83" w:rsidRDefault="00AD0A3A" w:rsidP="009F0A83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W</w:t>
            </w:r>
            <w:r>
              <w:t>inner</w:t>
            </w:r>
            <w:r>
              <w:rPr>
                <w:rFonts w:hint="eastAsia"/>
              </w:rPr>
              <w:t xml:space="preserve">가 </w:t>
            </w:r>
            <w:proofErr w:type="spellStart"/>
            <w:r>
              <w:rPr>
                <w:rFonts w:hint="eastAsia"/>
              </w:rPr>
              <w:t>누군지</w:t>
            </w:r>
            <w:proofErr w:type="spellEnd"/>
            <w:r>
              <w:rPr>
                <w:rFonts w:hint="eastAsia"/>
              </w:rPr>
              <w:t xml:space="preserve"> 알 수 있다.</w:t>
            </w:r>
          </w:p>
          <w:p w14:paraId="30B8C0DB" w14:textId="423144E3" w:rsidR="00AD0A3A" w:rsidRDefault="00AD0A3A" w:rsidP="009F0A83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게임이 완전히 종료된다.</w:t>
            </w:r>
          </w:p>
        </w:tc>
      </w:tr>
    </w:tbl>
    <w:p w14:paraId="4F018B07" w14:textId="2FC88104" w:rsidR="009F0A83" w:rsidRDefault="009F0A83" w:rsidP="00EE7FD6">
      <w:pPr>
        <w:pStyle w:val="a"/>
        <w:numPr>
          <w:ilvl w:val="0"/>
          <w:numId w:val="0"/>
        </w:numPr>
      </w:pPr>
    </w:p>
    <w:tbl>
      <w:tblPr>
        <w:tblStyle w:val="afffff0"/>
        <w:tblW w:w="0" w:type="auto"/>
        <w:tblLook w:val="04A0" w:firstRow="1" w:lastRow="0" w:firstColumn="1" w:lastColumn="0" w:noHBand="0" w:noVBand="1"/>
      </w:tblPr>
      <w:tblGrid>
        <w:gridCol w:w="1701"/>
        <w:gridCol w:w="7182"/>
      </w:tblGrid>
      <w:tr w:rsidR="00AD0A3A" w14:paraId="36D6FEE7" w14:textId="77777777" w:rsidTr="008828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  <w:gridSpan w:val="2"/>
            <w:shd w:val="clear" w:color="auto" w:fill="7E97AD" w:themeFill="accent1"/>
          </w:tcPr>
          <w:p w14:paraId="38E7FCB8" w14:textId="0E7F6362" w:rsidR="00AD0A3A" w:rsidRPr="006029E2" w:rsidRDefault="00AD0A3A" w:rsidP="00882875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rFonts w:hint="eastAsia"/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C</w:t>
            </w:r>
            <w:r>
              <w:rPr>
                <w:color w:val="FFFFFF" w:themeColor="background1"/>
              </w:rPr>
              <w:t>ontract c0</w:t>
            </w:r>
            <w:r>
              <w:rPr>
                <w:color w:val="FFFFFF" w:themeColor="background1"/>
              </w:rPr>
              <w:t>3</w:t>
            </w:r>
            <w:r>
              <w:rPr>
                <w:color w:val="FFFFFF" w:themeColor="background1"/>
              </w:rPr>
              <w:t xml:space="preserve">: </w:t>
            </w:r>
            <w:r>
              <w:rPr>
                <w:rFonts w:hint="eastAsia"/>
                <w:color w:val="FFFFFF" w:themeColor="background1"/>
              </w:rPr>
              <w:t>i</w:t>
            </w:r>
            <w:r>
              <w:rPr>
                <w:color w:val="FFFFFF" w:themeColor="background1"/>
              </w:rPr>
              <w:t>svalid</w:t>
            </w:r>
          </w:p>
        </w:tc>
      </w:tr>
      <w:tr w:rsidR="00AD0A3A" w14:paraId="18A3CFDA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70FDB882" w14:textId="77777777" w:rsidR="00AD0A3A" w:rsidRPr="0066190A" w:rsidRDefault="00AD0A3A" w:rsidP="00882875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 w:rsidRPr="0066190A">
              <w:rPr>
                <w:rFonts w:hint="eastAsia"/>
                <w:color w:val="FFFFFF" w:themeColor="background1"/>
              </w:rPr>
              <w:t>O</w:t>
            </w:r>
            <w:r w:rsidRPr="0066190A">
              <w:rPr>
                <w:color w:val="FFFFFF" w:themeColor="background1"/>
              </w:rPr>
              <w:t>peration</w:t>
            </w:r>
          </w:p>
        </w:tc>
        <w:tc>
          <w:tcPr>
            <w:tcW w:w="7182" w:type="dxa"/>
          </w:tcPr>
          <w:p w14:paraId="509C5633" w14:textId="5E078DA5" w:rsidR="00AD0A3A" w:rsidRDefault="00AD0A3A" w:rsidP="00882875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isValid</w:t>
            </w:r>
            <w:proofErr w:type="spellEnd"/>
            <w:r>
              <w:t>(</w:t>
            </w:r>
            <w:proofErr w:type="spellStart"/>
            <w:proofErr w:type="gramEnd"/>
            <w:r>
              <w:t>canNotMoveBack</w:t>
            </w:r>
            <w:proofErr w:type="spellEnd"/>
            <w:r>
              <w:t>: Boolean, directions: String</w:t>
            </w:r>
            <w:r>
              <w:t>)</w:t>
            </w:r>
          </w:p>
        </w:tc>
      </w:tr>
      <w:tr w:rsidR="00AD0A3A" w14:paraId="3F84CE28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5F699232" w14:textId="77777777" w:rsidR="00AD0A3A" w:rsidRPr="0066190A" w:rsidRDefault="00AD0A3A" w:rsidP="00882875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 w:rsidRPr="0066190A">
              <w:rPr>
                <w:rFonts w:hint="eastAsia"/>
                <w:color w:val="FFFFFF" w:themeColor="background1"/>
              </w:rPr>
              <w:t>C</w:t>
            </w:r>
            <w:r w:rsidRPr="0066190A">
              <w:rPr>
                <w:color w:val="FFFFFF" w:themeColor="background1"/>
              </w:rPr>
              <w:t>ross References</w:t>
            </w:r>
          </w:p>
        </w:tc>
        <w:tc>
          <w:tcPr>
            <w:tcW w:w="7182" w:type="dxa"/>
          </w:tcPr>
          <w:p w14:paraId="701A6440" w14:textId="5FC6082C" w:rsidR="00AD0A3A" w:rsidRDefault="00AD0A3A" w:rsidP="00882875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 xml:space="preserve">se Cases: </w:t>
            </w:r>
            <w:r>
              <w:t>Make Decision</w:t>
            </w:r>
          </w:p>
        </w:tc>
      </w:tr>
      <w:tr w:rsidR="00AD0A3A" w14:paraId="62C5F595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64E5A560" w14:textId="77777777" w:rsidR="00AD0A3A" w:rsidRPr="0066190A" w:rsidRDefault="00AD0A3A" w:rsidP="00882875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proofErr w:type="spellStart"/>
            <w:r w:rsidRPr="0066190A">
              <w:rPr>
                <w:rFonts w:hint="eastAsia"/>
                <w:color w:val="FFFFFF" w:themeColor="background1"/>
              </w:rPr>
              <w:t>P</w:t>
            </w:r>
            <w:r w:rsidRPr="0066190A">
              <w:rPr>
                <w:color w:val="FFFFFF" w:themeColor="background1"/>
              </w:rPr>
              <w:t>reConditions</w:t>
            </w:r>
            <w:proofErr w:type="spellEnd"/>
          </w:p>
        </w:tc>
        <w:tc>
          <w:tcPr>
            <w:tcW w:w="7182" w:type="dxa"/>
          </w:tcPr>
          <w:p w14:paraId="590653B4" w14:textId="09DB1A86" w:rsidR="00AD0A3A" w:rsidRDefault="00AD0A3A" w:rsidP="00882875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>layer</w:t>
            </w:r>
            <w:r>
              <w:rPr>
                <w:rFonts w:hint="eastAsia"/>
              </w:rPr>
              <w:t>가 이동 경로를 설정했다.</w:t>
            </w:r>
          </w:p>
        </w:tc>
      </w:tr>
      <w:tr w:rsidR="00AD0A3A" w14:paraId="3D8F2CFD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5F6B431F" w14:textId="77777777" w:rsidR="00AD0A3A" w:rsidRPr="0066190A" w:rsidRDefault="00AD0A3A" w:rsidP="00882875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proofErr w:type="spellStart"/>
            <w:r w:rsidRPr="0066190A">
              <w:rPr>
                <w:rFonts w:hint="eastAsia"/>
                <w:color w:val="FFFFFF" w:themeColor="background1"/>
              </w:rPr>
              <w:t>P</w:t>
            </w:r>
            <w:r w:rsidRPr="0066190A">
              <w:rPr>
                <w:color w:val="FFFFFF" w:themeColor="background1"/>
              </w:rPr>
              <w:t>ostConditions</w:t>
            </w:r>
            <w:proofErr w:type="spellEnd"/>
          </w:p>
        </w:tc>
        <w:tc>
          <w:tcPr>
            <w:tcW w:w="7182" w:type="dxa"/>
          </w:tcPr>
          <w:p w14:paraId="0D6DB908" w14:textId="77777777" w:rsidR="00AD0A3A" w:rsidRDefault="00AD0A3A" w:rsidP="00AD0A3A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해당 방향이 유효한 이동인지 확인할 수 있다</w:t>
            </w:r>
          </w:p>
          <w:p w14:paraId="25AECA2F" w14:textId="66A3F5D9" w:rsidR="00AD0A3A" w:rsidRDefault="00AD0A3A" w:rsidP="00AD0A3A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뒤로 돌아갈 수 있는 경우와 없는 경우 모두 체크할 수 있다.</w:t>
            </w:r>
          </w:p>
        </w:tc>
      </w:tr>
    </w:tbl>
    <w:p w14:paraId="3A0A5191" w14:textId="42DF3E19" w:rsidR="00AD0A3A" w:rsidRDefault="00AD0A3A" w:rsidP="00EE7FD6">
      <w:pPr>
        <w:pStyle w:val="a"/>
        <w:numPr>
          <w:ilvl w:val="0"/>
          <w:numId w:val="0"/>
        </w:numPr>
      </w:pPr>
    </w:p>
    <w:tbl>
      <w:tblPr>
        <w:tblStyle w:val="afffff0"/>
        <w:tblW w:w="0" w:type="auto"/>
        <w:tblLook w:val="04A0" w:firstRow="1" w:lastRow="0" w:firstColumn="1" w:lastColumn="0" w:noHBand="0" w:noVBand="1"/>
      </w:tblPr>
      <w:tblGrid>
        <w:gridCol w:w="1701"/>
        <w:gridCol w:w="7182"/>
      </w:tblGrid>
      <w:tr w:rsidR="00AD0A3A" w14:paraId="3A55023B" w14:textId="77777777" w:rsidTr="0088287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83" w:type="dxa"/>
            <w:gridSpan w:val="2"/>
            <w:shd w:val="clear" w:color="auto" w:fill="7E97AD" w:themeFill="accent1"/>
          </w:tcPr>
          <w:p w14:paraId="79CCA14D" w14:textId="46801E44" w:rsidR="00AD0A3A" w:rsidRPr="006029E2" w:rsidRDefault="00AD0A3A" w:rsidP="00882875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rFonts w:hint="eastAsia"/>
                <w:color w:val="FFFFFF" w:themeColor="background1"/>
              </w:rPr>
            </w:pPr>
            <w:r>
              <w:rPr>
                <w:rFonts w:hint="eastAsia"/>
                <w:color w:val="FFFFFF" w:themeColor="background1"/>
              </w:rPr>
              <w:t>C</w:t>
            </w:r>
            <w:r>
              <w:rPr>
                <w:color w:val="FFFFFF" w:themeColor="background1"/>
              </w:rPr>
              <w:t>ontract c0</w:t>
            </w:r>
            <w:r>
              <w:rPr>
                <w:color w:val="FFFFFF" w:themeColor="background1"/>
              </w:rPr>
              <w:t>4</w:t>
            </w:r>
            <w:r>
              <w:rPr>
                <w:color w:val="FFFFFF" w:themeColor="background1"/>
              </w:rPr>
              <w:t xml:space="preserve">: </w:t>
            </w:r>
            <w:r w:rsidR="00D26E16">
              <w:rPr>
                <w:rFonts w:hint="eastAsia"/>
                <w:color w:val="FFFFFF" w:themeColor="background1"/>
              </w:rPr>
              <w:t>n</w:t>
            </w:r>
            <w:r w:rsidR="00D26E16">
              <w:rPr>
                <w:color w:val="FFFFFF" w:themeColor="background1"/>
              </w:rPr>
              <w:t>extPlayer</w:t>
            </w:r>
          </w:p>
        </w:tc>
      </w:tr>
      <w:tr w:rsidR="00AD0A3A" w14:paraId="022243FE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6A4363A1" w14:textId="77777777" w:rsidR="00AD0A3A" w:rsidRPr="0066190A" w:rsidRDefault="00AD0A3A" w:rsidP="00882875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 w:rsidRPr="0066190A">
              <w:rPr>
                <w:rFonts w:hint="eastAsia"/>
                <w:color w:val="FFFFFF" w:themeColor="background1"/>
              </w:rPr>
              <w:t>O</w:t>
            </w:r>
            <w:r w:rsidRPr="0066190A">
              <w:rPr>
                <w:color w:val="FFFFFF" w:themeColor="background1"/>
              </w:rPr>
              <w:t>peration</w:t>
            </w:r>
          </w:p>
        </w:tc>
        <w:tc>
          <w:tcPr>
            <w:tcW w:w="7182" w:type="dxa"/>
          </w:tcPr>
          <w:p w14:paraId="3651FB4B" w14:textId="4C2007ED" w:rsidR="00AD0A3A" w:rsidRDefault="00D26E16" w:rsidP="00882875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nextPlayer</w:t>
            </w:r>
            <w:proofErr w:type="spellEnd"/>
            <w:r w:rsidR="00AD0A3A">
              <w:t>(</w:t>
            </w:r>
            <w:proofErr w:type="gramEnd"/>
            <w:r>
              <w:t>)</w:t>
            </w:r>
          </w:p>
        </w:tc>
      </w:tr>
      <w:tr w:rsidR="00AD0A3A" w14:paraId="17631B5C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77970F48" w14:textId="77777777" w:rsidR="00AD0A3A" w:rsidRPr="0066190A" w:rsidRDefault="00AD0A3A" w:rsidP="00882875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r w:rsidRPr="0066190A">
              <w:rPr>
                <w:rFonts w:hint="eastAsia"/>
                <w:color w:val="FFFFFF" w:themeColor="background1"/>
              </w:rPr>
              <w:t>C</w:t>
            </w:r>
            <w:r w:rsidRPr="0066190A">
              <w:rPr>
                <w:color w:val="FFFFFF" w:themeColor="background1"/>
              </w:rPr>
              <w:t>ross References</w:t>
            </w:r>
          </w:p>
        </w:tc>
        <w:tc>
          <w:tcPr>
            <w:tcW w:w="7182" w:type="dxa"/>
          </w:tcPr>
          <w:p w14:paraId="79323D35" w14:textId="77777777" w:rsidR="00AD0A3A" w:rsidRDefault="00AD0A3A" w:rsidP="00882875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U</w:t>
            </w:r>
            <w:r>
              <w:t>se Cases: Make Decision</w:t>
            </w:r>
          </w:p>
        </w:tc>
      </w:tr>
      <w:tr w:rsidR="00AD0A3A" w14:paraId="18115436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501D4AB3" w14:textId="77777777" w:rsidR="00AD0A3A" w:rsidRPr="0066190A" w:rsidRDefault="00AD0A3A" w:rsidP="00882875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proofErr w:type="spellStart"/>
            <w:r w:rsidRPr="0066190A">
              <w:rPr>
                <w:rFonts w:hint="eastAsia"/>
                <w:color w:val="FFFFFF" w:themeColor="background1"/>
              </w:rPr>
              <w:t>P</w:t>
            </w:r>
            <w:r w:rsidRPr="0066190A">
              <w:rPr>
                <w:color w:val="FFFFFF" w:themeColor="background1"/>
              </w:rPr>
              <w:t>reConditions</w:t>
            </w:r>
            <w:proofErr w:type="spellEnd"/>
          </w:p>
        </w:tc>
        <w:tc>
          <w:tcPr>
            <w:tcW w:w="7182" w:type="dxa"/>
          </w:tcPr>
          <w:p w14:paraId="0EC78A4D" w14:textId="0464C4FE" w:rsidR="00AD0A3A" w:rsidRDefault="00AD0A3A" w:rsidP="00882875">
            <w:pPr>
              <w:pStyle w:val="a"/>
              <w:numPr>
                <w:ilvl w:val="0"/>
                <w:numId w:val="0"/>
              </w:numPr>
              <w:spacing w:before="0" w:after="0"/>
              <w:ind w:leftChars="100" w:left="18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P</w:t>
            </w:r>
            <w:r>
              <w:t>layer</w:t>
            </w:r>
            <w:r w:rsidR="00D26E16">
              <w:rPr>
                <w:rFonts w:hint="eastAsia"/>
              </w:rPr>
              <w:t>의 순서가 끝이 났다.</w:t>
            </w:r>
          </w:p>
        </w:tc>
      </w:tr>
      <w:tr w:rsidR="00AD0A3A" w14:paraId="518F2F1B" w14:textId="77777777" w:rsidTr="0088287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01" w:type="dxa"/>
            <w:shd w:val="clear" w:color="auto" w:fill="7E97AD" w:themeFill="accent1"/>
            <w:vAlign w:val="center"/>
          </w:tcPr>
          <w:p w14:paraId="6BD863D9" w14:textId="77777777" w:rsidR="00AD0A3A" w:rsidRPr="0066190A" w:rsidRDefault="00AD0A3A" w:rsidP="00882875">
            <w:pPr>
              <w:pStyle w:val="a"/>
              <w:numPr>
                <w:ilvl w:val="0"/>
                <w:numId w:val="0"/>
              </w:numPr>
              <w:spacing w:before="0" w:after="0"/>
              <w:jc w:val="center"/>
              <w:rPr>
                <w:color w:val="FFFFFF" w:themeColor="background1"/>
              </w:rPr>
            </w:pPr>
            <w:proofErr w:type="spellStart"/>
            <w:r w:rsidRPr="0066190A">
              <w:rPr>
                <w:rFonts w:hint="eastAsia"/>
                <w:color w:val="FFFFFF" w:themeColor="background1"/>
              </w:rPr>
              <w:t>P</w:t>
            </w:r>
            <w:r w:rsidRPr="0066190A">
              <w:rPr>
                <w:color w:val="FFFFFF" w:themeColor="background1"/>
              </w:rPr>
              <w:t>ostConditions</w:t>
            </w:r>
            <w:proofErr w:type="spellEnd"/>
          </w:p>
        </w:tc>
        <w:tc>
          <w:tcPr>
            <w:tcW w:w="7182" w:type="dxa"/>
          </w:tcPr>
          <w:p w14:paraId="4348E7A0" w14:textId="04ED57C8" w:rsidR="00B96D14" w:rsidRDefault="00B96D14" w:rsidP="00B96D14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다음 순서를 지정했다.</w:t>
            </w:r>
          </w:p>
          <w:p w14:paraId="204D4077" w14:textId="373BE4E8" w:rsidR="00B96D14" w:rsidRDefault="00B96D14" w:rsidP="00B96D14">
            <w:pPr>
              <w:pStyle w:val="a"/>
              <w:numPr>
                <w:ilvl w:val="0"/>
                <w:numId w:val="24"/>
              </w:numPr>
              <w:spacing w:before="0"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c</w:t>
            </w:r>
            <w:r>
              <w:t>urrentPlayer</w:t>
            </w:r>
            <w:proofErr w:type="spellEnd"/>
            <w:r>
              <w:rPr>
                <w:rFonts w:hint="eastAsia"/>
              </w:rPr>
              <w:t xml:space="preserve">에서 이제 다음 순서의 </w:t>
            </w:r>
            <w:r>
              <w:t>player</w:t>
            </w:r>
            <w:r>
              <w:rPr>
                <w:rFonts w:hint="eastAsia"/>
              </w:rPr>
              <w:t>객체를 얻을 수 있다.</w:t>
            </w:r>
          </w:p>
          <w:p w14:paraId="0227F283" w14:textId="28E6017E" w:rsidR="00AD0A3A" w:rsidRDefault="00AD0A3A" w:rsidP="00D26E16">
            <w:pPr>
              <w:pStyle w:val="a"/>
              <w:numPr>
                <w:ilvl w:val="0"/>
                <w:numId w:val="0"/>
              </w:numPr>
              <w:spacing w:before="0" w:after="0"/>
              <w:ind w:left="76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</w:p>
        </w:tc>
      </w:tr>
    </w:tbl>
    <w:p w14:paraId="095E1808" w14:textId="043C8B98" w:rsidR="001C667C" w:rsidRDefault="001C667C" w:rsidP="00EE7FD6">
      <w:pPr>
        <w:pStyle w:val="a"/>
        <w:numPr>
          <w:ilvl w:val="0"/>
          <w:numId w:val="0"/>
        </w:numPr>
      </w:pPr>
    </w:p>
    <w:p w14:paraId="21C3EF95" w14:textId="77777777" w:rsidR="001C667C" w:rsidRDefault="001C667C">
      <w:r>
        <w:br w:type="page"/>
      </w:r>
    </w:p>
    <w:p w14:paraId="74CAE4CB" w14:textId="77777777" w:rsidR="001C667C" w:rsidRPr="00C32509" w:rsidRDefault="001C667C" w:rsidP="001C667C">
      <w:pPr>
        <w:pStyle w:val="21"/>
        <w:spacing w:before="0" w:after="0"/>
        <w:rPr>
          <w:rFonts w:ascii="Sandoll 고딕Neo3 02 Light" w:eastAsia="Sandoll 고딕Neo3 02 Light" w:hAnsi="Sandoll 고딕Neo3 02 Light" w:hint="eastAsia"/>
          <w:sz w:val="20"/>
        </w:rPr>
      </w:pPr>
      <w:r>
        <w:rPr>
          <w:rFonts w:ascii="Sandoll 고딕Neo3 02 Light" w:eastAsia="Sandoll 고딕Neo3 02 Light" w:hAnsi="Sandoll 고딕Neo3 02 Light" w:hint="eastAsia"/>
          <w:sz w:val="20"/>
        </w:rPr>
        <w:lastRenderedPageBreak/>
        <w:t>I</w:t>
      </w:r>
      <w:r>
        <w:rPr>
          <w:rFonts w:ascii="Sandoll 고딕Neo3 02 Light" w:eastAsia="Sandoll 고딕Neo3 02 Light" w:hAnsi="Sandoll 고딕Neo3 02 Light"/>
          <w:sz w:val="20"/>
        </w:rPr>
        <w:t>mplementation</w:t>
      </w:r>
    </w:p>
    <w:p w14:paraId="3E95647B" w14:textId="77777777" w:rsidR="00AD0A3A" w:rsidRPr="00AD0A3A" w:rsidRDefault="00AD0A3A" w:rsidP="00EE7FD6">
      <w:pPr>
        <w:pStyle w:val="a"/>
        <w:numPr>
          <w:ilvl w:val="0"/>
          <w:numId w:val="0"/>
        </w:numPr>
        <w:rPr>
          <w:rFonts w:hint="eastAsia"/>
        </w:rPr>
      </w:pPr>
    </w:p>
    <w:sectPr w:rsidR="00AD0A3A" w:rsidRPr="00AD0A3A" w:rsidSect="000012F4">
      <w:headerReference w:type="default" r:id="rId54"/>
      <w:pgSz w:w="11907" w:h="16839" w:code="1"/>
      <w:pgMar w:top="2678" w:right="1512" w:bottom="1913" w:left="1512" w:header="918" w:footer="7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E36AF3" w14:textId="77777777" w:rsidR="005E5079" w:rsidRDefault="005E5079">
      <w:pPr>
        <w:spacing w:after="0" w:line="240" w:lineRule="auto"/>
      </w:pPr>
      <w:r>
        <w:separator/>
      </w:r>
    </w:p>
  </w:endnote>
  <w:endnote w:type="continuationSeparator" w:id="0">
    <w:p w14:paraId="62C5B6C1" w14:textId="77777777" w:rsidR="005E5079" w:rsidRDefault="005E50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andoll 고딕Neo3 02 Light">
    <w:altName w:val="맑은 고딕"/>
    <w:panose1 w:val="020B0600000101010101"/>
    <w:charset w:val="81"/>
    <w:family w:val="swiss"/>
    <w:notTrueType/>
    <w:pitch w:val="variable"/>
    <w:sig w:usb0="00000203" w:usb1="29D72C10" w:usb2="00000010" w:usb3="00000000" w:csb0="00280005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09E435" w14:textId="77777777" w:rsidR="00631025" w:rsidRPr="00C12051" w:rsidRDefault="00860FF4">
    <w:pPr>
      <w:pStyle w:val="a7"/>
      <w:rPr>
        <w:rFonts w:asciiTheme="majorEastAsia" w:eastAsiaTheme="majorEastAsia" w:hAnsiTheme="majorEastAsia"/>
      </w:rPr>
    </w:pPr>
    <w:r w:rsidRPr="00C12051">
      <w:rPr>
        <w:rFonts w:asciiTheme="majorEastAsia" w:eastAsiaTheme="majorEastAsia" w:hAnsiTheme="majorEastAsia"/>
        <w:lang w:val="ko-KR"/>
      </w:rPr>
      <w:t xml:space="preserve">페이지 </w:t>
    </w:r>
    <w:r w:rsidRPr="00C12051">
      <w:rPr>
        <w:rFonts w:asciiTheme="majorEastAsia" w:eastAsiaTheme="majorEastAsia" w:hAnsiTheme="majorEastAsia"/>
      </w:rPr>
      <w:fldChar w:fldCharType="begin"/>
    </w:r>
    <w:r w:rsidRPr="00C12051">
      <w:rPr>
        <w:rFonts w:asciiTheme="majorEastAsia" w:eastAsiaTheme="majorEastAsia" w:hAnsiTheme="majorEastAsia"/>
      </w:rPr>
      <w:instrText>page</w:instrText>
    </w:r>
    <w:r w:rsidRPr="00C12051">
      <w:rPr>
        <w:rFonts w:asciiTheme="majorEastAsia" w:eastAsiaTheme="majorEastAsia" w:hAnsiTheme="majorEastAsia"/>
      </w:rPr>
      <w:fldChar w:fldCharType="separate"/>
    </w:r>
    <w:r w:rsidR="00745599">
      <w:rPr>
        <w:rFonts w:asciiTheme="majorEastAsia" w:eastAsiaTheme="majorEastAsia" w:hAnsiTheme="majorEastAsia"/>
        <w:noProof/>
      </w:rPr>
      <w:t>6</w:t>
    </w:r>
    <w:r w:rsidRPr="00C12051">
      <w:rPr>
        <w:rFonts w:asciiTheme="majorEastAsia" w:eastAsiaTheme="majorEastAsia" w:hAnsiTheme="majorEastAsia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020A2" w14:textId="77777777" w:rsidR="000012F4" w:rsidRPr="00C12051" w:rsidRDefault="000012F4">
    <w:pPr>
      <w:pStyle w:val="a7"/>
      <w:rPr>
        <w:rFonts w:asciiTheme="majorEastAsia" w:eastAsiaTheme="majorEastAsia" w:hAnsiTheme="majorEastAsia"/>
      </w:rPr>
    </w:pPr>
    <w:r w:rsidRPr="00C12051">
      <w:rPr>
        <w:rFonts w:asciiTheme="majorEastAsia" w:eastAsiaTheme="majorEastAsia" w:hAnsiTheme="majorEastAsia"/>
        <w:lang w:val="ko-KR"/>
      </w:rPr>
      <w:t xml:space="preserve">페이지 </w:t>
    </w:r>
    <w:r w:rsidRPr="00C12051">
      <w:rPr>
        <w:rFonts w:asciiTheme="majorEastAsia" w:eastAsiaTheme="majorEastAsia" w:hAnsiTheme="majorEastAsia"/>
      </w:rPr>
      <w:fldChar w:fldCharType="begin"/>
    </w:r>
    <w:r w:rsidRPr="00C12051">
      <w:rPr>
        <w:rFonts w:asciiTheme="majorEastAsia" w:eastAsiaTheme="majorEastAsia" w:hAnsiTheme="majorEastAsia"/>
      </w:rPr>
      <w:instrText>page</w:instrText>
    </w:r>
    <w:r w:rsidRPr="00C12051">
      <w:rPr>
        <w:rFonts w:asciiTheme="majorEastAsia" w:eastAsiaTheme="majorEastAsia" w:hAnsiTheme="majorEastAsia"/>
      </w:rPr>
      <w:fldChar w:fldCharType="separate"/>
    </w:r>
    <w:r>
      <w:rPr>
        <w:rFonts w:asciiTheme="majorEastAsia" w:eastAsiaTheme="majorEastAsia" w:hAnsiTheme="majorEastAsia"/>
        <w:noProof/>
      </w:rPr>
      <w:t>6</w:t>
    </w:r>
    <w:r w:rsidRPr="00C12051">
      <w:rPr>
        <w:rFonts w:asciiTheme="majorEastAsia" w:eastAsiaTheme="majorEastAsia" w:hAnsiTheme="majorEastAsi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E9B3FF" w14:textId="77777777" w:rsidR="005E5079" w:rsidRDefault="005E5079">
      <w:pPr>
        <w:spacing w:after="0" w:line="240" w:lineRule="auto"/>
      </w:pPr>
      <w:r>
        <w:separator/>
      </w:r>
    </w:p>
  </w:footnote>
  <w:footnote w:type="continuationSeparator" w:id="0">
    <w:p w14:paraId="503CCC33" w14:textId="77777777" w:rsidR="005E5079" w:rsidRDefault="005E50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B64DA7" w14:textId="77777777" w:rsidR="00631025" w:rsidRDefault="00860FF4">
    <w:pPr>
      <w:pStyle w:val="afffff4"/>
      <w:tabs>
        <w:tab w:val="left" w:pos="5032"/>
      </w:tabs>
    </w:pPr>
    <w:r>
      <w:rPr>
        <w:lang w:val="ko-KR"/>
      </w:rPr>
      <w:t>목차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F63ABB" w14:textId="6B2D7D1F" w:rsidR="00631025" w:rsidRPr="001E2734" w:rsidRDefault="007619B6">
    <w:pPr>
      <w:pStyle w:val="afffff4"/>
      <w:rPr>
        <w:rFonts w:ascii="Sandoll 고딕Neo3 02 Light" w:eastAsia="Sandoll 고딕Neo3 02 Light" w:hAnsi="Sandoll 고딕Neo3 02 Light"/>
      </w:rPr>
    </w:pPr>
    <w:r>
      <w:rPr>
        <w:rFonts w:ascii="Sandoll 고딕Neo3 02 Light" w:eastAsia="Sandoll 고딕Neo3 02 Light" w:hAnsi="Sandoll 고딕Neo3 02 Light" w:hint="eastAsia"/>
      </w:rPr>
      <w:t>개요</w:t>
    </w:r>
  </w:p>
  <w:p w14:paraId="6519D28C" w14:textId="77777777" w:rsidR="001A30D8" w:rsidRDefault="001A30D8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01779" w14:textId="5691C1B3" w:rsidR="007619B6" w:rsidRDefault="007619B6" w:rsidP="007619B6">
    <w:pPr>
      <w:pStyle w:val="afffff4"/>
    </w:pPr>
    <w:r>
      <w:rPr>
        <w:rFonts w:ascii="Sandoll 고딕Neo3 02 Light" w:eastAsia="Sandoll 고딕Neo3 02 Light" w:hAnsi="Sandoll 고딕Neo3 02 Light" w:hint="eastAsia"/>
      </w:rPr>
      <w:t>I</w:t>
    </w:r>
    <w:r>
      <w:rPr>
        <w:rFonts w:ascii="Sandoll 고딕Neo3 02 Light" w:eastAsia="Sandoll 고딕Neo3 02 Light" w:hAnsi="Sandoll 고딕Neo3 02 Light"/>
      </w:rPr>
      <w:t>NCEPTION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523949" w14:textId="3DB4864F" w:rsidR="00C4105E" w:rsidRDefault="00C4105E" w:rsidP="007619B6">
    <w:pPr>
      <w:pStyle w:val="afffff4"/>
    </w:pPr>
    <w:r>
      <w:rPr>
        <w:rFonts w:ascii="Sandoll 고딕Neo3 02 Light" w:eastAsia="Sandoll 고딕Neo3 02 Light" w:hAnsi="Sandoll 고딕Neo3 02 Light"/>
      </w:rPr>
      <w:t>ELABORATION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1BB440C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8AC7B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21A4EE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0847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6E8615A"/>
    <w:lvl w:ilvl="0">
      <w:start w:val="1"/>
      <w:numFmt w:val="bullet"/>
      <w:pStyle w:val="5"/>
      <w:lvlText w:val=""/>
      <w:lvlJc w:val="left"/>
      <w:pPr>
        <w:tabs>
          <w:tab w:val="num" w:pos="1800"/>
        </w:tabs>
        <w:ind w:left="1800" w:hanging="360"/>
      </w:pPr>
      <w:rPr>
        <w:rFonts w:ascii="Symbol" w:eastAsia="Symbol" w:hAnsi="Symbol" w:hint="default"/>
      </w:rPr>
    </w:lvl>
  </w:abstractNum>
  <w:abstractNum w:abstractNumId="5" w15:restartNumberingAfterBreak="0">
    <w:nsid w:val="FFFFFF81"/>
    <w:multiLevelType w:val="singleLevel"/>
    <w:tmpl w:val="7F8230A0"/>
    <w:lvl w:ilvl="0">
      <w:start w:val="1"/>
      <w:numFmt w:val="bullet"/>
      <w:pStyle w:val="4"/>
      <w:lvlText w:val=""/>
      <w:lvlJc w:val="left"/>
      <w:pPr>
        <w:tabs>
          <w:tab w:val="num" w:pos="1440"/>
        </w:tabs>
        <w:ind w:left="1440" w:hanging="360"/>
      </w:pPr>
      <w:rPr>
        <w:rFonts w:ascii="Symbol" w:eastAsia="Symbol" w:hAnsi="Symbol" w:hint="default"/>
      </w:rPr>
    </w:lvl>
  </w:abstractNum>
  <w:abstractNum w:abstractNumId="6" w15:restartNumberingAfterBreak="0">
    <w:nsid w:val="FFFFFF82"/>
    <w:multiLevelType w:val="singleLevel"/>
    <w:tmpl w:val="4CF4A9A6"/>
    <w:lvl w:ilvl="0">
      <w:start w:val="1"/>
      <w:numFmt w:val="bullet"/>
      <w:pStyle w:val="3"/>
      <w:lvlText w:val=""/>
      <w:lvlJc w:val="left"/>
      <w:pPr>
        <w:tabs>
          <w:tab w:val="num" w:pos="1080"/>
        </w:tabs>
        <w:ind w:left="1080" w:hanging="360"/>
      </w:pPr>
      <w:rPr>
        <w:rFonts w:ascii="Symbol" w:eastAsia="Symbol" w:hAnsi="Symbol" w:hint="default"/>
      </w:rPr>
    </w:lvl>
  </w:abstractNum>
  <w:abstractNum w:abstractNumId="7" w15:restartNumberingAfterBreak="0">
    <w:nsid w:val="FFFFFF83"/>
    <w:multiLevelType w:val="singleLevel"/>
    <w:tmpl w:val="1F86DD2C"/>
    <w:lvl w:ilvl="0">
      <w:start w:val="1"/>
      <w:numFmt w:val="bullet"/>
      <w:pStyle w:val="2"/>
      <w:lvlText w:val=""/>
      <w:lvlJc w:val="left"/>
      <w:pPr>
        <w:tabs>
          <w:tab w:val="num" w:pos="720"/>
        </w:tabs>
        <w:ind w:left="720" w:hanging="360"/>
      </w:pPr>
      <w:rPr>
        <w:rFonts w:ascii="Symbol" w:eastAsia="Symbol" w:hAnsi="Symbol" w:hint="default"/>
      </w:rPr>
    </w:lvl>
  </w:abstractNum>
  <w:abstractNum w:abstractNumId="8" w15:restartNumberingAfterBreak="0">
    <w:nsid w:val="FFFFFF88"/>
    <w:multiLevelType w:val="singleLevel"/>
    <w:tmpl w:val="E57693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E3E6F02"/>
    <w:lvl w:ilvl="0">
      <w:start w:val="1"/>
      <w:numFmt w:val="bullet"/>
      <w:pStyle w:val="a"/>
      <w:lvlText w:val="•"/>
      <w:lvlJc w:val="left"/>
      <w:pPr>
        <w:ind w:left="360" w:hanging="360"/>
      </w:pPr>
      <w:rPr>
        <w:rFonts w:ascii="Cambria" w:eastAsia="Cambria" w:hAnsi="Cambria" w:hint="default"/>
        <w:color w:val="7E97AD" w:themeColor="accent1"/>
      </w:rPr>
    </w:lvl>
  </w:abstractNum>
  <w:abstractNum w:abstractNumId="10" w15:restartNumberingAfterBreak="0">
    <w:nsid w:val="03B32190"/>
    <w:multiLevelType w:val="multilevel"/>
    <w:tmpl w:val="9CA4ABB8"/>
    <w:numStyleLink w:val="a0"/>
  </w:abstractNum>
  <w:abstractNum w:abstractNumId="11" w15:restartNumberingAfterBreak="0">
    <w:nsid w:val="0A675167"/>
    <w:multiLevelType w:val="hybridMultilevel"/>
    <w:tmpl w:val="31DAE32C"/>
    <w:lvl w:ilvl="0" w:tplc="3F4A56A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AB375C8"/>
    <w:multiLevelType w:val="hybridMultilevel"/>
    <w:tmpl w:val="31DAE32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B6F205A"/>
    <w:multiLevelType w:val="multilevel"/>
    <w:tmpl w:val="9CA4ABB8"/>
    <w:styleLink w:val="a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212B1D92"/>
    <w:multiLevelType w:val="hybridMultilevel"/>
    <w:tmpl w:val="31DAE32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3D3152A"/>
    <w:multiLevelType w:val="hybridMultilevel"/>
    <w:tmpl w:val="31DAE32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246F62B0"/>
    <w:multiLevelType w:val="hybridMultilevel"/>
    <w:tmpl w:val="31DAE32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24DA7F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264C6FB2"/>
    <w:multiLevelType w:val="hybridMultilevel"/>
    <w:tmpl w:val="9196C436"/>
    <w:lvl w:ilvl="0" w:tplc="FFFFFFFF">
      <w:start w:val="1"/>
      <w:numFmt w:val="decimal"/>
      <w:lvlText w:val="%1."/>
      <w:lvlJc w:val="left"/>
      <w:pPr>
        <w:ind w:left="904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44" w:hanging="400"/>
      </w:pPr>
    </w:lvl>
    <w:lvl w:ilvl="2" w:tplc="0409001B" w:tentative="1">
      <w:start w:val="1"/>
      <w:numFmt w:val="lowerRoman"/>
      <w:lvlText w:val="%3."/>
      <w:lvlJc w:val="right"/>
      <w:pPr>
        <w:ind w:left="1744" w:hanging="400"/>
      </w:pPr>
    </w:lvl>
    <w:lvl w:ilvl="3" w:tplc="0409000F" w:tentative="1">
      <w:start w:val="1"/>
      <w:numFmt w:val="decimal"/>
      <w:lvlText w:val="%4."/>
      <w:lvlJc w:val="left"/>
      <w:pPr>
        <w:ind w:left="2144" w:hanging="400"/>
      </w:pPr>
    </w:lvl>
    <w:lvl w:ilvl="4" w:tplc="04090019" w:tentative="1">
      <w:start w:val="1"/>
      <w:numFmt w:val="upperLetter"/>
      <w:lvlText w:val="%5."/>
      <w:lvlJc w:val="left"/>
      <w:pPr>
        <w:ind w:left="2544" w:hanging="400"/>
      </w:pPr>
    </w:lvl>
    <w:lvl w:ilvl="5" w:tplc="0409001B" w:tentative="1">
      <w:start w:val="1"/>
      <w:numFmt w:val="lowerRoman"/>
      <w:lvlText w:val="%6."/>
      <w:lvlJc w:val="right"/>
      <w:pPr>
        <w:ind w:left="2944" w:hanging="400"/>
      </w:pPr>
    </w:lvl>
    <w:lvl w:ilvl="6" w:tplc="0409000F" w:tentative="1">
      <w:start w:val="1"/>
      <w:numFmt w:val="decimal"/>
      <w:lvlText w:val="%7."/>
      <w:lvlJc w:val="left"/>
      <w:pPr>
        <w:ind w:left="3344" w:hanging="400"/>
      </w:pPr>
    </w:lvl>
    <w:lvl w:ilvl="7" w:tplc="04090019" w:tentative="1">
      <w:start w:val="1"/>
      <w:numFmt w:val="upperLetter"/>
      <w:lvlText w:val="%8."/>
      <w:lvlJc w:val="left"/>
      <w:pPr>
        <w:ind w:left="3744" w:hanging="400"/>
      </w:pPr>
    </w:lvl>
    <w:lvl w:ilvl="8" w:tplc="0409001B" w:tentative="1">
      <w:start w:val="1"/>
      <w:numFmt w:val="lowerRoman"/>
      <w:lvlText w:val="%9."/>
      <w:lvlJc w:val="right"/>
      <w:pPr>
        <w:ind w:left="4144" w:hanging="400"/>
      </w:pPr>
    </w:lvl>
  </w:abstractNum>
  <w:abstractNum w:abstractNumId="19" w15:restartNumberingAfterBreak="0">
    <w:nsid w:val="27B7589B"/>
    <w:multiLevelType w:val="hybridMultilevel"/>
    <w:tmpl w:val="31DAE32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28D35FC1"/>
    <w:multiLevelType w:val="hybridMultilevel"/>
    <w:tmpl w:val="31DAE32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2BFC2D6F"/>
    <w:multiLevelType w:val="hybridMultilevel"/>
    <w:tmpl w:val="31DAE32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2F701BD7"/>
    <w:multiLevelType w:val="hybridMultilevel"/>
    <w:tmpl w:val="31DAE32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30E02DE7"/>
    <w:multiLevelType w:val="hybridMultilevel"/>
    <w:tmpl w:val="F2729870"/>
    <w:lvl w:ilvl="0" w:tplc="4E103E64">
      <w:start w:val="1"/>
      <w:numFmt w:val="decimal"/>
      <w:lvlText w:val="%1."/>
      <w:lvlJc w:val="left"/>
      <w:pPr>
        <w:ind w:left="115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ind w:left="4395" w:hanging="400"/>
      </w:pPr>
    </w:lvl>
  </w:abstractNum>
  <w:abstractNum w:abstractNumId="24" w15:restartNumberingAfterBreak="0">
    <w:nsid w:val="3619179F"/>
    <w:multiLevelType w:val="hybridMultilevel"/>
    <w:tmpl w:val="D764ACD2"/>
    <w:lvl w:ilvl="0" w:tplc="98C43506">
      <w:start w:val="1"/>
      <w:numFmt w:val="bullet"/>
      <w:lvlText w:val="-"/>
      <w:lvlJc w:val="left"/>
      <w:pPr>
        <w:tabs>
          <w:tab w:val="num" w:pos="936"/>
        </w:tabs>
        <w:ind w:left="936" w:hanging="216"/>
      </w:pPr>
      <w:rPr>
        <w:rFonts w:ascii="Cambria" w:eastAsia="Cambria" w:hAnsi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eastAsia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eastAsia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eastAsia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eastAsia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eastAsia="Wingdings" w:hAnsi="Wingdings" w:hint="default"/>
      </w:rPr>
    </w:lvl>
  </w:abstractNum>
  <w:abstractNum w:abstractNumId="25" w15:restartNumberingAfterBreak="0">
    <w:nsid w:val="367F6A45"/>
    <w:multiLevelType w:val="multilevel"/>
    <w:tmpl w:val="80C0D6D2"/>
    <w:lvl w:ilvl="0">
      <w:start w:val="1"/>
      <w:numFmt w:val="decimal"/>
      <w:pStyle w:val="a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0"/>
      <w:suff w:val="space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lowerLetter"/>
      <w:pStyle w:val="30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pStyle w:val="40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pStyle w:val="50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6" w15:restartNumberingAfterBreak="0">
    <w:nsid w:val="3AB564FE"/>
    <w:multiLevelType w:val="hybridMultilevel"/>
    <w:tmpl w:val="31DAE32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3FB71FD5"/>
    <w:multiLevelType w:val="hybridMultilevel"/>
    <w:tmpl w:val="31DAE32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97D6731"/>
    <w:multiLevelType w:val="hybridMultilevel"/>
    <w:tmpl w:val="31DAE32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5AEB1FDB"/>
    <w:multiLevelType w:val="hybridMultilevel"/>
    <w:tmpl w:val="1FB8397A"/>
    <w:lvl w:ilvl="0" w:tplc="A58EE3A4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E8E6477E">
      <w:numFmt w:val="bullet"/>
      <w:lvlText w:val="-"/>
      <w:lvlJc w:val="left"/>
      <w:pPr>
        <w:ind w:left="1560" w:hanging="400"/>
      </w:pPr>
      <w:rPr>
        <w:rFonts w:ascii="맑은 고딕" w:eastAsia="맑은 고딕" w:hAnsi="맑은 고딕" w:cstheme="minorBidi" w:hint="eastAsia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0" w15:restartNumberingAfterBreak="0">
    <w:nsid w:val="5B865CE8"/>
    <w:multiLevelType w:val="hybridMultilevel"/>
    <w:tmpl w:val="31DAE32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F8E2489"/>
    <w:multiLevelType w:val="hybridMultilevel"/>
    <w:tmpl w:val="31DAE32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5FB27CE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 w15:restartNumberingAfterBreak="0">
    <w:nsid w:val="619B55B5"/>
    <w:multiLevelType w:val="hybridMultilevel"/>
    <w:tmpl w:val="8D3E1BFE"/>
    <w:lvl w:ilvl="0" w:tplc="6BB43120">
      <w:start w:val="2022"/>
      <w:numFmt w:val="bullet"/>
      <w:lvlText w:val="-"/>
      <w:lvlJc w:val="left"/>
      <w:pPr>
        <w:ind w:left="760" w:hanging="360"/>
      </w:pPr>
      <w:rPr>
        <w:rFonts w:ascii="Sandoll 고딕Neo3 02 Light" w:eastAsia="Sandoll 고딕Neo3 02 Light" w:hAnsi="Sandoll 고딕Neo3 02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4" w15:restartNumberingAfterBreak="0">
    <w:nsid w:val="6F432E2D"/>
    <w:multiLevelType w:val="hybridMultilevel"/>
    <w:tmpl w:val="31DAE32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745D6D74"/>
    <w:multiLevelType w:val="hybridMultilevel"/>
    <w:tmpl w:val="31DAE32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7C0C1A45"/>
    <w:multiLevelType w:val="hybridMultilevel"/>
    <w:tmpl w:val="D69A8B14"/>
    <w:lvl w:ilvl="0" w:tplc="D6B0A14A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9A2E81E8">
      <w:start w:val="1"/>
      <w:numFmt w:val="decimal"/>
      <w:lvlText w:val="%3)"/>
      <w:lvlJc w:val="left"/>
      <w:pPr>
        <w:ind w:left="1560" w:hanging="360"/>
      </w:pPr>
      <w:rPr>
        <w:rFonts w:hint="eastAsia"/>
      </w:rPr>
    </w:lvl>
    <w:lvl w:ilvl="3" w:tplc="E9C0155E">
      <w:start w:val="1"/>
      <w:numFmt w:val="decimal"/>
      <w:lvlText w:val="%4."/>
      <w:lvlJc w:val="left"/>
      <w:pPr>
        <w:ind w:left="1960" w:hanging="360"/>
      </w:pPr>
      <w:rPr>
        <w:rFonts w:hint="eastAsia"/>
      </w:r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7ED9239C"/>
    <w:multiLevelType w:val="hybridMultilevel"/>
    <w:tmpl w:val="31DAE32C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36587628">
    <w:abstractNumId w:val="9"/>
  </w:num>
  <w:num w:numId="2" w16cid:durableId="429280060">
    <w:abstractNumId w:val="7"/>
  </w:num>
  <w:num w:numId="3" w16cid:durableId="159585318">
    <w:abstractNumId w:val="6"/>
  </w:num>
  <w:num w:numId="4" w16cid:durableId="2115125362">
    <w:abstractNumId w:val="5"/>
  </w:num>
  <w:num w:numId="5" w16cid:durableId="475607289">
    <w:abstractNumId w:val="4"/>
  </w:num>
  <w:num w:numId="6" w16cid:durableId="301277260">
    <w:abstractNumId w:val="8"/>
  </w:num>
  <w:num w:numId="7" w16cid:durableId="1396396254">
    <w:abstractNumId w:val="3"/>
  </w:num>
  <w:num w:numId="8" w16cid:durableId="1921057479">
    <w:abstractNumId w:val="2"/>
  </w:num>
  <w:num w:numId="9" w16cid:durableId="693043494">
    <w:abstractNumId w:val="1"/>
  </w:num>
  <w:num w:numId="10" w16cid:durableId="1585261259">
    <w:abstractNumId w:val="0"/>
  </w:num>
  <w:num w:numId="11" w16cid:durableId="1338653233">
    <w:abstractNumId w:val="24"/>
  </w:num>
  <w:num w:numId="12" w16cid:durableId="713773273">
    <w:abstractNumId w:val="9"/>
    <w:lvlOverride w:ilvl="0">
      <w:startOverride w:val="1"/>
    </w:lvlOverride>
  </w:num>
  <w:num w:numId="13" w16cid:durableId="812329535">
    <w:abstractNumId w:val="9"/>
    <w:lvlOverride w:ilvl="0">
      <w:startOverride w:val="1"/>
    </w:lvlOverride>
  </w:num>
  <w:num w:numId="14" w16cid:durableId="897322286">
    <w:abstractNumId w:val="9"/>
    <w:lvlOverride w:ilvl="0">
      <w:startOverride w:val="1"/>
    </w:lvlOverride>
  </w:num>
  <w:num w:numId="15" w16cid:durableId="1078478492">
    <w:abstractNumId w:val="17"/>
  </w:num>
  <w:num w:numId="16" w16cid:durableId="378747802">
    <w:abstractNumId w:val="32"/>
  </w:num>
  <w:num w:numId="17" w16cid:durableId="712928449">
    <w:abstractNumId w:val="13"/>
  </w:num>
  <w:num w:numId="18" w16cid:durableId="911618362">
    <w:abstractNumId w:val="10"/>
  </w:num>
  <w:num w:numId="19" w16cid:durableId="494343312">
    <w:abstractNumId w:val="25"/>
  </w:num>
  <w:num w:numId="20" w16cid:durableId="809251396">
    <w:abstractNumId w:val="9"/>
  </w:num>
  <w:num w:numId="21" w16cid:durableId="795872180">
    <w:abstractNumId w:val="9"/>
  </w:num>
  <w:num w:numId="22" w16cid:durableId="1700351134">
    <w:abstractNumId w:val="9"/>
    <w:lvlOverride w:ilvl="0">
      <w:startOverride w:val="1"/>
    </w:lvlOverride>
  </w:num>
  <w:num w:numId="23" w16cid:durableId="736561657">
    <w:abstractNumId w:val="9"/>
    <w:lvlOverride w:ilvl="0">
      <w:startOverride w:val="1"/>
    </w:lvlOverride>
  </w:num>
  <w:num w:numId="24" w16cid:durableId="578290919">
    <w:abstractNumId w:val="33"/>
  </w:num>
  <w:num w:numId="25" w16cid:durableId="522592033">
    <w:abstractNumId w:val="36"/>
  </w:num>
  <w:num w:numId="26" w16cid:durableId="1652295949">
    <w:abstractNumId w:val="29"/>
  </w:num>
  <w:num w:numId="27" w16cid:durableId="1774857015">
    <w:abstractNumId w:val="11"/>
  </w:num>
  <w:num w:numId="28" w16cid:durableId="2033876137">
    <w:abstractNumId w:val="23"/>
  </w:num>
  <w:num w:numId="29" w16cid:durableId="514539015">
    <w:abstractNumId w:val="28"/>
  </w:num>
  <w:num w:numId="30" w16cid:durableId="1146893275">
    <w:abstractNumId w:val="12"/>
  </w:num>
  <w:num w:numId="31" w16cid:durableId="2055349194">
    <w:abstractNumId w:val="30"/>
  </w:num>
  <w:num w:numId="32" w16cid:durableId="618996758">
    <w:abstractNumId w:val="26"/>
  </w:num>
  <w:num w:numId="33" w16cid:durableId="1153523979">
    <w:abstractNumId w:val="21"/>
  </w:num>
  <w:num w:numId="34" w16cid:durableId="1312128281">
    <w:abstractNumId w:val="37"/>
  </w:num>
  <w:num w:numId="35" w16cid:durableId="1561136239">
    <w:abstractNumId w:val="27"/>
  </w:num>
  <w:num w:numId="36" w16cid:durableId="1441295106">
    <w:abstractNumId w:val="31"/>
  </w:num>
  <w:num w:numId="37" w16cid:durableId="450637213">
    <w:abstractNumId w:val="18"/>
  </w:num>
  <w:num w:numId="38" w16cid:durableId="743647452">
    <w:abstractNumId w:val="14"/>
  </w:num>
  <w:num w:numId="39" w16cid:durableId="911156025">
    <w:abstractNumId w:val="34"/>
  </w:num>
  <w:num w:numId="40" w16cid:durableId="1066298726">
    <w:abstractNumId w:val="22"/>
  </w:num>
  <w:num w:numId="41" w16cid:durableId="957176551">
    <w:abstractNumId w:val="16"/>
  </w:num>
  <w:num w:numId="42" w16cid:durableId="542517675">
    <w:abstractNumId w:val="15"/>
  </w:num>
  <w:num w:numId="43" w16cid:durableId="1119954672">
    <w:abstractNumId w:val="20"/>
  </w:num>
  <w:num w:numId="44" w16cid:durableId="151259377">
    <w:abstractNumId w:val="19"/>
  </w:num>
  <w:num w:numId="45" w16cid:durableId="1426875257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734"/>
    <w:rsid w:val="000012F4"/>
    <w:rsid w:val="000042A9"/>
    <w:rsid w:val="0002136C"/>
    <w:rsid w:val="00033576"/>
    <w:rsid w:val="000442C0"/>
    <w:rsid w:val="0004793C"/>
    <w:rsid w:val="00047D2C"/>
    <w:rsid w:val="00065BBA"/>
    <w:rsid w:val="000711C4"/>
    <w:rsid w:val="000811B0"/>
    <w:rsid w:val="000830FB"/>
    <w:rsid w:val="000872B4"/>
    <w:rsid w:val="000A27ED"/>
    <w:rsid w:val="000B5017"/>
    <w:rsid w:val="000C3170"/>
    <w:rsid w:val="000D1E2E"/>
    <w:rsid w:val="000E5C8F"/>
    <w:rsid w:val="00111402"/>
    <w:rsid w:val="00114DDB"/>
    <w:rsid w:val="00117EE5"/>
    <w:rsid w:val="00140608"/>
    <w:rsid w:val="00150ED5"/>
    <w:rsid w:val="001766BB"/>
    <w:rsid w:val="00195B01"/>
    <w:rsid w:val="001A066E"/>
    <w:rsid w:val="001A0681"/>
    <w:rsid w:val="001A30D8"/>
    <w:rsid w:val="001A4BD5"/>
    <w:rsid w:val="001B39F4"/>
    <w:rsid w:val="001C667C"/>
    <w:rsid w:val="001E2734"/>
    <w:rsid w:val="001E74B1"/>
    <w:rsid w:val="00200C69"/>
    <w:rsid w:val="00211BE7"/>
    <w:rsid w:val="0023398B"/>
    <w:rsid w:val="0023584E"/>
    <w:rsid w:val="00243A96"/>
    <w:rsid w:val="002677C5"/>
    <w:rsid w:val="002922D9"/>
    <w:rsid w:val="00357DE6"/>
    <w:rsid w:val="00376EC6"/>
    <w:rsid w:val="003A592D"/>
    <w:rsid w:val="003B71E8"/>
    <w:rsid w:val="003C4941"/>
    <w:rsid w:val="003F6632"/>
    <w:rsid w:val="00427A63"/>
    <w:rsid w:val="0043224A"/>
    <w:rsid w:val="00487DE9"/>
    <w:rsid w:val="004B5E5A"/>
    <w:rsid w:val="004B6721"/>
    <w:rsid w:val="004E547A"/>
    <w:rsid w:val="00514857"/>
    <w:rsid w:val="00540FFB"/>
    <w:rsid w:val="005908E4"/>
    <w:rsid w:val="005B68CA"/>
    <w:rsid w:val="005C0AB9"/>
    <w:rsid w:val="005C179C"/>
    <w:rsid w:val="005D6841"/>
    <w:rsid w:val="005D7664"/>
    <w:rsid w:val="005E5079"/>
    <w:rsid w:val="005E69B8"/>
    <w:rsid w:val="005E6E05"/>
    <w:rsid w:val="006029E2"/>
    <w:rsid w:val="00631025"/>
    <w:rsid w:val="0064170A"/>
    <w:rsid w:val="0064567F"/>
    <w:rsid w:val="00660726"/>
    <w:rsid w:val="0066190A"/>
    <w:rsid w:val="0069693C"/>
    <w:rsid w:val="006A4576"/>
    <w:rsid w:val="006A4785"/>
    <w:rsid w:val="006A5B56"/>
    <w:rsid w:val="006B6D18"/>
    <w:rsid w:val="006C4E2F"/>
    <w:rsid w:val="006E2EB0"/>
    <w:rsid w:val="00704BC9"/>
    <w:rsid w:val="00725EBA"/>
    <w:rsid w:val="00745599"/>
    <w:rsid w:val="007503C4"/>
    <w:rsid w:val="007619B6"/>
    <w:rsid w:val="00771621"/>
    <w:rsid w:val="007843F5"/>
    <w:rsid w:val="00786BAB"/>
    <w:rsid w:val="007C6E0D"/>
    <w:rsid w:val="007F6A11"/>
    <w:rsid w:val="008203D4"/>
    <w:rsid w:val="00821CF9"/>
    <w:rsid w:val="00833FF5"/>
    <w:rsid w:val="00843CC1"/>
    <w:rsid w:val="008501BF"/>
    <w:rsid w:val="00860FF4"/>
    <w:rsid w:val="008C4BC4"/>
    <w:rsid w:val="008C4BD3"/>
    <w:rsid w:val="008C7411"/>
    <w:rsid w:val="008D22AF"/>
    <w:rsid w:val="008E317D"/>
    <w:rsid w:val="00915556"/>
    <w:rsid w:val="009213BB"/>
    <w:rsid w:val="009516D3"/>
    <w:rsid w:val="009A5946"/>
    <w:rsid w:val="009A5967"/>
    <w:rsid w:val="009C3A53"/>
    <w:rsid w:val="009C5748"/>
    <w:rsid w:val="009C658F"/>
    <w:rsid w:val="009F0A83"/>
    <w:rsid w:val="00A00C50"/>
    <w:rsid w:val="00A00CA6"/>
    <w:rsid w:val="00A039F4"/>
    <w:rsid w:val="00A12349"/>
    <w:rsid w:val="00A20ECD"/>
    <w:rsid w:val="00A61901"/>
    <w:rsid w:val="00A63867"/>
    <w:rsid w:val="00A76AA8"/>
    <w:rsid w:val="00A92588"/>
    <w:rsid w:val="00AA7F5B"/>
    <w:rsid w:val="00AC0E9A"/>
    <w:rsid w:val="00AD0A3A"/>
    <w:rsid w:val="00AE1144"/>
    <w:rsid w:val="00AF168D"/>
    <w:rsid w:val="00B04A9A"/>
    <w:rsid w:val="00B13803"/>
    <w:rsid w:val="00B165B9"/>
    <w:rsid w:val="00B16CAA"/>
    <w:rsid w:val="00B2301E"/>
    <w:rsid w:val="00B35B7B"/>
    <w:rsid w:val="00B4174F"/>
    <w:rsid w:val="00B6169E"/>
    <w:rsid w:val="00B96D14"/>
    <w:rsid w:val="00BA22CA"/>
    <w:rsid w:val="00BB1332"/>
    <w:rsid w:val="00BC470E"/>
    <w:rsid w:val="00BE0AB9"/>
    <w:rsid w:val="00C12051"/>
    <w:rsid w:val="00C32509"/>
    <w:rsid w:val="00C403A7"/>
    <w:rsid w:val="00C4105E"/>
    <w:rsid w:val="00C557E3"/>
    <w:rsid w:val="00C64790"/>
    <w:rsid w:val="00C76DD4"/>
    <w:rsid w:val="00C91790"/>
    <w:rsid w:val="00CC30AB"/>
    <w:rsid w:val="00CD03C1"/>
    <w:rsid w:val="00CD744F"/>
    <w:rsid w:val="00CE4B26"/>
    <w:rsid w:val="00CF5C0C"/>
    <w:rsid w:val="00D04B76"/>
    <w:rsid w:val="00D11C25"/>
    <w:rsid w:val="00D15DB4"/>
    <w:rsid w:val="00D26E16"/>
    <w:rsid w:val="00D33F69"/>
    <w:rsid w:val="00D44EA3"/>
    <w:rsid w:val="00D52F65"/>
    <w:rsid w:val="00D55ED1"/>
    <w:rsid w:val="00D634C5"/>
    <w:rsid w:val="00D638DA"/>
    <w:rsid w:val="00D962FC"/>
    <w:rsid w:val="00DC2326"/>
    <w:rsid w:val="00DF19CD"/>
    <w:rsid w:val="00DF6831"/>
    <w:rsid w:val="00E04177"/>
    <w:rsid w:val="00EB08A4"/>
    <w:rsid w:val="00EB3D32"/>
    <w:rsid w:val="00EB7DD5"/>
    <w:rsid w:val="00EE0261"/>
    <w:rsid w:val="00EE09F3"/>
    <w:rsid w:val="00EE7FD6"/>
    <w:rsid w:val="00EF4D0E"/>
    <w:rsid w:val="00F005F8"/>
    <w:rsid w:val="00F02A4E"/>
    <w:rsid w:val="00F4329B"/>
    <w:rsid w:val="00F564B7"/>
    <w:rsid w:val="00F6331B"/>
    <w:rsid w:val="00FC1756"/>
    <w:rsid w:val="00FC412D"/>
    <w:rsid w:val="00FC669B"/>
    <w:rsid w:val="00FF3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5705F8B"/>
  <w15:docId w15:val="{F9D6C79D-F45E-4B77-B354-1273865F06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595959" w:themeColor="text1" w:themeTint="A6"/>
        <w:lang w:val="en-US" w:eastAsia="ko-KR" w:bidi="ar-SA"/>
      </w:rPr>
    </w:rPrDefault>
    <w:pPrDefault>
      <w:pPr>
        <w:spacing w:before="40" w:after="16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 w:qFormat="1"/>
    <w:lsdException w:name="List Number 4" w:semiHidden="1" w:unhideWhenUsed="1"/>
    <w:lsdException w:name="List Number 5" w:semiHidden="1" w:unhideWhenUsed="1"/>
    <w:lsdException w:name="Title" w:uiPriority="19" w:qFormat="1"/>
    <w:lsdException w:name="Closing" w:semiHidden="1" w:unhideWhenUsed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9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AD0A3A"/>
    <w:rPr>
      <w:kern w:val="20"/>
    </w:rPr>
  </w:style>
  <w:style w:type="paragraph" w:styleId="1">
    <w:name w:val="heading 1"/>
    <w:basedOn w:val="a2"/>
    <w:next w:val="a2"/>
    <w:link w:val="1Char"/>
    <w:uiPriority w:val="1"/>
    <w:qFormat/>
    <w:pPr>
      <w:pageBreakBefore/>
      <w:spacing w:before="0" w:after="360" w:line="240" w:lineRule="auto"/>
      <w:ind w:left="-360" w:right="-360"/>
      <w:outlineLvl w:val="0"/>
    </w:pPr>
    <w:rPr>
      <w:sz w:val="36"/>
    </w:rPr>
  </w:style>
  <w:style w:type="paragraph" w:styleId="21">
    <w:name w:val="heading 2"/>
    <w:basedOn w:val="a2"/>
    <w:next w:val="a2"/>
    <w:link w:val="2Char"/>
    <w:uiPriority w:val="1"/>
    <w:unhideWhenUsed/>
    <w:qFormat/>
    <w:pPr>
      <w:keepNext/>
      <w:keepLines/>
      <w:spacing w:before="360" w:after="60" w:line="240" w:lineRule="auto"/>
      <w:outlineLvl w:val="1"/>
    </w:pPr>
    <w:rPr>
      <w:rFonts w:asciiTheme="majorHAnsi" w:eastAsiaTheme="majorEastAsia" w:hAnsiTheme="majorHAnsi" w:cstheme="majorBidi"/>
      <w:caps/>
      <w:color w:val="577188" w:themeColor="accent1" w:themeShade="BF"/>
      <w:sz w:val="24"/>
      <w14:ligatures w14:val="standardContextual"/>
    </w:rPr>
  </w:style>
  <w:style w:type="paragraph" w:styleId="31">
    <w:name w:val="heading 3"/>
    <w:basedOn w:val="a2"/>
    <w:next w:val="a2"/>
    <w:link w:val="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7E97AD" w:themeColor="accent1"/>
      <w14:ligatures w14:val="standardContextual"/>
    </w:rPr>
  </w:style>
  <w:style w:type="paragraph" w:styleId="41">
    <w:name w:val="heading 4"/>
    <w:basedOn w:val="a2"/>
    <w:next w:val="a2"/>
    <w:link w:val="4Char"/>
    <w:uiPriority w:val="18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7E97AD" w:themeColor="accent1"/>
    </w:rPr>
  </w:style>
  <w:style w:type="paragraph" w:styleId="51">
    <w:name w:val="heading 5"/>
    <w:basedOn w:val="a2"/>
    <w:next w:val="a2"/>
    <w:link w:val="5Char"/>
    <w:uiPriority w:val="18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394B5A" w:themeColor="accent1" w:themeShade="7F"/>
    </w:rPr>
  </w:style>
  <w:style w:type="paragraph" w:styleId="6">
    <w:name w:val="heading 6"/>
    <w:basedOn w:val="a2"/>
    <w:next w:val="a2"/>
    <w:link w:val="6Char"/>
    <w:uiPriority w:val="18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94B5A" w:themeColor="accent1" w:themeShade="7F"/>
    </w:rPr>
  </w:style>
  <w:style w:type="paragraph" w:styleId="7">
    <w:name w:val="heading 7"/>
    <w:basedOn w:val="a2"/>
    <w:next w:val="a2"/>
    <w:link w:val="7Char"/>
    <w:uiPriority w:val="18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2"/>
    <w:next w:val="a2"/>
    <w:link w:val="8Char"/>
    <w:uiPriority w:val="18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9">
    <w:name w:val="heading 9"/>
    <w:basedOn w:val="a2"/>
    <w:next w:val="a2"/>
    <w:link w:val="9Char"/>
    <w:uiPriority w:val="18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a3">
    <w:name w:val="Default Paragraph Font"/>
    <w:uiPriority w:val="1"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Char">
    <w:name w:val="머리글 Char"/>
    <w:basedOn w:val="a3"/>
    <w:link w:val="a6"/>
    <w:uiPriority w:val="99"/>
    <w:rPr>
      <w:kern w:val="20"/>
    </w:rPr>
  </w:style>
  <w:style w:type="paragraph" w:styleId="a7">
    <w:name w:val="footer"/>
    <w:basedOn w:val="a2"/>
    <w:link w:val="Char0"/>
    <w:uiPriority w:val="99"/>
    <w:unhideWhenUsed/>
    <w:pPr>
      <w:pBdr>
        <w:top w:val="single" w:sz="4" w:space="6" w:color="B1C0CD" w:themeColor="accent1" w:themeTint="99"/>
        <w:left w:val="single" w:sz="2" w:space="4" w:color="FFFFFF" w:themeColor="background1"/>
      </w:pBdr>
      <w:spacing w:after="0" w:line="240" w:lineRule="auto"/>
      <w:ind w:left="-360" w:right="-360"/>
    </w:pPr>
  </w:style>
  <w:style w:type="character" w:customStyle="1" w:styleId="Char0">
    <w:name w:val="바닥글 Char"/>
    <w:basedOn w:val="a3"/>
    <w:link w:val="a7"/>
    <w:uiPriority w:val="99"/>
    <w:rPr>
      <w:kern w:val="20"/>
    </w:rPr>
  </w:style>
  <w:style w:type="table" w:customStyle="1" w:styleId="a8">
    <w:name w:val="표 눈금"/>
    <w:basedOn w:val="a4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 Spacing"/>
    <w:link w:val="Char1"/>
    <w:uiPriority w:val="1"/>
    <w:qFormat/>
    <w:pPr>
      <w:spacing w:after="0" w:line="240" w:lineRule="auto"/>
    </w:pPr>
  </w:style>
  <w:style w:type="paragraph" w:styleId="aa">
    <w:name w:val="Balloon Text"/>
    <w:basedOn w:val="a2"/>
    <w:link w:val="Char2"/>
    <w:uiPriority w:val="99"/>
    <w:semiHidden/>
    <w:unhideWhenUsed/>
    <w:pPr>
      <w:spacing w:after="0" w:line="240" w:lineRule="auto"/>
    </w:pPr>
    <w:rPr>
      <w:rFonts w:ascii="Tahoma" w:eastAsia="Tahoma" w:hAnsi="Tahoma" w:cs="Tahoma"/>
      <w:sz w:val="16"/>
    </w:rPr>
  </w:style>
  <w:style w:type="character" w:customStyle="1" w:styleId="Char2">
    <w:name w:val="풍선 도움말 텍스트 Char"/>
    <w:basedOn w:val="a3"/>
    <w:link w:val="aa"/>
    <w:uiPriority w:val="99"/>
    <w:semiHidden/>
    <w:rPr>
      <w:rFonts w:ascii="Tahoma" w:eastAsia="Tahoma" w:hAnsi="Tahoma" w:cs="Tahoma"/>
      <w:sz w:val="16"/>
    </w:rPr>
  </w:style>
  <w:style w:type="character" w:customStyle="1" w:styleId="1Char">
    <w:name w:val="제목 1 Char"/>
    <w:basedOn w:val="a3"/>
    <w:link w:val="1"/>
    <w:uiPriority w:val="1"/>
    <w:rPr>
      <w:kern w:val="20"/>
      <w:sz w:val="36"/>
    </w:rPr>
  </w:style>
  <w:style w:type="character" w:customStyle="1" w:styleId="2Char">
    <w:name w:val="제목 2 Char"/>
    <w:basedOn w:val="a3"/>
    <w:link w:val="21"/>
    <w:uiPriority w:val="1"/>
    <w:rPr>
      <w:rFonts w:asciiTheme="majorHAnsi" w:eastAsiaTheme="majorEastAsia" w:hAnsiTheme="majorHAnsi" w:cstheme="majorBidi"/>
      <w:caps/>
      <w:color w:val="577188" w:themeColor="accent1" w:themeShade="BF"/>
      <w:kern w:val="20"/>
      <w:sz w:val="24"/>
      <w14:ligatures w14:val="standardContextual"/>
    </w:rPr>
  </w:style>
  <w:style w:type="character" w:customStyle="1" w:styleId="ab">
    <w:name w:val="개체 틀 텍스트"/>
    <w:basedOn w:val="a3"/>
    <w:uiPriority w:val="99"/>
    <w:semiHidden/>
    <w:rPr>
      <w:color w:val="808080"/>
    </w:rPr>
  </w:style>
  <w:style w:type="paragraph" w:styleId="ac">
    <w:name w:val="Quote"/>
    <w:basedOn w:val="a2"/>
    <w:next w:val="a2"/>
    <w:link w:val="Char3"/>
    <w:uiPriority w:val="9"/>
    <w:unhideWhenUsed/>
    <w:qFormat/>
    <w:pPr>
      <w:spacing w:before="240" w:after="240"/>
      <w:ind w:left="720" w:right="720"/>
    </w:pPr>
    <w:rPr>
      <w:i/>
      <w:iCs/>
      <w:color w:val="7E97AD" w:themeColor="accent1"/>
      <w:sz w:val="28"/>
    </w:rPr>
  </w:style>
  <w:style w:type="character" w:customStyle="1" w:styleId="Char3">
    <w:name w:val="인용 Char"/>
    <w:basedOn w:val="a3"/>
    <w:link w:val="ac"/>
    <w:uiPriority w:val="9"/>
    <w:rPr>
      <w:i/>
      <w:iCs/>
      <w:color w:val="7E97AD" w:themeColor="accent1"/>
      <w:kern w:val="20"/>
      <w:sz w:val="28"/>
    </w:rPr>
  </w:style>
  <w:style w:type="paragraph" w:styleId="ad">
    <w:name w:val="Bibliography"/>
    <w:basedOn w:val="a2"/>
    <w:next w:val="a2"/>
    <w:uiPriority w:val="37"/>
    <w:semiHidden/>
    <w:unhideWhenUsed/>
  </w:style>
  <w:style w:type="paragraph" w:styleId="ae">
    <w:name w:val="Block Text"/>
    <w:basedOn w:val="a2"/>
    <w:uiPriority w:val="99"/>
    <w:semiHidden/>
    <w:unhideWhenUsed/>
    <w:pPr>
      <w:pBdr>
        <w:top w:val="single" w:sz="2" w:space="10" w:color="7E97AD" w:themeColor="accent1" w:frame="1"/>
        <w:left w:val="single" w:sz="2" w:space="10" w:color="7E97AD" w:themeColor="accent1" w:frame="1"/>
        <w:bottom w:val="single" w:sz="2" w:space="10" w:color="7E97AD" w:themeColor="accent1" w:frame="1"/>
        <w:right w:val="single" w:sz="2" w:space="10" w:color="7E97AD" w:themeColor="accent1" w:frame="1"/>
      </w:pBdr>
      <w:ind w:left="1152" w:right="1152"/>
    </w:pPr>
    <w:rPr>
      <w:i/>
      <w:iCs/>
      <w:color w:val="7E97AD" w:themeColor="accent1"/>
    </w:rPr>
  </w:style>
  <w:style w:type="paragraph" w:styleId="af">
    <w:name w:val="Body Text"/>
    <w:basedOn w:val="a2"/>
    <w:link w:val="Char4"/>
    <w:uiPriority w:val="99"/>
    <w:semiHidden/>
    <w:unhideWhenUsed/>
    <w:pPr>
      <w:spacing w:after="120"/>
    </w:pPr>
  </w:style>
  <w:style w:type="character" w:customStyle="1" w:styleId="Char4">
    <w:name w:val="본문 Char"/>
    <w:basedOn w:val="a3"/>
    <w:link w:val="af"/>
    <w:uiPriority w:val="99"/>
    <w:semiHidden/>
  </w:style>
  <w:style w:type="paragraph" w:customStyle="1" w:styleId="22">
    <w:name w:val="본문 텍스트 2"/>
    <w:basedOn w:val="a2"/>
    <w:link w:val="23"/>
    <w:uiPriority w:val="99"/>
    <w:semiHidden/>
    <w:unhideWhenUsed/>
    <w:pPr>
      <w:spacing w:after="120" w:line="480" w:lineRule="auto"/>
    </w:pPr>
  </w:style>
  <w:style w:type="character" w:customStyle="1" w:styleId="23">
    <w:name w:val="본문 텍스트 2 문자"/>
    <w:basedOn w:val="a3"/>
    <w:link w:val="22"/>
    <w:uiPriority w:val="99"/>
    <w:semiHidden/>
  </w:style>
  <w:style w:type="paragraph" w:customStyle="1" w:styleId="32">
    <w:name w:val="본문 텍스트 3"/>
    <w:basedOn w:val="a2"/>
    <w:link w:val="33"/>
    <w:uiPriority w:val="99"/>
    <w:semiHidden/>
    <w:unhideWhenUsed/>
    <w:pPr>
      <w:spacing w:after="120"/>
    </w:pPr>
    <w:rPr>
      <w:sz w:val="16"/>
    </w:rPr>
  </w:style>
  <w:style w:type="character" w:customStyle="1" w:styleId="33">
    <w:name w:val="본문 텍스트 3 문자"/>
    <w:basedOn w:val="a3"/>
    <w:link w:val="32"/>
    <w:uiPriority w:val="99"/>
    <w:semiHidden/>
    <w:rPr>
      <w:sz w:val="16"/>
    </w:rPr>
  </w:style>
  <w:style w:type="paragraph" w:styleId="af0">
    <w:name w:val="Body Text First Indent"/>
    <w:basedOn w:val="af"/>
    <w:link w:val="Char5"/>
    <w:uiPriority w:val="99"/>
    <w:semiHidden/>
    <w:unhideWhenUsed/>
    <w:pPr>
      <w:spacing w:after="200"/>
      <w:ind w:firstLine="360"/>
    </w:pPr>
  </w:style>
  <w:style w:type="character" w:customStyle="1" w:styleId="Char5">
    <w:name w:val="본문 첫 줄 들여쓰기 Char"/>
    <w:basedOn w:val="Char4"/>
    <w:link w:val="af0"/>
    <w:uiPriority w:val="99"/>
    <w:semiHidden/>
  </w:style>
  <w:style w:type="paragraph" w:styleId="af1">
    <w:name w:val="Body Text Indent"/>
    <w:basedOn w:val="a2"/>
    <w:link w:val="Char6"/>
    <w:uiPriority w:val="99"/>
    <w:semiHidden/>
    <w:unhideWhenUsed/>
    <w:pPr>
      <w:spacing w:after="120"/>
      <w:ind w:left="360"/>
    </w:pPr>
  </w:style>
  <w:style w:type="character" w:customStyle="1" w:styleId="Char6">
    <w:name w:val="본문 들여쓰기 Char"/>
    <w:basedOn w:val="a3"/>
    <w:link w:val="af1"/>
    <w:uiPriority w:val="99"/>
    <w:semiHidden/>
  </w:style>
  <w:style w:type="paragraph" w:styleId="24">
    <w:name w:val="Body Text First Indent 2"/>
    <w:basedOn w:val="af1"/>
    <w:link w:val="2Char0"/>
    <w:uiPriority w:val="99"/>
    <w:semiHidden/>
    <w:unhideWhenUsed/>
    <w:pPr>
      <w:spacing w:after="200"/>
      <w:ind w:firstLine="360"/>
    </w:pPr>
  </w:style>
  <w:style w:type="character" w:customStyle="1" w:styleId="2Char0">
    <w:name w:val="본문 첫 줄 들여쓰기 2 Char"/>
    <w:basedOn w:val="Char6"/>
    <w:link w:val="24"/>
    <w:uiPriority w:val="99"/>
    <w:semiHidden/>
  </w:style>
  <w:style w:type="paragraph" w:styleId="25">
    <w:name w:val="Body Text Indent 2"/>
    <w:basedOn w:val="a2"/>
    <w:link w:val="2Char1"/>
    <w:uiPriority w:val="99"/>
    <w:semiHidden/>
    <w:unhideWhenUsed/>
    <w:pPr>
      <w:spacing w:after="120" w:line="480" w:lineRule="auto"/>
      <w:ind w:left="360"/>
    </w:pPr>
  </w:style>
  <w:style w:type="character" w:customStyle="1" w:styleId="2Char1">
    <w:name w:val="본문 들여쓰기 2 Char"/>
    <w:basedOn w:val="a3"/>
    <w:link w:val="25"/>
    <w:uiPriority w:val="99"/>
    <w:semiHidden/>
  </w:style>
  <w:style w:type="paragraph" w:styleId="34">
    <w:name w:val="Body Text Indent 3"/>
    <w:basedOn w:val="a2"/>
    <w:link w:val="3Char0"/>
    <w:uiPriority w:val="99"/>
    <w:semiHidden/>
    <w:unhideWhenUsed/>
    <w:pPr>
      <w:spacing w:after="120"/>
      <w:ind w:left="360"/>
    </w:pPr>
    <w:rPr>
      <w:sz w:val="16"/>
    </w:rPr>
  </w:style>
  <w:style w:type="character" w:customStyle="1" w:styleId="3Char0">
    <w:name w:val="본문 들여쓰기 3 Char"/>
    <w:basedOn w:val="a3"/>
    <w:link w:val="34"/>
    <w:uiPriority w:val="99"/>
    <w:semiHidden/>
    <w:rPr>
      <w:sz w:val="16"/>
    </w:rPr>
  </w:style>
  <w:style w:type="character" w:styleId="af2">
    <w:name w:val="Book Title"/>
    <w:basedOn w:val="a3"/>
    <w:uiPriority w:val="33"/>
    <w:semiHidden/>
    <w:unhideWhenUsed/>
    <w:rPr>
      <w:b/>
      <w:bCs/>
      <w:smallCaps/>
      <w:spacing w:val="5"/>
    </w:rPr>
  </w:style>
  <w:style w:type="paragraph" w:styleId="af3">
    <w:name w:val="caption"/>
    <w:basedOn w:val="a2"/>
    <w:next w:val="a2"/>
    <w:uiPriority w:val="35"/>
    <w:semiHidden/>
    <w:unhideWhenUsed/>
    <w:qFormat/>
    <w:pPr>
      <w:spacing w:line="240" w:lineRule="auto"/>
    </w:pPr>
    <w:rPr>
      <w:b/>
      <w:bCs/>
      <w:color w:val="7E97AD" w:themeColor="accent1"/>
      <w:sz w:val="18"/>
    </w:rPr>
  </w:style>
  <w:style w:type="paragraph" w:styleId="af4">
    <w:name w:val="Closing"/>
    <w:basedOn w:val="a2"/>
    <w:link w:val="Char7"/>
    <w:uiPriority w:val="99"/>
    <w:semiHidden/>
    <w:unhideWhenUsed/>
    <w:pPr>
      <w:spacing w:after="0" w:line="240" w:lineRule="auto"/>
      <w:ind w:left="4320"/>
    </w:pPr>
  </w:style>
  <w:style w:type="character" w:customStyle="1" w:styleId="Char7">
    <w:name w:val="맺음말 Char"/>
    <w:basedOn w:val="a3"/>
    <w:link w:val="af4"/>
    <w:uiPriority w:val="99"/>
    <w:semiHidden/>
  </w:style>
  <w:style w:type="table" w:styleId="af5">
    <w:name w:val="Colorful Grid"/>
    <w:basedOn w:val="a4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10">
    <w:name w:val="색상형 눈금 강조색 1"/>
    <w:basedOn w:val="a4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AEE" w:themeFill="accent1" w:themeFillTint="33"/>
    </w:tcPr>
    <w:tblStylePr w:type="firstRow">
      <w:rPr>
        <w:b/>
        <w:bCs/>
      </w:rPr>
      <w:tblPr/>
      <w:tcPr>
        <w:shd w:val="clear" w:color="auto" w:fill="CBD5D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D5D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customStyle="1" w:styleId="26">
    <w:name w:val="색상형 눈금 강조색 2"/>
    <w:basedOn w:val="a4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4E8DF" w:themeFill="accent2" w:themeFillTint="33"/>
    </w:tcPr>
    <w:tblStylePr w:type="firstRow">
      <w:rPr>
        <w:b/>
        <w:bCs/>
      </w:rPr>
      <w:tblPr/>
      <w:tcPr>
        <w:shd w:val="clear" w:color="auto" w:fill="EAD1B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AD1B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customStyle="1" w:styleId="35">
    <w:name w:val="색상형 눈금 강조색 3"/>
    <w:basedOn w:val="a4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0DE" w:themeFill="accent3" w:themeFillTint="33"/>
    </w:tcPr>
    <w:tblStylePr w:type="firstRow">
      <w:rPr>
        <w:b/>
        <w:bCs/>
      </w:rPr>
      <w:tblPr/>
      <w:tcPr>
        <w:shd w:val="clear" w:color="auto" w:fill="CBC2BD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C2BD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customStyle="1" w:styleId="42">
    <w:name w:val="색상형 눈금 강조색 4"/>
    <w:basedOn w:val="a4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E9E1" w:themeFill="accent4" w:themeFillTint="33"/>
    </w:tcPr>
    <w:tblStylePr w:type="firstRow">
      <w:rPr>
        <w:b/>
        <w:bCs/>
      </w:rPr>
      <w:tblPr/>
      <w:tcPr>
        <w:shd w:val="clear" w:color="auto" w:fill="E1D3C4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1D3C4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customStyle="1" w:styleId="52">
    <w:name w:val="색상형 눈금 강조색 5"/>
    <w:basedOn w:val="a4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E4E5" w:themeFill="accent5" w:themeFillTint="33"/>
    </w:tcPr>
    <w:tblStylePr w:type="firstRow">
      <w:rPr>
        <w:b/>
        <w:bCs/>
      </w:rPr>
      <w:tblPr/>
      <w:tcPr>
        <w:shd w:val="clear" w:color="auto" w:fill="C1C9CB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9CB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customStyle="1" w:styleId="60">
    <w:name w:val="색상형 눈금 강조색 6"/>
    <w:basedOn w:val="a4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BE9E2" w:themeFill="accent6" w:themeFillTint="33"/>
    </w:tcPr>
    <w:tblStylePr w:type="firstRow">
      <w:rPr>
        <w:b/>
        <w:bCs/>
      </w:rPr>
      <w:tblPr/>
      <w:tcPr>
        <w:shd w:val="clear" w:color="auto" w:fill="D7D3C5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D3C5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af6">
    <w:name w:val="Colorful List"/>
    <w:basedOn w:val="a4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11">
    <w:name w:val="색상형 목록 강조색 1"/>
    <w:basedOn w:val="a4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4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shd w:val="clear" w:color="auto" w:fill="E5EAEE" w:themeFill="accent1" w:themeFillTint="33"/>
      </w:tcPr>
    </w:tblStylePr>
  </w:style>
  <w:style w:type="table" w:customStyle="1" w:styleId="27">
    <w:name w:val="색상형 목록 강조색 2"/>
    <w:basedOn w:val="a4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AF3E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shd w:val="clear" w:color="auto" w:fill="F4E8DF" w:themeFill="accent2" w:themeFillTint="33"/>
      </w:tcPr>
    </w:tblStylePr>
  </w:style>
  <w:style w:type="table" w:customStyle="1" w:styleId="36">
    <w:name w:val="색상형 목록 강조색 3"/>
    <w:basedOn w:val="a4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0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8754E" w:themeFill="accent4" w:themeFillShade="CC"/>
      </w:tcPr>
    </w:tblStylePr>
    <w:tblStylePr w:type="lastRow">
      <w:rPr>
        <w:b/>
        <w:bCs/>
        <w:color w:val="98754E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shd w:val="clear" w:color="auto" w:fill="E5E0DE" w:themeFill="accent3" w:themeFillTint="33"/>
      </w:tcPr>
    </w:tblStylePr>
  </w:style>
  <w:style w:type="table" w:customStyle="1" w:styleId="43">
    <w:name w:val="색상형 목록 강조색 4"/>
    <w:basedOn w:val="a4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F4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1544C" w:themeFill="accent3" w:themeFillShade="CC"/>
      </w:tcPr>
    </w:tblStylePr>
    <w:tblStylePr w:type="lastRow">
      <w:rPr>
        <w:b/>
        <w:bCs/>
        <w:color w:val="61544C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shd w:val="clear" w:color="auto" w:fill="F0E9E1" w:themeFill="accent4" w:themeFillTint="33"/>
      </w:tcPr>
    </w:tblStylePr>
  </w:style>
  <w:style w:type="table" w:customStyle="1" w:styleId="53">
    <w:name w:val="색상형 목록 강조색 5"/>
    <w:basedOn w:val="a4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1F2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7657" w:themeFill="accent6" w:themeFillShade="CC"/>
      </w:tcPr>
    </w:tblStylePr>
    <w:tblStylePr w:type="lastRow">
      <w:rPr>
        <w:b/>
        <w:bCs/>
        <w:color w:val="7F7657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shd w:val="clear" w:color="auto" w:fill="DFE4E5" w:themeFill="accent5" w:themeFillTint="33"/>
      </w:tcPr>
    </w:tblStylePr>
  </w:style>
  <w:style w:type="table" w:customStyle="1" w:styleId="61">
    <w:name w:val="색상형 목록 강조색 6"/>
    <w:basedOn w:val="a4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4F0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25F62" w:themeFill="accent5" w:themeFillShade="CC"/>
      </w:tcPr>
    </w:tblStylePr>
    <w:tblStylePr w:type="lastRow">
      <w:rPr>
        <w:b/>
        <w:bCs/>
        <w:color w:val="525F62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shd w:val="clear" w:color="auto" w:fill="EBE9E2" w:themeFill="accent6" w:themeFillTint="33"/>
      </w:tcPr>
    </w:tblStylePr>
  </w:style>
  <w:style w:type="table" w:styleId="af7">
    <w:name w:val="Colorful Shading"/>
    <w:basedOn w:val="a4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12">
    <w:name w:val="색상형 음영 강조색 1"/>
    <w:basedOn w:val="a4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7E97AD" w:themeColor="accent1"/>
        <w:bottom w:val="single" w:sz="4" w:space="0" w:color="7E97AD" w:themeColor="accent1"/>
        <w:right w:val="single" w:sz="4" w:space="0" w:color="7E97A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4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55A6D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55A6D" w:themeColor="accent1" w:themeShade="99"/>
          <w:insideV w:val="nil"/>
        </w:tcBorders>
        <w:shd w:val="clear" w:color="auto" w:fill="455A6D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5A6D" w:themeFill="accent1" w:themeFillShade="99"/>
      </w:tcPr>
    </w:tblStylePr>
    <w:tblStylePr w:type="band1Vert">
      <w:tblPr/>
      <w:tcPr>
        <w:shd w:val="clear" w:color="auto" w:fill="CBD5DE" w:themeFill="accent1" w:themeFillTint="66"/>
      </w:tcPr>
    </w:tblStylePr>
    <w:tblStylePr w:type="band1Horz">
      <w:tblPr/>
      <w:tcPr>
        <w:shd w:val="clear" w:color="auto" w:fill="BECBD6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28">
    <w:name w:val="색상형 음영 강조색 2"/>
    <w:basedOn w:val="a4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CC8E60" w:themeColor="accent2"/>
        <w:bottom w:val="single" w:sz="4" w:space="0" w:color="CC8E60" w:themeColor="accent2"/>
        <w:right w:val="single" w:sz="4" w:space="0" w:color="CC8E6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3E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8522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8522B" w:themeColor="accent2" w:themeShade="99"/>
          <w:insideV w:val="nil"/>
        </w:tcBorders>
        <w:shd w:val="clear" w:color="auto" w:fill="88522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522B" w:themeFill="accent2" w:themeFillShade="99"/>
      </w:tcPr>
    </w:tblStylePr>
    <w:tblStylePr w:type="band1Vert">
      <w:tblPr/>
      <w:tcPr>
        <w:shd w:val="clear" w:color="auto" w:fill="EAD1BF" w:themeFill="accent2" w:themeFillTint="66"/>
      </w:tcPr>
    </w:tblStylePr>
    <w:tblStylePr w:type="band1Horz">
      <w:tblPr/>
      <w:tcPr>
        <w:shd w:val="clear" w:color="auto" w:fill="E5C6A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37">
    <w:name w:val="색상형 음영 강조색 3"/>
    <w:basedOn w:val="a4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4936D" w:themeColor="accent4"/>
        <w:left w:val="single" w:sz="4" w:space="0" w:color="7A6A60" w:themeColor="accent3"/>
        <w:bottom w:val="single" w:sz="4" w:space="0" w:color="7A6A60" w:themeColor="accent3"/>
        <w:right w:val="single" w:sz="4" w:space="0" w:color="7A6A60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0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93F39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93F39" w:themeColor="accent3" w:themeShade="99"/>
          <w:insideV w:val="nil"/>
        </w:tcBorders>
        <w:shd w:val="clear" w:color="auto" w:fill="493F39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93F39" w:themeFill="accent3" w:themeFillShade="99"/>
      </w:tcPr>
    </w:tblStylePr>
    <w:tblStylePr w:type="band1Vert">
      <w:tblPr/>
      <w:tcPr>
        <w:shd w:val="clear" w:color="auto" w:fill="CBC2BD" w:themeFill="accent3" w:themeFillTint="66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customStyle="1" w:styleId="44">
    <w:name w:val="색상형 음영 강조색 4"/>
    <w:basedOn w:val="a4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A6A60" w:themeColor="accent3"/>
        <w:left w:val="single" w:sz="4" w:space="0" w:color="B4936D" w:themeColor="accent4"/>
        <w:bottom w:val="single" w:sz="4" w:space="0" w:color="B4936D" w:themeColor="accent4"/>
        <w:right w:val="single" w:sz="4" w:space="0" w:color="B4936D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4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2583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2583B" w:themeColor="accent4" w:themeShade="99"/>
          <w:insideV w:val="nil"/>
        </w:tcBorders>
        <w:shd w:val="clear" w:color="auto" w:fill="72583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583B" w:themeFill="accent4" w:themeFillShade="99"/>
      </w:tcPr>
    </w:tblStylePr>
    <w:tblStylePr w:type="band1Vert">
      <w:tblPr/>
      <w:tcPr>
        <w:shd w:val="clear" w:color="auto" w:fill="E1D3C4" w:themeFill="accent4" w:themeFillTint="66"/>
      </w:tcPr>
    </w:tblStylePr>
    <w:tblStylePr w:type="band1Horz">
      <w:tblPr/>
      <w:tcPr>
        <w:shd w:val="clear" w:color="auto" w:fill="D9C9B6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54">
    <w:name w:val="색상형 음영 강조색 5"/>
    <w:basedOn w:val="a4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D936F" w:themeColor="accent6"/>
        <w:left w:val="single" w:sz="4" w:space="0" w:color="67787B" w:themeColor="accent5"/>
        <w:bottom w:val="single" w:sz="4" w:space="0" w:color="67787B" w:themeColor="accent5"/>
        <w:right w:val="single" w:sz="4" w:space="0" w:color="67787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1F2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474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4749" w:themeColor="accent5" w:themeShade="99"/>
          <w:insideV w:val="nil"/>
        </w:tcBorders>
        <w:shd w:val="clear" w:color="auto" w:fill="3D474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4749" w:themeFill="accent5" w:themeFillShade="99"/>
      </w:tcPr>
    </w:tblStylePr>
    <w:tblStylePr w:type="band1Vert">
      <w:tblPr/>
      <w:tcPr>
        <w:shd w:val="clear" w:color="auto" w:fill="C1C9CB" w:themeFill="accent5" w:themeFillTint="66"/>
      </w:tcPr>
    </w:tblStylePr>
    <w:tblStylePr w:type="band1Horz">
      <w:tblPr/>
      <w:tcPr>
        <w:shd w:val="clear" w:color="auto" w:fill="B1BCBE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62">
    <w:name w:val="색상형 음영 강조색 6"/>
    <w:basedOn w:val="a4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7787B" w:themeColor="accent5"/>
        <w:left w:val="single" w:sz="4" w:space="0" w:color="9D936F" w:themeColor="accent6"/>
        <w:bottom w:val="single" w:sz="4" w:space="0" w:color="9D936F" w:themeColor="accent6"/>
        <w:right w:val="single" w:sz="4" w:space="0" w:color="9D936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4F0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5841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5841" w:themeColor="accent6" w:themeShade="99"/>
          <w:insideV w:val="nil"/>
        </w:tcBorders>
        <w:shd w:val="clear" w:color="auto" w:fill="5F5841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841" w:themeFill="accent6" w:themeFillShade="99"/>
      </w:tcPr>
    </w:tblStylePr>
    <w:tblStylePr w:type="band1Vert">
      <w:tblPr/>
      <w:tcPr>
        <w:shd w:val="clear" w:color="auto" w:fill="D7D3C5" w:themeFill="accent6" w:themeFillTint="66"/>
      </w:tcPr>
    </w:tblStylePr>
    <w:tblStylePr w:type="band1Horz">
      <w:tblPr/>
      <w:tcPr>
        <w:shd w:val="clear" w:color="auto" w:fill="CEC9B7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customStyle="1" w:styleId="af8">
    <w:name w:val="주석 참조"/>
    <w:basedOn w:val="a3"/>
    <w:uiPriority w:val="99"/>
    <w:semiHidden/>
    <w:unhideWhenUsed/>
    <w:rPr>
      <w:sz w:val="16"/>
    </w:rPr>
  </w:style>
  <w:style w:type="paragraph" w:customStyle="1" w:styleId="af9">
    <w:name w:val="주석 텍스트"/>
    <w:basedOn w:val="a2"/>
    <w:link w:val="afa"/>
    <w:uiPriority w:val="99"/>
    <w:semiHidden/>
    <w:unhideWhenUsed/>
    <w:pPr>
      <w:spacing w:line="240" w:lineRule="auto"/>
    </w:pPr>
  </w:style>
  <w:style w:type="character" w:customStyle="1" w:styleId="afa">
    <w:name w:val="설명 텍스트 문자"/>
    <w:basedOn w:val="a3"/>
    <w:link w:val="af9"/>
    <w:uiPriority w:val="99"/>
    <w:semiHidden/>
    <w:rPr>
      <w:sz w:val="20"/>
    </w:rPr>
  </w:style>
  <w:style w:type="paragraph" w:customStyle="1" w:styleId="afb">
    <w:name w:val="주석 제목"/>
    <w:basedOn w:val="af9"/>
    <w:next w:val="af9"/>
    <w:link w:val="afc"/>
    <w:uiPriority w:val="99"/>
    <w:semiHidden/>
    <w:unhideWhenUsed/>
    <w:rPr>
      <w:b/>
      <w:bCs/>
    </w:rPr>
  </w:style>
  <w:style w:type="character" w:customStyle="1" w:styleId="afc">
    <w:name w:val="설명 제목 문자"/>
    <w:basedOn w:val="afa"/>
    <w:link w:val="afb"/>
    <w:uiPriority w:val="99"/>
    <w:semiHidden/>
    <w:rPr>
      <w:b/>
      <w:bCs/>
      <w:sz w:val="20"/>
    </w:rPr>
  </w:style>
  <w:style w:type="table" w:styleId="afd">
    <w:name w:val="Dark List"/>
    <w:basedOn w:val="a4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customStyle="1" w:styleId="13">
    <w:name w:val="어두운 목록 강조색 1"/>
    <w:basedOn w:val="a4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E97A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4B5A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77188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</w:style>
  <w:style w:type="table" w:customStyle="1" w:styleId="29">
    <w:name w:val="어두운 목록 강조색 2"/>
    <w:basedOn w:val="a4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C8E6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14424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A6736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</w:style>
  <w:style w:type="table" w:customStyle="1" w:styleId="38">
    <w:name w:val="어두운 목록 강조색 3"/>
    <w:basedOn w:val="a4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A6A60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C342F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B4F4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</w:style>
  <w:style w:type="table" w:customStyle="1" w:styleId="45">
    <w:name w:val="어두운 목록 강조색 4"/>
    <w:basedOn w:val="a4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4936D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E493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E6E4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</w:style>
  <w:style w:type="table" w:customStyle="1" w:styleId="55">
    <w:name w:val="어두운 목록 강조색 5"/>
    <w:basedOn w:val="a4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7787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33B3D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D595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</w:style>
  <w:style w:type="table" w:customStyle="1" w:styleId="63">
    <w:name w:val="어두운 목록 강조색 6"/>
    <w:basedOn w:val="a4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D936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493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6E51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</w:style>
  <w:style w:type="paragraph" w:styleId="afe">
    <w:name w:val="Date"/>
    <w:basedOn w:val="a2"/>
    <w:next w:val="a2"/>
    <w:link w:val="Char8"/>
    <w:uiPriority w:val="99"/>
    <w:semiHidden/>
    <w:unhideWhenUsed/>
  </w:style>
  <w:style w:type="character" w:customStyle="1" w:styleId="Char8">
    <w:name w:val="날짜 Char"/>
    <w:basedOn w:val="a3"/>
    <w:link w:val="afe"/>
    <w:uiPriority w:val="99"/>
    <w:semiHidden/>
  </w:style>
  <w:style w:type="paragraph" w:styleId="aff">
    <w:name w:val="Document Map"/>
    <w:basedOn w:val="a2"/>
    <w:link w:val="Char9"/>
    <w:uiPriority w:val="99"/>
    <w:semiHidden/>
    <w:unhideWhenUsed/>
    <w:pPr>
      <w:spacing w:after="0" w:line="240" w:lineRule="auto"/>
    </w:pPr>
    <w:rPr>
      <w:rFonts w:ascii="Tahoma" w:eastAsia="Tahoma" w:hAnsi="Tahoma" w:cs="Tahoma"/>
      <w:sz w:val="16"/>
    </w:rPr>
  </w:style>
  <w:style w:type="character" w:customStyle="1" w:styleId="Char9">
    <w:name w:val="문서 구조 Char"/>
    <w:basedOn w:val="a3"/>
    <w:link w:val="aff"/>
    <w:uiPriority w:val="99"/>
    <w:semiHidden/>
    <w:rPr>
      <w:rFonts w:ascii="Tahoma" w:eastAsia="Tahoma" w:hAnsi="Tahoma" w:cs="Tahoma"/>
      <w:sz w:val="16"/>
    </w:rPr>
  </w:style>
  <w:style w:type="paragraph" w:styleId="aff0">
    <w:name w:val="E-mail Signature"/>
    <w:basedOn w:val="a2"/>
    <w:link w:val="Chara"/>
    <w:uiPriority w:val="99"/>
    <w:semiHidden/>
    <w:unhideWhenUsed/>
    <w:pPr>
      <w:spacing w:after="0" w:line="240" w:lineRule="auto"/>
    </w:pPr>
  </w:style>
  <w:style w:type="character" w:customStyle="1" w:styleId="Chara">
    <w:name w:val="전자 메일 서명 Char"/>
    <w:basedOn w:val="a3"/>
    <w:link w:val="aff0"/>
    <w:uiPriority w:val="99"/>
    <w:semiHidden/>
  </w:style>
  <w:style w:type="character" w:styleId="aff1">
    <w:name w:val="Emphasis"/>
    <w:basedOn w:val="a3"/>
    <w:uiPriority w:val="20"/>
    <w:semiHidden/>
    <w:unhideWhenUsed/>
    <w:rPr>
      <w:i/>
      <w:iCs/>
    </w:rPr>
  </w:style>
  <w:style w:type="character" w:styleId="aff2">
    <w:name w:val="endnote reference"/>
    <w:basedOn w:val="a3"/>
    <w:uiPriority w:val="99"/>
    <w:semiHidden/>
    <w:unhideWhenUsed/>
    <w:rPr>
      <w:vertAlign w:val="superscript"/>
    </w:rPr>
  </w:style>
  <w:style w:type="paragraph" w:styleId="aff3">
    <w:name w:val="endnote text"/>
    <w:basedOn w:val="a2"/>
    <w:link w:val="Charb"/>
    <w:uiPriority w:val="99"/>
    <w:semiHidden/>
    <w:unhideWhenUsed/>
    <w:pPr>
      <w:spacing w:after="0" w:line="240" w:lineRule="auto"/>
    </w:pPr>
  </w:style>
  <w:style w:type="character" w:customStyle="1" w:styleId="Charb">
    <w:name w:val="미주 텍스트 Char"/>
    <w:basedOn w:val="a3"/>
    <w:link w:val="aff3"/>
    <w:uiPriority w:val="99"/>
    <w:semiHidden/>
    <w:rPr>
      <w:sz w:val="20"/>
    </w:rPr>
  </w:style>
  <w:style w:type="paragraph" w:customStyle="1" w:styleId="aff4">
    <w:name w:val="받는 사람 주소"/>
    <w:basedOn w:val="a2"/>
    <w:uiPriority w:val="99"/>
    <w:semiHidden/>
    <w:unhideWhenUsed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customStyle="1" w:styleId="aff5">
    <w:name w:val="보낸 사람 주소"/>
    <w:basedOn w:val="a2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</w:rPr>
  </w:style>
  <w:style w:type="character" w:customStyle="1" w:styleId="aff6">
    <w:name w:val="열어 본 하이퍼링크"/>
    <w:basedOn w:val="a3"/>
    <w:uiPriority w:val="99"/>
    <w:semiHidden/>
    <w:unhideWhenUsed/>
    <w:rPr>
      <w:color w:val="969696" w:themeColor="followedHyperlink"/>
      <w:u w:val="single"/>
    </w:rPr>
  </w:style>
  <w:style w:type="character" w:customStyle="1" w:styleId="aff7">
    <w:name w:val="바닥글 참조"/>
    <w:basedOn w:val="a3"/>
    <w:uiPriority w:val="99"/>
    <w:semiHidden/>
    <w:unhideWhenUsed/>
    <w:rPr>
      <w:vertAlign w:val="superscript"/>
    </w:rPr>
  </w:style>
  <w:style w:type="paragraph" w:customStyle="1" w:styleId="aff8">
    <w:name w:val="바닥글 텍스트"/>
    <w:basedOn w:val="a2"/>
    <w:link w:val="aff9"/>
    <w:uiPriority w:val="99"/>
    <w:semiHidden/>
    <w:unhideWhenUsed/>
    <w:pPr>
      <w:spacing w:after="0" w:line="240" w:lineRule="auto"/>
    </w:pPr>
  </w:style>
  <w:style w:type="character" w:customStyle="1" w:styleId="aff9">
    <w:name w:val="바닥글 텍스트 문자"/>
    <w:basedOn w:val="a3"/>
    <w:link w:val="aff8"/>
    <w:uiPriority w:val="99"/>
    <w:semiHidden/>
    <w:rPr>
      <w:sz w:val="20"/>
    </w:rPr>
  </w:style>
  <w:style w:type="character" w:customStyle="1" w:styleId="3Char">
    <w:name w:val="제목 3 Char"/>
    <w:basedOn w:val="a3"/>
    <w:link w:val="31"/>
    <w:uiPriority w:val="1"/>
    <w:rPr>
      <w:rFonts w:asciiTheme="majorHAnsi" w:eastAsiaTheme="majorEastAsia" w:hAnsiTheme="majorHAnsi" w:cstheme="majorBidi"/>
      <w:b/>
      <w:bCs/>
      <w:color w:val="7E97AD" w:themeColor="accent1"/>
      <w:kern w:val="20"/>
      <w14:ligatures w14:val="standardContextual"/>
    </w:rPr>
  </w:style>
  <w:style w:type="character" w:customStyle="1" w:styleId="4Char">
    <w:name w:val="제목 4 Char"/>
    <w:basedOn w:val="a3"/>
    <w:link w:val="41"/>
    <w:uiPriority w:val="18"/>
    <w:semiHidden/>
    <w:rPr>
      <w:rFonts w:asciiTheme="majorHAnsi" w:eastAsiaTheme="majorEastAsia" w:hAnsiTheme="majorHAnsi" w:cstheme="majorBidi"/>
      <w:b/>
      <w:bCs/>
      <w:i/>
      <w:iCs/>
      <w:color w:val="7E97AD" w:themeColor="accent1"/>
      <w:kern w:val="20"/>
    </w:rPr>
  </w:style>
  <w:style w:type="character" w:customStyle="1" w:styleId="5Char">
    <w:name w:val="제목 5 Char"/>
    <w:basedOn w:val="a3"/>
    <w:link w:val="51"/>
    <w:uiPriority w:val="18"/>
    <w:semiHidden/>
    <w:rPr>
      <w:rFonts w:asciiTheme="majorHAnsi" w:eastAsiaTheme="majorEastAsia" w:hAnsiTheme="majorHAnsi" w:cstheme="majorBidi"/>
      <w:color w:val="394B5A" w:themeColor="accent1" w:themeShade="7F"/>
      <w:kern w:val="20"/>
    </w:rPr>
  </w:style>
  <w:style w:type="character" w:customStyle="1" w:styleId="6Char">
    <w:name w:val="제목 6 Char"/>
    <w:basedOn w:val="a3"/>
    <w:link w:val="6"/>
    <w:uiPriority w:val="18"/>
    <w:semiHidden/>
    <w:rPr>
      <w:rFonts w:asciiTheme="majorHAnsi" w:eastAsiaTheme="majorEastAsia" w:hAnsiTheme="majorHAnsi" w:cstheme="majorBidi"/>
      <w:i/>
      <w:iCs/>
      <w:color w:val="394B5A" w:themeColor="accent1" w:themeShade="7F"/>
      <w:kern w:val="20"/>
    </w:rPr>
  </w:style>
  <w:style w:type="character" w:customStyle="1" w:styleId="7Char">
    <w:name w:val="제목 7 Char"/>
    <w:basedOn w:val="a3"/>
    <w:link w:val="7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8Char">
    <w:name w:val="제목 8 Char"/>
    <w:basedOn w:val="a3"/>
    <w:link w:val="8"/>
    <w:uiPriority w:val="18"/>
    <w:semiHidden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9Char">
    <w:name w:val="제목 9 Char"/>
    <w:basedOn w:val="a3"/>
    <w:link w:val="9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styleId="HTML">
    <w:name w:val="HTML Acronym"/>
    <w:basedOn w:val="a3"/>
    <w:uiPriority w:val="99"/>
    <w:semiHidden/>
    <w:unhideWhenUsed/>
  </w:style>
  <w:style w:type="paragraph" w:styleId="HTML0">
    <w:name w:val="HTML Address"/>
    <w:basedOn w:val="a2"/>
    <w:link w:val="HTMLChar"/>
    <w:uiPriority w:val="99"/>
    <w:semiHidden/>
    <w:unhideWhenUsed/>
    <w:pPr>
      <w:spacing w:after="0" w:line="240" w:lineRule="auto"/>
    </w:pPr>
    <w:rPr>
      <w:i/>
      <w:iCs/>
    </w:rPr>
  </w:style>
  <w:style w:type="character" w:customStyle="1" w:styleId="HTMLChar">
    <w:name w:val="HTML 주소 Char"/>
    <w:basedOn w:val="a3"/>
    <w:link w:val="HTML0"/>
    <w:uiPriority w:val="99"/>
    <w:semiHidden/>
    <w:rPr>
      <w:i/>
      <w:iCs/>
    </w:rPr>
  </w:style>
  <w:style w:type="character" w:styleId="HTML1">
    <w:name w:val="HTML Cite"/>
    <w:basedOn w:val="a3"/>
    <w:uiPriority w:val="99"/>
    <w:semiHidden/>
    <w:unhideWhenUsed/>
    <w:rPr>
      <w:i/>
      <w:iCs/>
    </w:rPr>
  </w:style>
  <w:style w:type="character" w:styleId="HTML2">
    <w:name w:val="HTML Code"/>
    <w:basedOn w:val="a3"/>
    <w:uiPriority w:val="99"/>
    <w:semiHidden/>
    <w:unhideWhenUsed/>
    <w:rPr>
      <w:rFonts w:ascii="Consolas" w:eastAsia="Consolas" w:hAnsi="Consolas" w:cs="Consolas"/>
      <w:sz w:val="20"/>
    </w:rPr>
  </w:style>
  <w:style w:type="character" w:styleId="HTML3">
    <w:name w:val="HTML Definition"/>
    <w:basedOn w:val="a3"/>
    <w:uiPriority w:val="99"/>
    <w:semiHidden/>
    <w:unhideWhenUsed/>
    <w:rPr>
      <w:i/>
      <w:iCs/>
    </w:rPr>
  </w:style>
  <w:style w:type="character" w:styleId="HTML4">
    <w:name w:val="HTML Keyboard"/>
    <w:basedOn w:val="a3"/>
    <w:uiPriority w:val="99"/>
    <w:semiHidden/>
    <w:unhideWhenUsed/>
    <w:rPr>
      <w:rFonts w:ascii="Consolas" w:eastAsia="Consolas" w:hAnsi="Consolas" w:cs="Consolas"/>
      <w:sz w:val="20"/>
    </w:rPr>
  </w:style>
  <w:style w:type="paragraph" w:styleId="HTML5">
    <w:name w:val="HTML Preformatted"/>
    <w:basedOn w:val="a2"/>
    <w:link w:val="HTMLChar0"/>
    <w:uiPriority w:val="99"/>
    <w:semiHidden/>
    <w:unhideWhenUsed/>
    <w:pPr>
      <w:spacing w:after="0" w:line="240" w:lineRule="auto"/>
    </w:pPr>
    <w:rPr>
      <w:rFonts w:ascii="Consolas" w:eastAsia="Consolas" w:hAnsi="Consolas" w:cs="Consolas"/>
    </w:rPr>
  </w:style>
  <w:style w:type="character" w:customStyle="1" w:styleId="HTMLChar0">
    <w:name w:val="미리 서식이 지정된 HTML Char"/>
    <w:basedOn w:val="a3"/>
    <w:link w:val="HTML5"/>
    <w:uiPriority w:val="99"/>
    <w:semiHidden/>
    <w:rPr>
      <w:rFonts w:ascii="Consolas" w:eastAsia="Consolas" w:hAnsi="Consolas" w:cs="Consolas"/>
      <w:sz w:val="20"/>
    </w:rPr>
  </w:style>
  <w:style w:type="character" w:styleId="HTML6">
    <w:name w:val="HTML Sample"/>
    <w:basedOn w:val="a3"/>
    <w:uiPriority w:val="99"/>
    <w:semiHidden/>
    <w:unhideWhenUsed/>
    <w:rPr>
      <w:rFonts w:ascii="Consolas" w:eastAsia="Consolas" w:hAnsi="Consolas" w:cs="Consolas"/>
      <w:sz w:val="24"/>
    </w:rPr>
  </w:style>
  <w:style w:type="character" w:styleId="HTML7">
    <w:name w:val="HTML Typewriter"/>
    <w:basedOn w:val="a3"/>
    <w:uiPriority w:val="99"/>
    <w:semiHidden/>
    <w:unhideWhenUsed/>
    <w:rPr>
      <w:rFonts w:ascii="Consolas" w:eastAsia="Consolas" w:hAnsi="Consolas" w:cs="Consolas"/>
      <w:sz w:val="20"/>
    </w:rPr>
  </w:style>
  <w:style w:type="character" w:styleId="HTML8">
    <w:name w:val="HTML Variable"/>
    <w:basedOn w:val="a3"/>
    <w:uiPriority w:val="99"/>
    <w:semiHidden/>
    <w:unhideWhenUsed/>
    <w:rPr>
      <w:i/>
      <w:iCs/>
    </w:rPr>
  </w:style>
  <w:style w:type="character" w:styleId="affa">
    <w:name w:val="Hyperlink"/>
    <w:basedOn w:val="a3"/>
    <w:uiPriority w:val="99"/>
    <w:unhideWhenUsed/>
    <w:rPr>
      <w:color w:val="646464" w:themeColor="hyperlink"/>
      <w:u w:val="single"/>
    </w:rPr>
  </w:style>
  <w:style w:type="paragraph" w:styleId="14">
    <w:name w:val="index 1"/>
    <w:basedOn w:val="a2"/>
    <w:next w:val="a2"/>
    <w:autoRedefine/>
    <w:uiPriority w:val="99"/>
    <w:semiHidden/>
    <w:unhideWhenUsed/>
    <w:pPr>
      <w:spacing w:after="0" w:line="240" w:lineRule="auto"/>
      <w:ind w:left="220" w:hanging="220"/>
    </w:pPr>
  </w:style>
  <w:style w:type="paragraph" w:styleId="2a">
    <w:name w:val="index 2"/>
    <w:basedOn w:val="a2"/>
    <w:next w:val="a2"/>
    <w:autoRedefine/>
    <w:uiPriority w:val="99"/>
    <w:semiHidden/>
    <w:unhideWhenUsed/>
    <w:pPr>
      <w:spacing w:after="0" w:line="240" w:lineRule="auto"/>
      <w:ind w:left="440" w:hanging="220"/>
    </w:pPr>
  </w:style>
  <w:style w:type="paragraph" w:styleId="39">
    <w:name w:val="index 3"/>
    <w:basedOn w:val="a2"/>
    <w:next w:val="a2"/>
    <w:autoRedefine/>
    <w:uiPriority w:val="99"/>
    <w:semiHidden/>
    <w:unhideWhenUsed/>
    <w:pPr>
      <w:spacing w:after="0" w:line="240" w:lineRule="auto"/>
      <w:ind w:left="660" w:hanging="220"/>
    </w:pPr>
  </w:style>
  <w:style w:type="paragraph" w:styleId="46">
    <w:name w:val="index 4"/>
    <w:basedOn w:val="a2"/>
    <w:next w:val="a2"/>
    <w:autoRedefine/>
    <w:uiPriority w:val="99"/>
    <w:semiHidden/>
    <w:unhideWhenUsed/>
    <w:pPr>
      <w:spacing w:after="0" w:line="240" w:lineRule="auto"/>
      <w:ind w:left="880" w:hanging="220"/>
    </w:pPr>
  </w:style>
  <w:style w:type="paragraph" w:styleId="56">
    <w:name w:val="index 5"/>
    <w:basedOn w:val="a2"/>
    <w:next w:val="a2"/>
    <w:autoRedefine/>
    <w:uiPriority w:val="99"/>
    <w:semiHidden/>
    <w:unhideWhenUsed/>
    <w:pPr>
      <w:spacing w:after="0" w:line="240" w:lineRule="auto"/>
      <w:ind w:left="1100" w:hanging="220"/>
    </w:pPr>
  </w:style>
  <w:style w:type="paragraph" w:styleId="64">
    <w:name w:val="index 6"/>
    <w:basedOn w:val="a2"/>
    <w:next w:val="a2"/>
    <w:autoRedefine/>
    <w:uiPriority w:val="99"/>
    <w:semiHidden/>
    <w:unhideWhenUsed/>
    <w:pPr>
      <w:spacing w:after="0" w:line="240" w:lineRule="auto"/>
      <w:ind w:left="1320" w:hanging="220"/>
    </w:pPr>
  </w:style>
  <w:style w:type="paragraph" w:styleId="70">
    <w:name w:val="index 7"/>
    <w:basedOn w:val="a2"/>
    <w:next w:val="a2"/>
    <w:autoRedefine/>
    <w:uiPriority w:val="99"/>
    <w:semiHidden/>
    <w:unhideWhenUsed/>
    <w:pPr>
      <w:spacing w:after="0" w:line="240" w:lineRule="auto"/>
      <w:ind w:left="1540" w:hanging="220"/>
    </w:pPr>
  </w:style>
  <w:style w:type="paragraph" w:styleId="80">
    <w:name w:val="index 8"/>
    <w:basedOn w:val="a2"/>
    <w:next w:val="a2"/>
    <w:autoRedefine/>
    <w:uiPriority w:val="99"/>
    <w:semiHidden/>
    <w:unhideWhenUsed/>
    <w:pPr>
      <w:spacing w:after="0" w:line="240" w:lineRule="auto"/>
      <w:ind w:left="1760" w:hanging="220"/>
    </w:pPr>
  </w:style>
  <w:style w:type="paragraph" w:styleId="90">
    <w:name w:val="index 9"/>
    <w:basedOn w:val="a2"/>
    <w:next w:val="a2"/>
    <w:autoRedefine/>
    <w:uiPriority w:val="99"/>
    <w:semiHidden/>
    <w:unhideWhenUsed/>
    <w:pPr>
      <w:spacing w:after="0" w:line="240" w:lineRule="auto"/>
      <w:ind w:left="1980" w:hanging="220"/>
    </w:pPr>
  </w:style>
  <w:style w:type="paragraph" w:styleId="affb">
    <w:name w:val="index heading"/>
    <w:basedOn w:val="a2"/>
    <w:next w:val="14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character" w:styleId="affc">
    <w:name w:val="Intense Emphasis"/>
    <w:basedOn w:val="a3"/>
    <w:uiPriority w:val="21"/>
    <w:semiHidden/>
    <w:unhideWhenUsed/>
    <w:rPr>
      <w:b/>
      <w:bCs/>
      <w:i/>
      <w:iCs/>
      <w:color w:val="7E97AD" w:themeColor="accent1"/>
    </w:rPr>
  </w:style>
  <w:style w:type="paragraph" w:styleId="affd">
    <w:name w:val="Intense Quote"/>
    <w:basedOn w:val="a2"/>
    <w:next w:val="a2"/>
    <w:link w:val="Charc"/>
    <w:uiPriority w:val="30"/>
    <w:semiHidden/>
    <w:unhideWhenUsed/>
    <w:pPr>
      <w:pBdr>
        <w:bottom w:val="single" w:sz="4" w:space="4" w:color="7E97AD" w:themeColor="accent1"/>
      </w:pBdr>
      <w:spacing w:before="200" w:after="280"/>
      <w:ind w:left="936" w:right="936"/>
    </w:pPr>
    <w:rPr>
      <w:b/>
      <w:bCs/>
      <w:i/>
      <w:iCs/>
      <w:color w:val="7E97AD" w:themeColor="accent1"/>
    </w:rPr>
  </w:style>
  <w:style w:type="character" w:customStyle="1" w:styleId="Charc">
    <w:name w:val="강한 인용 Char"/>
    <w:basedOn w:val="a3"/>
    <w:link w:val="affd"/>
    <w:uiPriority w:val="30"/>
    <w:semiHidden/>
    <w:rPr>
      <w:b/>
      <w:bCs/>
      <w:i/>
      <w:iCs/>
      <w:color w:val="7E97AD" w:themeColor="accent1"/>
    </w:rPr>
  </w:style>
  <w:style w:type="character" w:styleId="affe">
    <w:name w:val="Intense Reference"/>
    <w:basedOn w:val="a3"/>
    <w:uiPriority w:val="32"/>
    <w:semiHidden/>
    <w:unhideWhenUsed/>
    <w:rPr>
      <w:b/>
      <w:bCs/>
      <w:smallCaps/>
      <w:color w:val="CC8E60" w:themeColor="accent2"/>
      <w:spacing w:val="5"/>
      <w:u w:val="single"/>
    </w:rPr>
  </w:style>
  <w:style w:type="table" w:styleId="afff">
    <w:name w:val="Light Grid"/>
    <w:basedOn w:val="a4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15">
    <w:name w:val="연한 눈금 강조색 1"/>
    <w:basedOn w:val="a4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1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  <w:shd w:val="clear" w:color="auto" w:fill="DFE5EA" w:themeFill="accent1" w:themeFillTint="3F"/>
      </w:tcPr>
    </w:tblStylePr>
    <w:tblStylePr w:type="band2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</w:tcPr>
    </w:tblStylePr>
  </w:style>
  <w:style w:type="table" w:customStyle="1" w:styleId="2b">
    <w:name w:val="연한 눈금 강조색 2"/>
    <w:basedOn w:val="a4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1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  <w:shd w:val="clear" w:color="auto" w:fill="F2E2D7" w:themeFill="accent2" w:themeFillTint="3F"/>
      </w:tcPr>
    </w:tblStylePr>
    <w:tblStylePr w:type="band2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</w:tcPr>
    </w:tblStylePr>
  </w:style>
  <w:style w:type="table" w:customStyle="1" w:styleId="3a">
    <w:name w:val="연한 눈금 강조색 3"/>
    <w:basedOn w:val="a4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1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  <w:shd w:val="clear" w:color="auto" w:fill="DFD9D6" w:themeFill="accent3" w:themeFillTint="3F"/>
      </w:tcPr>
    </w:tblStylePr>
    <w:tblStylePr w:type="band2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</w:tcPr>
    </w:tblStylePr>
  </w:style>
  <w:style w:type="table" w:customStyle="1" w:styleId="47">
    <w:name w:val="연한 눈금 강조색 4"/>
    <w:basedOn w:val="a4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1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  <w:shd w:val="clear" w:color="auto" w:fill="ECE4DA" w:themeFill="accent4" w:themeFillTint="3F"/>
      </w:tcPr>
    </w:tblStylePr>
    <w:tblStylePr w:type="band2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</w:tcPr>
    </w:tblStylePr>
  </w:style>
  <w:style w:type="table" w:customStyle="1" w:styleId="57">
    <w:name w:val="연한 눈금 강조색 5"/>
    <w:basedOn w:val="a4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1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  <w:shd w:val="clear" w:color="auto" w:fill="D8DEDF" w:themeFill="accent5" w:themeFillTint="3F"/>
      </w:tcPr>
    </w:tblStylePr>
    <w:tblStylePr w:type="band2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</w:tcPr>
    </w:tblStylePr>
  </w:style>
  <w:style w:type="table" w:customStyle="1" w:styleId="65">
    <w:name w:val="연한 눈금 강조색 6"/>
    <w:basedOn w:val="a4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1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  <w:shd w:val="clear" w:color="auto" w:fill="E6E4DB" w:themeFill="accent6" w:themeFillTint="3F"/>
      </w:tcPr>
    </w:tblStylePr>
    <w:tblStylePr w:type="band2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</w:tcPr>
    </w:tblStylePr>
  </w:style>
  <w:style w:type="table" w:styleId="afff0">
    <w:name w:val="Light List"/>
    <w:basedOn w:val="a4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customStyle="1" w:styleId="16">
    <w:name w:val="조명 목록 강조 1"/>
    <w:basedOn w:val="a4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</w:style>
  <w:style w:type="table" w:customStyle="1" w:styleId="2c">
    <w:name w:val="조명 목록 강조 2"/>
    <w:basedOn w:val="a4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</w:style>
  <w:style w:type="table" w:customStyle="1" w:styleId="3b">
    <w:name w:val="조명 목록 강조 3"/>
    <w:basedOn w:val="a4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</w:style>
  <w:style w:type="table" w:customStyle="1" w:styleId="48">
    <w:name w:val="조명 목록 강조 4"/>
    <w:basedOn w:val="a4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</w:style>
  <w:style w:type="table" w:customStyle="1" w:styleId="58">
    <w:name w:val="조명 목록 강조 5"/>
    <w:basedOn w:val="a4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</w:style>
  <w:style w:type="table" w:customStyle="1" w:styleId="66">
    <w:name w:val="조명 목록 강조 6"/>
    <w:basedOn w:val="a4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</w:style>
  <w:style w:type="table" w:styleId="afff1">
    <w:name w:val="Light Shading"/>
    <w:basedOn w:val="a4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17">
    <w:name w:val="조명 음영 강조 1"/>
    <w:basedOn w:val="a4"/>
    <w:uiPriority w:val="60"/>
    <w:pPr>
      <w:spacing w:after="0" w:line="240" w:lineRule="auto"/>
    </w:pPr>
    <w:rPr>
      <w:color w:val="577188" w:themeColor="accent1" w:themeShade="BF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</w:style>
  <w:style w:type="table" w:customStyle="1" w:styleId="2d">
    <w:name w:val="조명 음영 강조 2"/>
    <w:basedOn w:val="a4"/>
    <w:uiPriority w:val="60"/>
    <w:pPr>
      <w:spacing w:after="0" w:line="240" w:lineRule="auto"/>
    </w:pPr>
    <w:rPr>
      <w:color w:val="AA6736" w:themeColor="accent2" w:themeShade="BF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</w:style>
  <w:style w:type="table" w:customStyle="1" w:styleId="3c">
    <w:name w:val="조명 음영 강조 3"/>
    <w:basedOn w:val="a4"/>
    <w:uiPriority w:val="60"/>
    <w:pPr>
      <w:spacing w:after="0" w:line="240" w:lineRule="auto"/>
    </w:pPr>
    <w:rPr>
      <w:color w:val="5B4F47" w:themeColor="accent3" w:themeShade="BF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</w:style>
  <w:style w:type="table" w:customStyle="1" w:styleId="49">
    <w:name w:val="조명 음영 강조 4"/>
    <w:basedOn w:val="a4"/>
    <w:uiPriority w:val="60"/>
    <w:pPr>
      <w:spacing w:after="0" w:line="240" w:lineRule="auto"/>
    </w:pPr>
    <w:rPr>
      <w:color w:val="8E6E49" w:themeColor="accent4" w:themeShade="BF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</w:style>
  <w:style w:type="table" w:customStyle="1" w:styleId="59">
    <w:name w:val="조명 음영 강조 5"/>
    <w:basedOn w:val="a4"/>
    <w:uiPriority w:val="60"/>
    <w:pPr>
      <w:spacing w:after="0" w:line="240" w:lineRule="auto"/>
    </w:pPr>
    <w:rPr>
      <w:color w:val="4D595B" w:themeColor="accent5" w:themeShade="BF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</w:style>
  <w:style w:type="table" w:customStyle="1" w:styleId="67">
    <w:name w:val="조명 음영 강조 6"/>
    <w:basedOn w:val="a4"/>
    <w:uiPriority w:val="60"/>
    <w:pPr>
      <w:spacing w:after="0" w:line="240" w:lineRule="auto"/>
    </w:pPr>
    <w:rPr>
      <w:color w:val="776E51" w:themeColor="accent6" w:themeShade="BF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</w:style>
  <w:style w:type="character" w:styleId="afff2">
    <w:name w:val="line number"/>
    <w:basedOn w:val="a3"/>
    <w:uiPriority w:val="99"/>
    <w:semiHidden/>
    <w:unhideWhenUsed/>
  </w:style>
  <w:style w:type="paragraph" w:styleId="afff3">
    <w:name w:val="List"/>
    <w:basedOn w:val="a2"/>
    <w:uiPriority w:val="99"/>
    <w:semiHidden/>
    <w:unhideWhenUsed/>
    <w:pPr>
      <w:ind w:left="360" w:hanging="360"/>
      <w:contextualSpacing/>
    </w:pPr>
  </w:style>
  <w:style w:type="paragraph" w:styleId="2e">
    <w:name w:val="List 2"/>
    <w:basedOn w:val="a2"/>
    <w:uiPriority w:val="99"/>
    <w:semiHidden/>
    <w:unhideWhenUsed/>
    <w:pPr>
      <w:ind w:left="720" w:hanging="360"/>
      <w:contextualSpacing/>
    </w:pPr>
  </w:style>
  <w:style w:type="paragraph" w:styleId="3d">
    <w:name w:val="List 3"/>
    <w:basedOn w:val="a2"/>
    <w:uiPriority w:val="99"/>
    <w:semiHidden/>
    <w:unhideWhenUsed/>
    <w:pPr>
      <w:ind w:left="1080" w:hanging="360"/>
      <w:contextualSpacing/>
    </w:pPr>
  </w:style>
  <w:style w:type="paragraph" w:styleId="4a">
    <w:name w:val="List 4"/>
    <w:basedOn w:val="a2"/>
    <w:uiPriority w:val="99"/>
    <w:semiHidden/>
    <w:unhideWhenUsed/>
    <w:pPr>
      <w:ind w:left="1440" w:hanging="360"/>
      <w:contextualSpacing/>
    </w:pPr>
  </w:style>
  <w:style w:type="paragraph" w:styleId="5a">
    <w:name w:val="List 5"/>
    <w:basedOn w:val="a2"/>
    <w:uiPriority w:val="99"/>
    <w:semiHidden/>
    <w:unhideWhenUsed/>
    <w:pPr>
      <w:ind w:left="1800" w:hanging="360"/>
      <w:contextualSpacing/>
    </w:pPr>
  </w:style>
  <w:style w:type="paragraph" w:styleId="a">
    <w:name w:val="List Bullet"/>
    <w:basedOn w:val="a2"/>
    <w:uiPriority w:val="1"/>
    <w:unhideWhenUsed/>
    <w:qFormat/>
    <w:pPr>
      <w:numPr>
        <w:numId w:val="1"/>
      </w:numPr>
      <w:spacing w:after="40"/>
    </w:pPr>
  </w:style>
  <w:style w:type="paragraph" w:styleId="2">
    <w:name w:val="List Bullet 2"/>
    <w:basedOn w:val="a2"/>
    <w:uiPriority w:val="99"/>
    <w:semiHidden/>
    <w:unhideWhenUsed/>
    <w:pPr>
      <w:numPr>
        <w:numId w:val="2"/>
      </w:numPr>
      <w:contextualSpacing/>
    </w:pPr>
  </w:style>
  <w:style w:type="paragraph" w:styleId="3">
    <w:name w:val="List Bullet 3"/>
    <w:basedOn w:val="a2"/>
    <w:uiPriority w:val="99"/>
    <w:semiHidden/>
    <w:unhideWhenUsed/>
    <w:pPr>
      <w:numPr>
        <w:numId w:val="3"/>
      </w:numPr>
      <w:contextualSpacing/>
    </w:pPr>
  </w:style>
  <w:style w:type="paragraph" w:styleId="4">
    <w:name w:val="List Bullet 4"/>
    <w:basedOn w:val="a2"/>
    <w:uiPriority w:val="99"/>
    <w:semiHidden/>
    <w:unhideWhenUsed/>
    <w:pPr>
      <w:numPr>
        <w:numId w:val="4"/>
      </w:numPr>
      <w:contextualSpacing/>
    </w:pPr>
  </w:style>
  <w:style w:type="paragraph" w:styleId="5">
    <w:name w:val="List Bullet 5"/>
    <w:basedOn w:val="a2"/>
    <w:uiPriority w:val="99"/>
    <w:semiHidden/>
    <w:unhideWhenUsed/>
    <w:pPr>
      <w:numPr>
        <w:numId w:val="5"/>
      </w:numPr>
      <w:contextualSpacing/>
    </w:pPr>
  </w:style>
  <w:style w:type="paragraph" w:styleId="afff4">
    <w:name w:val="List Continue"/>
    <w:basedOn w:val="a2"/>
    <w:uiPriority w:val="99"/>
    <w:semiHidden/>
    <w:unhideWhenUsed/>
    <w:pPr>
      <w:spacing w:after="120"/>
      <w:ind w:left="360"/>
      <w:contextualSpacing/>
    </w:pPr>
  </w:style>
  <w:style w:type="paragraph" w:styleId="2f">
    <w:name w:val="List Continue 2"/>
    <w:basedOn w:val="a2"/>
    <w:uiPriority w:val="99"/>
    <w:semiHidden/>
    <w:unhideWhenUsed/>
    <w:pPr>
      <w:spacing w:after="120"/>
      <w:ind w:left="720"/>
      <w:contextualSpacing/>
    </w:pPr>
  </w:style>
  <w:style w:type="paragraph" w:styleId="3e">
    <w:name w:val="List Continue 3"/>
    <w:basedOn w:val="a2"/>
    <w:uiPriority w:val="99"/>
    <w:semiHidden/>
    <w:unhideWhenUsed/>
    <w:pPr>
      <w:spacing w:after="120"/>
      <w:ind w:left="1080"/>
      <w:contextualSpacing/>
    </w:pPr>
  </w:style>
  <w:style w:type="paragraph" w:styleId="4b">
    <w:name w:val="List Continue 4"/>
    <w:basedOn w:val="a2"/>
    <w:uiPriority w:val="99"/>
    <w:semiHidden/>
    <w:unhideWhenUsed/>
    <w:pPr>
      <w:spacing w:after="120"/>
      <w:ind w:left="1440"/>
      <w:contextualSpacing/>
    </w:pPr>
  </w:style>
  <w:style w:type="paragraph" w:styleId="5b">
    <w:name w:val="List Continue 5"/>
    <w:basedOn w:val="a2"/>
    <w:uiPriority w:val="99"/>
    <w:semiHidden/>
    <w:unhideWhenUsed/>
    <w:pPr>
      <w:spacing w:after="120"/>
      <w:ind w:left="1800"/>
      <w:contextualSpacing/>
    </w:pPr>
  </w:style>
  <w:style w:type="paragraph" w:styleId="a1">
    <w:name w:val="List Number"/>
    <w:basedOn w:val="a2"/>
    <w:uiPriority w:val="1"/>
    <w:unhideWhenUsed/>
    <w:qFormat/>
    <w:pPr>
      <w:numPr>
        <w:numId w:val="19"/>
      </w:numPr>
      <w:contextualSpacing/>
    </w:pPr>
  </w:style>
  <w:style w:type="paragraph" w:styleId="20">
    <w:name w:val="List Number 2"/>
    <w:basedOn w:val="a2"/>
    <w:uiPriority w:val="1"/>
    <w:unhideWhenUsed/>
    <w:qFormat/>
    <w:pPr>
      <w:numPr>
        <w:ilvl w:val="1"/>
        <w:numId w:val="19"/>
      </w:numPr>
      <w:contextualSpacing/>
    </w:pPr>
  </w:style>
  <w:style w:type="paragraph" w:styleId="30">
    <w:name w:val="List Number 3"/>
    <w:basedOn w:val="a2"/>
    <w:uiPriority w:val="18"/>
    <w:unhideWhenUsed/>
    <w:qFormat/>
    <w:pPr>
      <w:numPr>
        <w:ilvl w:val="2"/>
        <w:numId w:val="19"/>
      </w:numPr>
      <w:contextualSpacing/>
    </w:pPr>
  </w:style>
  <w:style w:type="paragraph" w:styleId="40">
    <w:name w:val="List Number 4"/>
    <w:basedOn w:val="a2"/>
    <w:uiPriority w:val="18"/>
    <w:semiHidden/>
    <w:unhideWhenUsed/>
    <w:pPr>
      <w:numPr>
        <w:ilvl w:val="3"/>
        <w:numId w:val="19"/>
      </w:numPr>
      <w:contextualSpacing/>
    </w:pPr>
  </w:style>
  <w:style w:type="paragraph" w:styleId="50">
    <w:name w:val="List Number 5"/>
    <w:basedOn w:val="a2"/>
    <w:uiPriority w:val="18"/>
    <w:semiHidden/>
    <w:unhideWhenUsed/>
    <w:pPr>
      <w:numPr>
        <w:ilvl w:val="4"/>
        <w:numId w:val="19"/>
      </w:numPr>
      <w:contextualSpacing/>
    </w:pPr>
  </w:style>
  <w:style w:type="paragraph" w:styleId="afff5">
    <w:name w:val="List Paragraph"/>
    <w:basedOn w:val="a2"/>
    <w:uiPriority w:val="34"/>
    <w:unhideWhenUsed/>
    <w:qFormat/>
    <w:pPr>
      <w:ind w:left="720"/>
      <w:contextualSpacing/>
    </w:pPr>
  </w:style>
  <w:style w:type="paragraph" w:customStyle="1" w:styleId="afff6">
    <w:name w:val="매크로"/>
    <w:link w:val="afff7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uto"/>
    </w:pPr>
    <w:rPr>
      <w:rFonts w:ascii="Consolas" w:eastAsia="Consolas" w:hAnsi="Consolas" w:cs="Consolas"/>
    </w:rPr>
  </w:style>
  <w:style w:type="character" w:customStyle="1" w:styleId="afff7">
    <w:name w:val="매크로 텍스트 문자"/>
    <w:basedOn w:val="a3"/>
    <w:link w:val="afff6"/>
    <w:uiPriority w:val="99"/>
    <w:semiHidden/>
    <w:rPr>
      <w:rFonts w:ascii="Consolas" w:eastAsia="Consolas" w:hAnsi="Consolas" w:cs="Consolas"/>
      <w:sz w:val="20"/>
    </w:rPr>
  </w:style>
  <w:style w:type="table" w:styleId="18">
    <w:name w:val="Medium Grid 1"/>
    <w:basedOn w:val="a4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110">
    <w:name w:val="중간 눈금 1 강조색 1"/>
    <w:basedOn w:val="a4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  <w:insideV w:val="single" w:sz="8" w:space="0" w:color="9EB0C1" w:themeColor="accent1" w:themeTint="BF"/>
      </w:tblBorders>
    </w:tblPr>
    <w:tcPr>
      <w:shd w:val="clear" w:color="auto" w:fill="DFE5EA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B0C1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customStyle="1" w:styleId="120">
    <w:name w:val="중간 눈금 1 강조색 2"/>
    <w:basedOn w:val="a4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  <w:insideV w:val="single" w:sz="8" w:space="0" w:color="D8AA87" w:themeColor="accent2" w:themeTint="BF"/>
      </w:tblBorders>
    </w:tblPr>
    <w:tcPr>
      <w:shd w:val="clear" w:color="auto" w:fill="F2E2D7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8AA87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customStyle="1" w:styleId="130">
    <w:name w:val="중간 눈금 1 강조색 3"/>
    <w:basedOn w:val="a4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  <w:insideV w:val="single" w:sz="8" w:space="0" w:color="9E8E84" w:themeColor="accent3" w:themeTint="BF"/>
      </w:tblBorders>
    </w:tblPr>
    <w:tcPr>
      <w:shd w:val="clear" w:color="auto" w:fill="DFD9D6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8E84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customStyle="1" w:styleId="140">
    <w:name w:val="중간 눈금 1 강조색 4"/>
    <w:basedOn w:val="a4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  <w:insideV w:val="single" w:sz="8" w:space="0" w:color="C6AD91" w:themeColor="accent4" w:themeTint="BF"/>
      </w:tblBorders>
    </w:tblPr>
    <w:tcPr>
      <w:shd w:val="clear" w:color="auto" w:fill="ECE4DA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6AD91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customStyle="1" w:styleId="150">
    <w:name w:val="중간 눈금 1 강조색 5"/>
    <w:basedOn w:val="a4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  <w:insideV w:val="single" w:sz="8" w:space="0" w:color="8B9B9E" w:themeColor="accent5" w:themeTint="BF"/>
      </w:tblBorders>
    </w:tblPr>
    <w:tcPr>
      <w:shd w:val="clear" w:color="auto" w:fill="D8DED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B9B9E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customStyle="1" w:styleId="160">
    <w:name w:val="중간 눈금 1 강조색 6"/>
    <w:basedOn w:val="a4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  <w:insideV w:val="single" w:sz="8" w:space="0" w:color="B5AE93" w:themeColor="accent6" w:themeTint="BF"/>
      </w:tblBorders>
    </w:tblPr>
    <w:tcPr>
      <w:shd w:val="clear" w:color="auto" w:fill="E6E4D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5AE9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2f0">
    <w:name w:val="Medium Grid 2"/>
    <w:basedOn w:val="a4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210">
    <w:name w:val="중간 눈금 2 강조색 1"/>
    <w:basedOn w:val="a4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cPr>
      <w:shd w:val="clear" w:color="auto" w:fill="DFE5EA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2F4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AEE" w:themeFill="accent1" w:themeFillTint="33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tcBorders>
          <w:insideH w:val="single" w:sz="6" w:space="0" w:color="7E97AD" w:themeColor="accent1"/>
          <w:insideV w:val="single" w:sz="6" w:space="0" w:color="7E97AD" w:themeColor="accent1"/>
        </w:tcBorders>
        <w:shd w:val="clear" w:color="auto" w:fill="BECBD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220">
    <w:name w:val="중간 눈금 2 강조색 2"/>
    <w:basedOn w:val="a4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cPr>
      <w:shd w:val="clear" w:color="auto" w:fill="F2E2D7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AF3E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E8DF" w:themeFill="accent2" w:themeFillTint="33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tcBorders>
          <w:insideH w:val="single" w:sz="6" w:space="0" w:color="CC8E60" w:themeColor="accent2"/>
          <w:insideV w:val="single" w:sz="6" w:space="0" w:color="CC8E60" w:themeColor="accent2"/>
        </w:tcBorders>
        <w:shd w:val="clear" w:color="auto" w:fill="E5C6A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230">
    <w:name w:val="중간 눈금 2 강조색 3"/>
    <w:basedOn w:val="a4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cPr>
      <w:shd w:val="clear" w:color="auto" w:fill="DFD9D6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2F0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0DE" w:themeFill="accent3" w:themeFillTint="33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tcBorders>
          <w:insideH w:val="single" w:sz="6" w:space="0" w:color="7A6A60" w:themeColor="accent3"/>
          <w:insideV w:val="single" w:sz="6" w:space="0" w:color="7A6A60" w:themeColor="accent3"/>
        </w:tcBorders>
        <w:shd w:val="clear" w:color="auto" w:fill="BEB4AD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240">
    <w:name w:val="중간 눈금 2 강조색 4"/>
    <w:basedOn w:val="a4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cPr>
      <w:shd w:val="clear" w:color="auto" w:fill="ECE4DA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7F4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E9E1" w:themeFill="accent4" w:themeFillTint="33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tcBorders>
          <w:insideH w:val="single" w:sz="6" w:space="0" w:color="B4936D" w:themeColor="accent4"/>
          <w:insideV w:val="single" w:sz="6" w:space="0" w:color="B4936D" w:themeColor="accent4"/>
        </w:tcBorders>
        <w:shd w:val="clear" w:color="auto" w:fill="D9C9B6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250">
    <w:name w:val="중간 눈금 2 강조색 5"/>
    <w:basedOn w:val="a4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cPr>
      <w:shd w:val="clear" w:color="auto" w:fill="D8DEDF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FF1F2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4E5" w:themeFill="accent5" w:themeFillTint="33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tcBorders>
          <w:insideH w:val="single" w:sz="6" w:space="0" w:color="67787B" w:themeColor="accent5"/>
          <w:insideV w:val="single" w:sz="6" w:space="0" w:color="67787B" w:themeColor="accent5"/>
        </w:tcBorders>
        <w:shd w:val="clear" w:color="auto" w:fill="B1BCBE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260">
    <w:name w:val="중간 눈금 2 강조색 6"/>
    <w:basedOn w:val="a4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cPr>
      <w:shd w:val="clear" w:color="auto" w:fill="E6E4DB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0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9E2" w:themeFill="accent6" w:themeFillTint="33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tcBorders>
          <w:insideH w:val="single" w:sz="6" w:space="0" w:color="9D936F" w:themeColor="accent6"/>
          <w:insideV w:val="single" w:sz="6" w:space="0" w:color="9D936F" w:themeColor="accent6"/>
        </w:tcBorders>
        <w:shd w:val="clear" w:color="auto" w:fill="CEC9B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f">
    <w:name w:val="Medium Grid 3"/>
    <w:basedOn w:val="a4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customStyle="1" w:styleId="310">
    <w:name w:val="중간 눈금 3 강조색 1"/>
    <w:basedOn w:val="a4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E5EA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CBD6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CBD6" w:themeFill="accent1" w:themeFillTint="7F"/>
      </w:tcPr>
    </w:tblStylePr>
  </w:style>
  <w:style w:type="table" w:customStyle="1" w:styleId="320">
    <w:name w:val="중간 눈금 3 강조색 2"/>
    <w:basedOn w:val="a4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2E2D7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5C6A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5C6AF" w:themeFill="accent2" w:themeFillTint="7F"/>
      </w:tcPr>
    </w:tblStylePr>
  </w:style>
  <w:style w:type="table" w:customStyle="1" w:styleId="330">
    <w:name w:val="중간 눈금 3 강조색 3"/>
    <w:basedOn w:val="a4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9D6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B4AD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B4AD" w:themeFill="accent3" w:themeFillTint="7F"/>
      </w:tcPr>
    </w:tblStylePr>
  </w:style>
  <w:style w:type="table" w:customStyle="1" w:styleId="340">
    <w:name w:val="중간 눈금 3 강조색 4"/>
    <w:basedOn w:val="a4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CE4DA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9C9B6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9C9B6" w:themeFill="accent4" w:themeFillTint="7F"/>
      </w:tcPr>
    </w:tblStylePr>
  </w:style>
  <w:style w:type="table" w:customStyle="1" w:styleId="350">
    <w:name w:val="중간 눈금 3 강조색 5"/>
    <w:basedOn w:val="a4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8DED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1BCBE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1BCBE" w:themeFill="accent5" w:themeFillTint="7F"/>
      </w:tcPr>
    </w:tblStylePr>
  </w:style>
  <w:style w:type="table" w:customStyle="1" w:styleId="360">
    <w:name w:val="중간 눈금 3 강조색 6"/>
    <w:basedOn w:val="a4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4D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EC9B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EC9B7" w:themeFill="accent6" w:themeFillTint="7F"/>
      </w:tcPr>
    </w:tblStylePr>
  </w:style>
  <w:style w:type="table" w:styleId="19">
    <w:name w:val="Medium List 1"/>
    <w:basedOn w:val="a4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111">
    <w:name w:val="중간 목록 1 강조색 1"/>
    <w:basedOn w:val="a4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E97AD" w:themeColor="accen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shd w:val="clear" w:color="auto" w:fill="DFE5EA" w:themeFill="accent1" w:themeFillTint="3F"/>
      </w:tcPr>
    </w:tblStylePr>
  </w:style>
  <w:style w:type="table" w:customStyle="1" w:styleId="121">
    <w:name w:val="중간 목록 1 강조색 2"/>
    <w:basedOn w:val="a4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C8E60" w:themeColor="accent2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shd w:val="clear" w:color="auto" w:fill="F2E2D7" w:themeFill="accent2" w:themeFillTint="3F"/>
      </w:tcPr>
    </w:tblStylePr>
  </w:style>
  <w:style w:type="table" w:customStyle="1" w:styleId="131">
    <w:name w:val="중간 목록 1 강조색 3"/>
    <w:basedOn w:val="a4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A6A60" w:themeColor="accent3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shd w:val="clear" w:color="auto" w:fill="DFD9D6" w:themeFill="accent3" w:themeFillTint="3F"/>
      </w:tcPr>
    </w:tblStylePr>
  </w:style>
  <w:style w:type="table" w:customStyle="1" w:styleId="141">
    <w:name w:val="중간 목록 1 강조색 4"/>
    <w:basedOn w:val="a4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4936D" w:themeColor="accent4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shd w:val="clear" w:color="auto" w:fill="ECE4DA" w:themeFill="accent4" w:themeFillTint="3F"/>
      </w:tcPr>
    </w:tblStylePr>
  </w:style>
  <w:style w:type="table" w:customStyle="1" w:styleId="151">
    <w:name w:val="중간 목록 1 강조색 5"/>
    <w:basedOn w:val="a4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7787B" w:themeColor="accent5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shd w:val="clear" w:color="auto" w:fill="D8DEDF" w:themeFill="accent5" w:themeFillTint="3F"/>
      </w:tcPr>
    </w:tblStylePr>
  </w:style>
  <w:style w:type="table" w:customStyle="1" w:styleId="161">
    <w:name w:val="중간 목록 1 강조색 6"/>
    <w:basedOn w:val="a4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D936F" w:themeColor="accent6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shd w:val="clear" w:color="auto" w:fill="E6E4DB" w:themeFill="accent6" w:themeFillTint="3F"/>
      </w:tcPr>
    </w:tblStylePr>
  </w:style>
  <w:style w:type="table" w:styleId="2f1">
    <w:name w:val="Medium List 2"/>
    <w:basedOn w:val="a4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11">
    <w:name w:val="중간 목록 2 강조색 1"/>
    <w:basedOn w:val="a4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E97A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E97A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E97A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E97A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E5EA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21">
    <w:name w:val="중간 목록 2 강조색 2"/>
    <w:basedOn w:val="a4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C8E60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C8E6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C8E6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2E2D7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31">
    <w:name w:val="중간 목록 2 강조색 3"/>
    <w:basedOn w:val="a4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A6A60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A6A60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A6A60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9D6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41">
    <w:name w:val="중간 목록 2 강조색 4"/>
    <w:basedOn w:val="a4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B4936D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4936D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4936D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CE4DA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51">
    <w:name w:val="중간 목록 2 강조색 5"/>
    <w:basedOn w:val="a4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7787B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7787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7787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DED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61">
    <w:name w:val="중간 목록 2 강조색 6"/>
    <w:basedOn w:val="a4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D936F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D936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D936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4D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a">
    <w:name w:val="Medium Shading 1"/>
    <w:basedOn w:val="a4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12">
    <w:name w:val="중간 음영 1 강조색 1"/>
    <w:basedOn w:val="a4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E5EA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22">
    <w:name w:val="중간 음영 1 강조색 2"/>
    <w:basedOn w:val="a4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2E2D7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32">
    <w:name w:val="중간 음영 1 강조색 3"/>
    <w:basedOn w:val="a4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9D6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42">
    <w:name w:val="중간 음영 1 강조색 4"/>
    <w:basedOn w:val="a4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CE4DA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52">
    <w:name w:val="중간 음영 1 강조색 5"/>
    <w:basedOn w:val="a4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DED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62">
    <w:name w:val="중간 음영 1 강조색 6"/>
    <w:basedOn w:val="a4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4D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2">
    <w:name w:val="Medium Shading 2"/>
    <w:basedOn w:val="a4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12">
    <w:name w:val="중간 음영 2 강조색 1"/>
    <w:basedOn w:val="a4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22">
    <w:name w:val="중간 음영 2 강조색 2"/>
    <w:basedOn w:val="a4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32">
    <w:name w:val="중간 음영 2 강조색 3"/>
    <w:basedOn w:val="a4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42">
    <w:name w:val="중간 음영 2 강조색 4"/>
    <w:basedOn w:val="a4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52">
    <w:name w:val="중간 음영 2 강조색 5"/>
    <w:basedOn w:val="a4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62">
    <w:name w:val="중간 음영 2 강조색 6"/>
    <w:basedOn w:val="a4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afff8">
    <w:name w:val="Message Header"/>
    <w:basedOn w:val="a2"/>
    <w:link w:val="Chard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</w:rPr>
  </w:style>
  <w:style w:type="character" w:customStyle="1" w:styleId="Chard">
    <w:name w:val="메시지 머리글 Char"/>
    <w:basedOn w:val="a3"/>
    <w:link w:val="afff8"/>
    <w:uiPriority w:val="99"/>
    <w:semiHidden/>
    <w:rPr>
      <w:rFonts w:asciiTheme="majorHAnsi" w:eastAsiaTheme="majorEastAsia" w:hAnsiTheme="majorHAnsi" w:cstheme="majorBidi"/>
      <w:sz w:val="24"/>
      <w:shd w:val="pct20" w:color="auto" w:fill="auto"/>
    </w:rPr>
  </w:style>
  <w:style w:type="paragraph" w:customStyle="1" w:styleId="afff9">
    <w:name w:val="일반(웹)"/>
    <w:basedOn w:val="a2"/>
    <w:uiPriority w:val="99"/>
    <w:semiHidden/>
    <w:unhideWhenUsed/>
    <w:rPr>
      <w:rFonts w:ascii="Times New Roman" w:eastAsia="Times New Roman" w:hAnsi="Times New Roman" w:cs="Times New Roman"/>
      <w:sz w:val="24"/>
    </w:rPr>
  </w:style>
  <w:style w:type="paragraph" w:styleId="afffa">
    <w:name w:val="Normal Indent"/>
    <w:basedOn w:val="a2"/>
    <w:uiPriority w:val="99"/>
    <w:semiHidden/>
    <w:unhideWhenUsed/>
    <w:pPr>
      <w:ind w:left="720"/>
    </w:pPr>
  </w:style>
  <w:style w:type="paragraph" w:styleId="afffb">
    <w:name w:val="Note Heading"/>
    <w:basedOn w:val="a2"/>
    <w:next w:val="a2"/>
    <w:link w:val="Chare"/>
    <w:uiPriority w:val="99"/>
    <w:semiHidden/>
    <w:unhideWhenUsed/>
    <w:pPr>
      <w:spacing w:after="0" w:line="240" w:lineRule="auto"/>
    </w:pPr>
  </w:style>
  <w:style w:type="character" w:customStyle="1" w:styleId="Chare">
    <w:name w:val="각주/미주 머리글 Char"/>
    <w:basedOn w:val="a3"/>
    <w:link w:val="afffb"/>
    <w:uiPriority w:val="99"/>
    <w:semiHidden/>
  </w:style>
  <w:style w:type="character" w:styleId="afffc">
    <w:name w:val="page number"/>
    <w:basedOn w:val="a3"/>
    <w:uiPriority w:val="99"/>
    <w:semiHidden/>
    <w:unhideWhenUsed/>
  </w:style>
  <w:style w:type="paragraph" w:customStyle="1" w:styleId="afffd">
    <w:name w:val="일반 텍스트"/>
    <w:basedOn w:val="a2"/>
    <w:link w:val="afffe"/>
    <w:uiPriority w:val="99"/>
    <w:semiHidden/>
    <w:unhideWhenUsed/>
    <w:pPr>
      <w:spacing w:after="0" w:line="240" w:lineRule="auto"/>
    </w:pPr>
    <w:rPr>
      <w:rFonts w:ascii="Consolas" w:eastAsia="Consolas" w:hAnsi="Consolas" w:cs="Consolas"/>
      <w:sz w:val="21"/>
    </w:rPr>
  </w:style>
  <w:style w:type="character" w:customStyle="1" w:styleId="afffe">
    <w:name w:val="일반 텍스트 문자"/>
    <w:basedOn w:val="a3"/>
    <w:link w:val="afffd"/>
    <w:uiPriority w:val="99"/>
    <w:semiHidden/>
    <w:rPr>
      <w:rFonts w:ascii="Consolas" w:eastAsia="Consolas" w:hAnsi="Consolas" w:cs="Consolas"/>
      <w:sz w:val="21"/>
    </w:rPr>
  </w:style>
  <w:style w:type="paragraph" w:styleId="affff">
    <w:name w:val="Salutation"/>
    <w:basedOn w:val="a2"/>
    <w:next w:val="a2"/>
    <w:link w:val="Charf"/>
    <w:uiPriority w:val="99"/>
    <w:semiHidden/>
    <w:unhideWhenUsed/>
  </w:style>
  <w:style w:type="character" w:customStyle="1" w:styleId="Charf">
    <w:name w:val="인사말 Char"/>
    <w:basedOn w:val="a3"/>
    <w:link w:val="affff"/>
    <w:uiPriority w:val="99"/>
    <w:semiHidden/>
  </w:style>
  <w:style w:type="paragraph" w:styleId="affff0">
    <w:name w:val="Signature"/>
    <w:basedOn w:val="a2"/>
    <w:link w:val="Charf0"/>
    <w:uiPriority w:val="9"/>
    <w:unhideWhenUsed/>
    <w:qFormat/>
    <w:pPr>
      <w:spacing w:before="720" w:after="0" w:line="312" w:lineRule="auto"/>
      <w:contextualSpacing/>
    </w:pPr>
  </w:style>
  <w:style w:type="character" w:customStyle="1" w:styleId="Charf0">
    <w:name w:val="서명 Char"/>
    <w:basedOn w:val="a3"/>
    <w:link w:val="affff0"/>
    <w:uiPriority w:val="9"/>
    <w:rPr>
      <w:kern w:val="20"/>
    </w:rPr>
  </w:style>
  <w:style w:type="character" w:styleId="affff1">
    <w:name w:val="Strong"/>
    <w:basedOn w:val="a3"/>
    <w:uiPriority w:val="1"/>
    <w:unhideWhenUsed/>
    <w:qFormat/>
    <w:rPr>
      <w:b/>
      <w:bCs/>
    </w:rPr>
  </w:style>
  <w:style w:type="paragraph" w:styleId="affff2">
    <w:name w:val="Subtitle"/>
    <w:basedOn w:val="a2"/>
    <w:next w:val="a2"/>
    <w:link w:val="Charf1"/>
    <w:uiPriority w:val="19"/>
    <w:unhideWhenUsed/>
    <w:qFormat/>
    <w:pPr>
      <w:numPr>
        <w:ilvl w:val="1"/>
      </w:numPr>
      <w:ind w:left="144" w:right="720"/>
    </w:pPr>
    <w:rPr>
      <w:rFonts w:asciiTheme="majorHAnsi" w:eastAsiaTheme="majorEastAsia" w:hAnsiTheme="majorHAnsi" w:cstheme="majorBidi"/>
      <w:caps/>
      <w:color w:val="7E97AD" w:themeColor="accent1"/>
      <w:sz w:val="64"/>
    </w:rPr>
  </w:style>
  <w:style w:type="character" w:customStyle="1" w:styleId="Charf1">
    <w:name w:val="부제 Char"/>
    <w:basedOn w:val="a3"/>
    <w:link w:val="affff2"/>
    <w:uiPriority w:val="19"/>
    <w:rPr>
      <w:rFonts w:asciiTheme="majorHAnsi" w:eastAsiaTheme="majorEastAsia" w:hAnsiTheme="majorHAnsi" w:cstheme="majorBidi"/>
      <w:caps/>
      <w:color w:val="7E97AD" w:themeColor="accent1"/>
      <w:kern w:val="20"/>
      <w:sz w:val="64"/>
    </w:rPr>
  </w:style>
  <w:style w:type="character" w:styleId="affff3">
    <w:name w:val="Subtle Emphasis"/>
    <w:basedOn w:val="a3"/>
    <w:uiPriority w:val="19"/>
    <w:semiHidden/>
    <w:unhideWhenUsed/>
    <w:rPr>
      <w:i/>
      <w:iCs/>
      <w:color w:val="808080" w:themeColor="text1" w:themeTint="7F"/>
    </w:rPr>
  </w:style>
  <w:style w:type="character" w:styleId="affff4">
    <w:name w:val="Subtle Reference"/>
    <w:basedOn w:val="a3"/>
    <w:uiPriority w:val="31"/>
    <w:semiHidden/>
    <w:unhideWhenUsed/>
    <w:rPr>
      <w:smallCaps/>
      <w:color w:val="CC8E60" w:themeColor="accent2"/>
      <w:u w:val="single"/>
    </w:rPr>
  </w:style>
  <w:style w:type="table" w:styleId="311">
    <w:name w:val="Table 3D effects 1"/>
    <w:basedOn w:val="a4"/>
    <w:uiPriority w:val="99"/>
    <w:semiHidden/>
    <w:unhideWhenUsed/>
    <w:pPr>
      <w:spacing w:line="300" w:lineRule="auto"/>
    </w:pPr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1">
    <w:name w:val="Table 3D effects 2"/>
    <w:basedOn w:val="a4"/>
    <w:uiPriority w:val="99"/>
    <w:semiHidden/>
    <w:unhideWhenUsed/>
    <w:pPr>
      <w:spacing w:line="300" w:lineRule="auto"/>
    </w:pPr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1">
    <w:name w:val="Table 3D effects 3"/>
    <w:basedOn w:val="a4"/>
    <w:uiPriority w:val="99"/>
    <w:semiHidden/>
    <w:unhideWhenUsed/>
    <w:pPr>
      <w:spacing w:line="300" w:lineRule="auto"/>
    </w:pPr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b">
    <w:name w:val="Table Classic 1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Classic 2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lassic 3"/>
    <w:basedOn w:val="a4"/>
    <w:uiPriority w:val="99"/>
    <w:semiHidden/>
    <w:unhideWhenUsed/>
    <w:pPr>
      <w:spacing w:line="300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c">
    <w:name w:val="Table Classic 4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c">
    <w:name w:val="Table Colorful 1"/>
    <w:basedOn w:val="a4"/>
    <w:uiPriority w:val="99"/>
    <w:semiHidden/>
    <w:unhideWhenUsed/>
    <w:pPr>
      <w:spacing w:line="300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Colorful 2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Colorful 3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d">
    <w:name w:val="Table Columns 1"/>
    <w:basedOn w:val="a4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Columns 2"/>
    <w:basedOn w:val="a4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Columns 3"/>
    <w:basedOn w:val="a4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d">
    <w:name w:val="Table Columns 4"/>
    <w:basedOn w:val="a4"/>
    <w:uiPriority w:val="99"/>
    <w:semiHidden/>
    <w:unhideWhenUsed/>
    <w:pPr>
      <w:spacing w:line="300" w:lineRule="auto"/>
    </w:pPr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c">
    <w:name w:val="Table Columns 5"/>
    <w:basedOn w:val="a4"/>
    <w:uiPriority w:val="99"/>
    <w:semiHidden/>
    <w:unhideWhenUsed/>
    <w:pPr>
      <w:spacing w:line="300" w:lineRule="auto"/>
    </w:pPr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5">
    <w:name w:val="Table Contemporary"/>
    <w:basedOn w:val="a4"/>
    <w:uiPriority w:val="99"/>
    <w:semiHidden/>
    <w:unhideWhenUsed/>
    <w:pPr>
      <w:spacing w:line="30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6">
    <w:name w:val="Table Elegant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e">
    <w:name w:val="Table Grid 1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Grid 2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3">
    <w:name w:val="Table Grid 3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e">
    <w:name w:val="Table Grid 4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d">
    <w:name w:val="Table Grid 5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8">
    <w:name w:val="Table Grid 6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Grid 7"/>
    <w:basedOn w:val="a4"/>
    <w:uiPriority w:val="99"/>
    <w:semiHidden/>
    <w:unhideWhenUsed/>
    <w:pPr>
      <w:spacing w:line="300" w:lineRule="auto"/>
    </w:pPr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1">
    <w:name w:val="Table Grid 8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f">
    <w:name w:val="Table List 1"/>
    <w:basedOn w:val="a4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List 2"/>
    <w:basedOn w:val="a4"/>
    <w:uiPriority w:val="99"/>
    <w:semiHidden/>
    <w:unhideWhenUsed/>
    <w:pPr>
      <w:spacing w:line="300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4">
    <w:name w:val="Table List 3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f">
    <w:name w:val="Table List 4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e">
    <w:name w:val="Table List 5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9">
    <w:name w:val="Table List 6"/>
    <w:basedOn w:val="a4"/>
    <w:uiPriority w:val="99"/>
    <w:semiHidden/>
    <w:unhideWhenUsed/>
    <w:pPr>
      <w:spacing w:line="300" w:lineRule="auto"/>
    </w:pPr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2">
    <w:name w:val="Table List 7"/>
    <w:basedOn w:val="a4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7">
    <w:name w:val="table of authorities"/>
    <w:basedOn w:val="a2"/>
    <w:next w:val="a2"/>
    <w:uiPriority w:val="99"/>
    <w:semiHidden/>
    <w:unhideWhenUsed/>
    <w:pPr>
      <w:spacing w:after="0"/>
      <w:ind w:left="220" w:hanging="220"/>
    </w:pPr>
  </w:style>
  <w:style w:type="paragraph" w:styleId="affff8">
    <w:name w:val="table of figures"/>
    <w:basedOn w:val="a2"/>
    <w:next w:val="a2"/>
    <w:uiPriority w:val="99"/>
    <w:semiHidden/>
    <w:unhideWhenUsed/>
    <w:pPr>
      <w:spacing w:after="0"/>
    </w:pPr>
  </w:style>
  <w:style w:type="table" w:styleId="affff9">
    <w:name w:val="Table Professional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0">
    <w:name w:val="Table Simple 1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Simple 2"/>
    <w:basedOn w:val="a4"/>
    <w:uiPriority w:val="99"/>
    <w:semiHidden/>
    <w:unhideWhenUsed/>
    <w:pPr>
      <w:spacing w:line="30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5">
    <w:name w:val="Table Simple 3"/>
    <w:basedOn w:val="a4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1">
    <w:name w:val="Table Subtle 1"/>
    <w:basedOn w:val="a4"/>
    <w:uiPriority w:val="99"/>
    <w:semiHidden/>
    <w:unhideWhenUsed/>
    <w:pPr>
      <w:spacing w:line="300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Subtle 2"/>
    <w:basedOn w:val="a4"/>
    <w:uiPriority w:val="99"/>
    <w:semiHidden/>
    <w:unhideWhenUsed/>
    <w:pPr>
      <w:spacing w:line="300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a">
    <w:name w:val="Table Theme"/>
    <w:basedOn w:val="a4"/>
    <w:uiPriority w:val="99"/>
    <w:semiHidden/>
    <w:unhideWhenUsed/>
    <w:pPr>
      <w:spacing w:line="30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f2">
    <w:name w:val="Table Web 1"/>
    <w:basedOn w:val="a4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a">
    <w:name w:val="Table Web 2"/>
    <w:basedOn w:val="a4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6">
    <w:name w:val="Table Web 3"/>
    <w:basedOn w:val="a4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b">
    <w:name w:val="Title"/>
    <w:basedOn w:val="a2"/>
    <w:next w:val="a2"/>
    <w:link w:val="Charf2"/>
    <w:uiPriority w:val="19"/>
    <w:unhideWhenUsed/>
    <w:qFormat/>
    <w:pPr>
      <w:pBdr>
        <w:top w:val="single" w:sz="4" w:space="10" w:color="7E97AD" w:themeColor="accent1"/>
        <w:left w:val="single" w:sz="4" w:space="5" w:color="7E97AD" w:themeColor="accent1"/>
        <w:bottom w:val="single" w:sz="4" w:space="10" w:color="7E97AD" w:themeColor="accent1"/>
        <w:right w:val="single" w:sz="4" w:space="5" w:color="7E97AD" w:themeColor="accent1"/>
      </w:pBdr>
      <w:shd w:val="clear" w:color="auto" w:fill="7E97AD" w:themeFill="accent1"/>
      <w:spacing w:before="240" w:after="240" w:line="1200" w:lineRule="exact"/>
      <w:ind w:left="115" w:right="115"/>
    </w:pPr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14:ligatures w14:val="standardContextual"/>
    </w:rPr>
  </w:style>
  <w:style w:type="character" w:customStyle="1" w:styleId="Charf2">
    <w:name w:val="제목 Char"/>
    <w:basedOn w:val="a3"/>
    <w:link w:val="affffb"/>
    <w:uiPriority w:val="19"/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:shd w:val="clear" w:color="auto" w:fill="7E97AD" w:themeFill="accent1"/>
      <w14:ligatures w14:val="standardContextual"/>
    </w:rPr>
  </w:style>
  <w:style w:type="paragraph" w:styleId="affffc">
    <w:name w:val="toa heading"/>
    <w:basedOn w:val="a2"/>
    <w:next w:val="a2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styleId="1f3">
    <w:name w:val="toc 1"/>
    <w:basedOn w:val="a2"/>
    <w:next w:val="a2"/>
    <w:autoRedefine/>
    <w:uiPriority w:val="39"/>
    <w:unhideWhenUsed/>
    <w:pPr>
      <w:tabs>
        <w:tab w:val="right" w:leader="underscore" w:pos="9090"/>
      </w:tabs>
      <w:spacing w:after="100"/>
    </w:pPr>
    <w:rPr>
      <w:color w:val="7F7F7F" w:themeColor="text1" w:themeTint="80"/>
      <w:sz w:val="22"/>
    </w:rPr>
  </w:style>
  <w:style w:type="paragraph" w:styleId="2fb">
    <w:name w:val="toc 2"/>
    <w:basedOn w:val="a2"/>
    <w:next w:val="a2"/>
    <w:autoRedefine/>
    <w:uiPriority w:val="39"/>
    <w:unhideWhenUsed/>
    <w:pPr>
      <w:spacing w:after="100"/>
      <w:ind w:left="220"/>
    </w:pPr>
  </w:style>
  <w:style w:type="paragraph" w:styleId="3f7">
    <w:name w:val="toc 3"/>
    <w:basedOn w:val="a2"/>
    <w:next w:val="a2"/>
    <w:autoRedefine/>
    <w:uiPriority w:val="39"/>
    <w:semiHidden/>
    <w:unhideWhenUsed/>
    <w:pPr>
      <w:spacing w:after="100"/>
      <w:ind w:left="440"/>
    </w:pPr>
  </w:style>
  <w:style w:type="paragraph" w:styleId="4f0">
    <w:name w:val="toc 4"/>
    <w:basedOn w:val="a2"/>
    <w:next w:val="a2"/>
    <w:autoRedefine/>
    <w:uiPriority w:val="39"/>
    <w:semiHidden/>
    <w:unhideWhenUsed/>
    <w:pPr>
      <w:spacing w:after="100"/>
      <w:ind w:left="660"/>
    </w:pPr>
  </w:style>
  <w:style w:type="paragraph" w:styleId="5f">
    <w:name w:val="toc 5"/>
    <w:basedOn w:val="a2"/>
    <w:next w:val="a2"/>
    <w:autoRedefine/>
    <w:uiPriority w:val="39"/>
    <w:semiHidden/>
    <w:unhideWhenUsed/>
    <w:pPr>
      <w:spacing w:after="100"/>
      <w:ind w:left="880"/>
    </w:pPr>
  </w:style>
  <w:style w:type="paragraph" w:styleId="6a">
    <w:name w:val="toc 6"/>
    <w:basedOn w:val="a2"/>
    <w:next w:val="a2"/>
    <w:autoRedefine/>
    <w:uiPriority w:val="39"/>
    <w:semiHidden/>
    <w:unhideWhenUsed/>
    <w:pPr>
      <w:spacing w:after="100"/>
      <w:ind w:left="1100"/>
    </w:pPr>
  </w:style>
  <w:style w:type="paragraph" w:styleId="73">
    <w:name w:val="toc 7"/>
    <w:basedOn w:val="a2"/>
    <w:next w:val="a2"/>
    <w:autoRedefine/>
    <w:uiPriority w:val="39"/>
    <w:semiHidden/>
    <w:unhideWhenUsed/>
    <w:pPr>
      <w:spacing w:after="100"/>
      <w:ind w:left="1320"/>
    </w:pPr>
  </w:style>
  <w:style w:type="paragraph" w:styleId="83">
    <w:name w:val="toc 8"/>
    <w:basedOn w:val="a2"/>
    <w:next w:val="a2"/>
    <w:autoRedefine/>
    <w:uiPriority w:val="39"/>
    <w:semiHidden/>
    <w:unhideWhenUsed/>
    <w:pPr>
      <w:spacing w:after="100"/>
      <w:ind w:left="1540"/>
    </w:pPr>
  </w:style>
  <w:style w:type="paragraph" w:styleId="91">
    <w:name w:val="toc 9"/>
    <w:basedOn w:val="a2"/>
    <w:next w:val="a2"/>
    <w:autoRedefine/>
    <w:uiPriority w:val="39"/>
    <w:semiHidden/>
    <w:unhideWhenUsed/>
    <w:pPr>
      <w:spacing w:after="100"/>
      <w:ind w:left="1760"/>
    </w:pPr>
  </w:style>
  <w:style w:type="paragraph" w:customStyle="1" w:styleId="affffd">
    <w:name w:val="목차 제목"/>
    <w:basedOn w:val="1"/>
    <w:next w:val="a2"/>
    <w:uiPriority w:val="39"/>
    <w:unhideWhenUsed/>
    <w:qFormat/>
    <w:pPr>
      <w:outlineLvl w:val="9"/>
    </w:pPr>
  </w:style>
  <w:style w:type="character" w:customStyle="1" w:styleId="Char1">
    <w:name w:val="간격 없음 Char"/>
    <w:basedOn w:val="a3"/>
    <w:link w:val="a9"/>
    <w:uiPriority w:val="1"/>
  </w:style>
  <w:style w:type="paragraph" w:customStyle="1" w:styleId="affffe">
    <w:name w:val="표 제목"/>
    <w:basedOn w:val="a2"/>
    <w:uiPriority w:val="1"/>
    <w:qFormat/>
    <w:pPr>
      <w:keepNext/>
      <w:pBdr>
        <w:top w:val="single" w:sz="4" w:space="1" w:color="7E97AD" w:themeColor="accent1"/>
        <w:left w:val="single" w:sz="4" w:space="6" w:color="7E97AD" w:themeColor="accent1"/>
        <w:bottom w:val="single" w:sz="4" w:space="1" w:color="7E97AD" w:themeColor="accent1"/>
        <w:right w:val="single" w:sz="4" w:space="6" w:color="7E97AD" w:themeColor="accent1"/>
      </w:pBdr>
      <w:shd w:val="clear" w:color="auto" w:fill="7E97AD" w:themeFill="accent1"/>
      <w:spacing w:before="160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afffff">
    <w:name w:val="표 텍스트 소수점"/>
    <w:basedOn w:val="a2"/>
    <w:uiPriority w:val="1"/>
    <w:qFormat/>
    <w:pPr>
      <w:tabs>
        <w:tab w:val="decimal" w:pos="1252"/>
      </w:tabs>
      <w:spacing w:before="60" w:after="60" w:line="240" w:lineRule="auto"/>
      <w:ind w:left="144" w:right="144"/>
    </w:pPr>
  </w:style>
  <w:style w:type="table" w:customStyle="1" w:styleId="afffff0">
    <w:name w:val="재무표"/>
    <w:basedOn w:val="a4"/>
    <w:uiPriority w:val="99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eastAsiaTheme="majorEastAsia" w:hAnsiTheme="majorHAnsi"/>
        <w:b w:val="0"/>
        <w:caps/>
        <w:smallCaps w:val="0"/>
        <w:color w:val="7E97AD" w:themeColor="accent1"/>
        <w:sz w:val="22"/>
      </w:rPr>
    </w:tblStylePr>
    <w:tblStylePr w:type="firstCol">
      <w:rPr>
        <w:b/>
      </w:rPr>
    </w:tblStylePr>
  </w:style>
  <w:style w:type="numbering" w:customStyle="1" w:styleId="a0">
    <w:name w:val="연간 보고서"/>
    <w:uiPriority w:val="99"/>
    <w:pPr>
      <w:numPr>
        <w:numId w:val="17"/>
      </w:numPr>
    </w:pPr>
  </w:style>
  <w:style w:type="paragraph" w:customStyle="1" w:styleId="afffff1">
    <w:name w:val="요약"/>
    <w:basedOn w:val="a2"/>
    <w:uiPriority w:val="19"/>
    <w:qFormat/>
    <w:pPr>
      <w:spacing w:before="360" w:after="600"/>
      <w:ind w:left="144" w:right="144"/>
    </w:pPr>
    <w:rPr>
      <w:i/>
      <w:iCs/>
      <w:color w:val="7F7F7F" w:themeColor="text1" w:themeTint="80"/>
      <w:sz w:val="28"/>
    </w:rPr>
  </w:style>
  <w:style w:type="paragraph" w:customStyle="1" w:styleId="afffff2">
    <w:name w:val="표 텍스트"/>
    <w:basedOn w:val="a2"/>
    <w:uiPriority w:val="9"/>
    <w:qFormat/>
    <w:pPr>
      <w:spacing w:before="60" w:after="60" w:line="240" w:lineRule="auto"/>
      <w:ind w:left="144" w:right="144"/>
    </w:pPr>
  </w:style>
  <w:style w:type="paragraph" w:customStyle="1" w:styleId="afffff3">
    <w:name w:val="표 반전 제목"/>
    <w:basedOn w:val="a2"/>
    <w:uiPriority w:val="9"/>
    <w:qFormat/>
    <w:pPr>
      <w:spacing w:after="40" w:line="240" w:lineRule="auto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afffff4">
    <w:name w:val="머리글 음영"/>
    <w:basedOn w:val="a2"/>
    <w:uiPriority w:val="19"/>
    <w:qFormat/>
    <w:pPr>
      <w:pBdr>
        <w:top w:val="single" w:sz="2" w:space="2" w:color="7E97AD" w:themeColor="accent1"/>
        <w:left w:val="single" w:sz="2" w:space="6" w:color="7E97AD" w:themeColor="accent1"/>
        <w:bottom w:val="single" w:sz="2" w:space="2" w:color="7E97AD" w:themeColor="accent1"/>
        <w:right w:val="single" w:sz="2" w:space="6" w:color="7E97AD" w:themeColor="accent1"/>
      </w:pBdr>
      <w:shd w:val="clear" w:color="auto" w:fill="7E97AD" w:themeFill="accent1"/>
      <w:spacing w:after="0" w:line="240" w:lineRule="auto"/>
      <w:ind w:left="-360" w:right="-360"/>
    </w:pPr>
    <w:rPr>
      <w:rFonts w:asciiTheme="majorHAnsi" w:eastAsiaTheme="majorEastAsia" w:hAnsiTheme="majorHAnsi" w:cstheme="majorBidi"/>
      <w:caps/>
      <w:color w:val="FFFFFF" w:themeColor="background1"/>
      <w:sz w:val="48"/>
    </w:rPr>
  </w:style>
  <w:style w:type="character" w:styleId="afffff5">
    <w:name w:val="Placeholder Text"/>
    <w:basedOn w:val="a3"/>
    <w:uiPriority w:val="99"/>
    <w:semiHidden/>
    <w:rsid w:val="00725EBA"/>
    <w:rPr>
      <w:color w:val="808080"/>
    </w:rPr>
  </w:style>
  <w:style w:type="paragraph" w:styleId="TOC">
    <w:name w:val="TOC Heading"/>
    <w:basedOn w:val="1"/>
    <w:next w:val="a2"/>
    <w:uiPriority w:val="39"/>
    <w:unhideWhenUsed/>
    <w:qFormat/>
    <w:rsid w:val="00D638DA"/>
    <w:pPr>
      <w:keepNext/>
      <w:keepLines/>
      <w:pageBreakBefore w:val="0"/>
      <w:spacing w:before="240" w:after="0" w:line="259" w:lineRule="auto"/>
      <w:ind w:left="0" w:right="0"/>
      <w:outlineLvl w:val="9"/>
    </w:pPr>
    <w:rPr>
      <w:rFonts w:asciiTheme="majorHAnsi" w:eastAsiaTheme="majorEastAsia" w:hAnsiTheme="majorHAnsi" w:cstheme="majorBidi"/>
      <w:color w:val="577188" w:themeColor="accent1" w:themeShade="BF"/>
      <w:kern w:val="0"/>
      <w:sz w:val="32"/>
      <w:szCs w:val="32"/>
    </w:rPr>
  </w:style>
  <w:style w:type="table" w:customStyle="1" w:styleId="1f4">
    <w:name w:val="재무표1"/>
    <w:basedOn w:val="a4"/>
    <w:uiPriority w:val="99"/>
    <w:rsid w:val="004B6721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eastAsiaTheme="majorEastAsia" w:hAnsiTheme="majorHAnsi"/>
        <w:b w:val="0"/>
        <w:caps/>
        <w:smallCaps w:val="0"/>
        <w:color w:val="7E97AD" w:themeColor="accent1"/>
        <w:sz w:val="22"/>
      </w:rPr>
    </w:tblStylePr>
    <w:tblStylePr w:type="firstCol">
      <w:rPr>
        <w:b/>
      </w:rPr>
    </w:tblStylePr>
  </w:style>
  <w:style w:type="table" w:customStyle="1" w:styleId="2fc">
    <w:name w:val="재무표2"/>
    <w:basedOn w:val="a4"/>
    <w:uiPriority w:val="99"/>
    <w:rsid w:val="00376EC6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eastAsiaTheme="majorEastAsia" w:hAnsiTheme="majorHAnsi"/>
        <w:b w:val="0"/>
        <w:caps/>
        <w:smallCaps w:val="0"/>
        <w:color w:val="7E97AD" w:themeColor="accent1"/>
        <w:sz w:val="22"/>
      </w:rPr>
    </w:tblStylePr>
    <w:tblStylePr w:type="firstCol">
      <w:rPr>
        <w:b/>
      </w:rPr>
    </w:tblStylePr>
  </w:style>
  <w:style w:type="table" w:customStyle="1" w:styleId="3f8">
    <w:name w:val="재무표3"/>
    <w:basedOn w:val="a4"/>
    <w:uiPriority w:val="99"/>
    <w:rsid w:val="003A592D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eastAsiaTheme="majorEastAsia" w:hAnsiTheme="majorHAnsi"/>
        <w:b w:val="0"/>
        <w:caps/>
        <w:smallCaps w:val="0"/>
        <w:color w:val="7E97AD" w:themeColor="accent1"/>
        <w:sz w:val="22"/>
      </w:rPr>
    </w:tblStylePr>
    <w:tblStylePr w:type="firstCol">
      <w:rPr>
        <w:b/>
      </w:rPr>
    </w:tblStylePr>
  </w:style>
  <w:style w:type="table" w:customStyle="1" w:styleId="312">
    <w:name w:val="재무표31"/>
    <w:basedOn w:val="a4"/>
    <w:uiPriority w:val="99"/>
    <w:rsid w:val="003A592D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eastAsiaTheme="majorEastAsia" w:hAnsiTheme="majorHAnsi"/>
        <w:b w:val="0"/>
        <w:caps/>
        <w:smallCaps w:val="0"/>
        <w:color w:val="7E97AD" w:themeColor="accent1"/>
        <w:sz w:val="22"/>
      </w:rPr>
    </w:tblStylePr>
    <w:tblStylePr w:type="firstCol">
      <w:rPr>
        <w:b/>
      </w:rPr>
    </w:tblStylePr>
  </w:style>
  <w:style w:type="table" w:styleId="afffff6">
    <w:name w:val="Grid Table Light"/>
    <w:basedOn w:val="a4"/>
    <w:uiPriority w:val="40"/>
    <w:rsid w:val="003B71E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322">
    <w:name w:val="재무표32"/>
    <w:basedOn w:val="a4"/>
    <w:uiPriority w:val="99"/>
    <w:rsid w:val="00DF6831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eastAsiaTheme="majorEastAsia" w:hAnsiTheme="majorHAnsi"/>
        <w:b w:val="0"/>
        <w:caps/>
        <w:smallCaps w:val="0"/>
        <w:color w:val="7E97AD" w:themeColor="accent1"/>
        <w:sz w:val="22"/>
      </w:rPr>
    </w:tblStylePr>
    <w:tblStylePr w:type="firstCol">
      <w:rPr>
        <w:b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7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8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0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WindowsApps\Microsoft.Office.Desktop.Word_16051.15225.20204.0_neutral_language-ko-KR_8wekyb3d8bbwe\Templates\1042\Timeless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F9171E1DFB5476A9FEFCAEC8D1D7CF0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47F8AD40-292A-4D55-BB09-6EA686987940}"/>
      </w:docPartPr>
      <w:docPartBody>
        <w:p w:rsidR="004C1D06" w:rsidRDefault="00977F72">
          <w:pPr>
            <w:pStyle w:val="FF9171E1DFB5476A9FEFCAEC8D1D7CF0"/>
          </w:pPr>
          <w:r w:rsidRPr="00C12051">
            <w:rPr>
              <w:rFonts w:asciiTheme="majorEastAsia" w:hAnsiTheme="majorEastAsia"/>
              <w:lang w:val="ko-KR"/>
            </w:rPr>
            <w:t>연간 보고서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andoll 고딕Neo3 02 Light">
    <w:altName w:val="맑은 고딕"/>
    <w:panose1 w:val="020B0600000101010101"/>
    <w:charset w:val="81"/>
    <w:family w:val="swiss"/>
    <w:notTrueType/>
    <w:pitch w:val="variable"/>
    <w:sig w:usb0="00000203" w:usb1="29D72C10" w:usb2="00000010" w:usb3="00000000" w:csb0="00280005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E63AF57E"/>
    <w:lvl w:ilvl="0">
      <w:start w:val="1"/>
      <w:numFmt w:val="bullet"/>
      <w:pStyle w:val="a"/>
      <w:lvlText w:val="•"/>
      <w:lvlJc w:val="left"/>
      <w:pPr>
        <w:ind w:left="360" w:hanging="360"/>
      </w:pPr>
      <w:rPr>
        <w:rFonts w:ascii="Cambria" w:eastAsia="Cambria" w:hAnsi="Cambria" w:hint="default"/>
        <w:color w:val="4472C4" w:themeColor="accent1"/>
      </w:rPr>
    </w:lvl>
  </w:abstractNum>
  <w:num w:numId="1" w16cid:durableId="151606999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332"/>
    <w:rsid w:val="00040DC6"/>
    <w:rsid w:val="00395881"/>
    <w:rsid w:val="004C1D06"/>
    <w:rsid w:val="006F40C0"/>
    <w:rsid w:val="00887332"/>
    <w:rsid w:val="00977F72"/>
    <w:rsid w:val="00EE3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wordWrap w:val="0"/>
      <w:autoSpaceDE w:val="0"/>
      <w:autoSpaceDN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">
    <w:name w:val="List Bullet"/>
    <w:basedOn w:val="a0"/>
    <w:uiPriority w:val="1"/>
    <w:unhideWhenUsed/>
    <w:qFormat/>
    <w:rsid w:val="00887332"/>
    <w:pPr>
      <w:widowControl/>
      <w:numPr>
        <w:numId w:val="1"/>
      </w:numPr>
      <w:wordWrap/>
      <w:autoSpaceDE/>
      <w:autoSpaceDN/>
      <w:spacing w:before="40" w:after="40" w:line="288" w:lineRule="auto"/>
      <w:jc w:val="left"/>
    </w:pPr>
    <w:rPr>
      <w:color w:val="595959" w:themeColor="text1" w:themeTint="A6"/>
      <w:kern w:val="20"/>
      <w:szCs w:val="20"/>
    </w:rPr>
  </w:style>
  <w:style w:type="paragraph" w:customStyle="1" w:styleId="FF9171E1DFB5476A9FEFCAEC8D1D7CF0">
    <w:name w:val="FF9171E1DFB5476A9FEFCAEC8D1D7CF0"/>
    <w:pPr>
      <w:widowControl w:val="0"/>
      <w:wordWrap w:val="0"/>
      <w:autoSpaceDE w:val="0"/>
      <w:autoSpaceDN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Annual Report">
  <a:themeElements>
    <a:clrScheme name="word_design_set">
      <a:dk1>
        <a:srgbClr val="000000"/>
      </a:dk1>
      <a:lt1>
        <a:srgbClr val="FFFFFF"/>
      </a:lt1>
      <a:dk2>
        <a:srgbClr val="1F2123"/>
      </a:dk2>
      <a:lt2>
        <a:srgbClr val="DC9E1F"/>
      </a:lt2>
      <a:accent1>
        <a:srgbClr val="7E97AD"/>
      </a:accent1>
      <a:accent2>
        <a:srgbClr val="CC8E60"/>
      </a:accent2>
      <a:accent3>
        <a:srgbClr val="7A6A60"/>
      </a:accent3>
      <a:accent4>
        <a:srgbClr val="B4936D"/>
      </a:accent4>
      <a:accent5>
        <a:srgbClr val="67787B"/>
      </a:accent5>
      <a:accent6>
        <a:srgbClr val="9D936F"/>
      </a:accent6>
      <a:hlink>
        <a:srgbClr val="646464"/>
      </a:hlink>
      <a:folHlink>
        <a:srgbClr val="969696"/>
      </a:folHlink>
    </a:clrScheme>
    <a:fontScheme name="사용자 지정 4">
      <a:majorFont>
        <a:latin typeface="Sandoll 고딕Neo3 02 Light"/>
        <a:ea typeface="Sandoll 고딕Neo3 02 Light"/>
        <a:cs typeface=""/>
      </a:majorFont>
      <a:minorFont>
        <a:latin typeface="Sandoll 고딕Neo3 02 Light"/>
        <a:ea typeface="Sandoll 고딕Neo3 02 Light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SelectedStyle="\APA.XSL" StyleName="APA"/>
</file>

<file path=customXml/item3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4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4A46C1D-B547-4349-9CC4-3BF2F65EA8C9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customXml/itemProps4.xml><?xml version="1.0" encoding="utf-8"?>
<ds:datastoreItem xmlns:ds="http://schemas.openxmlformats.org/officeDocument/2006/customXml" ds:itemID="{4E738CC4-56D3-411D-98E9-07CBF66A47D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TimelessReport</Template>
  <TotalTime>2434</TotalTime>
  <Pages>56</Pages>
  <Words>3428</Words>
  <Characters>19542</Characters>
  <Application>Microsoft Office Word</Application>
  <DocSecurity>0</DocSecurity>
  <Lines>162</Lines>
  <Paragraphs>45</Paragraphs>
  <ScaleCrop>false</ScaleCrop>
  <HeadingPairs>
    <vt:vector size="6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20</vt:i4>
      </vt:variant>
    </vt:vector>
  </HeadingPairs>
  <TitlesOfParts>
    <vt:vector size="22" baseType="lpstr">
      <vt:lpstr>보고서</vt:lpstr>
      <vt:lpstr/>
      <vt:lpstr>주주 대상</vt:lpstr>
      <vt:lpstr>    중요 정보</vt:lpstr>
      <vt:lpstr>    재무 정보</vt:lpstr>
      <vt:lpstr>    운영 정보</vt:lpstr>
      <vt:lpstr>    전망</vt:lpstr>
      <vt:lpstr>재무 요약</vt:lpstr>
      <vt:lpstr>재무제표</vt:lpstr>
      <vt:lpstr>    재무 현황</vt:lpstr>
      <vt:lpstr>    전반적인 수입 현황(손익)</vt:lpstr>
      <vt:lpstr>    자본 변동 현황</vt:lpstr>
      <vt:lpstr>    현금 흐름 현황</vt:lpstr>
      <vt:lpstr>재무제표 참고 사항</vt:lpstr>
      <vt:lpstr>    설명</vt:lpstr>
      <vt:lpstr>    부채</vt:lpstr>
      <vt:lpstr>    계속 기업</vt:lpstr>
      <vt:lpstr>    우발채무</vt:lpstr>
      <vt:lpstr>    추가 사항</vt:lpstr>
      <vt:lpstr>외부 감사 보고서</vt:lpstr>
      <vt:lpstr>연락처 정보</vt:lpstr>
      <vt:lpstr>회사 정보</vt:lpstr>
    </vt:vector>
  </TitlesOfParts>
  <Company/>
  <LinksUpToDate>false</LinksUpToDate>
  <CharactersWithSpaces>22925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보고서</dc:title>
  <dc:creator>이나경</dc:creator>
  <cp:keywords/>
  <cp:lastModifiedBy>이 나경</cp:lastModifiedBy>
  <cp:revision>39</cp:revision>
  <dcterms:created xsi:type="dcterms:W3CDTF">2022-06-07T04:44:00Z</dcterms:created>
  <dcterms:modified xsi:type="dcterms:W3CDTF">2022-06-09T18:36:00Z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TC028350639991</vt:lpwstr>
  </property>
</Properties>
</file>